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24"/>
        <w:gridCol w:w="6748"/>
      </w:tblGrid>
      <w:tr w:rsidR="00D64AFB" w14:paraId="76B9571A" w14:textId="77777777" w:rsidTr="00475147">
        <w:trPr>
          <w:cantSplit/>
          <w:trHeight w:val="1388"/>
        </w:trPr>
        <w:tc>
          <w:tcPr>
            <w:tcW w:w="2724" w:type="dxa"/>
          </w:tcPr>
          <w:p w14:paraId="73653BA7" w14:textId="77777777" w:rsidR="00D64AFB" w:rsidRDefault="00D64AFB" w:rsidP="00B13393">
            <w:pPr>
              <w:ind w:left="-108" w:right="176"/>
            </w:pPr>
            <w:r>
              <w:rPr>
                <w:noProof/>
                <w:lang w:val="nl-NL" w:eastAsia="nl-NL"/>
              </w:rPr>
              <w:drawing>
                <wp:inline distT="0" distB="0" distL="0" distR="0" wp14:anchorId="4FCFD407" wp14:editId="7305E4AF">
                  <wp:extent cx="1938655" cy="1029910"/>
                  <wp:effectExtent l="0" t="0" r="0" b="0"/>
                  <wp:docPr id="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HE-Delft_LOGO_BLACK_CYAN_reduced_version.png"/>
                          <pic:cNvPicPr/>
                        </pic:nvPicPr>
                        <pic:blipFill>
                          <a:blip r:embed="rId8" r:link="rId9" cstate="print">
                            <a:extLst>
                              <a:ext uri="{28A0092B-C50C-407E-A947-70E740481C1C}">
                                <a14:useLocalDpi xmlns:a14="http://schemas.microsoft.com/office/drawing/2010/main" val="0"/>
                              </a:ext>
                            </a:extLst>
                          </a:blip>
                          <a:stretch>
                            <a:fillRect/>
                          </a:stretch>
                        </pic:blipFill>
                        <pic:spPr>
                          <a:xfrm>
                            <a:off x="0" y="0"/>
                            <a:ext cx="1938655" cy="1029910"/>
                          </a:xfrm>
                          <a:prstGeom prst="rect">
                            <a:avLst/>
                          </a:prstGeom>
                        </pic:spPr>
                      </pic:pic>
                    </a:graphicData>
                  </a:graphic>
                </wp:inline>
              </w:drawing>
            </w:r>
          </w:p>
        </w:tc>
        <w:tc>
          <w:tcPr>
            <w:tcW w:w="6748" w:type="dxa"/>
            <w:vAlign w:val="center"/>
          </w:tcPr>
          <w:p w14:paraId="0DAE6730" w14:textId="53564704" w:rsidR="00D64AFB" w:rsidRDefault="00D64AFB" w:rsidP="00B13393">
            <w:pPr>
              <w:jc w:val="center"/>
            </w:pPr>
          </w:p>
        </w:tc>
      </w:tr>
      <w:tr w:rsidR="00D64AFB" w14:paraId="5BC2E655" w14:textId="77777777" w:rsidTr="00475147">
        <w:trPr>
          <w:cantSplit/>
          <w:trHeight w:val="5284"/>
        </w:trPr>
        <w:tc>
          <w:tcPr>
            <w:tcW w:w="9472" w:type="dxa"/>
            <w:gridSpan w:val="2"/>
            <w:shd w:val="clear" w:color="auto" w:fill="DEEAF6" w:themeFill="accent1" w:themeFillTint="33"/>
          </w:tcPr>
          <w:p w14:paraId="3F4F8944" w14:textId="77777777" w:rsidR="00D64AFB" w:rsidRDefault="00D64AFB" w:rsidP="00B13393"/>
          <w:p w14:paraId="6951C340" w14:textId="77777777" w:rsidR="00D64AFB" w:rsidRDefault="00D64AFB" w:rsidP="00B13393"/>
          <w:p w14:paraId="5318070C" w14:textId="48C4EFFA" w:rsidR="00D64AFB" w:rsidRDefault="00D64AFB" w:rsidP="00D64AFB">
            <w:pPr>
              <w:pStyle w:val="Subtitle"/>
              <w:spacing w:line="276" w:lineRule="auto"/>
              <w:jc w:val="center"/>
              <w:rPr>
                <w:rStyle w:val="SubtitleChar"/>
              </w:rPr>
            </w:pPr>
            <w:r>
              <w:rPr>
                <w:rFonts w:eastAsiaTheme="majorEastAsia" w:cstheme="majorBidi"/>
                <w:iCs/>
                <w:spacing w:val="-10"/>
                <w:kern w:val="28"/>
                <w:sz w:val="56"/>
                <w:szCs w:val="56"/>
              </w:rPr>
              <w:t xml:space="preserve">Exploring </w:t>
            </w:r>
            <w:r w:rsidRPr="00AE53F5">
              <w:rPr>
                <w:rFonts w:eastAsiaTheme="majorEastAsia" w:cstheme="majorBidi"/>
                <w:iCs/>
                <w:spacing w:val="-10"/>
                <w:kern w:val="28"/>
                <w:sz w:val="56"/>
                <w:szCs w:val="56"/>
              </w:rPr>
              <w:t xml:space="preserve">AI Chatbot </w:t>
            </w:r>
            <w:r>
              <w:rPr>
                <w:rFonts w:eastAsiaTheme="majorEastAsia" w:cstheme="majorBidi"/>
                <w:iCs/>
                <w:spacing w:val="-10"/>
                <w:kern w:val="28"/>
                <w:sz w:val="56"/>
                <w:szCs w:val="56"/>
              </w:rPr>
              <w:t xml:space="preserve">Technology as an </w:t>
            </w:r>
            <w:r w:rsidRPr="00AE53F5">
              <w:rPr>
                <w:rFonts w:eastAsiaTheme="majorEastAsia" w:cstheme="majorBidi"/>
                <w:iCs/>
                <w:spacing w:val="-10"/>
                <w:kern w:val="28"/>
                <w:sz w:val="56"/>
                <w:szCs w:val="56"/>
              </w:rPr>
              <w:t>Information Support System for Water Resources Management</w:t>
            </w:r>
          </w:p>
          <w:p w14:paraId="00BC6E62" w14:textId="741445C1" w:rsidR="00D64AFB" w:rsidRPr="00E4410C" w:rsidRDefault="00D64AFB" w:rsidP="00B13393">
            <w:pPr>
              <w:ind w:left="720"/>
              <w:rPr>
                <w:rStyle w:val="TitleChar"/>
              </w:rPr>
            </w:pPr>
          </w:p>
          <w:p w14:paraId="57E349F1" w14:textId="6322FD71" w:rsidR="00D64AFB" w:rsidRDefault="00D64AFB" w:rsidP="00B13393">
            <w:pPr>
              <w:pStyle w:val="Subtitle"/>
              <w:ind w:left="720"/>
              <w:rPr>
                <w:rStyle w:val="SubtitleChar"/>
              </w:rPr>
            </w:pPr>
          </w:p>
          <w:p w14:paraId="6E321C3E" w14:textId="77777777" w:rsidR="00D64AFB" w:rsidRPr="00EF1C2D" w:rsidRDefault="00D64AFB" w:rsidP="00B13393"/>
          <w:p w14:paraId="13726CC3" w14:textId="4DA21623" w:rsidR="00D64AFB" w:rsidRPr="00EF1C2D" w:rsidRDefault="00D64AFB" w:rsidP="00B13393">
            <w:pPr>
              <w:pStyle w:val="Subtitle"/>
              <w:ind w:left="720"/>
              <w:rPr>
                <w:b w:val="0"/>
              </w:rPr>
            </w:pPr>
            <w:r>
              <w:rPr>
                <w:rStyle w:val="Strong"/>
              </w:rPr>
              <w:t>Sifiso Patience Ncube</w:t>
            </w:r>
          </w:p>
          <w:p w14:paraId="27C34098" w14:textId="1A15E326" w:rsidR="00D64AFB" w:rsidRDefault="00D64AFB" w:rsidP="00B13393">
            <w:pPr>
              <w:ind w:left="720"/>
            </w:pPr>
            <w:r>
              <w:t xml:space="preserve">MSc Thesis Identifier </w:t>
            </w:r>
            <w:r w:rsidRPr="002362AB">
              <w:rPr>
                <w:rStyle w:val="Strong"/>
              </w:rPr>
              <w:t>WSE-HI.22-13</w:t>
            </w:r>
          </w:p>
          <w:sdt>
            <w:sdtPr>
              <w:id w:val="691737896"/>
              <w:placeholder>
                <w:docPart w:val="67833E7F4A954BBB92DF56FFF3C65894"/>
              </w:placeholder>
              <w:date w:fullDate="2022-05-09T00:00:00Z">
                <w:dateFormat w:val="MMMM yyyy"/>
                <w:lid w:val="en-GB"/>
                <w:storeMappedDataAs w:val="dateTime"/>
                <w:calendar w:val="gregorian"/>
              </w:date>
            </w:sdtPr>
            <w:sdtEndPr/>
            <w:sdtContent>
              <w:p w14:paraId="0891D333" w14:textId="775E746F" w:rsidR="00D64AFB" w:rsidRDefault="00D64AFB" w:rsidP="00B13393">
                <w:pPr>
                  <w:ind w:left="720"/>
                </w:pPr>
                <w:r>
                  <w:t>May 2022</w:t>
                </w:r>
              </w:p>
            </w:sdtContent>
          </w:sdt>
          <w:p w14:paraId="47D4CEE1" w14:textId="77777777" w:rsidR="00D64AFB" w:rsidRPr="00394AD4" w:rsidRDefault="00D64AFB" w:rsidP="00B13393"/>
          <w:p w14:paraId="4A116362" w14:textId="77777777" w:rsidR="00D64AFB" w:rsidRDefault="00D64AFB" w:rsidP="00B13393"/>
          <w:p w14:paraId="181E71AF" w14:textId="070DB405" w:rsidR="00D64AFB" w:rsidRDefault="00827C07" w:rsidP="00B13393">
            <w:pPr>
              <w:ind w:left="720"/>
            </w:pPr>
            <w:sdt>
              <w:sdtPr>
                <w:id w:val="1259332769"/>
                <w:placeholder>
                  <w:docPart w:val="A1BF4075E7784176ADD3FD0970D3A4BB"/>
                </w:placeholder>
                <w:showingPlcHdr/>
              </w:sdtPr>
              <w:sdtEndPr/>
              <w:sdtContent>
                <w:r w:rsidR="00D64AFB">
                  <w:rPr>
                    <w:b/>
                  </w:rPr>
                  <w:t xml:space="preserve">Updated version, </w:t>
                </w:r>
              </w:sdtContent>
            </w:sdt>
            <w:sdt>
              <w:sdtPr>
                <w:alias w:val="Update_date"/>
                <w:tag w:val="Update_date"/>
                <w:id w:val="-984149596"/>
                <w:placeholder>
                  <w:docPart w:val="1982821F7B2F4223899D66AF04CF6584"/>
                </w:placeholder>
                <w:date w:fullDate="2022-05-09T00:00:00Z">
                  <w:dateFormat w:val="MMMM yyyy"/>
                  <w:lid w:val="en-GB"/>
                  <w:storeMappedDataAs w:val="dateTime"/>
                  <w:calendar w:val="gregorian"/>
                </w:date>
              </w:sdtPr>
              <w:sdtEndPr/>
              <w:sdtContent>
                <w:r w:rsidR="00D64AFB">
                  <w:t>May 2022</w:t>
                </w:r>
              </w:sdtContent>
            </w:sdt>
          </w:p>
          <w:p w14:paraId="42874DDD" w14:textId="3EDFBD9C" w:rsidR="00D64AFB" w:rsidRPr="00394AD4" w:rsidRDefault="00D64AFB" w:rsidP="00B13393">
            <w:pPr>
              <w:tabs>
                <w:tab w:val="left" w:pos="6452"/>
              </w:tabs>
            </w:pPr>
            <w:r>
              <w:rPr>
                <w:noProof/>
              </w:rPr>
              <mc:AlternateContent>
                <mc:Choice Requires="wpg">
                  <w:drawing>
                    <wp:anchor distT="0" distB="0" distL="114300" distR="114300" simplePos="0" relativeHeight="251659264" behindDoc="0" locked="0" layoutInCell="1" allowOverlap="1" wp14:anchorId="271763A6" wp14:editId="74C62943">
                      <wp:simplePos x="0" y="0"/>
                      <wp:positionH relativeFrom="column">
                        <wp:posOffset>750</wp:posOffset>
                      </wp:positionH>
                      <wp:positionV relativeFrom="paragraph">
                        <wp:posOffset>383597</wp:posOffset>
                      </wp:positionV>
                      <wp:extent cx="6026728" cy="3934691"/>
                      <wp:effectExtent l="0" t="0" r="0" b="8890"/>
                      <wp:wrapNone/>
                      <wp:docPr id="7" name="Group 7"/>
                      <wp:cNvGraphicFramePr/>
                      <a:graphic xmlns:a="http://schemas.openxmlformats.org/drawingml/2006/main">
                        <a:graphicData uri="http://schemas.microsoft.com/office/word/2010/wordprocessingGroup">
                          <wpg:wgp>
                            <wpg:cNvGrpSpPr/>
                            <wpg:grpSpPr>
                              <a:xfrm>
                                <a:off x="0" y="0"/>
                                <a:ext cx="6026728" cy="3934691"/>
                                <a:chOff x="0" y="0"/>
                                <a:chExt cx="5905500" cy="3753485"/>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5905500" cy="3429000"/>
                                </a:xfrm>
                                <a:prstGeom prst="rect">
                                  <a:avLst/>
                                </a:prstGeom>
                              </pic:spPr>
                            </pic:pic>
                            <wps:wsp>
                              <wps:cNvPr id="6" name="Text Box 6"/>
                              <wps:cNvSpPr txBox="1"/>
                              <wps:spPr>
                                <a:xfrm>
                                  <a:off x="0" y="3429000"/>
                                  <a:ext cx="5905500" cy="324485"/>
                                </a:xfrm>
                                <a:prstGeom prst="rect">
                                  <a:avLst/>
                                </a:prstGeom>
                                <a:solidFill>
                                  <a:prstClr val="white"/>
                                </a:solidFill>
                                <a:ln>
                                  <a:noFill/>
                                </a:ln>
                              </wps:spPr>
                              <wps:txbx>
                                <w:txbxContent>
                                  <w:p w14:paraId="1CDC6F8A" w14:textId="77777777" w:rsidR="00D64AFB" w:rsidRPr="006B5733" w:rsidRDefault="00D64AFB" w:rsidP="00D64AF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1763A6" id="Group 7" o:spid="_x0000_s1026" style="position:absolute;left:0;text-align:left;margin-left:.05pt;margin-top:30.2pt;width:474.55pt;height:309.8pt;z-index:251659264;mso-width-relative:margin;mso-height-relative:margin" coordsize="59055,37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9055;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6" o:spid="_x0000_s1028" type="#_x0000_t202" style="position:absolute;top:34290;width:59055;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1CDC6F8A" w14:textId="77777777" w:rsidR="00D64AFB" w:rsidRPr="006B5733" w:rsidRDefault="00D64AFB" w:rsidP="00D64AFB">
                              <w:pPr>
                                <w:rPr>
                                  <w:sz w:val="18"/>
                                  <w:szCs w:val="18"/>
                                </w:rPr>
                              </w:pPr>
                            </w:p>
                          </w:txbxContent>
                        </v:textbox>
                      </v:shape>
                    </v:group>
                  </w:pict>
                </mc:Fallback>
              </mc:AlternateContent>
            </w:r>
          </w:p>
        </w:tc>
      </w:tr>
    </w:tbl>
    <w:p w14:paraId="30C71E2D" w14:textId="77777777" w:rsidR="00D64AFB" w:rsidRDefault="00D64AFB" w:rsidP="00D64AFB">
      <w:pPr>
        <w:sectPr w:rsidR="00D64AFB">
          <w:headerReference w:type="even" r:id="rId13"/>
          <w:pgSz w:w="11906" w:h="16838"/>
          <w:pgMar w:top="1417" w:right="1417" w:bottom="1417" w:left="1417" w:header="708" w:footer="708" w:gutter="0"/>
          <w:cols w:space="708"/>
          <w:docGrid w:linePitch="360"/>
        </w:sectPr>
      </w:pPr>
    </w:p>
    <w:tbl>
      <w:tblPr>
        <w:tblStyle w:val="TableGrid"/>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1"/>
      </w:tblGrid>
      <w:tr w:rsidR="00D64AFB" w14:paraId="37077DF3" w14:textId="77777777" w:rsidTr="00D64AFB">
        <w:trPr>
          <w:trHeight w:val="1569"/>
          <w:jc w:val="center"/>
        </w:trPr>
        <w:tc>
          <w:tcPr>
            <w:tcW w:w="9071" w:type="dxa"/>
          </w:tcPr>
          <w:p w14:paraId="29C649BC" w14:textId="77777777" w:rsidR="00D64AFB" w:rsidRDefault="00D64AFB" w:rsidP="00D64AFB">
            <w:pPr>
              <w:pStyle w:val="Title"/>
              <w:spacing w:line="276" w:lineRule="auto"/>
            </w:pPr>
          </w:p>
        </w:tc>
      </w:tr>
      <w:tr w:rsidR="00D64AFB" w14:paraId="5B682798" w14:textId="77777777" w:rsidTr="00D64AFB">
        <w:trPr>
          <w:trHeight w:val="2824"/>
          <w:jc w:val="center"/>
        </w:trPr>
        <w:tc>
          <w:tcPr>
            <w:tcW w:w="9071" w:type="dxa"/>
          </w:tcPr>
          <w:p w14:paraId="334E7810" w14:textId="77777777" w:rsidR="00D64AFB" w:rsidRDefault="00D64AFB" w:rsidP="00D64AFB">
            <w:pPr>
              <w:spacing w:line="276" w:lineRule="auto"/>
              <w:ind w:right="894"/>
              <w:rPr>
                <w:rFonts w:eastAsiaTheme="majorEastAsia" w:cstheme="majorBidi"/>
                <w:b/>
                <w:iCs/>
                <w:spacing w:val="-10"/>
                <w:kern w:val="28"/>
                <w:sz w:val="56"/>
                <w:szCs w:val="56"/>
              </w:rPr>
            </w:pPr>
            <w:bookmarkStart w:id="0" w:name="_Hlk101190990"/>
            <w:r>
              <w:rPr>
                <w:rFonts w:eastAsiaTheme="majorEastAsia" w:cstheme="majorBidi"/>
                <w:b/>
                <w:iCs/>
                <w:spacing w:val="-10"/>
                <w:kern w:val="28"/>
                <w:sz w:val="56"/>
                <w:szCs w:val="56"/>
              </w:rPr>
              <w:t xml:space="preserve">Exploring </w:t>
            </w:r>
            <w:r w:rsidRPr="00AE53F5">
              <w:rPr>
                <w:rFonts w:eastAsiaTheme="majorEastAsia" w:cstheme="majorBidi"/>
                <w:b/>
                <w:iCs/>
                <w:spacing w:val="-10"/>
                <w:kern w:val="28"/>
                <w:sz w:val="56"/>
                <w:szCs w:val="56"/>
              </w:rPr>
              <w:t>AI Chatbot</w:t>
            </w:r>
            <w:r>
              <w:rPr>
                <w:rFonts w:eastAsiaTheme="majorEastAsia" w:cstheme="majorBidi"/>
                <w:b/>
                <w:iCs/>
                <w:spacing w:val="-10"/>
                <w:kern w:val="28"/>
                <w:sz w:val="56"/>
                <w:szCs w:val="56"/>
              </w:rPr>
              <w:t xml:space="preserve"> technology as an</w:t>
            </w:r>
            <w:r w:rsidRPr="00AE53F5">
              <w:rPr>
                <w:rFonts w:eastAsiaTheme="majorEastAsia" w:cstheme="majorBidi"/>
                <w:b/>
                <w:iCs/>
                <w:spacing w:val="-10"/>
                <w:kern w:val="28"/>
                <w:sz w:val="56"/>
                <w:szCs w:val="56"/>
              </w:rPr>
              <w:t xml:space="preserve"> Information Support Sy</w:t>
            </w:r>
            <w:bookmarkStart w:id="1" w:name="_GoBack"/>
            <w:bookmarkEnd w:id="1"/>
            <w:r w:rsidRPr="00AE53F5">
              <w:rPr>
                <w:rFonts w:eastAsiaTheme="majorEastAsia" w:cstheme="majorBidi"/>
                <w:b/>
                <w:iCs/>
                <w:spacing w:val="-10"/>
                <w:kern w:val="28"/>
                <w:sz w:val="56"/>
                <w:szCs w:val="56"/>
              </w:rPr>
              <w:t>stem for Water Resources Management</w:t>
            </w:r>
          </w:p>
          <w:bookmarkEnd w:id="0"/>
          <w:p w14:paraId="4A2DD599" w14:textId="77777777" w:rsidR="00D64AFB" w:rsidRDefault="00D64AFB" w:rsidP="00D64AFB">
            <w:pPr>
              <w:spacing w:line="276" w:lineRule="auto"/>
              <w:ind w:left="720" w:right="894"/>
            </w:pPr>
          </w:p>
        </w:tc>
      </w:tr>
      <w:tr w:rsidR="00D64AFB" w14:paraId="080178E1" w14:textId="77777777" w:rsidTr="00D64AFB">
        <w:trPr>
          <w:trHeight w:val="284"/>
          <w:jc w:val="center"/>
        </w:trPr>
        <w:tc>
          <w:tcPr>
            <w:tcW w:w="9071" w:type="dxa"/>
          </w:tcPr>
          <w:p w14:paraId="45C3EA54" w14:textId="77777777" w:rsidR="00D64AFB" w:rsidRDefault="00D64AFB" w:rsidP="00D64AFB">
            <w:pPr>
              <w:spacing w:line="276" w:lineRule="auto"/>
              <w:jc w:val="center"/>
            </w:pPr>
            <w:r>
              <w:t>Master of Science Thesis</w:t>
            </w:r>
          </w:p>
        </w:tc>
      </w:tr>
      <w:tr w:rsidR="00D64AFB" w14:paraId="433781D0" w14:textId="77777777" w:rsidTr="00D64AFB">
        <w:trPr>
          <w:trHeight w:val="283"/>
          <w:jc w:val="center"/>
        </w:trPr>
        <w:tc>
          <w:tcPr>
            <w:tcW w:w="9071" w:type="dxa"/>
          </w:tcPr>
          <w:p w14:paraId="3B86F37B" w14:textId="77777777" w:rsidR="00D64AFB" w:rsidRDefault="00D64AFB" w:rsidP="00D64AFB">
            <w:pPr>
              <w:spacing w:line="276" w:lineRule="auto"/>
              <w:jc w:val="center"/>
            </w:pPr>
            <w:r>
              <w:t>by</w:t>
            </w:r>
          </w:p>
        </w:tc>
      </w:tr>
      <w:tr w:rsidR="00D64AFB" w14:paraId="000E7919" w14:textId="77777777" w:rsidTr="00D64AFB">
        <w:trPr>
          <w:trHeight w:val="1417"/>
          <w:jc w:val="center"/>
        </w:trPr>
        <w:tc>
          <w:tcPr>
            <w:tcW w:w="9071" w:type="dxa"/>
          </w:tcPr>
          <w:p w14:paraId="437BD105" w14:textId="77777777" w:rsidR="00D64AFB" w:rsidRDefault="00D64AFB" w:rsidP="00D64AFB">
            <w:pPr>
              <w:spacing w:line="276" w:lineRule="auto"/>
              <w:jc w:val="center"/>
            </w:pPr>
            <w:r>
              <w:rPr>
                <w:rStyle w:val="Strong"/>
              </w:rPr>
              <w:t>Sifiso Patience Ncube</w:t>
            </w:r>
          </w:p>
        </w:tc>
      </w:tr>
      <w:tr w:rsidR="00D64AFB" w14:paraId="62357092" w14:textId="77777777" w:rsidTr="00D64AFB">
        <w:trPr>
          <w:trHeight w:val="283"/>
          <w:jc w:val="center"/>
        </w:trPr>
        <w:tc>
          <w:tcPr>
            <w:tcW w:w="9071" w:type="dxa"/>
          </w:tcPr>
          <w:p w14:paraId="4648641C" w14:textId="77777777" w:rsidR="00D64AFB" w:rsidRDefault="00D64AFB" w:rsidP="00D64AFB">
            <w:pPr>
              <w:spacing w:line="276" w:lineRule="auto"/>
              <w:jc w:val="center"/>
            </w:pPr>
            <w:r>
              <w:t>Supervisor</w:t>
            </w:r>
          </w:p>
        </w:tc>
      </w:tr>
      <w:tr w:rsidR="00D64AFB" w14:paraId="3FB0B887" w14:textId="77777777" w:rsidTr="00D64AFB">
        <w:trPr>
          <w:trHeight w:val="1417"/>
          <w:jc w:val="center"/>
        </w:trPr>
        <w:tc>
          <w:tcPr>
            <w:tcW w:w="9071" w:type="dxa"/>
          </w:tcPr>
          <w:p w14:paraId="372C75D2" w14:textId="77777777" w:rsidR="00D64AFB" w:rsidRDefault="00D64AFB" w:rsidP="00D64AFB">
            <w:pPr>
              <w:spacing w:line="276" w:lineRule="auto"/>
              <w:jc w:val="center"/>
            </w:pPr>
            <w:r>
              <w:t>Prof. Dimitri Solomatine</w:t>
            </w:r>
          </w:p>
        </w:tc>
      </w:tr>
      <w:tr w:rsidR="00D64AFB" w14:paraId="2283D79A" w14:textId="77777777" w:rsidTr="00D64AFB">
        <w:trPr>
          <w:trHeight w:val="283"/>
          <w:jc w:val="center"/>
        </w:trPr>
        <w:tc>
          <w:tcPr>
            <w:tcW w:w="9071" w:type="dxa"/>
          </w:tcPr>
          <w:p w14:paraId="79A3F891" w14:textId="77777777" w:rsidR="00D64AFB" w:rsidRDefault="00D64AFB" w:rsidP="00D64AFB">
            <w:pPr>
              <w:spacing w:line="276" w:lineRule="auto"/>
              <w:jc w:val="center"/>
            </w:pPr>
            <w:r>
              <w:t>Mentors</w:t>
            </w:r>
          </w:p>
        </w:tc>
      </w:tr>
      <w:tr w:rsidR="00D64AFB" w14:paraId="6499A00A" w14:textId="77777777" w:rsidTr="00D64AFB">
        <w:trPr>
          <w:trHeight w:val="1417"/>
          <w:jc w:val="center"/>
        </w:trPr>
        <w:tc>
          <w:tcPr>
            <w:tcW w:w="9071" w:type="dxa"/>
          </w:tcPr>
          <w:p w14:paraId="36F2EB6A" w14:textId="77777777" w:rsidR="00D64AFB" w:rsidRDefault="00D64AFB" w:rsidP="00D64AFB">
            <w:pPr>
              <w:spacing w:line="276" w:lineRule="auto"/>
              <w:jc w:val="center"/>
            </w:pPr>
            <w:r>
              <w:t>Dr. Gerald Corzo</w:t>
            </w:r>
          </w:p>
          <w:p w14:paraId="203E0B64" w14:textId="77777777" w:rsidR="00D64AFB" w:rsidRDefault="00D64AFB" w:rsidP="00D64AFB">
            <w:pPr>
              <w:spacing w:line="276" w:lineRule="auto"/>
              <w:jc w:val="center"/>
            </w:pPr>
            <w:r>
              <w:t>Mr. Santiago Duarte</w:t>
            </w:r>
          </w:p>
          <w:p w14:paraId="0747B28E" w14:textId="77777777" w:rsidR="00D64AFB" w:rsidRDefault="00D64AFB" w:rsidP="00D64AFB">
            <w:pPr>
              <w:spacing w:line="276" w:lineRule="auto"/>
              <w:jc w:val="center"/>
            </w:pPr>
            <w:r>
              <w:t>Ms. Ha Do</w:t>
            </w:r>
          </w:p>
        </w:tc>
      </w:tr>
      <w:tr w:rsidR="00D64AFB" w14:paraId="5BD63FC3" w14:textId="77777777" w:rsidTr="00D64AFB">
        <w:trPr>
          <w:trHeight w:val="283"/>
          <w:jc w:val="center"/>
        </w:trPr>
        <w:tc>
          <w:tcPr>
            <w:tcW w:w="9071" w:type="dxa"/>
          </w:tcPr>
          <w:p w14:paraId="749D9125" w14:textId="77777777" w:rsidR="00D64AFB" w:rsidRDefault="00D64AFB" w:rsidP="00D64AFB">
            <w:pPr>
              <w:spacing w:line="276" w:lineRule="auto"/>
              <w:jc w:val="center"/>
            </w:pPr>
            <w:r>
              <w:t>Examination Committee</w:t>
            </w:r>
          </w:p>
        </w:tc>
      </w:tr>
      <w:tr w:rsidR="00D64AFB" w14:paraId="266B7CDE" w14:textId="77777777" w:rsidTr="00D64AFB">
        <w:trPr>
          <w:trHeight w:val="1417"/>
          <w:jc w:val="center"/>
        </w:trPr>
        <w:tc>
          <w:tcPr>
            <w:tcW w:w="9071" w:type="dxa"/>
          </w:tcPr>
          <w:p w14:paraId="4558F77A" w14:textId="77777777" w:rsidR="00D64AFB" w:rsidRDefault="00D64AFB" w:rsidP="00D64AFB">
            <w:pPr>
              <w:spacing w:line="276" w:lineRule="auto"/>
              <w:jc w:val="center"/>
            </w:pPr>
            <w:r>
              <w:t>Prof. Dimitri Solomatine</w:t>
            </w:r>
          </w:p>
          <w:p w14:paraId="011AE2C8" w14:textId="77777777" w:rsidR="00D64AFB" w:rsidRDefault="00D64AFB" w:rsidP="00D64AFB">
            <w:pPr>
              <w:spacing w:line="276" w:lineRule="auto"/>
              <w:jc w:val="center"/>
            </w:pPr>
            <w:r>
              <w:t>Dr. Gerald Corzo</w:t>
            </w:r>
          </w:p>
          <w:p w14:paraId="7F7AD5DD" w14:textId="6ED9DA65" w:rsidR="00D64AFB" w:rsidRDefault="00D64AFB" w:rsidP="00D64AFB">
            <w:pPr>
              <w:spacing w:line="276" w:lineRule="auto"/>
              <w:jc w:val="center"/>
            </w:pPr>
            <w:r>
              <w:t>Dr. Vsevolod Moreydo</w:t>
            </w:r>
          </w:p>
        </w:tc>
      </w:tr>
      <w:tr w:rsidR="00D64AFB" w14:paraId="5AB820ED" w14:textId="77777777" w:rsidTr="00D64AFB">
        <w:trPr>
          <w:trHeight w:val="850"/>
          <w:jc w:val="center"/>
        </w:trPr>
        <w:tc>
          <w:tcPr>
            <w:tcW w:w="9071" w:type="dxa"/>
          </w:tcPr>
          <w:p w14:paraId="04A22027" w14:textId="77777777" w:rsidR="00D64AFB" w:rsidRPr="00C857F2" w:rsidRDefault="00D64AFB" w:rsidP="00D64AFB">
            <w:pPr>
              <w:spacing w:line="276" w:lineRule="auto"/>
              <w:jc w:val="center"/>
              <w:rPr>
                <w:sz w:val="16"/>
                <w:szCs w:val="16"/>
              </w:rPr>
            </w:pPr>
            <w:r w:rsidRPr="00C857F2">
              <w:rPr>
                <w:sz w:val="16"/>
                <w:szCs w:val="16"/>
              </w:rPr>
              <w:t>This research is done for the partial fulfi</w:t>
            </w:r>
            <w:r>
              <w:rPr>
                <w:sz w:val="16"/>
                <w:szCs w:val="16"/>
              </w:rPr>
              <w:t>l</w:t>
            </w:r>
            <w:r w:rsidRPr="00C857F2">
              <w:rPr>
                <w:sz w:val="16"/>
                <w:szCs w:val="16"/>
              </w:rPr>
              <w:t>lment of requirements for the Master of Science degree at the</w:t>
            </w:r>
            <w:r>
              <w:rPr>
                <w:sz w:val="16"/>
                <w:szCs w:val="16"/>
              </w:rPr>
              <w:br/>
              <w:t xml:space="preserve"> IHE Delft</w:t>
            </w:r>
            <w:r w:rsidRPr="00C857F2">
              <w:rPr>
                <w:sz w:val="16"/>
                <w:szCs w:val="16"/>
              </w:rPr>
              <w:t xml:space="preserve"> Institute for Water Education, Delft, the Netherlands.</w:t>
            </w:r>
          </w:p>
        </w:tc>
      </w:tr>
      <w:tr w:rsidR="00D64AFB" w14:paraId="386D7C10" w14:textId="77777777" w:rsidTr="00D64AFB">
        <w:trPr>
          <w:trHeight w:val="283"/>
          <w:jc w:val="center"/>
        </w:trPr>
        <w:tc>
          <w:tcPr>
            <w:tcW w:w="9071" w:type="dxa"/>
          </w:tcPr>
          <w:p w14:paraId="64D41D1B" w14:textId="77777777" w:rsidR="00D64AFB" w:rsidRPr="00C857F2" w:rsidRDefault="00D64AFB" w:rsidP="00D64AFB">
            <w:pPr>
              <w:spacing w:line="276" w:lineRule="auto"/>
              <w:jc w:val="center"/>
              <w:rPr>
                <w:rStyle w:val="Strong"/>
              </w:rPr>
            </w:pPr>
            <w:r w:rsidRPr="00C857F2">
              <w:rPr>
                <w:rStyle w:val="Strong"/>
              </w:rPr>
              <w:t>Delft</w:t>
            </w:r>
          </w:p>
        </w:tc>
      </w:tr>
      <w:tr w:rsidR="00D64AFB" w14:paraId="558705A3" w14:textId="77777777" w:rsidTr="00D64AFB">
        <w:trPr>
          <w:trHeight w:val="283"/>
          <w:jc w:val="center"/>
        </w:trPr>
        <w:tc>
          <w:tcPr>
            <w:tcW w:w="9071" w:type="dxa"/>
          </w:tcPr>
          <w:sdt>
            <w:sdtPr>
              <w:rPr>
                <w:rFonts w:cs="Arial"/>
              </w:rPr>
              <w:id w:val="882673054"/>
              <w:placeholder>
                <w:docPart w:val="C706BA8AA5284EF39DEF4929C48C898D"/>
              </w:placeholder>
              <w:date w:fullDate="2022-05-09T00:00:00Z">
                <w:dateFormat w:val="dd/MM/yyyy"/>
                <w:lid w:val="en-GB"/>
                <w:storeMappedDataAs w:val="dateTime"/>
                <w:calendar w:val="gregorian"/>
              </w:date>
            </w:sdtPr>
            <w:sdtEndPr/>
            <w:sdtContent>
              <w:p w14:paraId="5B3D30D3" w14:textId="38A288EB" w:rsidR="00D64AFB" w:rsidRPr="00C857F2" w:rsidRDefault="00D64AFB" w:rsidP="00D64AFB">
                <w:pPr>
                  <w:spacing w:line="276" w:lineRule="auto"/>
                  <w:jc w:val="center"/>
                  <w:rPr>
                    <w:rStyle w:val="Strong"/>
                    <w:rFonts w:ascii="Times New Roman" w:hAnsi="Times New Roman"/>
                    <w:b w:val="0"/>
                    <w:bCs w:val="0"/>
                    <w:sz w:val="24"/>
                  </w:rPr>
                </w:pPr>
                <w:r>
                  <w:rPr>
                    <w:rFonts w:cs="Arial"/>
                  </w:rPr>
                  <w:t>09/05/2022</w:t>
                </w:r>
              </w:p>
            </w:sdtContent>
          </w:sdt>
        </w:tc>
      </w:tr>
    </w:tbl>
    <w:p w14:paraId="13670546" w14:textId="77777777" w:rsidR="00C857F2" w:rsidRDefault="00C857F2" w:rsidP="0005014D">
      <w:pPr>
        <w:spacing w:line="276" w:lineRule="auto"/>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857F2" w14:paraId="6C2A121A" w14:textId="77777777" w:rsidTr="00C857F2">
        <w:trPr>
          <w:trHeight w:val="9354"/>
        </w:trPr>
        <w:tc>
          <w:tcPr>
            <w:tcW w:w="9062" w:type="dxa"/>
          </w:tcPr>
          <w:p w14:paraId="724214EF" w14:textId="77777777" w:rsidR="00C857F2" w:rsidRPr="002E079B" w:rsidRDefault="00C857F2" w:rsidP="0005014D">
            <w:pPr>
              <w:tabs>
                <w:tab w:val="left" w:pos="3420"/>
              </w:tabs>
              <w:spacing w:line="276" w:lineRule="auto"/>
            </w:pPr>
          </w:p>
        </w:tc>
      </w:tr>
    </w:tbl>
    <w:p w14:paraId="25056443" w14:textId="77777777" w:rsidR="00C857F2" w:rsidRDefault="00C857F2" w:rsidP="0005014D">
      <w:pPr>
        <w:spacing w:line="276"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857F2" w14:paraId="1FAA64C7" w14:textId="77777777" w:rsidTr="002E079B">
        <w:trPr>
          <w:trHeight w:val="3033"/>
        </w:trPr>
        <w:tc>
          <w:tcPr>
            <w:tcW w:w="9062" w:type="dxa"/>
          </w:tcPr>
          <w:p w14:paraId="5AE418B5" w14:textId="77777777" w:rsidR="00C857F2" w:rsidRDefault="009D5F67" w:rsidP="0005014D">
            <w:pPr>
              <w:spacing w:line="276" w:lineRule="auto"/>
            </w:pPr>
            <w:r>
              <w:t xml:space="preserve">Although the author and </w:t>
            </w:r>
            <w:r w:rsidR="002E079B">
              <w:t>IHE</w:t>
            </w:r>
            <w:r w:rsidR="00273037">
              <w:t xml:space="preserve"> Delft</w:t>
            </w:r>
            <w:r w:rsidR="002E079B">
              <w:t xml:space="preserve"> Institute for Water Education have made every effort to ensure that the information in this thesis was correct at press time, the author and </w:t>
            </w:r>
            <w:r w:rsidR="00273037">
              <w:t>IHE Delft</w:t>
            </w:r>
            <w:r w:rsidR="002E079B">
              <w:t xml:space="preserve"> do not assume and hereby disclaim any liability to any party for any loss, damage, or disruption caused by errors or omissions, whether such errors or omissions result from negligence, accident, or any other cause.</w:t>
            </w:r>
          </w:p>
          <w:p w14:paraId="7B94C4B2" w14:textId="77777777" w:rsidR="002E079B" w:rsidRDefault="002E079B" w:rsidP="0005014D">
            <w:pPr>
              <w:spacing w:line="276" w:lineRule="auto"/>
            </w:pPr>
          </w:p>
          <w:p w14:paraId="154AE4EA" w14:textId="77777777" w:rsidR="00467AEA" w:rsidRDefault="00467AEA" w:rsidP="0005014D">
            <w:pPr>
              <w:spacing w:line="276" w:lineRule="auto"/>
              <w:rPr>
                <w:rFonts w:cs="Times New Roman"/>
              </w:rPr>
            </w:pPr>
          </w:p>
          <w:p w14:paraId="753CAF69" w14:textId="0BB5B36E" w:rsidR="002E079B" w:rsidRDefault="002E079B" w:rsidP="0005014D">
            <w:pPr>
              <w:spacing w:line="276" w:lineRule="auto"/>
            </w:pPr>
            <w:r>
              <w:rPr>
                <w:rFonts w:cs="Times New Roman"/>
              </w:rPr>
              <w:t>©</w:t>
            </w:r>
            <w:r>
              <w:t xml:space="preserve"> </w:t>
            </w:r>
            <w:r w:rsidR="00A7426E">
              <w:t>Sifiso Patience Ncube</w:t>
            </w:r>
            <w:r w:rsidR="00AE091F" w:rsidRPr="00AE091F">
              <w:t xml:space="preserve"> </w:t>
            </w:r>
            <w:sdt>
              <w:sdtPr>
                <w:id w:val="565149150"/>
                <w:placeholder>
                  <w:docPart w:val="2776E4AE155A4A22B59ADEE49BBDD448"/>
                </w:placeholder>
                <w:date w:fullDate="2022-05-09T00:00:00Z">
                  <w:dateFormat w:val="MMMM yyyy"/>
                  <w:lid w:val="en-GB"/>
                  <w:storeMappedDataAs w:val="dateTime"/>
                  <w:calendar w:val="gregorian"/>
                </w:date>
              </w:sdtPr>
              <w:sdtEndPr/>
              <w:sdtContent>
                <w:r w:rsidR="00D64AFB">
                  <w:t>May 2022</w:t>
                </w:r>
              </w:sdtContent>
            </w:sdt>
            <w:r>
              <w:t>.</w:t>
            </w:r>
          </w:p>
          <w:p w14:paraId="34223725" w14:textId="77777777" w:rsidR="002E079B" w:rsidRPr="002E079B" w:rsidRDefault="002E079B" w:rsidP="0005014D">
            <w:pPr>
              <w:spacing w:line="276" w:lineRule="auto"/>
            </w:pPr>
            <w:r>
              <w:rPr>
                <w:noProof/>
                <w:lang w:eastAsia="en-GB"/>
              </w:rPr>
              <w:drawing>
                <wp:anchor distT="0" distB="0" distL="114300" distR="114300" simplePos="0" relativeHeight="251657216" behindDoc="0" locked="0" layoutInCell="1" allowOverlap="1" wp14:anchorId="54998F46" wp14:editId="221A4267">
                  <wp:simplePos x="0" y="0"/>
                  <wp:positionH relativeFrom="column">
                    <wp:posOffset>1422400</wp:posOffset>
                  </wp:positionH>
                  <wp:positionV relativeFrom="paragraph">
                    <wp:posOffset>243840</wp:posOffset>
                  </wp:positionV>
                  <wp:extent cx="841375" cy="298450"/>
                  <wp:effectExtent l="0" t="0" r="0" b="6350"/>
                  <wp:wrapThrough wrapText="bothSides">
                    <wp:wrapPolygon edited="0">
                      <wp:start x="0" y="0"/>
                      <wp:lineTo x="0" y="20681"/>
                      <wp:lineTo x="21029" y="20681"/>
                      <wp:lineTo x="21029"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41375" cy="298450"/>
                          </a:xfrm>
                          <a:prstGeom prst="rect">
                            <a:avLst/>
                          </a:prstGeom>
                          <a:noFill/>
                        </pic:spPr>
                      </pic:pic>
                    </a:graphicData>
                  </a:graphic>
                </wp:anchor>
              </w:drawing>
            </w:r>
            <w:r>
              <w:t xml:space="preserve">This work is licensed under a </w:t>
            </w:r>
            <w:hyperlink r:id="rId15" w:history="1">
              <w:r w:rsidRPr="002E079B">
                <w:rPr>
                  <w:rStyle w:val="Hyperlink"/>
                </w:rPr>
                <w:t>Creative Commons Attribution-Non</w:t>
              </w:r>
              <w:r>
                <w:rPr>
                  <w:rStyle w:val="Hyperlink"/>
                </w:rPr>
                <w:t xml:space="preserve"> </w:t>
              </w:r>
              <w:r w:rsidRPr="002E079B">
                <w:rPr>
                  <w:rStyle w:val="Hyperlink"/>
                </w:rPr>
                <w:t>Commercial 4.0 International License</w:t>
              </w:r>
            </w:hyperlink>
            <w:r>
              <w:t xml:space="preserve"> </w:t>
            </w:r>
          </w:p>
        </w:tc>
      </w:tr>
    </w:tbl>
    <w:p w14:paraId="66E8F411" w14:textId="77777777" w:rsidR="00027647" w:rsidRDefault="00027647" w:rsidP="0005014D">
      <w:pPr>
        <w:spacing w:line="276" w:lineRule="auto"/>
        <w:sectPr w:rsidR="00027647">
          <w:pgSz w:w="11906" w:h="16838"/>
          <w:pgMar w:top="1417" w:right="1417" w:bottom="1417" w:left="1417" w:header="708" w:footer="708" w:gutter="0"/>
          <w:cols w:space="708"/>
          <w:docGrid w:linePitch="360"/>
        </w:sectPr>
      </w:pPr>
    </w:p>
    <w:p w14:paraId="11E81ED9" w14:textId="77777777" w:rsidR="00C857F2" w:rsidRDefault="00540746" w:rsidP="0005014D">
      <w:pPr>
        <w:pStyle w:val="Heading1"/>
        <w:spacing w:line="276" w:lineRule="auto"/>
      </w:pPr>
      <w:bookmarkStart w:id="2" w:name="_Toc102979629"/>
      <w:r>
        <w:lastRenderedPageBreak/>
        <w:t>Abstract</w:t>
      </w:r>
      <w:bookmarkEnd w:id="2"/>
    </w:p>
    <w:p w14:paraId="10F4292D" w14:textId="77777777" w:rsidR="00F31247" w:rsidRDefault="00F31247" w:rsidP="0005014D">
      <w:pPr>
        <w:spacing w:line="276" w:lineRule="auto"/>
      </w:pPr>
      <w:r w:rsidRPr="00F31247">
        <w:t>T</w:t>
      </w:r>
      <w:r>
        <w:t>he advent of Artificial Intelligence (AI) brought with it improved efficiency in the execution of various computational tasks. One area of application of this technology is in the development of conversational applications otherwise known as chatbots. The chatbot technology employs the Natural Language Processing</w:t>
      </w:r>
      <w:r w:rsidR="00596F18">
        <w:t xml:space="preserve"> </w:t>
      </w:r>
      <w:r>
        <w:t>(NLP) and Machine Learning</w:t>
      </w:r>
      <w:r w:rsidR="00596F18">
        <w:t xml:space="preserve"> </w:t>
      </w:r>
      <w:r>
        <w:t xml:space="preserve">(ML) components of AI to develop models that enable computers to better understand natural human languages. This human-computer interaction has </w:t>
      </w:r>
      <w:r w:rsidR="00F62A6C">
        <w:t>allowed</w:t>
      </w:r>
      <w:r w:rsidR="009A31C1">
        <w:t xml:space="preserve"> for</w:t>
      </w:r>
      <w:r>
        <w:t xml:space="preserve"> easier and faster access to information. This research, therefore, employs this chatbot technology to develop a prototype </w:t>
      </w:r>
      <w:r w:rsidR="00596F18">
        <w:t>conversational</w:t>
      </w:r>
      <w:r>
        <w:t xml:space="preserve"> application that extracts flooding information from EPA SWMM and relays this information to citizens in flood-prone areas. SWMM simulations for Do Lo, an area in Hanoi, Vietnam, that is severely impacted by floods a</w:t>
      </w:r>
      <w:r w:rsidRPr="00756B08">
        <w:t>nnually</w:t>
      </w:r>
      <w:r>
        <w:t xml:space="preserve"> were used as the study case. </w:t>
      </w:r>
      <w:r w:rsidR="009A31C1">
        <w:t>A</w:t>
      </w:r>
      <w:r>
        <w:t xml:space="preserve"> database of intents with different terminologies that users may use in conversation with the chatbot was created. These </w:t>
      </w:r>
      <w:r w:rsidR="00596F18">
        <w:t xml:space="preserve">terminologies </w:t>
      </w:r>
      <w:r>
        <w:t xml:space="preserve">then served as training phrases for the NLP and ML algorithms in the Google Dialogflow platform which was used in developing the chatbot. </w:t>
      </w:r>
      <w:r w:rsidR="00596F18">
        <w:t>T</w:t>
      </w:r>
      <w:r>
        <w:t xml:space="preserve">hen the Pyswmm library was used in developing Python functions to extract </w:t>
      </w:r>
      <w:r w:rsidR="009A31C1">
        <w:t xml:space="preserve">the </w:t>
      </w:r>
      <w:r>
        <w:t>data from the</w:t>
      </w:r>
      <w:r w:rsidR="00596F18">
        <w:t xml:space="preserve"> SWMM</w:t>
      </w:r>
      <w:r>
        <w:t xml:space="preserve"> model. </w:t>
      </w:r>
      <w:r w:rsidR="00596F18">
        <w:t xml:space="preserve">For integrating the Dialogflow chatbot with the SWMM model </w:t>
      </w:r>
      <w:r>
        <w:t>the Flask web framework hosted on the Google App Engine was used</w:t>
      </w:r>
      <w:r w:rsidR="009A31C1">
        <w:t>. Also, to</w:t>
      </w:r>
      <w:r>
        <w:t xml:space="preserve"> ensure that computations were accurately done for each user based on their input location</w:t>
      </w:r>
      <w:r w:rsidR="009A31C1">
        <w:t xml:space="preserve">, a database was created to store </w:t>
      </w:r>
      <w:r w:rsidR="00596F18">
        <w:t>the user’s</w:t>
      </w:r>
      <w:r w:rsidR="009A31C1">
        <w:t xml:space="preserve"> session ID and location</w:t>
      </w:r>
      <w:r>
        <w:t xml:space="preserve">. </w:t>
      </w:r>
      <w:r w:rsidR="00596F18">
        <w:t>For the user interface</w:t>
      </w:r>
      <w:r w:rsidR="009A31C1">
        <w:t xml:space="preserve"> a webpage was designed and integrated </w:t>
      </w:r>
      <w:r w:rsidR="00596F18">
        <w:t xml:space="preserve">into the application </w:t>
      </w:r>
      <w:r w:rsidR="009A31C1">
        <w:t xml:space="preserve">using Flask. </w:t>
      </w:r>
      <w:r>
        <w:t xml:space="preserve">The </w:t>
      </w:r>
      <w:r w:rsidR="009A31C1">
        <w:t xml:space="preserve">final </w:t>
      </w:r>
      <w:r>
        <w:t xml:space="preserve">developed chatbot </w:t>
      </w:r>
      <w:r w:rsidR="009A31C1">
        <w:t xml:space="preserve">prototype </w:t>
      </w:r>
      <w:r>
        <w:t xml:space="preserve">was capable of </w:t>
      </w:r>
      <w:r w:rsidR="00596F18">
        <w:t>responding to the user’s questions on the flooding situation at their location</w:t>
      </w:r>
      <w:r>
        <w:t>. To test the performance of the chatbot, a pilot test was done where a majority of the respondents reported that the application provided a</w:t>
      </w:r>
      <w:r w:rsidR="009A31C1">
        <w:t>ccurate</w:t>
      </w:r>
      <w:r>
        <w:t xml:space="preserve"> results and </w:t>
      </w:r>
      <w:r w:rsidR="009A31C1">
        <w:t>they</w:t>
      </w:r>
      <w:r>
        <w:t xml:space="preserve"> also found the application easy to use and worth recommending to others. In conclusion, a </w:t>
      </w:r>
      <w:r w:rsidR="009A31C1">
        <w:t xml:space="preserve">prototype </w:t>
      </w:r>
      <w:r>
        <w:t xml:space="preserve">chatbot </w:t>
      </w:r>
      <w:r w:rsidR="009A31C1">
        <w:t xml:space="preserve">application </w:t>
      </w:r>
      <w:r>
        <w:t>was developed that could respond to the user’s questions providing</w:t>
      </w:r>
      <w:r w:rsidR="009A31C1">
        <w:t>,</w:t>
      </w:r>
      <w:r>
        <w:t xml:space="preserve"> otherwise inaccessible flooding information obtained from SWMM. </w:t>
      </w:r>
      <w:r w:rsidR="009A31C1">
        <w:t>If deployed, t</w:t>
      </w:r>
      <w:r>
        <w:t xml:space="preserve">he chatbot would </w:t>
      </w:r>
      <w:r w:rsidR="009A31C1">
        <w:t>assist</w:t>
      </w:r>
      <w:r>
        <w:t xml:space="preserve"> in flood awareness creation </w:t>
      </w:r>
      <w:r w:rsidR="00596F18">
        <w:t xml:space="preserve">by allowing the </w:t>
      </w:r>
      <w:r>
        <w:t>users to make informed decisions in case of flood</w:t>
      </w:r>
      <w:r w:rsidR="009A31C1">
        <w:t>ing</w:t>
      </w:r>
      <w:r>
        <w:t xml:space="preserve">. Finally, the study recommended among other issues that further research </w:t>
      </w:r>
      <w:r w:rsidR="009A31C1">
        <w:t xml:space="preserve">could </w:t>
      </w:r>
      <w:r>
        <w:t>incorporat</w:t>
      </w:r>
      <w:r w:rsidR="009A31C1">
        <w:t>e</w:t>
      </w:r>
      <w:r>
        <w:t xml:space="preserve"> rainfall forecast data in the SWMM simulation to provide citizens with real-time </w:t>
      </w:r>
      <w:r w:rsidR="00596F18">
        <w:t>information</w:t>
      </w:r>
      <w:r>
        <w:t xml:space="preserve"> for timely response in times of flooding.</w:t>
      </w:r>
    </w:p>
    <w:p w14:paraId="01DC5B9F" w14:textId="77777777" w:rsidR="00F31247" w:rsidRDefault="00F31247" w:rsidP="0005014D">
      <w:pPr>
        <w:spacing w:line="276" w:lineRule="auto"/>
      </w:pPr>
    </w:p>
    <w:p w14:paraId="7DB3A60B" w14:textId="77777777" w:rsidR="00F31247" w:rsidRDefault="00F31247" w:rsidP="0005014D">
      <w:pPr>
        <w:spacing w:line="276" w:lineRule="auto"/>
      </w:pPr>
      <w:r w:rsidRPr="00F31247">
        <w:rPr>
          <w:b/>
        </w:rPr>
        <w:t>Keywords</w:t>
      </w:r>
      <w:r>
        <w:t>: Flood-risk management, flood preparedness, AI chatbot, decision-support, Google Dialogflow, webhooks, Flask, EPA SWMM,</w:t>
      </w:r>
      <w:r w:rsidR="005F3B01">
        <w:t xml:space="preserve"> </w:t>
      </w:r>
      <w:r>
        <w:t>Pyswmm Natural Language Processing (NLP)</w:t>
      </w:r>
      <w:r w:rsidRPr="00F31247">
        <w:t xml:space="preserve"> </w:t>
      </w:r>
    </w:p>
    <w:p w14:paraId="6FF5F88B" w14:textId="77777777" w:rsidR="00F31247" w:rsidRDefault="00F31247" w:rsidP="0005014D">
      <w:pPr>
        <w:spacing w:line="276" w:lineRule="auto"/>
      </w:pPr>
    </w:p>
    <w:p w14:paraId="4A4CE9B3" w14:textId="77777777" w:rsidR="00540746" w:rsidRDefault="00540746" w:rsidP="0005014D">
      <w:pPr>
        <w:spacing w:line="276" w:lineRule="auto"/>
      </w:pPr>
      <w:r>
        <w:br w:type="page"/>
      </w:r>
    </w:p>
    <w:p w14:paraId="03AE65F3" w14:textId="77777777" w:rsidR="00540746" w:rsidRDefault="00540746" w:rsidP="0005014D">
      <w:pPr>
        <w:pStyle w:val="Heading1"/>
        <w:spacing w:line="276" w:lineRule="auto"/>
      </w:pPr>
      <w:bookmarkStart w:id="3" w:name="_Toc102979630"/>
      <w:r>
        <w:lastRenderedPageBreak/>
        <w:t>Acknowledgements</w:t>
      </w:r>
      <w:bookmarkEnd w:id="3"/>
    </w:p>
    <w:p w14:paraId="5489E0A9" w14:textId="77777777" w:rsidR="00E5713D" w:rsidRDefault="00E5713D" w:rsidP="0005014D">
      <w:pPr>
        <w:spacing w:line="276" w:lineRule="auto"/>
      </w:pPr>
      <w:r>
        <w:t>Firstly, my gratitude goes to my supervisory team: Dr. Gerald Corzo, Prof. Dimitri Solomatine, Mr. Santiago Duarte and Ms. Ha Do for the priceless support you gave me. To my mentor Dr. Corzo, thank you for the time and effort you put into making this research a success, you always pushed me to do better. To Prof. Dimitri, thank you for your guidance and contribution to the research. To my mentors Mr. Santiago Duarte and Ms. Ha Do, you never tired of making time to help me, thank you.</w:t>
      </w:r>
    </w:p>
    <w:p w14:paraId="487C94E0" w14:textId="77777777" w:rsidR="00E5713D" w:rsidRDefault="00E5713D" w:rsidP="0005014D">
      <w:pPr>
        <w:spacing w:line="276" w:lineRule="auto"/>
      </w:pPr>
      <w:r>
        <w:t xml:space="preserve">I am grateful </w:t>
      </w:r>
      <w:r w:rsidR="005B1221">
        <w:t xml:space="preserve">to the Dutch government for awarding me </w:t>
      </w:r>
      <w:r>
        <w:t xml:space="preserve">the </w:t>
      </w:r>
      <w:r w:rsidR="005B1221">
        <w:t xml:space="preserve">opportunity to study under </w:t>
      </w:r>
      <w:r>
        <w:t xml:space="preserve">OKP Scholarship. </w:t>
      </w:r>
    </w:p>
    <w:p w14:paraId="6E683B46" w14:textId="77777777" w:rsidR="00E5713D" w:rsidRDefault="00E5713D" w:rsidP="0005014D">
      <w:pPr>
        <w:spacing w:line="276" w:lineRule="auto"/>
      </w:pPr>
      <w:r>
        <w:t>My appreciation also goes to all my lecturers in the Hydro-Informatics department, you taught those difficult modules with so much grace and patience. Thank you for your guidance.</w:t>
      </w:r>
    </w:p>
    <w:p w14:paraId="2FB6EDD5" w14:textId="77777777" w:rsidR="00E5713D" w:rsidRDefault="00E5713D" w:rsidP="0005014D">
      <w:pPr>
        <w:spacing w:line="276" w:lineRule="auto"/>
      </w:pPr>
      <w:r>
        <w:t>To my fellow HI class of 2022, you guys were the best. My fellow Zimboz, you rock!</w:t>
      </w:r>
    </w:p>
    <w:p w14:paraId="17CED288" w14:textId="1A994921" w:rsidR="00E5713D" w:rsidRDefault="00E5713D" w:rsidP="0005014D">
      <w:pPr>
        <w:spacing w:line="276" w:lineRule="auto"/>
      </w:pPr>
      <w:r>
        <w:t>To my children, Zoe, Anodiwanashe and Akudzweishe thank you for always wishing me well and loving me still. My siblings, my mother and my magogo, and the clan</w:t>
      </w:r>
      <w:r w:rsidR="0022107C">
        <w:t>,</w:t>
      </w:r>
      <w:r>
        <w:t xml:space="preserve"> thank you for your prayers and for making the journey a bit lighter. Tafadzwa thank you for carrying the load. </w:t>
      </w:r>
    </w:p>
    <w:p w14:paraId="746F7030" w14:textId="77777777" w:rsidR="00E5713D" w:rsidRDefault="00E5713D" w:rsidP="0005014D">
      <w:pPr>
        <w:spacing w:line="276" w:lineRule="auto"/>
      </w:pPr>
      <w:r>
        <w:t>Special mention to Geert Martin and Sukoluhle, words fail me. I cannot begin to describe how grateful I am to have you two in my life. Your support throughout this period is beyond priceless.</w:t>
      </w:r>
      <w:r w:rsidR="005B1221">
        <w:t xml:space="preserve"> May the Lord God reward you for all your efforts and love.</w:t>
      </w:r>
      <w:r>
        <w:t xml:space="preserve"> Thank you </w:t>
      </w:r>
      <w:r w:rsidR="005B1221">
        <w:t>also f</w:t>
      </w:r>
      <w:r>
        <w:t xml:space="preserve">or opening up your home to me. Thanks again to the clan in Germany. </w:t>
      </w:r>
    </w:p>
    <w:p w14:paraId="722FD7E5" w14:textId="77777777" w:rsidR="00E5713D" w:rsidRDefault="00E5713D" w:rsidP="0005014D">
      <w:pPr>
        <w:spacing w:line="276" w:lineRule="auto"/>
      </w:pPr>
      <w:r>
        <w:t>Most importantly, to the Almighty God, the one who sustains me</w:t>
      </w:r>
      <w:r w:rsidR="005B1221">
        <w:t>,</w:t>
      </w:r>
      <w:r>
        <w:t xml:space="preserve"> my friend, my everything, if You had not been on my side, the torrent would have engulfed me. Thank You</w:t>
      </w:r>
      <w:r w:rsidR="005B1221">
        <w:t>,</w:t>
      </w:r>
      <w:r>
        <w:t xml:space="preserve"> Father.</w:t>
      </w:r>
    </w:p>
    <w:p w14:paraId="307A7323" w14:textId="77777777" w:rsidR="00540746" w:rsidRDefault="00540746" w:rsidP="0005014D">
      <w:pPr>
        <w:spacing w:line="276" w:lineRule="auto"/>
      </w:pPr>
      <w:r>
        <w:br w:type="page"/>
      </w:r>
    </w:p>
    <w:p w14:paraId="649FE4CC" w14:textId="77777777" w:rsidR="00501C30" w:rsidRDefault="00501C30" w:rsidP="0005014D">
      <w:pPr>
        <w:pStyle w:val="Heading1"/>
        <w:spacing w:line="276" w:lineRule="auto"/>
      </w:pPr>
      <w:bookmarkStart w:id="4" w:name="_Toc102979631"/>
      <w:bookmarkStart w:id="5" w:name="_Hlk96989537"/>
      <w:bookmarkStart w:id="6" w:name="_Hlk96990234"/>
      <w:r>
        <w:lastRenderedPageBreak/>
        <w:t>Table of Contents</w:t>
      </w:r>
      <w:bookmarkEnd w:id="4"/>
    </w:p>
    <w:p w14:paraId="65195334" w14:textId="77777777" w:rsidR="00501C30" w:rsidRDefault="00501C30" w:rsidP="0005014D">
      <w:pPr>
        <w:spacing w:line="276" w:lineRule="auto"/>
      </w:pPr>
    </w:p>
    <w:sdt>
      <w:sdtPr>
        <w:id w:val="-1994558451"/>
        <w:docPartObj>
          <w:docPartGallery w:val="Table of Contents"/>
          <w:docPartUnique/>
        </w:docPartObj>
      </w:sdtPr>
      <w:sdtEndPr>
        <w:rPr>
          <w:b w:val="0"/>
          <w:bCs/>
        </w:rPr>
      </w:sdtEndPr>
      <w:sdtContent>
        <w:p w14:paraId="7BAC9F94" w14:textId="14182DC4" w:rsidR="00BD62CD" w:rsidRDefault="00501C30">
          <w:pPr>
            <w:pStyle w:val="TOC1"/>
            <w:rPr>
              <w:rFonts w:asciiTheme="minorHAnsi" w:eastAsiaTheme="minorEastAsia" w:hAnsiTheme="minorHAnsi"/>
              <w:b w:val="0"/>
              <w:sz w:val="22"/>
              <w:lang w:eastAsia="en-GB"/>
            </w:rPr>
          </w:pPr>
          <w:r>
            <w:fldChar w:fldCharType="begin"/>
          </w:r>
          <w:r>
            <w:instrText xml:space="preserve"> TOC \o "1-3" \h \z \u </w:instrText>
          </w:r>
          <w:r>
            <w:fldChar w:fldCharType="separate"/>
          </w:r>
          <w:hyperlink w:anchor="_Toc102979629" w:history="1">
            <w:r w:rsidR="00BD62CD" w:rsidRPr="00751B68">
              <w:rPr>
                <w:rStyle w:val="Hyperlink"/>
              </w:rPr>
              <w:t>Abstract</w:t>
            </w:r>
            <w:r w:rsidR="00BD62CD">
              <w:rPr>
                <w:webHidden/>
              </w:rPr>
              <w:tab/>
            </w:r>
            <w:r w:rsidR="00BD62CD">
              <w:rPr>
                <w:webHidden/>
              </w:rPr>
              <w:fldChar w:fldCharType="begin"/>
            </w:r>
            <w:r w:rsidR="00BD62CD">
              <w:rPr>
                <w:webHidden/>
              </w:rPr>
              <w:instrText xml:space="preserve"> PAGEREF _Toc102979629 \h </w:instrText>
            </w:r>
            <w:r w:rsidR="00BD62CD">
              <w:rPr>
                <w:webHidden/>
              </w:rPr>
            </w:r>
            <w:r w:rsidR="00BD62CD">
              <w:rPr>
                <w:webHidden/>
              </w:rPr>
              <w:fldChar w:fldCharType="separate"/>
            </w:r>
            <w:r w:rsidR="00CB640D">
              <w:rPr>
                <w:webHidden/>
              </w:rPr>
              <w:t>i</w:t>
            </w:r>
            <w:r w:rsidR="00BD62CD">
              <w:rPr>
                <w:webHidden/>
              </w:rPr>
              <w:fldChar w:fldCharType="end"/>
            </w:r>
          </w:hyperlink>
        </w:p>
        <w:p w14:paraId="2872DE9D" w14:textId="629E0211" w:rsidR="00BD62CD" w:rsidRDefault="00827C07">
          <w:pPr>
            <w:pStyle w:val="TOC1"/>
            <w:rPr>
              <w:rFonts w:asciiTheme="minorHAnsi" w:eastAsiaTheme="minorEastAsia" w:hAnsiTheme="minorHAnsi"/>
              <w:b w:val="0"/>
              <w:sz w:val="22"/>
              <w:lang w:eastAsia="en-GB"/>
            </w:rPr>
          </w:pPr>
          <w:hyperlink w:anchor="_Toc102979630" w:history="1">
            <w:r w:rsidR="00BD62CD" w:rsidRPr="00751B68">
              <w:rPr>
                <w:rStyle w:val="Hyperlink"/>
              </w:rPr>
              <w:t>Acknowledgements</w:t>
            </w:r>
            <w:r w:rsidR="00BD62CD">
              <w:rPr>
                <w:webHidden/>
              </w:rPr>
              <w:tab/>
            </w:r>
            <w:r w:rsidR="00BD62CD">
              <w:rPr>
                <w:webHidden/>
              </w:rPr>
              <w:fldChar w:fldCharType="begin"/>
            </w:r>
            <w:r w:rsidR="00BD62CD">
              <w:rPr>
                <w:webHidden/>
              </w:rPr>
              <w:instrText xml:space="preserve"> PAGEREF _Toc102979630 \h </w:instrText>
            </w:r>
            <w:r w:rsidR="00BD62CD">
              <w:rPr>
                <w:webHidden/>
              </w:rPr>
            </w:r>
            <w:r w:rsidR="00BD62CD">
              <w:rPr>
                <w:webHidden/>
              </w:rPr>
              <w:fldChar w:fldCharType="separate"/>
            </w:r>
            <w:r w:rsidR="00CB640D">
              <w:rPr>
                <w:webHidden/>
              </w:rPr>
              <w:t>ii</w:t>
            </w:r>
            <w:r w:rsidR="00BD62CD">
              <w:rPr>
                <w:webHidden/>
              </w:rPr>
              <w:fldChar w:fldCharType="end"/>
            </w:r>
          </w:hyperlink>
        </w:p>
        <w:p w14:paraId="59D2EB99" w14:textId="50ED961A" w:rsidR="00BD62CD" w:rsidRDefault="00827C07">
          <w:pPr>
            <w:pStyle w:val="TOC1"/>
            <w:rPr>
              <w:rFonts w:asciiTheme="minorHAnsi" w:eastAsiaTheme="minorEastAsia" w:hAnsiTheme="minorHAnsi"/>
              <w:b w:val="0"/>
              <w:sz w:val="22"/>
              <w:lang w:eastAsia="en-GB"/>
            </w:rPr>
          </w:pPr>
          <w:hyperlink w:anchor="_Toc102979631" w:history="1">
            <w:r w:rsidR="00BD62CD" w:rsidRPr="00751B68">
              <w:rPr>
                <w:rStyle w:val="Hyperlink"/>
              </w:rPr>
              <w:t>Table of Contents</w:t>
            </w:r>
            <w:r w:rsidR="00BD62CD">
              <w:rPr>
                <w:webHidden/>
              </w:rPr>
              <w:tab/>
            </w:r>
            <w:r w:rsidR="00BD62CD">
              <w:rPr>
                <w:webHidden/>
              </w:rPr>
              <w:fldChar w:fldCharType="begin"/>
            </w:r>
            <w:r w:rsidR="00BD62CD">
              <w:rPr>
                <w:webHidden/>
              </w:rPr>
              <w:instrText xml:space="preserve"> PAGEREF _Toc102979631 \h </w:instrText>
            </w:r>
            <w:r w:rsidR="00BD62CD">
              <w:rPr>
                <w:webHidden/>
              </w:rPr>
            </w:r>
            <w:r w:rsidR="00BD62CD">
              <w:rPr>
                <w:webHidden/>
              </w:rPr>
              <w:fldChar w:fldCharType="separate"/>
            </w:r>
            <w:r w:rsidR="00CB640D">
              <w:rPr>
                <w:webHidden/>
              </w:rPr>
              <w:t>iii</w:t>
            </w:r>
            <w:r w:rsidR="00BD62CD">
              <w:rPr>
                <w:webHidden/>
              </w:rPr>
              <w:fldChar w:fldCharType="end"/>
            </w:r>
          </w:hyperlink>
        </w:p>
        <w:p w14:paraId="0BA54020" w14:textId="487F6ED0" w:rsidR="00BD62CD" w:rsidRDefault="00827C07">
          <w:pPr>
            <w:pStyle w:val="TOC1"/>
            <w:rPr>
              <w:rFonts w:asciiTheme="minorHAnsi" w:eastAsiaTheme="minorEastAsia" w:hAnsiTheme="minorHAnsi"/>
              <w:b w:val="0"/>
              <w:sz w:val="22"/>
              <w:lang w:eastAsia="en-GB"/>
            </w:rPr>
          </w:pPr>
          <w:hyperlink w:anchor="_Toc102979632" w:history="1">
            <w:r w:rsidR="00BD62CD" w:rsidRPr="00751B68">
              <w:rPr>
                <w:rStyle w:val="Hyperlink"/>
              </w:rPr>
              <w:t>List of Figures</w:t>
            </w:r>
            <w:r w:rsidR="00BD62CD">
              <w:rPr>
                <w:webHidden/>
              </w:rPr>
              <w:tab/>
            </w:r>
            <w:r w:rsidR="00BD62CD">
              <w:rPr>
                <w:webHidden/>
              </w:rPr>
              <w:fldChar w:fldCharType="begin"/>
            </w:r>
            <w:r w:rsidR="00BD62CD">
              <w:rPr>
                <w:webHidden/>
              </w:rPr>
              <w:instrText xml:space="preserve"> PAGEREF _Toc102979632 \h </w:instrText>
            </w:r>
            <w:r w:rsidR="00BD62CD">
              <w:rPr>
                <w:webHidden/>
              </w:rPr>
            </w:r>
            <w:r w:rsidR="00BD62CD">
              <w:rPr>
                <w:webHidden/>
              </w:rPr>
              <w:fldChar w:fldCharType="separate"/>
            </w:r>
            <w:r w:rsidR="00CB640D">
              <w:rPr>
                <w:webHidden/>
              </w:rPr>
              <w:t>vi</w:t>
            </w:r>
            <w:r w:rsidR="00BD62CD">
              <w:rPr>
                <w:webHidden/>
              </w:rPr>
              <w:fldChar w:fldCharType="end"/>
            </w:r>
          </w:hyperlink>
        </w:p>
        <w:p w14:paraId="5D99C28C" w14:textId="1515B05A" w:rsidR="00BD62CD" w:rsidRDefault="00827C07">
          <w:pPr>
            <w:pStyle w:val="TOC1"/>
            <w:rPr>
              <w:rFonts w:asciiTheme="minorHAnsi" w:eastAsiaTheme="minorEastAsia" w:hAnsiTheme="minorHAnsi"/>
              <w:b w:val="0"/>
              <w:sz w:val="22"/>
              <w:lang w:eastAsia="en-GB"/>
            </w:rPr>
          </w:pPr>
          <w:hyperlink w:anchor="_Toc102979633" w:history="1">
            <w:r w:rsidR="00BD62CD" w:rsidRPr="00751B68">
              <w:rPr>
                <w:rStyle w:val="Hyperlink"/>
              </w:rPr>
              <w:t>Abbreviations</w:t>
            </w:r>
            <w:r w:rsidR="00BD62CD">
              <w:rPr>
                <w:webHidden/>
              </w:rPr>
              <w:tab/>
            </w:r>
            <w:r w:rsidR="00BD62CD">
              <w:rPr>
                <w:webHidden/>
              </w:rPr>
              <w:fldChar w:fldCharType="begin"/>
            </w:r>
            <w:r w:rsidR="00BD62CD">
              <w:rPr>
                <w:webHidden/>
              </w:rPr>
              <w:instrText xml:space="preserve"> PAGEREF _Toc102979633 \h </w:instrText>
            </w:r>
            <w:r w:rsidR="00BD62CD">
              <w:rPr>
                <w:webHidden/>
              </w:rPr>
            </w:r>
            <w:r w:rsidR="00BD62CD">
              <w:rPr>
                <w:webHidden/>
              </w:rPr>
              <w:fldChar w:fldCharType="separate"/>
            </w:r>
            <w:r w:rsidR="00CB640D">
              <w:rPr>
                <w:webHidden/>
              </w:rPr>
              <w:t>viii</w:t>
            </w:r>
            <w:r w:rsidR="00BD62CD">
              <w:rPr>
                <w:webHidden/>
              </w:rPr>
              <w:fldChar w:fldCharType="end"/>
            </w:r>
          </w:hyperlink>
        </w:p>
        <w:p w14:paraId="6EC9542A" w14:textId="38D8FC35" w:rsidR="00BD62CD" w:rsidRDefault="00827C07">
          <w:pPr>
            <w:pStyle w:val="TOC1"/>
            <w:tabs>
              <w:tab w:val="left" w:pos="1540"/>
            </w:tabs>
            <w:rPr>
              <w:rFonts w:asciiTheme="minorHAnsi" w:eastAsiaTheme="minorEastAsia" w:hAnsiTheme="minorHAnsi"/>
              <w:b w:val="0"/>
              <w:sz w:val="22"/>
              <w:lang w:eastAsia="en-GB"/>
            </w:rPr>
          </w:pPr>
          <w:hyperlink w:anchor="_Toc102979634" w:history="1">
            <w:r w:rsidR="00BD62CD" w:rsidRPr="00751B68">
              <w:rPr>
                <w:rStyle w:val="Hyperlink"/>
                <w:rFonts w:cs="Arial"/>
                <w14:scene3d>
                  <w14:camera w14:prst="orthographicFront"/>
                  <w14:lightRig w14:rig="threePt" w14:dir="t">
                    <w14:rot w14:lat="0" w14:lon="0" w14:rev="0"/>
                  </w14:lightRig>
                </w14:scene3d>
              </w:rPr>
              <w:t>Chapter 1</w:t>
            </w:r>
            <w:r w:rsidR="00BD62CD">
              <w:rPr>
                <w:rFonts w:asciiTheme="minorHAnsi" w:eastAsiaTheme="minorEastAsia" w:hAnsiTheme="minorHAnsi"/>
                <w:b w:val="0"/>
                <w:sz w:val="22"/>
                <w:lang w:eastAsia="en-GB"/>
              </w:rPr>
              <w:tab/>
            </w:r>
            <w:r w:rsidR="00BD62CD" w:rsidRPr="00751B68">
              <w:rPr>
                <w:rStyle w:val="Hyperlink"/>
              </w:rPr>
              <w:t>Introduction</w:t>
            </w:r>
            <w:r w:rsidR="00BD62CD">
              <w:rPr>
                <w:webHidden/>
              </w:rPr>
              <w:tab/>
            </w:r>
            <w:r w:rsidR="00BD62CD">
              <w:rPr>
                <w:webHidden/>
              </w:rPr>
              <w:fldChar w:fldCharType="begin"/>
            </w:r>
            <w:r w:rsidR="00BD62CD">
              <w:rPr>
                <w:webHidden/>
              </w:rPr>
              <w:instrText xml:space="preserve"> PAGEREF _Toc102979634 \h </w:instrText>
            </w:r>
            <w:r w:rsidR="00BD62CD">
              <w:rPr>
                <w:webHidden/>
              </w:rPr>
            </w:r>
            <w:r w:rsidR="00BD62CD">
              <w:rPr>
                <w:webHidden/>
              </w:rPr>
              <w:fldChar w:fldCharType="separate"/>
            </w:r>
            <w:r w:rsidR="00CB640D">
              <w:rPr>
                <w:webHidden/>
              </w:rPr>
              <w:t>1</w:t>
            </w:r>
            <w:r w:rsidR="00BD62CD">
              <w:rPr>
                <w:webHidden/>
              </w:rPr>
              <w:fldChar w:fldCharType="end"/>
            </w:r>
          </w:hyperlink>
        </w:p>
        <w:p w14:paraId="3CAED142" w14:textId="5F219149"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35" w:history="1">
            <w:r w:rsidR="00BD62CD" w:rsidRPr="00751B68">
              <w:rPr>
                <w:rStyle w:val="Hyperlink"/>
                <w:noProof/>
              </w:rPr>
              <w:t>1.1</w:t>
            </w:r>
            <w:r w:rsidR="00BD62CD">
              <w:rPr>
                <w:rFonts w:asciiTheme="minorHAnsi" w:eastAsiaTheme="minorEastAsia" w:hAnsiTheme="minorHAnsi"/>
                <w:noProof/>
                <w:sz w:val="22"/>
                <w:lang w:eastAsia="en-GB"/>
              </w:rPr>
              <w:tab/>
            </w:r>
            <w:r w:rsidR="00BD62CD" w:rsidRPr="00751B68">
              <w:rPr>
                <w:rStyle w:val="Hyperlink"/>
                <w:noProof/>
              </w:rPr>
              <w:t>Background</w:t>
            </w:r>
            <w:r w:rsidR="00BD62CD">
              <w:rPr>
                <w:noProof/>
                <w:webHidden/>
              </w:rPr>
              <w:tab/>
            </w:r>
            <w:r w:rsidR="00BD62CD">
              <w:rPr>
                <w:noProof/>
                <w:webHidden/>
              </w:rPr>
              <w:fldChar w:fldCharType="begin"/>
            </w:r>
            <w:r w:rsidR="00BD62CD">
              <w:rPr>
                <w:noProof/>
                <w:webHidden/>
              </w:rPr>
              <w:instrText xml:space="preserve"> PAGEREF _Toc102979635 \h </w:instrText>
            </w:r>
            <w:r w:rsidR="00BD62CD">
              <w:rPr>
                <w:noProof/>
                <w:webHidden/>
              </w:rPr>
            </w:r>
            <w:r w:rsidR="00BD62CD">
              <w:rPr>
                <w:noProof/>
                <w:webHidden/>
              </w:rPr>
              <w:fldChar w:fldCharType="separate"/>
            </w:r>
            <w:r w:rsidR="00CB640D">
              <w:rPr>
                <w:noProof/>
                <w:webHidden/>
              </w:rPr>
              <w:t>1</w:t>
            </w:r>
            <w:r w:rsidR="00BD62CD">
              <w:rPr>
                <w:noProof/>
                <w:webHidden/>
              </w:rPr>
              <w:fldChar w:fldCharType="end"/>
            </w:r>
          </w:hyperlink>
        </w:p>
        <w:p w14:paraId="199EB083" w14:textId="282A9C28"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36" w:history="1">
            <w:r w:rsidR="00BD62CD" w:rsidRPr="00751B68">
              <w:rPr>
                <w:rStyle w:val="Hyperlink"/>
                <w:noProof/>
              </w:rPr>
              <w:t>1.2</w:t>
            </w:r>
            <w:r w:rsidR="00BD62CD">
              <w:rPr>
                <w:rFonts w:asciiTheme="minorHAnsi" w:eastAsiaTheme="minorEastAsia" w:hAnsiTheme="minorHAnsi"/>
                <w:noProof/>
                <w:sz w:val="22"/>
                <w:lang w:eastAsia="en-GB"/>
              </w:rPr>
              <w:tab/>
            </w:r>
            <w:r w:rsidR="00BD62CD" w:rsidRPr="00751B68">
              <w:rPr>
                <w:rStyle w:val="Hyperlink"/>
                <w:noProof/>
              </w:rPr>
              <w:t>Research Gaps</w:t>
            </w:r>
            <w:r w:rsidR="00BD62CD">
              <w:rPr>
                <w:noProof/>
                <w:webHidden/>
              </w:rPr>
              <w:tab/>
            </w:r>
            <w:r w:rsidR="00BD62CD">
              <w:rPr>
                <w:noProof/>
                <w:webHidden/>
              </w:rPr>
              <w:fldChar w:fldCharType="begin"/>
            </w:r>
            <w:r w:rsidR="00BD62CD">
              <w:rPr>
                <w:noProof/>
                <w:webHidden/>
              </w:rPr>
              <w:instrText xml:space="preserve"> PAGEREF _Toc102979636 \h </w:instrText>
            </w:r>
            <w:r w:rsidR="00BD62CD">
              <w:rPr>
                <w:noProof/>
                <w:webHidden/>
              </w:rPr>
            </w:r>
            <w:r w:rsidR="00BD62CD">
              <w:rPr>
                <w:noProof/>
                <w:webHidden/>
              </w:rPr>
              <w:fldChar w:fldCharType="separate"/>
            </w:r>
            <w:r w:rsidR="00CB640D">
              <w:rPr>
                <w:noProof/>
                <w:webHidden/>
              </w:rPr>
              <w:t>3</w:t>
            </w:r>
            <w:r w:rsidR="00BD62CD">
              <w:rPr>
                <w:noProof/>
                <w:webHidden/>
              </w:rPr>
              <w:fldChar w:fldCharType="end"/>
            </w:r>
          </w:hyperlink>
        </w:p>
        <w:p w14:paraId="77E65BC4" w14:textId="1EDACB3D"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37" w:history="1">
            <w:r w:rsidR="00BD62CD" w:rsidRPr="00751B68">
              <w:rPr>
                <w:rStyle w:val="Hyperlink"/>
                <w:noProof/>
              </w:rPr>
              <w:t>1.3</w:t>
            </w:r>
            <w:r w:rsidR="00BD62CD">
              <w:rPr>
                <w:rFonts w:asciiTheme="minorHAnsi" w:eastAsiaTheme="minorEastAsia" w:hAnsiTheme="minorHAnsi"/>
                <w:noProof/>
                <w:sz w:val="22"/>
                <w:lang w:eastAsia="en-GB"/>
              </w:rPr>
              <w:tab/>
            </w:r>
            <w:r w:rsidR="00BD62CD" w:rsidRPr="00751B68">
              <w:rPr>
                <w:rStyle w:val="Hyperlink"/>
                <w:noProof/>
              </w:rPr>
              <w:t>Statement of the Problem</w:t>
            </w:r>
            <w:r w:rsidR="00BD62CD">
              <w:rPr>
                <w:noProof/>
                <w:webHidden/>
              </w:rPr>
              <w:tab/>
            </w:r>
            <w:r w:rsidR="00BD62CD">
              <w:rPr>
                <w:noProof/>
                <w:webHidden/>
              </w:rPr>
              <w:fldChar w:fldCharType="begin"/>
            </w:r>
            <w:r w:rsidR="00BD62CD">
              <w:rPr>
                <w:noProof/>
                <w:webHidden/>
              </w:rPr>
              <w:instrText xml:space="preserve"> PAGEREF _Toc102979637 \h </w:instrText>
            </w:r>
            <w:r w:rsidR="00BD62CD">
              <w:rPr>
                <w:noProof/>
                <w:webHidden/>
              </w:rPr>
            </w:r>
            <w:r w:rsidR="00BD62CD">
              <w:rPr>
                <w:noProof/>
                <w:webHidden/>
              </w:rPr>
              <w:fldChar w:fldCharType="separate"/>
            </w:r>
            <w:r w:rsidR="00CB640D">
              <w:rPr>
                <w:noProof/>
                <w:webHidden/>
              </w:rPr>
              <w:t>3</w:t>
            </w:r>
            <w:r w:rsidR="00BD62CD">
              <w:rPr>
                <w:noProof/>
                <w:webHidden/>
              </w:rPr>
              <w:fldChar w:fldCharType="end"/>
            </w:r>
          </w:hyperlink>
        </w:p>
        <w:p w14:paraId="5B5B67A9" w14:textId="69921B42" w:rsidR="00BD62CD" w:rsidRDefault="00827C07">
          <w:pPr>
            <w:pStyle w:val="TOC3"/>
            <w:rPr>
              <w:rFonts w:asciiTheme="minorHAnsi" w:eastAsiaTheme="minorEastAsia" w:hAnsiTheme="minorHAnsi"/>
              <w:noProof/>
              <w:sz w:val="22"/>
              <w:lang w:eastAsia="en-GB"/>
            </w:rPr>
          </w:pPr>
          <w:hyperlink w:anchor="_Toc102979638" w:history="1">
            <w:r w:rsidR="00BD62CD" w:rsidRPr="00751B68">
              <w:rPr>
                <w:rStyle w:val="Hyperlink"/>
                <w:noProof/>
              </w:rPr>
              <w:t>1.3.1</w:t>
            </w:r>
            <w:r w:rsidR="00BD62CD">
              <w:rPr>
                <w:rFonts w:asciiTheme="minorHAnsi" w:eastAsiaTheme="minorEastAsia" w:hAnsiTheme="minorHAnsi"/>
                <w:noProof/>
                <w:sz w:val="22"/>
                <w:lang w:eastAsia="en-GB"/>
              </w:rPr>
              <w:tab/>
            </w:r>
            <w:r w:rsidR="00BD62CD" w:rsidRPr="00751B68">
              <w:rPr>
                <w:rStyle w:val="Hyperlink"/>
                <w:noProof/>
              </w:rPr>
              <w:t>Technological Problem</w:t>
            </w:r>
            <w:r w:rsidR="00BD62CD">
              <w:rPr>
                <w:noProof/>
                <w:webHidden/>
              </w:rPr>
              <w:tab/>
            </w:r>
            <w:r w:rsidR="00BD62CD">
              <w:rPr>
                <w:noProof/>
                <w:webHidden/>
              </w:rPr>
              <w:fldChar w:fldCharType="begin"/>
            </w:r>
            <w:r w:rsidR="00BD62CD">
              <w:rPr>
                <w:noProof/>
                <w:webHidden/>
              </w:rPr>
              <w:instrText xml:space="preserve"> PAGEREF _Toc102979638 \h </w:instrText>
            </w:r>
            <w:r w:rsidR="00BD62CD">
              <w:rPr>
                <w:noProof/>
                <w:webHidden/>
              </w:rPr>
            </w:r>
            <w:r w:rsidR="00BD62CD">
              <w:rPr>
                <w:noProof/>
                <w:webHidden/>
              </w:rPr>
              <w:fldChar w:fldCharType="separate"/>
            </w:r>
            <w:r w:rsidR="00CB640D">
              <w:rPr>
                <w:noProof/>
                <w:webHidden/>
              </w:rPr>
              <w:t>3</w:t>
            </w:r>
            <w:r w:rsidR="00BD62CD">
              <w:rPr>
                <w:noProof/>
                <w:webHidden/>
              </w:rPr>
              <w:fldChar w:fldCharType="end"/>
            </w:r>
          </w:hyperlink>
        </w:p>
        <w:p w14:paraId="5CA4A92A" w14:textId="3F38F981" w:rsidR="00BD62CD" w:rsidRDefault="00827C07">
          <w:pPr>
            <w:pStyle w:val="TOC3"/>
            <w:rPr>
              <w:rFonts w:asciiTheme="minorHAnsi" w:eastAsiaTheme="minorEastAsia" w:hAnsiTheme="minorHAnsi"/>
              <w:noProof/>
              <w:sz w:val="22"/>
              <w:lang w:eastAsia="en-GB"/>
            </w:rPr>
          </w:pPr>
          <w:hyperlink w:anchor="_Toc102979639" w:history="1">
            <w:r w:rsidR="00BD62CD" w:rsidRPr="00751B68">
              <w:rPr>
                <w:rStyle w:val="Hyperlink"/>
                <w:rFonts w:cs="Times New Roman"/>
                <w:noProof/>
                <w:lang w:val="en-US"/>
              </w:rPr>
              <w:t>1.3.2</w:t>
            </w:r>
            <w:r w:rsidR="00BD62CD">
              <w:rPr>
                <w:rFonts w:asciiTheme="minorHAnsi" w:eastAsiaTheme="minorEastAsia" w:hAnsiTheme="minorHAnsi"/>
                <w:noProof/>
                <w:sz w:val="22"/>
                <w:lang w:eastAsia="en-GB"/>
              </w:rPr>
              <w:tab/>
            </w:r>
            <w:r w:rsidR="00BD62CD" w:rsidRPr="00751B68">
              <w:rPr>
                <w:rStyle w:val="Hyperlink"/>
                <w:rFonts w:cs="Times New Roman"/>
                <w:noProof/>
                <w:lang w:val="en-US"/>
              </w:rPr>
              <w:t>Water Resources Problem (Urban flooding)</w:t>
            </w:r>
            <w:r w:rsidR="00BD62CD">
              <w:rPr>
                <w:noProof/>
                <w:webHidden/>
              </w:rPr>
              <w:tab/>
            </w:r>
            <w:r w:rsidR="00BD62CD">
              <w:rPr>
                <w:noProof/>
                <w:webHidden/>
              </w:rPr>
              <w:fldChar w:fldCharType="begin"/>
            </w:r>
            <w:r w:rsidR="00BD62CD">
              <w:rPr>
                <w:noProof/>
                <w:webHidden/>
              </w:rPr>
              <w:instrText xml:space="preserve"> PAGEREF _Toc102979639 \h </w:instrText>
            </w:r>
            <w:r w:rsidR="00BD62CD">
              <w:rPr>
                <w:noProof/>
                <w:webHidden/>
              </w:rPr>
            </w:r>
            <w:r w:rsidR="00BD62CD">
              <w:rPr>
                <w:noProof/>
                <w:webHidden/>
              </w:rPr>
              <w:fldChar w:fldCharType="separate"/>
            </w:r>
            <w:r w:rsidR="00CB640D">
              <w:rPr>
                <w:noProof/>
                <w:webHidden/>
              </w:rPr>
              <w:t>4</w:t>
            </w:r>
            <w:r w:rsidR="00BD62CD">
              <w:rPr>
                <w:noProof/>
                <w:webHidden/>
              </w:rPr>
              <w:fldChar w:fldCharType="end"/>
            </w:r>
          </w:hyperlink>
        </w:p>
        <w:p w14:paraId="33FAAA3E" w14:textId="35E41195"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40" w:history="1">
            <w:r w:rsidR="00BD62CD" w:rsidRPr="00751B68">
              <w:rPr>
                <w:rStyle w:val="Hyperlink"/>
                <w:noProof/>
              </w:rPr>
              <w:t>1.4</w:t>
            </w:r>
            <w:r w:rsidR="00BD62CD">
              <w:rPr>
                <w:rFonts w:asciiTheme="minorHAnsi" w:eastAsiaTheme="minorEastAsia" w:hAnsiTheme="minorHAnsi"/>
                <w:noProof/>
                <w:sz w:val="22"/>
                <w:lang w:eastAsia="en-GB"/>
              </w:rPr>
              <w:tab/>
            </w:r>
            <w:r w:rsidR="00BD62CD" w:rsidRPr="00751B68">
              <w:rPr>
                <w:rStyle w:val="Hyperlink"/>
                <w:noProof/>
              </w:rPr>
              <w:t>Objectives of the Study</w:t>
            </w:r>
            <w:r w:rsidR="00BD62CD">
              <w:rPr>
                <w:noProof/>
                <w:webHidden/>
              </w:rPr>
              <w:tab/>
            </w:r>
            <w:r w:rsidR="00BD62CD">
              <w:rPr>
                <w:noProof/>
                <w:webHidden/>
              </w:rPr>
              <w:fldChar w:fldCharType="begin"/>
            </w:r>
            <w:r w:rsidR="00BD62CD">
              <w:rPr>
                <w:noProof/>
                <w:webHidden/>
              </w:rPr>
              <w:instrText xml:space="preserve"> PAGEREF _Toc102979640 \h </w:instrText>
            </w:r>
            <w:r w:rsidR="00BD62CD">
              <w:rPr>
                <w:noProof/>
                <w:webHidden/>
              </w:rPr>
            </w:r>
            <w:r w:rsidR="00BD62CD">
              <w:rPr>
                <w:noProof/>
                <w:webHidden/>
              </w:rPr>
              <w:fldChar w:fldCharType="separate"/>
            </w:r>
            <w:r w:rsidR="00CB640D">
              <w:rPr>
                <w:noProof/>
                <w:webHidden/>
              </w:rPr>
              <w:t>4</w:t>
            </w:r>
            <w:r w:rsidR="00BD62CD">
              <w:rPr>
                <w:noProof/>
                <w:webHidden/>
              </w:rPr>
              <w:fldChar w:fldCharType="end"/>
            </w:r>
          </w:hyperlink>
        </w:p>
        <w:p w14:paraId="3261DB46" w14:textId="0E9375CA"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41" w:history="1">
            <w:r w:rsidR="00BD62CD" w:rsidRPr="00751B68">
              <w:rPr>
                <w:rStyle w:val="Hyperlink"/>
                <w:noProof/>
              </w:rPr>
              <w:t>1.5</w:t>
            </w:r>
            <w:r w:rsidR="00BD62CD">
              <w:rPr>
                <w:rFonts w:asciiTheme="minorHAnsi" w:eastAsiaTheme="minorEastAsia" w:hAnsiTheme="minorHAnsi"/>
                <w:noProof/>
                <w:sz w:val="22"/>
                <w:lang w:eastAsia="en-GB"/>
              </w:rPr>
              <w:tab/>
            </w:r>
            <w:r w:rsidR="00BD62CD" w:rsidRPr="00751B68">
              <w:rPr>
                <w:rStyle w:val="Hyperlink"/>
                <w:noProof/>
              </w:rPr>
              <w:t>Research Questions</w:t>
            </w:r>
            <w:r w:rsidR="00BD62CD">
              <w:rPr>
                <w:noProof/>
                <w:webHidden/>
              </w:rPr>
              <w:tab/>
            </w:r>
            <w:r w:rsidR="00BD62CD">
              <w:rPr>
                <w:noProof/>
                <w:webHidden/>
              </w:rPr>
              <w:fldChar w:fldCharType="begin"/>
            </w:r>
            <w:r w:rsidR="00BD62CD">
              <w:rPr>
                <w:noProof/>
                <w:webHidden/>
              </w:rPr>
              <w:instrText xml:space="preserve"> PAGEREF _Toc102979641 \h </w:instrText>
            </w:r>
            <w:r w:rsidR="00BD62CD">
              <w:rPr>
                <w:noProof/>
                <w:webHidden/>
              </w:rPr>
            </w:r>
            <w:r w:rsidR="00BD62CD">
              <w:rPr>
                <w:noProof/>
                <w:webHidden/>
              </w:rPr>
              <w:fldChar w:fldCharType="separate"/>
            </w:r>
            <w:r w:rsidR="00CB640D">
              <w:rPr>
                <w:noProof/>
                <w:webHidden/>
              </w:rPr>
              <w:t>5</w:t>
            </w:r>
            <w:r w:rsidR="00BD62CD">
              <w:rPr>
                <w:noProof/>
                <w:webHidden/>
              </w:rPr>
              <w:fldChar w:fldCharType="end"/>
            </w:r>
          </w:hyperlink>
        </w:p>
        <w:p w14:paraId="6F25E298" w14:textId="72BC55DF"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42" w:history="1">
            <w:r w:rsidR="00BD62CD" w:rsidRPr="00751B68">
              <w:rPr>
                <w:rStyle w:val="Hyperlink"/>
                <w:noProof/>
              </w:rPr>
              <w:t>1.6</w:t>
            </w:r>
            <w:r w:rsidR="00BD62CD">
              <w:rPr>
                <w:rFonts w:asciiTheme="minorHAnsi" w:eastAsiaTheme="minorEastAsia" w:hAnsiTheme="minorHAnsi"/>
                <w:noProof/>
                <w:sz w:val="22"/>
                <w:lang w:eastAsia="en-GB"/>
              </w:rPr>
              <w:tab/>
            </w:r>
            <w:r w:rsidR="00BD62CD" w:rsidRPr="00751B68">
              <w:rPr>
                <w:rStyle w:val="Hyperlink"/>
                <w:noProof/>
              </w:rPr>
              <w:t>Innovation</w:t>
            </w:r>
            <w:r w:rsidR="00BD62CD">
              <w:rPr>
                <w:noProof/>
                <w:webHidden/>
              </w:rPr>
              <w:tab/>
            </w:r>
            <w:r w:rsidR="00BD62CD">
              <w:rPr>
                <w:noProof/>
                <w:webHidden/>
              </w:rPr>
              <w:fldChar w:fldCharType="begin"/>
            </w:r>
            <w:r w:rsidR="00BD62CD">
              <w:rPr>
                <w:noProof/>
                <w:webHidden/>
              </w:rPr>
              <w:instrText xml:space="preserve"> PAGEREF _Toc102979642 \h </w:instrText>
            </w:r>
            <w:r w:rsidR="00BD62CD">
              <w:rPr>
                <w:noProof/>
                <w:webHidden/>
              </w:rPr>
            </w:r>
            <w:r w:rsidR="00BD62CD">
              <w:rPr>
                <w:noProof/>
                <w:webHidden/>
              </w:rPr>
              <w:fldChar w:fldCharType="separate"/>
            </w:r>
            <w:r w:rsidR="00CB640D">
              <w:rPr>
                <w:noProof/>
                <w:webHidden/>
              </w:rPr>
              <w:t>5</w:t>
            </w:r>
            <w:r w:rsidR="00BD62CD">
              <w:rPr>
                <w:noProof/>
                <w:webHidden/>
              </w:rPr>
              <w:fldChar w:fldCharType="end"/>
            </w:r>
          </w:hyperlink>
        </w:p>
        <w:p w14:paraId="1B72DD14" w14:textId="66911879"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43" w:history="1">
            <w:r w:rsidR="00BD62CD" w:rsidRPr="00751B68">
              <w:rPr>
                <w:rStyle w:val="Hyperlink"/>
                <w:noProof/>
              </w:rPr>
              <w:t>1.7</w:t>
            </w:r>
            <w:r w:rsidR="00BD62CD">
              <w:rPr>
                <w:rFonts w:asciiTheme="minorHAnsi" w:eastAsiaTheme="minorEastAsia" w:hAnsiTheme="minorHAnsi"/>
                <w:noProof/>
                <w:sz w:val="22"/>
                <w:lang w:eastAsia="en-GB"/>
              </w:rPr>
              <w:tab/>
            </w:r>
            <w:r w:rsidR="00BD62CD" w:rsidRPr="00751B68">
              <w:rPr>
                <w:rStyle w:val="Hyperlink"/>
                <w:noProof/>
              </w:rPr>
              <w:t>Practical Value</w:t>
            </w:r>
            <w:r w:rsidR="00BD62CD">
              <w:rPr>
                <w:noProof/>
                <w:webHidden/>
              </w:rPr>
              <w:tab/>
            </w:r>
            <w:r w:rsidR="00BD62CD">
              <w:rPr>
                <w:noProof/>
                <w:webHidden/>
              </w:rPr>
              <w:fldChar w:fldCharType="begin"/>
            </w:r>
            <w:r w:rsidR="00BD62CD">
              <w:rPr>
                <w:noProof/>
                <w:webHidden/>
              </w:rPr>
              <w:instrText xml:space="preserve"> PAGEREF _Toc102979643 \h </w:instrText>
            </w:r>
            <w:r w:rsidR="00BD62CD">
              <w:rPr>
                <w:noProof/>
                <w:webHidden/>
              </w:rPr>
            </w:r>
            <w:r w:rsidR="00BD62CD">
              <w:rPr>
                <w:noProof/>
                <w:webHidden/>
              </w:rPr>
              <w:fldChar w:fldCharType="separate"/>
            </w:r>
            <w:r w:rsidR="00CB640D">
              <w:rPr>
                <w:noProof/>
                <w:webHidden/>
              </w:rPr>
              <w:t>5</w:t>
            </w:r>
            <w:r w:rsidR="00BD62CD">
              <w:rPr>
                <w:noProof/>
                <w:webHidden/>
              </w:rPr>
              <w:fldChar w:fldCharType="end"/>
            </w:r>
          </w:hyperlink>
        </w:p>
        <w:p w14:paraId="2098057C" w14:textId="1F43B469" w:rsidR="00BD62CD" w:rsidRDefault="00827C07">
          <w:pPr>
            <w:pStyle w:val="TOC1"/>
            <w:tabs>
              <w:tab w:val="left" w:pos="1540"/>
            </w:tabs>
            <w:rPr>
              <w:rFonts w:asciiTheme="minorHAnsi" w:eastAsiaTheme="minorEastAsia" w:hAnsiTheme="minorHAnsi"/>
              <w:b w:val="0"/>
              <w:sz w:val="22"/>
              <w:lang w:eastAsia="en-GB"/>
            </w:rPr>
          </w:pPr>
          <w:hyperlink w:anchor="_Toc102979644" w:history="1">
            <w:r w:rsidR="00BD62CD" w:rsidRPr="00751B68">
              <w:rPr>
                <w:rStyle w:val="Hyperlink"/>
                <w:rFonts w:cs="Arial"/>
                <w14:scene3d>
                  <w14:camera w14:prst="orthographicFront"/>
                  <w14:lightRig w14:rig="threePt" w14:dir="t">
                    <w14:rot w14:lat="0" w14:lon="0" w14:rev="0"/>
                  </w14:lightRig>
                </w14:scene3d>
              </w:rPr>
              <w:t>Chapter 2</w:t>
            </w:r>
            <w:r w:rsidR="00BD62CD">
              <w:rPr>
                <w:rFonts w:asciiTheme="minorHAnsi" w:eastAsiaTheme="minorEastAsia" w:hAnsiTheme="minorHAnsi"/>
                <w:b w:val="0"/>
                <w:sz w:val="22"/>
                <w:lang w:eastAsia="en-GB"/>
              </w:rPr>
              <w:tab/>
            </w:r>
            <w:r w:rsidR="00BD62CD" w:rsidRPr="00751B68">
              <w:rPr>
                <w:rStyle w:val="Hyperlink"/>
              </w:rPr>
              <w:t>Literature Review</w:t>
            </w:r>
            <w:r w:rsidR="00BD62CD">
              <w:rPr>
                <w:webHidden/>
              </w:rPr>
              <w:tab/>
            </w:r>
            <w:r w:rsidR="00BD62CD">
              <w:rPr>
                <w:webHidden/>
              </w:rPr>
              <w:fldChar w:fldCharType="begin"/>
            </w:r>
            <w:r w:rsidR="00BD62CD">
              <w:rPr>
                <w:webHidden/>
              </w:rPr>
              <w:instrText xml:space="preserve"> PAGEREF _Toc102979644 \h </w:instrText>
            </w:r>
            <w:r w:rsidR="00BD62CD">
              <w:rPr>
                <w:webHidden/>
              </w:rPr>
            </w:r>
            <w:r w:rsidR="00BD62CD">
              <w:rPr>
                <w:webHidden/>
              </w:rPr>
              <w:fldChar w:fldCharType="separate"/>
            </w:r>
            <w:r w:rsidR="00CB640D">
              <w:rPr>
                <w:webHidden/>
              </w:rPr>
              <w:t>7</w:t>
            </w:r>
            <w:r w:rsidR="00BD62CD">
              <w:rPr>
                <w:webHidden/>
              </w:rPr>
              <w:fldChar w:fldCharType="end"/>
            </w:r>
          </w:hyperlink>
        </w:p>
        <w:p w14:paraId="031728E3" w14:textId="035251AB"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45" w:history="1">
            <w:r w:rsidR="00BD62CD" w:rsidRPr="00751B68">
              <w:rPr>
                <w:rStyle w:val="Hyperlink"/>
                <w:noProof/>
              </w:rPr>
              <w:t>2.1</w:t>
            </w:r>
            <w:r w:rsidR="00BD62CD">
              <w:rPr>
                <w:rFonts w:asciiTheme="minorHAnsi" w:eastAsiaTheme="minorEastAsia" w:hAnsiTheme="minorHAnsi"/>
                <w:noProof/>
                <w:sz w:val="22"/>
                <w:lang w:eastAsia="en-GB"/>
              </w:rPr>
              <w:tab/>
            </w:r>
            <w:r w:rsidR="00BD62CD" w:rsidRPr="00751B68">
              <w:rPr>
                <w:rStyle w:val="Hyperlink"/>
                <w:noProof/>
              </w:rPr>
              <w:t>Pluvial Floods</w:t>
            </w:r>
            <w:r w:rsidR="00BD62CD">
              <w:rPr>
                <w:noProof/>
                <w:webHidden/>
              </w:rPr>
              <w:tab/>
            </w:r>
            <w:r w:rsidR="00BD62CD">
              <w:rPr>
                <w:noProof/>
                <w:webHidden/>
              </w:rPr>
              <w:fldChar w:fldCharType="begin"/>
            </w:r>
            <w:r w:rsidR="00BD62CD">
              <w:rPr>
                <w:noProof/>
                <w:webHidden/>
              </w:rPr>
              <w:instrText xml:space="preserve"> PAGEREF _Toc102979645 \h </w:instrText>
            </w:r>
            <w:r w:rsidR="00BD62CD">
              <w:rPr>
                <w:noProof/>
                <w:webHidden/>
              </w:rPr>
            </w:r>
            <w:r w:rsidR="00BD62CD">
              <w:rPr>
                <w:noProof/>
                <w:webHidden/>
              </w:rPr>
              <w:fldChar w:fldCharType="separate"/>
            </w:r>
            <w:r w:rsidR="00CB640D">
              <w:rPr>
                <w:noProof/>
                <w:webHidden/>
              </w:rPr>
              <w:t>7</w:t>
            </w:r>
            <w:r w:rsidR="00BD62CD">
              <w:rPr>
                <w:noProof/>
                <w:webHidden/>
              </w:rPr>
              <w:fldChar w:fldCharType="end"/>
            </w:r>
          </w:hyperlink>
        </w:p>
        <w:p w14:paraId="2A8840D7" w14:textId="77636FAD"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46" w:history="1">
            <w:r w:rsidR="00BD62CD" w:rsidRPr="00751B68">
              <w:rPr>
                <w:rStyle w:val="Hyperlink"/>
                <w:noProof/>
              </w:rPr>
              <w:t>2.2</w:t>
            </w:r>
            <w:r w:rsidR="00BD62CD">
              <w:rPr>
                <w:rFonts w:asciiTheme="minorHAnsi" w:eastAsiaTheme="minorEastAsia" w:hAnsiTheme="minorHAnsi"/>
                <w:noProof/>
                <w:sz w:val="22"/>
                <w:lang w:eastAsia="en-GB"/>
              </w:rPr>
              <w:tab/>
            </w:r>
            <w:r w:rsidR="00BD62CD" w:rsidRPr="00751B68">
              <w:rPr>
                <w:rStyle w:val="Hyperlink"/>
                <w:noProof/>
              </w:rPr>
              <w:t>Decision Support Systems for Flood Management</w:t>
            </w:r>
            <w:r w:rsidR="00BD62CD">
              <w:rPr>
                <w:noProof/>
                <w:webHidden/>
              </w:rPr>
              <w:tab/>
            </w:r>
            <w:r w:rsidR="00BD62CD">
              <w:rPr>
                <w:noProof/>
                <w:webHidden/>
              </w:rPr>
              <w:fldChar w:fldCharType="begin"/>
            </w:r>
            <w:r w:rsidR="00BD62CD">
              <w:rPr>
                <w:noProof/>
                <w:webHidden/>
              </w:rPr>
              <w:instrText xml:space="preserve"> PAGEREF _Toc102979646 \h </w:instrText>
            </w:r>
            <w:r w:rsidR="00BD62CD">
              <w:rPr>
                <w:noProof/>
                <w:webHidden/>
              </w:rPr>
            </w:r>
            <w:r w:rsidR="00BD62CD">
              <w:rPr>
                <w:noProof/>
                <w:webHidden/>
              </w:rPr>
              <w:fldChar w:fldCharType="separate"/>
            </w:r>
            <w:r w:rsidR="00CB640D">
              <w:rPr>
                <w:noProof/>
                <w:webHidden/>
              </w:rPr>
              <w:t>10</w:t>
            </w:r>
            <w:r w:rsidR="00BD62CD">
              <w:rPr>
                <w:noProof/>
                <w:webHidden/>
              </w:rPr>
              <w:fldChar w:fldCharType="end"/>
            </w:r>
          </w:hyperlink>
        </w:p>
        <w:p w14:paraId="482C50AC" w14:textId="37B8D933"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47" w:history="1">
            <w:r w:rsidR="00BD62CD" w:rsidRPr="00751B68">
              <w:rPr>
                <w:rStyle w:val="Hyperlink"/>
                <w:noProof/>
              </w:rPr>
              <w:t>2.3</w:t>
            </w:r>
            <w:r w:rsidR="00BD62CD">
              <w:rPr>
                <w:rFonts w:asciiTheme="minorHAnsi" w:eastAsiaTheme="minorEastAsia" w:hAnsiTheme="minorHAnsi"/>
                <w:noProof/>
                <w:sz w:val="22"/>
                <w:lang w:eastAsia="en-GB"/>
              </w:rPr>
              <w:tab/>
            </w:r>
            <w:r w:rsidR="00BD62CD" w:rsidRPr="00751B68">
              <w:rPr>
                <w:rStyle w:val="Hyperlink"/>
                <w:noProof/>
              </w:rPr>
              <w:t>Chatbot Technology</w:t>
            </w:r>
            <w:r w:rsidR="00BD62CD">
              <w:rPr>
                <w:noProof/>
                <w:webHidden/>
              </w:rPr>
              <w:tab/>
            </w:r>
            <w:r w:rsidR="00BD62CD">
              <w:rPr>
                <w:noProof/>
                <w:webHidden/>
              </w:rPr>
              <w:fldChar w:fldCharType="begin"/>
            </w:r>
            <w:r w:rsidR="00BD62CD">
              <w:rPr>
                <w:noProof/>
                <w:webHidden/>
              </w:rPr>
              <w:instrText xml:space="preserve"> PAGEREF _Toc102979647 \h </w:instrText>
            </w:r>
            <w:r w:rsidR="00BD62CD">
              <w:rPr>
                <w:noProof/>
                <w:webHidden/>
              </w:rPr>
            </w:r>
            <w:r w:rsidR="00BD62CD">
              <w:rPr>
                <w:noProof/>
                <w:webHidden/>
              </w:rPr>
              <w:fldChar w:fldCharType="separate"/>
            </w:r>
            <w:r w:rsidR="00CB640D">
              <w:rPr>
                <w:noProof/>
                <w:webHidden/>
              </w:rPr>
              <w:t>11</w:t>
            </w:r>
            <w:r w:rsidR="00BD62CD">
              <w:rPr>
                <w:noProof/>
                <w:webHidden/>
              </w:rPr>
              <w:fldChar w:fldCharType="end"/>
            </w:r>
          </w:hyperlink>
        </w:p>
        <w:p w14:paraId="671FBBC9" w14:textId="185F13F1" w:rsidR="00BD62CD" w:rsidRDefault="00827C07">
          <w:pPr>
            <w:pStyle w:val="TOC3"/>
            <w:rPr>
              <w:rFonts w:asciiTheme="minorHAnsi" w:eastAsiaTheme="minorEastAsia" w:hAnsiTheme="minorHAnsi"/>
              <w:noProof/>
              <w:sz w:val="22"/>
              <w:lang w:eastAsia="en-GB"/>
            </w:rPr>
          </w:pPr>
          <w:hyperlink w:anchor="_Toc102979648" w:history="1">
            <w:r w:rsidR="00BD62CD" w:rsidRPr="00751B68">
              <w:rPr>
                <w:rStyle w:val="Hyperlink"/>
                <w:noProof/>
              </w:rPr>
              <w:t>2.3.1</w:t>
            </w:r>
            <w:r w:rsidR="00BD62CD">
              <w:rPr>
                <w:rFonts w:asciiTheme="minorHAnsi" w:eastAsiaTheme="minorEastAsia" w:hAnsiTheme="minorHAnsi"/>
                <w:noProof/>
                <w:sz w:val="22"/>
                <w:lang w:eastAsia="en-GB"/>
              </w:rPr>
              <w:tab/>
            </w:r>
            <w:r w:rsidR="00BD62CD" w:rsidRPr="00751B68">
              <w:rPr>
                <w:rStyle w:val="Hyperlink"/>
                <w:noProof/>
              </w:rPr>
              <w:t>The History of Chatbots</w:t>
            </w:r>
            <w:r w:rsidR="00BD62CD">
              <w:rPr>
                <w:noProof/>
                <w:webHidden/>
              </w:rPr>
              <w:tab/>
            </w:r>
            <w:r w:rsidR="00BD62CD">
              <w:rPr>
                <w:noProof/>
                <w:webHidden/>
              </w:rPr>
              <w:fldChar w:fldCharType="begin"/>
            </w:r>
            <w:r w:rsidR="00BD62CD">
              <w:rPr>
                <w:noProof/>
                <w:webHidden/>
              </w:rPr>
              <w:instrText xml:space="preserve"> PAGEREF _Toc102979648 \h </w:instrText>
            </w:r>
            <w:r w:rsidR="00BD62CD">
              <w:rPr>
                <w:noProof/>
                <w:webHidden/>
              </w:rPr>
            </w:r>
            <w:r w:rsidR="00BD62CD">
              <w:rPr>
                <w:noProof/>
                <w:webHidden/>
              </w:rPr>
              <w:fldChar w:fldCharType="separate"/>
            </w:r>
            <w:r w:rsidR="00CB640D">
              <w:rPr>
                <w:noProof/>
                <w:webHidden/>
              </w:rPr>
              <w:t>12</w:t>
            </w:r>
            <w:r w:rsidR="00BD62CD">
              <w:rPr>
                <w:noProof/>
                <w:webHidden/>
              </w:rPr>
              <w:fldChar w:fldCharType="end"/>
            </w:r>
          </w:hyperlink>
        </w:p>
        <w:p w14:paraId="4773FE0A" w14:textId="3A71623E" w:rsidR="00BD62CD" w:rsidRDefault="00827C07">
          <w:pPr>
            <w:pStyle w:val="TOC3"/>
            <w:rPr>
              <w:rFonts w:asciiTheme="minorHAnsi" w:eastAsiaTheme="minorEastAsia" w:hAnsiTheme="minorHAnsi"/>
              <w:noProof/>
              <w:sz w:val="22"/>
              <w:lang w:eastAsia="en-GB"/>
            </w:rPr>
          </w:pPr>
          <w:hyperlink w:anchor="_Toc102979649" w:history="1">
            <w:r w:rsidR="00BD62CD" w:rsidRPr="00751B68">
              <w:rPr>
                <w:rStyle w:val="Hyperlink"/>
                <w:noProof/>
              </w:rPr>
              <w:t>2.3.2</w:t>
            </w:r>
            <w:r w:rsidR="00BD62CD">
              <w:rPr>
                <w:rFonts w:asciiTheme="minorHAnsi" w:eastAsiaTheme="minorEastAsia" w:hAnsiTheme="minorHAnsi"/>
                <w:noProof/>
                <w:sz w:val="22"/>
                <w:lang w:eastAsia="en-GB"/>
              </w:rPr>
              <w:tab/>
            </w:r>
            <w:r w:rsidR="00BD62CD" w:rsidRPr="00751B68">
              <w:rPr>
                <w:rStyle w:val="Hyperlink"/>
                <w:noProof/>
              </w:rPr>
              <w:t>Basic Functions in Chatbots</w:t>
            </w:r>
            <w:r w:rsidR="00BD62CD">
              <w:rPr>
                <w:noProof/>
                <w:webHidden/>
              </w:rPr>
              <w:tab/>
            </w:r>
            <w:r w:rsidR="00BD62CD">
              <w:rPr>
                <w:noProof/>
                <w:webHidden/>
              </w:rPr>
              <w:fldChar w:fldCharType="begin"/>
            </w:r>
            <w:r w:rsidR="00BD62CD">
              <w:rPr>
                <w:noProof/>
                <w:webHidden/>
              </w:rPr>
              <w:instrText xml:space="preserve"> PAGEREF _Toc102979649 \h </w:instrText>
            </w:r>
            <w:r w:rsidR="00BD62CD">
              <w:rPr>
                <w:noProof/>
                <w:webHidden/>
              </w:rPr>
            </w:r>
            <w:r w:rsidR="00BD62CD">
              <w:rPr>
                <w:noProof/>
                <w:webHidden/>
              </w:rPr>
              <w:fldChar w:fldCharType="separate"/>
            </w:r>
            <w:r w:rsidR="00CB640D">
              <w:rPr>
                <w:noProof/>
                <w:webHidden/>
              </w:rPr>
              <w:t>12</w:t>
            </w:r>
            <w:r w:rsidR="00BD62CD">
              <w:rPr>
                <w:noProof/>
                <w:webHidden/>
              </w:rPr>
              <w:fldChar w:fldCharType="end"/>
            </w:r>
          </w:hyperlink>
        </w:p>
        <w:p w14:paraId="47E58E50" w14:textId="71BE28E0" w:rsidR="00BD62CD" w:rsidRDefault="00827C07">
          <w:pPr>
            <w:pStyle w:val="TOC3"/>
            <w:rPr>
              <w:rFonts w:asciiTheme="minorHAnsi" w:eastAsiaTheme="minorEastAsia" w:hAnsiTheme="minorHAnsi"/>
              <w:noProof/>
              <w:sz w:val="22"/>
              <w:lang w:eastAsia="en-GB"/>
            </w:rPr>
          </w:pPr>
          <w:hyperlink w:anchor="_Toc102979650" w:history="1">
            <w:r w:rsidR="00BD62CD" w:rsidRPr="00751B68">
              <w:rPr>
                <w:rStyle w:val="Hyperlink"/>
                <w:noProof/>
              </w:rPr>
              <w:t>2.3.3</w:t>
            </w:r>
            <w:r w:rsidR="00BD62CD">
              <w:rPr>
                <w:rFonts w:asciiTheme="minorHAnsi" w:eastAsiaTheme="minorEastAsia" w:hAnsiTheme="minorHAnsi"/>
                <w:noProof/>
                <w:sz w:val="22"/>
                <w:lang w:eastAsia="en-GB"/>
              </w:rPr>
              <w:tab/>
            </w:r>
            <w:r w:rsidR="00BD62CD" w:rsidRPr="00751B68">
              <w:rPr>
                <w:rStyle w:val="Hyperlink"/>
                <w:noProof/>
              </w:rPr>
              <w:t>Chatbot Applications in Water Resources Management</w:t>
            </w:r>
            <w:r w:rsidR="00BD62CD">
              <w:rPr>
                <w:noProof/>
                <w:webHidden/>
              </w:rPr>
              <w:tab/>
            </w:r>
            <w:r w:rsidR="00BD62CD">
              <w:rPr>
                <w:noProof/>
                <w:webHidden/>
              </w:rPr>
              <w:fldChar w:fldCharType="begin"/>
            </w:r>
            <w:r w:rsidR="00BD62CD">
              <w:rPr>
                <w:noProof/>
                <w:webHidden/>
              </w:rPr>
              <w:instrText xml:space="preserve"> PAGEREF _Toc102979650 \h </w:instrText>
            </w:r>
            <w:r w:rsidR="00BD62CD">
              <w:rPr>
                <w:noProof/>
                <w:webHidden/>
              </w:rPr>
            </w:r>
            <w:r w:rsidR="00BD62CD">
              <w:rPr>
                <w:noProof/>
                <w:webHidden/>
              </w:rPr>
              <w:fldChar w:fldCharType="separate"/>
            </w:r>
            <w:r w:rsidR="00CB640D">
              <w:rPr>
                <w:noProof/>
                <w:webHidden/>
              </w:rPr>
              <w:t>13</w:t>
            </w:r>
            <w:r w:rsidR="00BD62CD">
              <w:rPr>
                <w:noProof/>
                <w:webHidden/>
              </w:rPr>
              <w:fldChar w:fldCharType="end"/>
            </w:r>
          </w:hyperlink>
        </w:p>
        <w:p w14:paraId="4C91743E" w14:textId="6F632955" w:rsidR="00BD62CD" w:rsidRDefault="00827C07">
          <w:pPr>
            <w:pStyle w:val="TOC1"/>
            <w:tabs>
              <w:tab w:val="left" w:pos="1540"/>
            </w:tabs>
            <w:rPr>
              <w:rFonts w:asciiTheme="minorHAnsi" w:eastAsiaTheme="minorEastAsia" w:hAnsiTheme="minorHAnsi"/>
              <w:b w:val="0"/>
              <w:sz w:val="22"/>
              <w:lang w:eastAsia="en-GB"/>
            </w:rPr>
          </w:pPr>
          <w:hyperlink w:anchor="_Toc102979651" w:history="1">
            <w:r w:rsidR="00BD62CD" w:rsidRPr="00751B68">
              <w:rPr>
                <w:rStyle w:val="Hyperlink"/>
                <w:rFonts w:cs="Arial"/>
                <w14:scene3d>
                  <w14:camera w14:prst="orthographicFront"/>
                  <w14:lightRig w14:rig="threePt" w14:dir="t">
                    <w14:rot w14:lat="0" w14:lon="0" w14:rev="0"/>
                  </w14:lightRig>
                </w14:scene3d>
              </w:rPr>
              <w:t>Chapter 3</w:t>
            </w:r>
            <w:r w:rsidR="00BD62CD">
              <w:rPr>
                <w:rFonts w:asciiTheme="minorHAnsi" w:eastAsiaTheme="minorEastAsia" w:hAnsiTheme="minorHAnsi"/>
                <w:b w:val="0"/>
                <w:sz w:val="22"/>
                <w:lang w:eastAsia="en-GB"/>
              </w:rPr>
              <w:tab/>
            </w:r>
            <w:r w:rsidR="00BD62CD" w:rsidRPr="00751B68">
              <w:rPr>
                <w:rStyle w:val="Hyperlink"/>
              </w:rPr>
              <w:t>Technological Tools Used in the Research</w:t>
            </w:r>
            <w:r w:rsidR="00BD62CD">
              <w:rPr>
                <w:webHidden/>
              </w:rPr>
              <w:tab/>
            </w:r>
            <w:r w:rsidR="00BD62CD">
              <w:rPr>
                <w:webHidden/>
              </w:rPr>
              <w:fldChar w:fldCharType="begin"/>
            </w:r>
            <w:r w:rsidR="00BD62CD">
              <w:rPr>
                <w:webHidden/>
              </w:rPr>
              <w:instrText xml:space="preserve"> PAGEREF _Toc102979651 \h </w:instrText>
            </w:r>
            <w:r w:rsidR="00BD62CD">
              <w:rPr>
                <w:webHidden/>
              </w:rPr>
            </w:r>
            <w:r w:rsidR="00BD62CD">
              <w:rPr>
                <w:webHidden/>
              </w:rPr>
              <w:fldChar w:fldCharType="separate"/>
            </w:r>
            <w:r w:rsidR="00CB640D">
              <w:rPr>
                <w:webHidden/>
              </w:rPr>
              <w:t>15</w:t>
            </w:r>
            <w:r w:rsidR="00BD62CD">
              <w:rPr>
                <w:webHidden/>
              </w:rPr>
              <w:fldChar w:fldCharType="end"/>
            </w:r>
          </w:hyperlink>
        </w:p>
        <w:p w14:paraId="03255EEB" w14:textId="06A07111"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52" w:history="1">
            <w:r w:rsidR="00BD62CD" w:rsidRPr="00751B68">
              <w:rPr>
                <w:rStyle w:val="Hyperlink"/>
                <w:noProof/>
              </w:rPr>
              <w:t>3.1</w:t>
            </w:r>
            <w:r w:rsidR="00BD62CD">
              <w:rPr>
                <w:rFonts w:asciiTheme="minorHAnsi" w:eastAsiaTheme="minorEastAsia" w:hAnsiTheme="minorHAnsi"/>
                <w:noProof/>
                <w:sz w:val="22"/>
                <w:lang w:eastAsia="en-GB"/>
              </w:rPr>
              <w:tab/>
            </w:r>
            <w:r w:rsidR="00BD62CD" w:rsidRPr="00751B68">
              <w:rPr>
                <w:rStyle w:val="Hyperlink"/>
                <w:noProof/>
              </w:rPr>
              <w:t>Natural Language Processing Algorithms</w:t>
            </w:r>
            <w:r w:rsidR="00BD62CD">
              <w:rPr>
                <w:noProof/>
                <w:webHidden/>
              </w:rPr>
              <w:tab/>
            </w:r>
            <w:r w:rsidR="00BD62CD">
              <w:rPr>
                <w:noProof/>
                <w:webHidden/>
              </w:rPr>
              <w:fldChar w:fldCharType="begin"/>
            </w:r>
            <w:r w:rsidR="00BD62CD">
              <w:rPr>
                <w:noProof/>
                <w:webHidden/>
              </w:rPr>
              <w:instrText xml:space="preserve"> PAGEREF _Toc102979652 \h </w:instrText>
            </w:r>
            <w:r w:rsidR="00BD62CD">
              <w:rPr>
                <w:noProof/>
                <w:webHidden/>
              </w:rPr>
            </w:r>
            <w:r w:rsidR="00BD62CD">
              <w:rPr>
                <w:noProof/>
                <w:webHidden/>
              </w:rPr>
              <w:fldChar w:fldCharType="separate"/>
            </w:r>
            <w:r w:rsidR="00CB640D">
              <w:rPr>
                <w:noProof/>
                <w:webHidden/>
              </w:rPr>
              <w:t>15</w:t>
            </w:r>
            <w:r w:rsidR="00BD62CD">
              <w:rPr>
                <w:noProof/>
                <w:webHidden/>
              </w:rPr>
              <w:fldChar w:fldCharType="end"/>
            </w:r>
          </w:hyperlink>
        </w:p>
        <w:p w14:paraId="4BB72288" w14:textId="299A9267" w:rsidR="00BD62CD" w:rsidRDefault="00827C07">
          <w:pPr>
            <w:pStyle w:val="TOC3"/>
            <w:rPr>
              <w:rFonts w:asciiTheme="minorHAnsi" w:eastAsiaTheme="minorEastAsia" w:hAnsiTheme="minorHAnsi"/>
              <w:noProof/>
              <w:sz w:val="22"/>
              <w:lang w:eastAsia="en-GB"/>
            </w:rPr>
          </w:pPr>
          <w:hyperlink w:anchor="_Toc102979653" w:history="1">
            <w:r w:rsidR="00BD62CD" w:rsidRPr="00751B68">
              <w:rPr>
                <w:rStyle w:val="Hyperlink"/>
                <w:noProof/>
              </w:rPr>
              <w:t>3.1.1</w:t>
            </w:r>
            <w:r w:rsidR="00BD62CD">
              <w:rPr>
                <w:rFonts w:asciiTheme="minorHAnsi" w:eastAsiaTheme="minorEastAsia" w:hAnsiTheme="minorHAnsi"/>
                <w:noProof/>
                <w:sz w:val="22"/>
                <w:lang w:eastAsia="en-GB"/>
              </w:rPr>
              <w:tab/>
            </w:r>
            <w:r w:rsidR="00BD62CD" w:rsidRPr="00751B68">
              <w:rPr>
                <w:rStyle w:val="Hyperlink"/>
                <w:noProof/>
              </w:rPr>
              <w:t>Pre-processing Techniques in NLP</w:t>
            </w:r>
            <w:r w:rsidR="00BD62CD">
              <w:rPr>
                <w:noProof/>
                <w:webHidden/>
              </w:rPr>
              <w:tab/>
            </w:r>
            <w:r w:rsidR="00BD62CD">
              <w:rPr>
                <w:noProof/>
                <w:webHidden/>
              </w:rPr>
              <w:fldChar w:fldCharType="begin"/>
            </w:r>
            <w:r w:rsidR="00BD62CD">
              <w:rPr>
                <w:noProof/>
                <w:webHidden/>
              </w:rPr>
              <w:instrText xml:space="preserve"> PAGEREF _Toc102979653 \h </w:instrText>
            </w:r>
            <w:r w:rsidR="00BD62CD">
              <w:rPr>
                <w:noProof/>
                <w:webHidden/>
              </w:rPr>
            </w:r>
            <w:r w:rsidR="00BD62CD">
              <w:rPr>
                <w:noProof/>
                <w:webHidden/>
              </w:rPr>
              <w:fldChar w:fldCharType="separate"/>
            </w:r>
            <w:r w:rsidR="00CB640D">
              <w:rPr>
                <w:noProof/>
                <w:webHidden/>
              </w:rPr>
              <w:t>15</w:t>
            </w:r>
            <w:r w:rsidR="00BD62CD">
              <w:rPr>
                <w:noProof/>
                <w:webHidden/>
              </w:rPr>
              <w:fldChar w:fldCharType="end"/>
            </w:r>
          </w:hyperlink>
        </w:p>
        <w:p w14:paraId="4BB487FC" w14:textId="59C4E5E7" w:rsidR="00BD62CD" w:rsidRDefault="00827C07">
          <w:pPr>
            <w:pStyle w:val="TOC3"/>
            <w:rPr>
              <w:rFonts w:asciiTheme="minorHAnsi" w:eastAsiaTheme="minorEastAsia" w:hAnsiTheme="minorHAnsi"/>
              <w:noProof/>
              <w:sz w:val="22"/>
              <w:lang w:eastAsia="en-GB"/>
            </w:rPr>
          </w:pPr>
          <w:hyperlink w:anchor="_Toc102979654" w:history="1">
            <w:r w:rsidR="00BD62CD" w:rsidRPr="00751B68">
              <w:rPr>
                <w:rStyle w:val="Hyperlink"/>
                <w:noProof/>
              </w:rPr>
              <w:t>3.1.2</w:t>
            </w:r>
            <w:r w:rsidR="00BD62CD">
              <w:rPr>
                <w:rFonts w:asciiTheme="minorHAnsi" w:eastAsiaTheme="minorEastAsia" w:hAnsiTheme="minorHAnsi"/>
                <w:noProof/>
                <w:sz w:val="22"/>
                <w:lang w:eastAsia="en-GB"/>
              </w:rPr>
              <w:tab/>
            </w:r>
            <w:r w:rsidR="00BD62CD" w:rsidRPr="00751B68">
              <w:rPr>
                <w:rStyle w:val="Hyperlink"/>
                <w:noProof/>
              </w:rPr>
              <w:t>Word Embeddings in NLP</w:t>
            </w:r>
            <w:r w:rsidR="00BD62CD">
              <w:rPr>
                <w:noProof/>
                <w:webHidden/>
              </w:rPr>
              <w:tab/>
            </w:r>
            <w:r w:rsidR="00BD62CD">
              <w:rPr>
                <w:noProof/>
                <w:webHidden/>
              </w:rPr>
              <w:fldChar w:fldCharType="begin"/>
            </w:r>
            <w:r w:rsidR="00BD62CD">
              <w:rPr>
                <w:noProof/>
                <w:webHidden/>
              </w:rPr>
              <w:instrText xml:space="preserve"> PAGEREF _Toc102979654 \h </w:instrText>
            </w:r>
            <w:r w:rsidR="00BD62CD">
              <w:rPr>
                <w:noProof/>
                <w:webHidden/>
              </w:rPr>
            </w:r>
            <w:r w:rsidR="00BD62CD">
              <w:rPr>
                <w:noProof/>
                <w:webHidden/>
              </w:rPr>
              <w:fldChar w:fldCharType="separate"/>
            </w:r>
            <w:r w:rsidR="00CB640D">
              <w:rPr>
                <w:noProof/>
                <w:webHidden/>
              </w:rPr>
              <w:t>21</w:t>
            </w:r>
            <w:r w:rsidR="00BD62CD">
              <w:rPr>
                <w:noProof/>
                <w:webHidden/>
              </w:rPr>
              <w:fldChar w:fldCharType="end"/>
            </w:r>
          </w:hyperlink>
        </w:p>
        <w:p w14:paraId="67D1B173" w14:textId="3C337B35"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55" w:history="1">
            <w:r w:rsidR="00BD62CD" w:rsidRPr="00751B68">
              <w:rPr>
                <w:rStyle w:val="Hyperlink"/>
                <w:noProof/>
              </w:rPr>
              <w:t>3.2</w:t>
            </w:r>
            <w:r w:rsidR="00BD62CD">
              <w:rPr>
                <w:rFonts w:asciiTheme="minorHAnsi" w:eastAsiaTheme="minorEastAsia" w:hAnsiTheme="minorHAnsi"/>
                <w:noProof/>
                <w:sz w:val="22"/>
                <w:lang w:eastAsia="en-GB"/>
              </w:rPr>
              <w:tab/>
            </w:r>
            <w:r w:rsidR="00BD62CD" w:rsidRPr="00751B68">
              <w:rPr>
                <w:rStyle w:val="Hyperlink"/>
                <w:noProof/>
              </w:rPr>
              <w:t>Dialogflow</w:t>
            </w:r>
            <w:r w:rsidR="00BD62CD">
              <w:rPr>
                <w:noProof/>
                <w:webHidden/>
              </w:rPr>
              <w:tab/>
            </w:r>
            <w:r w:rsidR="00BD62CD">
              <w:rPr>
                <w:noProof/>
                <w:webHidden/>
              </w:rPr>
              <w:fldChar w:fldCharType="begin"/>
            </w:r>
            <w:r w:rsidR="00BD62CD">
              <w:rPr>
                <w:noProof/>
                <w:webHidden/>
              </w:rPr>
              <w:instrText xml:space="preserve"> PAGEREF _Toc102979655 \h </w:instrText>
            </w:r>
            <w:r w:rsidR="00BD62CD">
              <w:rPr>
                <w:noProof/>
                <w:webHidden/>
              </w:rPr>
            </w:r>
            <w:r w:rsidR="00BD62CD">
              <w:rPr>
                <w:noProof/>
                <w:webHidden/>
              </w:rPr>
              <w:fldChar w:fldCharType="separate"/>
            </w:r>
            <w:r w:rsidR="00CB640D">
              <w:rPr>
                <w:noProof/>
                <w:webHidden/>
              </w:rPr>
              <w:t>23</w:t>
            </w:r>
            <w:r w:rsidR="00BD62CD">
              <w:rPr>
                <w:noProof/>
                <w:webHidden/>
              </w:rPr>
              <w:fldChar w:fldCharType="end"/>
            </w:r>
          </w:hyperlink>
        </w:p>
        <w:p w14:paraId="72917FFC" w14:textId="128201D3"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56" w:history="1">
            <w:r w:rsidR="00BD62CD" w:rsidRPr="00751B68">
              <w:rPr>
                <w:rStyle w:val="Hyperlink"/>
                <w:noProof/>
              </w:rPr>
              <w:t>3.3</w:t>
            </w:r>
            <w:r w:rsidR="00BD62CD">
              <w:rPr>
                <w:rFonts w:asciiTheme="minorHAnsi" w:eastAsiaTheme="minorEastAsia" w:hAnsiTheme="minorHAnsi"/>
                <w:noProof/>
                <w:sz w:val="22"/>
                <w:lang w:eastAsia="en-GB"/>
              </w:rPr>
              <w:tab/>
            </w:r>
            <w:r w:rsidR="00BD62CD" w:rsidRPr="00751B68">
              <w:rPr>
                <w:rStyle w:val="Hyperlink"/>
                <w:noProof/>
              </w:rPr>
              <w:t>Webhooks</w:t>
            </w:r>
            <w:r w:rsidR="00BD62CD">
              <w:rPr>
                <w:noProof/>
                <w:webHidden/>
              </w:rPr>
              <w:tab/>
            </w:r>
            <w:r w:rsidR="00BD62CD">
              <w:rPr>
                <w:noProof/>
                <w:webHidden/>
              </w:rPr>
              <w:fldChar w:fldCharType="begin"/>
            </w:r>
            <w:r w:rsidR="00BD62CD">
              <w:rPr>
                <w:noProof/>
                <w:webHidden/>
              </w:rPr>
              <w:instrText xml:space="preserve"> PAGEREF _Toc102979656 \h </w:instrText>
            </w:r>
            <w:r w:rsidR="00BD62CD">
              <w:rPr>
                <w:noProof/>
                <w:webHidden/>
              </w:rPr>
            </w:r>
            <w:r w:rsidR="00BD62CD">
              <w:rPr>
                <w:noProof/>
                <w:webHidden/>
              </w:rPr>
              <w:fldChar w:fldCharType="separate"/>
            </w:r>
            <w:r w:rsidR="00CB640D">
              <w:rPr>
                <w:noProof/>
                <w:webHidden/>
              </w:rPr>
              <w:t>25</w:t>
            </w:r>
            <w:r w:rsidR="00BD62CD">
              <w:rPr>
                <w:noProof/>
                <w:webHidden/>
              </w:rPr>
              <w:fldChar w:fldCharType="end"/>
            </w:r>
          </w:hyperlink>
        </w:p>
        <w:p w14:paraId="52E7E660" w14:textId="5307358D" w:rsidR="00BD62CD" w:rsidRDefault="00827C07">
          <w:pPr>
            <w:pStyle w:val="TOC3"/>
            <w:rPr>
              <w:rFonts w:asciiTheme="minorHAnsi" w:eastAsiaTheme="minorEastAsia" w:hAnsiTheme="minorHAnsi"/>
              <w:noProof/>
              <w:sz w:val="22"/>
              <w:lang w:eastAsia="en-GB"/>
            </w:rPr>
          </w:pPr>
          <w:hyperlink w:anchor="_Toc102979657" w:history="1">
            <w:r w:rsidR="00BD62CD" w:rsidRPr="00751B68">
              <w:rPr>
                <w:rStyle w:val="Hyperlink"/>
                <w:noProof/>
              </w:rPr>
              <w:t>3.3.1</w:t>
            </w:r>
            <w:r w:rsidR="00BD62CD">
              <w:rPr>
                <w:rFonts w:asciiTheme="minorHAnsi" w:eastAsiaTheme="minorEastAsia" w:hAnsiTheme="minorHAnsi"/>
                <w:noProof/>
                <w:sz w:val="22"/>
                <w:lang w:eastAsia="en-GB"/>
              </w:rPr>
              <w:tab/>
            </w:r>
            <w:r w:rsidR="00BD62CD" w:rsidRPr="00751B68">
              <w:rPr>
                <w:rStyle w:val="Hyperlink"/>
                <w:noProof/>
              </w:rPr>
              <w:t>Flask</w:t>
            </w:r>
            <w:r w:rsidR="00BD62CD">
              <w:rPr>
                <w:noProof/>
                <w:webHidden/>
              </w:rPr>
              <w:tab/>
            </w:r>
            <w:r w:rsidR="00BD62CD">
              <w:rPr>
                <w:noProof/>
                <w:webHidden/>
              </w:rPr>
              <w:fldChar w:fldCharType="begin"/>
            </w:r>
            <w:r w:rsidR="00BD62CD">
              <w:rPr>
                <w:noProof/>
                <w:webHidden/>
              </w:rPr>
              <w:instrText xml:space="preserve"> PAGEREF _Toc102979657 \h </w:instrText>
            </w:r>
            <w:r w:rsidR="00BD62CD">
              <w:rPr>
                <w:noProof/>
                <w:webHidden/>
              </w:rPr>
            </w:r>
            <w:r w:rsidR="00BD62CD">
              <w:rPr>
                <w:noProof/>
                <w:webHidden/>
              </w:rPr>
              <w:fldChar w:fldCharType="separate"/>
            </w:r>
            <w:r w:rsidR="00CB640D">
              <w:rPr>
                <w:noProof/>
                <w:webHidden/>
              </w:rPr>
              <w:t>25</w:t>
            </w:r>
            <w:r w:rsidR="00BD62CD">
              <w:rPr>
                <w:noProof/>
                <w:webHidden/>
              </w:rPr>
              <w:fldChar w:fldCharType="end"/>
            </w:r>
          </w:hyperlink>
        </w:p>
        <w:p w14:paraId="257DC638" w14:textId="1241A328"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58" w:history="1">
            <w:r w:rsidR="00BD62CD" w:rsidRPr="00751B68">
              <w:rPr>
                <w:rStyle w:val="Hyperlink"/>
                <w:noProof/>
              </w:rPr>
              <w:t>3.4</w:t>
            </w:r>
            <w:r w:rsidR="00BD62CD">
              <w:rPr>
                <w:rFonts w:asciiTheme="minorHAnsi" w:eastAsiaTheme="minorEastAsia" w:hAnsiTheme="minorHAnsi"/>
                <w:noProof/>
                <w:sz w:val="22"/>
                <w:lang w:eastAsia="en-GB"/>
              </w:rPr>
              <w:tab/>
            </w:r>
            <w:r w:rsidR="00BD62CD" w:rsidRPr="00751B68">
              <w:rPr>
                <w:rStyle w:val="Hyperlink"/>
                <w:noProof/>
              </w:rPr>
              <w:t>EPA SWMM</w:t>
            </w:r>
            <w:r w:rsidR="00BD62CD">
              <w:rPr>
                <w:noProof/>
                <w:webHidden/>
              </w:rPr>
              <w:tab/>
            </w:r>
            <w:r w:rsidR="00BD62CD">
              <w:rPr>
                <w:noProof/>
                <w:webHidden/>
              </w:rPr>
              <w:fldChar w:fldCharType="begin"/>
            </w:r>
            <w:r w:rsidR="00BD62CD">
              <w:rPr>
                <w:noProof/>
                <w:webHidden/>
              </w:rPr>
              <w:instrText xml:space="preserve"> PAGEREF _Toc102979658 \h </w:instrText>
            </w:r>
            <w:r w:rsidR="00BD62CD">
              <w:rPr>
                <w:noProof/>
                <w:webHidden/>
              </w:rPr>
            </w:r>
            <w:r w:rsidR="00BD62CD">
              <w:rPr>
                <w:noProof/>
                <w:webHidden/>
              </w:rPr>
              <w:fldChar w:fldCharType="separate"/>
            </w:r>
            <w:r w:rsidR="00CB640D">
              <w:rPr>
                <w:noProof/>
                <w:webHidden/>
              </w:rPr>
              <w:t>25</w:t>
            </w:r>
            <w:r w:rsidR="00BD62CD">
              <w:rPr>
                <w:noProof/>
                <w:webHidden/>
              </w:rPr>
              <w:fldChar w:fldCharType="end"/>
            </w:r>
          </w:hyperlink>
        </w:p>
        <w:p w14:paraId="652A27E9" w14:textId="1FE73A9B" w:rsidR="00BD62CD" w:rsidRDefault="00827C07">
          <w:pPr>
            <w:pStyle w:val="TOC1"/>
            <w:tabs>
              <w:tab w:val="left" w:pos="1540"/>
            </w:tabs>
            <w:rPr>
              <w:rFonts w:asciiTheme="minorHAnsi" w:eastAsiaTheme="minorEastAsia" w:hAnsiTheme="minorHAnsi"/>
              <w:b w:val="0"/>
              <w:sz w:val="22"/>
              <w:lang w:eastAsia="en-GB"/>
            </w:rPr>
          </w:pPr>
          <w:hyperlink w:anchor="_Toc102979659" w:history="1">
            <w:r w:rsidR="00BD62CD" w:rsidRPr="00751B68">
              <w:rPr>
                <w:rStyle w:val="Hyperlink"/>
                <w:rFonts w:cs="Arial"/>
                <w14:scene3d>
                  <w14:camera w14:prst="orthographicFront"/>
                  <w14:lightRig w14:rig="threePt" w14:dir="t">
                    <w14:rot w14:lat="0" w14:lon="0" w14:rev="0"/>
                  </w14:lightRig>
                </w14:scene3d>
              </w:rPr>
              <w:t>Chapter 4</w:t>
            </w:r>
            <w:r w:rsidR="00BD62CD">
              <w:rPr>
                <w:rFonts w:asciiTheme="minorHAnsi" w:eastAsiaTheme="minorEastAsia" w:hAnsiTheme="minorHAnsi"/>
                <w:b w:val="0"/>
                <w:sz w:val="22"/>
                <w:lang w:eastAsia="en-GB"/>
              </w:rPr>
              <w:tab/>
            </w:r>
            <w:r w:rsidR="00BD62CD" w:rsidRPr="00751B68">
              <w:rPr>
                <w:rStyle w:val="Hyperlink"/>
              </w:rPr>
              <w:t>Study Area</w:t>
            </w:r>
            <w:r w:rsidR="00BD62CD">
              <w:rPr>
                <w:webHidden/>
              </w:rPr>
              <w:tab/>
            </w:r>
            <w:r w:rsidR="00BD62CD">
              <w:rPr>
                <w:webHidden/>
              </w:rPr>
              <w:fldChar w:fldCharType="begin"/>
            </w:r>
            <w:r w:rsidR="00BD62CD">
              <w:rPr>
                <w:webHidden/>
              </w:rPr>
              <w:instrText xml:space="preserve"> PAGEREF _Toc102979659 \h </w:instrText>
            </w:r>
            <w:r w:rsidR="00BD62CD">
              <w:rPr>
                <w:webHidden/>
              </w:rPr>
            </w:r>
            <w:r w:rsidR="00BD62CD">
              <w:rPr>
                <w:webHidden/>
              </w:rPr>
              <w:fldChar w:fldCharType="separate"/>
            </w:r>
            <w:r w:rsidR="00CB640D">
              <w:rPr>
                <w:webHidden/>
              </w:rPr>
              <w:t>29</w:t>
            </w:r>
            <w:r w:rsidR="00BD62CD">
              <w:rPr>
                <w:webHidden/>
              </w:rPr>
              <w:fldChar w:fldCharType="end"/>
            </w:r>
          </w:hyperlink>
        </w:p>
        <w:p w14:paraId="1D4A001F" w14:textId="58B8662B"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60" w:history="1">
            <w:r w:rsidR="00BD62CD" w:rsidRPr="00751B68">
              <w:rPr>
                <w:rStyle w:val="Hyperlink"/>
                <w:noProof/>
              </w:rPr>
              <w:t>4.1</w:t>
            </w:r>
            <w:r w:rsidR="00BD62CD">
              <w:rPr>
                <w:rFonts w:asciiTheme="minorHAnsi" w:eastAsiaTheme="minorEastAsia" w:hAnsiTheme="minorHAnsi"/>
                <w:noProof/>
                <w:sz w:val="22"/>
                <w:lang w:eastAsia="en-GB"/>
              </w:rPr>
              <w:tab/>
            </w:r>
            <w:r w:rsidR="00BD62CD" w:rsidRPr="00751B68">
              <w:rPr>
                <w:rStyle w:val="Hyperlink"/>
                <w:noProof/>
              </w:rPr>
              <w:t>General Description</w:t>
            </w:r>
            <w:r w:rsidR="00BD62CD">
              <w:rPr>
                <w:noProof/>
                <w:webHidden/>
              </w:rPr>
              <w:tab/>
            </w:r>
            <w:r w:rsidR="00BD62CD">
              <w:rPr>
                <w:noProof/>
                <w:webHidden/>
              </w:rPr>
              <w:fldChar w:fldCharType="begin"/>
            </w:r>
            <w:r w:rsidR="00BD62CD">
              <w:rPr>
                <w:noProof/>
                <w:webHidden/>
              </w:rPr>
              <w:instrText xml:space="preserve"> PAGEREF _Toc102979660 \h </w:instrText>
            </w:r>
            <w:r w:rsidR="00BD62CD">
              <w:rPr>
                <w:noProof/>
                <w:webHidden/>
              </w:rPr>
            </w:r>
            <w:r w:rsidR="00BD62CD">
              <w:rPr>
                <w:noProof/>
                <w:webHidden/>
              </w:rPr>
              <w:fldChar w:fldCharType="separate"/>
            </w:r>
            <w:r w:rsidR="00CB640D">
              <w:rPr>
                <w:noProof/>
                <w:webHidden/>
              </w:rPr>
              <w:t>29</w:t>
            </w:r>
            <w:r w:rsidR="00BD62CD">
              <w:rPr>
                <w:noProof/>
                <w:webHidden/>
              </w:rPr>
              <w:fldChar w:fldCharType="end"/>
            </w:r>
          </w:hyperlink>
        </w:p>
        <w:p w14:paraId="3AF35D02" w14:textId="355B89E7"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61" w:history="1">
            <w:r w:rsidR="00BD62CD" w:rsidRPr="00751B68">
              <w:rPr>
                <w:rStyle w:val="Hyperlink"/>
                <w:noProof/>
              </w:rPr>
              <w:t>4.2</w:t>
            </w:r>
            <w:r w:rsidR="00BD62CD">
              <w:rPr>
                <w:rFonts w:asciiTheme="minorHAnsi" w:eastAsiaTheme="minorEastAsia" w:hAnsiTheme="minorHAnsi"/>
                <w:noProof/>
                <w:sz w:val="22"/>
                <w:lang w:eastAsia="en-GB"/>
              </w:rPr>
              <w:tab/>
            </w:r>
            <w:r w:rsidR="00BD62CD" w:rsidRPr="00751B68">
              <w:rPr>
                <w:rStyle w:val="Hyperlink"/>
                <w:noProof/>
              </w:rPr>
              <w:t>Flooding Trends and Awareness</w:t>
            </w:r>
            <w:r w:rsidR="00BD62CD">
              <w:rPr>
                <w:noProof/>
                <w:webHidden/>
              </w:rPr>
              <w:tab/>
            </w:r>
            <w:r w:rsidR="00BD62CD">
              <w:rPr>
                <w:noProof/>
                <w:webHidden/>
              </w:rPr>
              <w:fldChar w:fldCharType="begin"/>
            </w:r>
            <w:r w:rsidR="00BD62CD">
              <w:rPr>
                <w:noProof/>
                <w:webHidden/>
              </w:rPr>
              <w:instrText xml:space="preserve"> PAGEREF _Toc102979661 \h </w:instrText>
            </w:r>
            <w:r w:rsidR="00BD62CD">
              <w:rPr>
                <w:noProof/>
                <w:webHidden/>
              </w:rPr>
            </w:r>
            <w:r w:rsidR="00BD62CD">
              <w:rPr>
                <w:noProof/>
                <w:webHidden/>
              </w:rPr>
              <w:fldChar w:fldCharType="separate"/>
            </w:r>
            <w:r w:rsidR="00CB640D">
              <w:rPr>
                <w:noProof/>
                <w:webHidden/>
              </w:rPr>
              <w:t>31</w:t>
            </w:r>
            <w:r w:rsidR="00BD62CD">
              <w:rPr>
                <w:noProof/>
                <w:webHidden/>
              </w:rPr>
              <w:fldChar w:fldCharType="end"/>
            </w:r>
          </w:hyperlink>
        </w:p>
        <w:p w14:paraId="2543F4F6" w14:textId="332D5D28"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62" w:history="1">
            <w:r w:rsidR="00BD62CD" w:rsidRPr="00751B68">
              <w:rPr>
                <w:rStyle w:val="Hyperlink"/>
                <w:noProof/>
              </w:rPr>
              <w:t>4.3</w:t>
            </w:r>
            <w:r w:rsidR="00BD62CD">
              <w:rPr>
                <w:rFonts w:asciiTheme="minorHAnsi" w:eastAsiaTheme="minorEastAsia" w:hAnsiTheme="minorHAnsi"/>
                <w:noProof/>
                <w:sz w:val="22"/>
                <w:lang w:eastAsia="en-GB"/>
              </w:rPr>
              <w:tab/>
            </w:r>
            <w:r w:rsidR="00BD62CD" w:rsidRPr="00751B68">
              <w:rPr>
                <w:rStyle w:val="Hyperlink"/>
                <w:noProof/>
              </w:rPr>
              <w:t>The Urban Drainage Network in Ha Dong</w:t>
            </w:r>
            <w:r w:rsidR="00BD62CD">
              <w:rPr>
                <w:noProof/>
                <w:webHidden/>
              </w:rPr>
              <w:tab/>
            </w:r>
            <w:r w:rsidR="00BD62CD">
              <w:rPr>
                <w:noProof/>
                <w:webHidden/>
              </w:rPr>
              <w:fldChar w:fldCharType="begin"/>
            </w:r>
            <w:r w:rsidR="00BD62CD">
              <w:rPr>
                <w:noProof/>
                <w:webHidden/>
              </w:rPr>
              <w:instrText xml:space="preserve"> PAGEREF _Toc102979662 \h </w:instrText>
            </w:r>
            <w:r w:rsidR="00BD62CD">
              <w:rPr>
                <w:noProof/>
                <w:webHidden/>
              </w:rPr>
            </w:r>
            <w:r w:rsidR="00BD62CD">
              <w:rPr>
                <w:noProof/>
                <w:webHidden/>
              </w:rPr>
              <w:fldChar w:fldCharType="separate"/>
            </w:r>
            <w:r w:rsidR="00CB640D">
              <w:rPr>
                <w:noProof/>
                <w:webHidden/>
              </w:rPr>
              <w:t>32</w:t>
            </w:r>
            <w:r w:rsidR="00BD62CD">
              <w:rPr>
                <w:noProof/>
                <w:webHidden/>
              </w:rPr>
              <w:fldChar w:fldCharType="end"/>
            </w:r>
          </w:hyperlink>
        </w:p>
        <w:p w14:paraId="3B195609" w14:textId="48ACF4D4" w:rsidR="00BD62CD" w:rsidRDefault="00827C07">
          <w:pPr>
            <w:pStyle w:val="TOC1"/>
            <w:tabs>
              <w:tab w:val="left" w:pos="1540"/>
            </w:tabs>
            <w:rPr>
              <w:rFonts w:asciiTheme="minorHAnsi" w:eastAsiaTheme="minorEastAsia" w:hAnsiTheme="minorHAnsi"/>
              <w:b w:val="0"/>
              <w:sz w:val="22"/>
              <w:lang w:eastAsia="en-GB"/>
            </w:rPr>
          </w:pPr>
          <w:hyperlink w:anchor="_Toc102979663" w:history="1">
            <w:r w:rsidR="00BD62CD" w:rsidRPr="00751B68">
              <w:rPr>
                <w:rStyle w:val="Hyperlink"/>
                <w:rFonts w:cs="Arial"/>
                <w14:scene3d>
                  <w14:camera w14:prst="orthographicFront"/>
                  <w14:lightRig w14:rig="threePt" w14:dir="t">
                    <w14:rot w14:lat="0" w14:lon="0" w14:rev="0"/>
                  </w14:lightRig>
                </w14:scene3d>
              </w:rPr>
              <w:t>Chapter 5</w:t>
            </w:r>
            <w:r w:rsidR="00BD62CD">
              <w:rPr>
                <w:rFonts w:asciiTheme="minorHAnsi" w:eastAsiaTheme="minorEastAsia" w:hAnsiTheme="minorHAnsi"/>
                <w:b w:val="0"/>
                <w:sz w:val="22"/>
                <w:lang w:eastAsia="en-GB"/>
              </w:rPr>
              <w:tab/>
            </w:r>
            <w:r w:rsidR="00BD62CD" w:rsidRPr="00751B68">
              <w:rPr>
                <w:rStyle w:val="Hyperlink"/>
              </w:rPr>
              <w:t>Methodology: Chatbot Development</w:t>
            </w:r>
            <w:r w:rsidR="00BD62CD">
              <w:rPr>
                <w:webHidden/>
              </w:rPr>
              <w:tab/>
            </w:r>
            <w:r w:rsidR="00BD62CD">
              <w:rPr>
                <w:webHidden/>
              </w:rPr>
              <w:fldChar w:fldCharType="begin"/>
            </w:r>
            <w:r w:rsidR="00BD62CD">
              <w:rPr>
                <w:webHidden/>
              </w:rPr>
              <w:instrText xml:space="preserve"> PAGEREF _Toc102979663 \h </w:instrText>
            </w:r>
            <w:r w:rsidR="00BD62CD">
              <w:rPr>
                <w:webHidden/>
              </w:rPr>
            </w:r>
            <w:r w:rsidR="00BD62CD">
              <w:rPr>
                <w:webHidden/>
              </w:rPr>
              <w:fldChar w:fldCharType="separate"/>
            </w:r>
            <w:r w:rsidR="00CB640D">
              <w:rPr>
                <w:webHidden/>
              </w:rPr>
              <w:t>34</w:t>
            </w:r>
            <w:r w:rsidR="00BD62CD">
              <w:rPr>
                <w:webHidden/>
              </w:rPr>
              <w:fldChar w:fldCharType="end"/>
            </w:r>
          </w:hyperlink>
        </w:p>
        <w:p w14:paraId="56067AD9" w14:textId="6359B92A"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64" w:history="1">
            <w:r w:rsidR="00BD62CD" w:rsidRPr="00751B68">
              <w:rPr>
                <w:rStyle w:val="Hyperlink"/>
                <w:noProof/>
              </w:rPr>
              <w:t>5.1</w:t>
            </w:r>
            <w:r w:rsidR="00BD62CD">
              <w:rPr>
                <w:rFonts w:asciiTheme="minorHAnsi" w:eastAsiaTheme="minorEastAsia" w:hAnsiTheme="minorHAnsi"/>
                <w:noProof/>
                <w:sz w:val="22"/>
                <w:lang w:eastAsia="en-GB"/>
              </w:rPr>
              <w:tab/>
            </w:r>
            <w:r w:rsidR="00BD62CD" w:rsidRPr="00751B68">
              <w:rPr>
                <w:rStyle w:val="Hyperlink"/>
                <w:noProof/>
              </w:rPr>
              <w:t>Setting the Scenario</w:t>
            </w:r>
            <w:r w:rsidR="00BD62CD">
              <w:rPr>
                <w:noProof/>
                <w:webHidden/>
              </w:rPr>
              <w:tab/>
            </w:r>
            <w:r w:rsidR="00BD62CD">
              <w:rPr>
                <w:noProof/>
                <w:webHidden/>
              </w:rPr>
              <w:fldChar w:fldCharType="begin"/>
            </w:r>
            <w:r w:rsidR="00BD62CD">
              <w:rPr>
                <w:noProof/>
                <w:webHidden/>
              </w:rPr>
              <w:instrText xml:space="preserve"> PAGEREF _Toc102979664 \h </w:instrText>
            </w:r>
            <w:r w:rsidR="00BD62CD">
              <w:rPr>
                <w:noProof/>
                <w:webHidden/>
              </w:rPr>
            </w:r>
            <w:r w:rsidR="00BD62CD">
              <w:rPr>
                <w:noProof/>
                <w:webHidden/>
              </w:rPr>
              <w:fldChar w:fldCharType="separate"/>
            </w:r>
            <w:r w:rsidR="00CB640D">
              <w:rPr>
                <w:noProof/>
                <w:webHidden/>
              </w:rPr>
              <w:t>34</w:t>
            </w:r>
            <w:r w:rsidR="00BD62CD">
              <w:rPr>
                <w:noProof/>
                <w:webHidden/>
              </w:rPr>
              <w:fldChar w:fldCharType="end"/>
            </w:r>
          </w:hyperlink>
        </w:p>
        <w:p w14:paraId="51A3C008" w14:textId="0FA3F615"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65" w:history="1">
            <w:r w:rsidR="00BD62CD" w:rsidRPr="00751B68">
              <w:rPr>
                <w:rStyle w:val="Hyperlink"/>
                <w:noProof/>
              </w:rPr>
              <w:t>5.2</w:t>
            </w:r>
            <w:r w:rsidR="00BD62CD">
              <w:rPr>
                <w:rFonts w:asciiTheme="minorHAnsi" w:eastAsiaTheme="minorEastAsia" w:hAnsiTheme="minorHAnsi"/>
                <w:noProof/>
                <w:sz w:val="22"/>
                <w:lang w:eastAsia="en-GB"/>
              </w:rPr>
              <w:tab/>
            </w:r>
            <w:r w:rsidR="00BD62CD" w:rsidRPr="00751B68">
              <w:rPr>
                <w:rStyle w:val="Hyperlink"/>
                <w:noProof/>
              </w:rPr>
              <w:t>Chatbot Development Using Dialogflow</w:t>
            </w:r>
            <w:r w:rsidR="00BD62CD">
              <w:rPr>
                <w:noProof/>
                <w:webHidden/>
              </w:rPr>
              <w:tab/>
            </w:r>
            <w:r w:rsidR="00BD62CD">
              <w:rPr>
                <w:noProof/>
                <w:webHidden/>
              </w:rPr>
              <w:fldChar w:fldCharType="begin"/>
            </w:r>
            <w:r w:rsidR="00BD62CD">
              <w:rPr>
                <w:noProof/>
                <w:webHidden/>
              </w:rPr>
              <w:instrText xml:space="preserve"> PAGEREF _Toc102979665 \h </w:instrText>
            </w:r>
            <w:r w:rsidR="00BD62CD">
              <w:rPr>
                <w:noProof/>
                <w:webHidden/>
              </w:rPr>
            </w:r>
            <w:r w:rsidR="00BD62CD">
              <w:rPr>
                <w:noProof/>
                <w:webHidden/>
              </w:rPr>
              <w:fldChar w:fldCharType="separate"/>
            </w:r>
            <w:r w:rsidR="00CB640D">
              <w:rPr>
                <w:noProof/>
                <w:webHidden/>
              </w:rPr>
              <w:t>34</w:t>
            </w:r>
            <w:r w:rsidR="00BD62CD">
              <w:rPr>
                <w:noProof/>
                <w:webHidden/>
              </w:rPr>
              <w:fldChar w:fldCharType="end"/>
            </w:r>
          </w:hyperlink>
        </w:p>
        <w:p w14:paraId="120ACDA6" w14:textId="2B0939F6" w:rsidR="00BD62CD" w:rsidRDefault="00827C07">
          <w:pPr>
            <w:pStyle w:val="TOC3"/>
            <w:rPr>
              <w:rFonts w:asciiTheme="minorHAnsi" w:eastAsiaTheme="minorEastAsia" w:hAnsiTheme="minorHAnsi"/>
              <w:noProof/>
              <w:sz w:val="22"/>
              <w:lang w:eastAsia="en-GB"/>
            </w:rPr>
          </w:pPr>
          <w:hyperlink w:anchor="_Toc102979666" w:history="1">
            <w:r w:rsidR="00BD62CD" w:rsidRPr="00751B68">
              <w:rPr>
                <w:rStyle w:val="Hyperlink"/>
                <w:noProof/>
              </w:rPr>
              <w:t>5.2.1</w:t>
            </w:r>
            <w:r w:rsidR="00BD62CD">
              <w:rPr>
                <w:rFonts w:asciiTheme="minorHAnsi" w:eastAsiaTheme="minorEastAsia" w:hAnsiTheme="minorHAnsi"/>
                <w:noProof/>
                <w:sz w:val="22"/>
                <w:lang w:eastAsia="en-GB"/>
              </w:rPr>
              <w:tab/>
            </w:r>
            <w:r w:rsidR="00BD62CD" w:rsidRPr="00751B68">
              <w:rPr>
                <w:rStyle w:val="Hyperlink"/>
                <w:noProof/>
              </w:rPr>
              <w:t>Comprehending NLP Algorithms</w:t>
            </w:r>
            <w:r w:rsidR="00BD62CD">
              <w:rPr>
                <w:noProof/>
                <w:webHidden/>
              </w:rPr>
              <w:tab/>
            </w:r>
            <w:r w:rsidR="00BD62CD">
              <w:rPr>
                <w:noProof/>
                <w:webHidden/>
              </w:rPr>
              <w:fldChar w:fldCharType="begin"/>
            </w:r>
            <w:r w:rsidR="00BD62CD">
              <w:rPr>
                <w:noProof/>
                <w:webHidden/>
              </w:rPr>
              <w:instrText xml:space="preserve"> PAGEREF _Toc102979666 \h </w:instrText>
            </w:r>
            <w:r w:rsidR="00BD62CD">
              <w:rPr>
                <w:noProof/>
                <w:webHidden/>
              </w:rPr>
            </w:r>
            <w:r w:rsidR="00BD62CD">
              <w:rPr>
                <w:noProof/>
                <w:webHidden/>
              </w:rPr>
              <w:fldChar w:fldCharType="separate"/>
            </w:r>
            <w:r w:rsidR="00CB640D">
              <w:rPr>
                <w:noProof/>
                <w:webHidden/>
              </w:rPr>
              <w:t>37</w:t>
            </w:r>
            <w:r w:rsidR="00BD62CD">
              <w:rPr>
                <w:noProof/>
                <w:webHidden/>
              </w:rPr>
              <w:fldChar w:fldCharType="end"/>
            </w:r>
          </w:hyperlink>
        </w:p>
        <w:p w14:paraId="43800B82" w14:textId="7B8A56FA" w:rsidR="00BD62CD" w:rsidRDefault="00827C07">
          <w:pPr>
            <w:pStyle w:val="TOC3"/>
            <w:rPr>
              <w:rFonts w:asciiTheme="minorHAnsi" w:eastAsiaTheme="minorEastAsia" w:hAnsiTheme="minorHAnsi"/>
              <w:noProof/>
              <w:sz w:val="22"/>
              <w:lang w:eastAsia="en-GB"/>
            </w:rPr>
          </w:pPr>
          <w:hyperlink w:anchor="_Toc102979667" w:history="1">
            <w:r w:rsidR="00BD62CD" w:rsidRPr="00751B68">
              <w:rPr>
                <w:rStyle w:val="Hyperlink"/>
                <w:noProof/>
              </w:rPr>
              <w:t>5.2.2</w:t>
            </w:r>
            <w:r w:rsidR="00BD62CD">
              <w:rPr>
                <w:rFonts w:asciiTheme="minorHAnsi" w:eastAsiaTheme="minorEastAsia" w:hAnsiTheme="minorHAnsi"/>
                <w:noProof/>
                <w:sz w:val="22"/>
                <w:lang w:eastAsia="en-GB"/>
              </w:rPr>
              <w:tab/>
            </w:r>
            <w:r w:rsidR="00BD62CD" w:rsidRPr="00751B68">
              <w:rPr>
                <w:rStyle w:val="Hyperlink"/>
                <w:noProof/>
              </w:rPr>
              <w:t>Dialogflow: SWMMBot</w:t>
            </w:r>
            <w:r w:rsidR="00BD62CD">
              <w:rPr>
                <w:noProof/>
                <w:webHidden/>
              </w:rPr>
              <w:tab/>
            </w:r>
            <w:r w:rsidR="00BD62CD">
              <w:rPr>
                <w:noProof/>
                <w:webHidden/>
              </w:rPr>
              <w:fldChar w:fldCharType="begin"/>
            </w:r>
            <w:r w:rsidR="00BD62CD">
              <w:rPr>
                <w:noProof/>
                <w:webHidden/>
              </w:rPr>
              <w:instrText xml:space="preserve"> PAGEREF _Toc102979667 \h </w:instrText>
            </w:r>
            <w:r w:rsidR="00BD62CD">
              <w:rPr>
                <w:noProof/>
                <w:webHidden/>
              </w:rPr>
            </w:r>
            <w:r w:rsidR="00BD62CD">
              <w:rPr>
                <w:noProof/>
                <w:webHidden/>
              </w:rPr>
              <w:fldChar w:fldCharType="separate"/>
            </w:r>
            <w:r w:rsidR="00CB640D">
              <w:rPr>
                <w:noProof/>
                <w:webHidden/>
              </w:rPr>
              <w:t>41</w:t>
            </w:r>
            <w:r w:rsidR="00BD62CD">
              <w:rPr>
                <w:noProof/>
                <w:webHidden/>
              </w:rPr>
              <w:fldChar w:fldCharType="end"/>
            </w:r>
          </w:hyperlink>
        </w:p>
        <w:p w14:paraId="22464887" w14:textId="44FA7AFF" w:rsidR="00BD62CD" w:rsidRDefault="00827C07">
          <w:pPr>
            <w:pStyle w:val="TOC3"/>
            <w:rPr>
              <w:rFonts w:asciiTheme="minorHAnsi" w:eastAsiaTheme="minorEastAsia" w:hAnsiTheme="minorHAnsi"/>
              <w:noProof/>
              <w:sz w:val="22"/>
              <w:lang w:eastAsia="en-GB"/>
            </w:rPr>
          </w:pPr>
          <w:hyperlink w:anchor="_Toc102979668" w:history="1">
            <w:r w:rsidR="00BD62CD" w:rsidRPr="00751B68">
              <w:rPr>
                <w:rStyle w:val="Hyperlink"/>
                <w:noProof/>
              </w:rPr>
              <w:t>5.2.3</w:t>
            </w:r>
            <w:r w:rsidR="00BD62CD">
              <w:rPr>
                <w:rFonts w:asciiTheme="minorHAnsi" w:eastAsiaTheme="minorEastAsia" w:hAnsiTheme="minorHAnsi"/>
                <w:noProof/>
                <w:sz w:val="22"/>
                <w:lang w:eastAsia="en-GB"/>
              </w:rPr>
              <w:tab/>
            </w:r>
            <w:r w:rsidR="00BD62CD" w:rsidRPr="00751B68">
              <w:rPr>
                <w:rStyle w:val="Hyperlink"/>
                <w:noProof/>
              </w:rPr>
              <w:t>EPA SWMM Data Extraction</w:t>
            </w:r>
            <w:r w:rsidR="00BD62CD">
              <w:rPr>
                <w:noProof/>
                <w:webHidden/>
              </w:rPr>
              <w:tab/>
            </w:r>
            <w:r w:rsidR="00BD62CD">
              <w:rPr>
                <w:noProof/>
                <w:webHidden/>
              </w:rPr>
              <w:fldChar w:fldCharType="begin"/>
            </w:r>
            <w:r w:rsidR="00BD62CD">
              <w:rPr>
                <w:noProof/>
                <w:webHidden/>
              </w:rPr>
              <w:instrText xml:space="preserve"> PAGEREF _Toc102979668 \h </w:instrText>
            </w:r>
            <w:r w:rsidR="00BD62CD">
              <w:rPr>
                <w:noProof/>
                <w:webHidden/>
              </w:rPr>
            </w:r>
            <w:r w:rsidR="00BD62CD">
              <w:rPr>
                <w:noProof/>
                <w:webHidden/>
              </w:rPr>
              <w:fldChar w:fldCharType="separate"/>
            </w:r>
            <w:r w:rsidR="00CB640D">
              <w:rPr>
                <w:noProof/>
                <w:webHidden/>
              </w:rPr>
              <w:t>51</w:t>
            </w:r>
            <w:r w:rsidR="00BD62CD">
              <w:rPr>
                <w:noProof/>
                <w:webHidden/>
              </w:rPr>
              <w:fldChar w:fldCharType="end"/>
            </w:r>
          </w:hyperlink>
        </w:p>
        <w:p w14:paraId="7D5935C3" w14:textId="2B23DB5E" w:rsidR="00BD62CD" w:rsidRDefault="00827C07">
          <w:pPr>
            <w:pStyle w:val="TOC3"/>
            <w:rPr>
              <w:rFonts w:asciiTheme="minorHAnsi" w:eastAsiaTheme="minorEastAsia" w:hAnsiTheme="minorHAnsi"/>
              <w:noProof/>
              <w:sz w:val="22"/>
              <w:lang w:eastAsia="en-GB"/>
            </w:rPr>
          </w:pPr>
          <w:hyperlink w:anchor="_Toc102979669" w:history="1">
            <w:r w:rsidR="00BD62CD" w:rsidRPr="00751B68">
              <w:rPr>
                <w:rStyle w:val="Hyperlink"/>
                <w:noProof/>
              </w:rPr>
              <w:t>5.2.4</w:t>
            </w:r>
            <w:r w:rsidR="00BD62CD">
              <w:rPr>
                <w:rFonts w:asciiTheme="minorHAnsi" w:eastAsiaTheme="minorEastAsia" w:hAnsiTheme="minorHAnsi"/>
                <w:noProof/>
                <w:sz w:val="22"/>
                <w:lang w:eastAsia="en-GB"/>
              </w:rPr>
              <w:tab/>
            </w:r>
            <w:r w:rsidR="00BD62CD" w:rsidRPr="00751B68">
              <w:rPr>
                <w:rStyle w:val="Hyperlink"/>
                <w:noProof/>
              </w:rPr>
              <w:t>Geocoding</w:t>
            </w:r>
            <w:r w:rsidR="00BD62CD">
              <w:rPr>
                <w:noProof/>
                <w:webHidden/>
              </w:rPr>
              <w:tab/>
            </w:r>
            <w:r w:rsidR="00BD62CD">
              <w:rPr>
                <w:noProof/>
                <w:webHidden/>
              </w:rPr>
              <w:fldChar w:fldCharType="begin"/>
            </w:r>
            <w:r w:rsidR="00BD62CD">
              <w:rPr>
                <w:noProof/>
                <w:webHidden/>
              </w:rPr>
              <w:instrText xml:space="preserve"> PAGEREF _Toc102979669 \h </w:instrText>
            </w:r>
            <w:r w:rsidR="00BD62CD">
              <w:rPr>
                <w:noProof/>
                <w:webHidden/>
              </w:rPr>
            </w:r>
            <w:r w:rsidR="00BD62CD">
              <w:rPr>
                <w:noProof/>
                <w:webHidden/>
              </w:rPr>
              <w:fldChar w:fldCharType="separate"/>
            </w:r>
            <w:r w:rsidR="00CB640D">
              <w:rPr>
                <w:noProof/>
                <w:webHidden/>
              </w:rPr>
              <w:t>54</w:t>
            </w:r>
            <w:r w:rsidR="00BD62CD">
              <w:rPr>
                <w:noProof/>
                <w:webHidden/>
              </w:rPr>
              <w:fldChar w:fldCharType="end"/>
            </w:r>
          </w:hyperlink>
        </w:p>
        <w:p w14:paraId="6270680F" w14:textId="2B2F9C6D" w:rsidR="00BD62CD" w:rsidRDefault="00827C07">
          <w:pPr>
            <w:pStyle w:val="TOC3"/>
            <w:rPr>
              <w:rFonts w:asciiTheme="minorHAnsi" w:eastAsiaTheme="minorEastAsia" w:hAnsiTheme="minorHAnsi"/>
              <w:noProof/>
              <w:sz w:val="22"/>
              <w:lang w:eastAsia="en-GB"/>
            </w:rPr>
          </w:pPr>
          <w:hyperlink w:anchor="_Toc102979670" w:history="1">
            <w:r w:rsidR="00BD62CD" w:rsidRPr="00751B68">
              <w:rPr>
                <w:rStyle w:val="Hyperlink"/>
                <w:noProof/>
              </w:rPr>
              <w:t>5.2.5</w:t>
            </w:r>
            <w:r w:rsidR="00BD62CD">
              <w:rPr>
                <w:rFonts w:asciiTheme="minorHAnsi" w:eastAsiaTheme="minorEastAsia" w:hAnsiTheme="minorHAnsi"/>
                <w:noProof/>
                <w:sz w:val="22"/>
                <w:lang w:eastAsia="en-GB"/>
              </w:rPr>
              <w:tab/>
            </w:r>
            <w:r w:rsidR="00BD62CD" w:rsidRPr="00751B68">
              <w:rPr>
                <w:rStyle w:val="Hyperlink"/>
                <w:noProof/>
              </w:rPr>
              <w:t>Creating a Database</w:t>
            </w:r>
            <w:r w:rsidR="00BD62CD">
              <w:rPr>
                <w:noProof/>
                <w:webHidden/>
              </w:rPr>
              <w:tab/>
            </w:r>
            <w:r w:rsidR="00BD62CD">
              <w:rPr>
                <w:noProof/>
                <w:webHidden/>
              </w:rPr>
              <w:fldChar w:fldCharType="begin"/>
            </w:r>
            <w:r w:rsidR="00BD62CD">
              <w:rPr>
                <w:noProof/>
                <w:webHidden/>
              </w:rPr>
              <w:instrText xml:space="preserve"> PAGEREF _Toc102979670 \h </w:instrText>
            </w:r>
            <w:r w:rsidR="00BD62CD">
              <w:rPr>
                <w:noProof/>
                <w:webHidden/>
              </w:rPr>
            </w:r>
            <w:r w:rsidR="00BD62CD">
              <w:rPr>
                <w:noProof/>
                <w:webHidden/>
              </w:rPr>
              <w:fldChar w:fldCharType="separate"/>
            </w:r>
            <w:r w:rsidR="00CB640D">
              <w:rPr>
                <w:noProof/>
                <w:webHidden/>
              </w:rPr>
              <w:t>55</w:t>
            </w:r>
            <w:r w:rsidR="00BD62CD">
              <w:rPr>
                <w:noProof/>
                <w:webHidden/>
              </w:rPr>
              <w:fldChar w:fldCharType="end"/>
            </w:r>
          </w:hyperlink>
        </w:p>
        <w:p w14:paraId="0D54E8C9" w14:textId="3B78D249" w:rsidR="00BD62CD" w:rsidRDefault="00827C07">
          <w:pPr>
            <w:pStyle w:val="TOC3"/>
            <w:rPr>
              <w:rFonts w:asciiTheme="minorHAnsi" w:eastAsiaTheme="minorEastAsia" w:hAnsiTheme="minorHAnsi"/>
              <w:noProof/>
              <w:sz w:val="22"/>
              <w:lang w:eastAsia="en-GB"/>
            </w:rPr>
          </w:pPr>
          <w:hyperlink w:anchor="_Toc102979671" w:history="1">
            <w:r w:rsidR="00BD62CD" w:rsidRPr="00751B68">
              <w:rPr>
                <w:rStyle w:val="Hyperlink"/>
                <w:noProof/>
              </w:rPr>
              <w:t>5.2.6</w:t>
            </w:r>
            <w:r w:rsidR="00BD62CD">
              <w:rPr>
                <w:rFonts w:asciiTheme="minorHAnsi" w:eastAsiaTheme="minorEastAsia" w:hAnsiTheme="minorHAnsi"/>
                <w:noProof/>
                <w:sz w:val="22"/>
                <w:lang w:eastAsia="en-GB"/>
              </w:rPr>
              <w:tab/>
            </w:r>
            <w:r w:rsidR="00BD62CD" w:rsidRPr="00751B68">
              <w:rPr>
                <w:rStyle w:val="Hyperlink"/>
                <w:noProof/>
              </w:rPr>
              <w:t>Designing the Webpage</w:t>
            </w:r>
            <w:r w:rsidR="00BD62CD">
              <w:rPr>
                <w:noProof/>
                <w:webHidden/>
              </w:rPr>
              <w:tab/>
            </w:r>
            <w:r w:rsidR="00BD62CD">
              <w:rPr>
                <w:noProof/>
                <w:webHidden/>
              </w:rPr>
              <w:fldChar w:fldCharType="begin"/>
            </w:r>
            <w:r w:rsidR="00BD62CD">
              <w:rPr>
                <w:noProof/>
                <w:webHidden/>
              </w:rPr>
              <w:instrText xml:space="preserve"> PAGEREF _Toc102979671 \h </w:instrText>
            </w:r>
            <w:r w:rsidR="00BD62CD">
              <w:rPr>
                <w:noProof/>
                <w:webHidden/>
              </w:rPr>
            </w:r>
            <w:r w:rsidR="00BD62CD">
              <w:rPr>
                <w:noProof/>
                <w:webHidden/>
              </w:rPr>
              <w:fldChar w:fldCharType="separate"/>
            </w:r>
            <w:r w:rsidR="00CB640D">
              <w:rPr>
                <w:noProof/>
                <w:webHidden/>
              </w:rPr>
              <w:t>56</w:t>
            </w:r>
            <w:r w:rsidR="00BD62CD">
              <w:rPr>
                <w:noProof/>
                <w:webHidden/>
              </w:rPr>
              <w:fldChar w:fldCharType="end"/>
            </w:r>
          </w:hyperlink>
        </w:p>
        <w:p w14:paraId="0D7318A0" w14:textId="0A2F66CD"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72" w:history="1">
            <w:r w:rsidR="00BD62CD" w:rsidRPr="00751B68">
              <w:rPr>
                <w:rStyle w:val="Hyperlink"/>
                <w:noProof/>
              </w:rPr>
              <w:t>5.3</w:t>
            </w:r>
            <w:r w:rsidR="00BD62CD">
              <w:rPr>
                <w:rFonts w:asciiTheme="minorHAnsi" w:eastAsiaTheme="minorEastAsia" w:hAnsiTheme="minorHAnsi"/>
                <w:noProof/>
                <w:sz w:val="22"/>
                <w:lang w:eastAsia="en-GB"/>
              </w:rPr>
              <w:tab/>
            </w:r>
            <w:r w:rsidR="00BD62CD" w:rsidRPr="00751B68">
              <w:rPr>
                <w:rStyle w:val="Hyperlink"/>
                <w:noProof/>
              </w:rPr>
              <w:t>Chatbot Integration Using Webhooks</w:t>
            </w:r>
            <w:r w:rsidR="00BD62CD">
              <w:rPr>
                <w:noProof/>
                <w:webHidden/>
              </w:rPr>
              <w:tab/>
            </w:r>
            <w:r w:rsidR="00BD62CD">
              <w:rPr>
                <w:noProof/>
                <w:webHidden/>
              </w:rPr>
              <w:fldChar w:fldCharType="begin"/>
            </w:r>
            <w:r w:rsidR="00BD62CD">
              <w:rPr>
                <w:noProof/>
                <w:webHidden/>
              </w:rPr>
              <w:instrText xml:space="preserve"> PAGEREF _Toc102979672 \h </w:instrText>
            </w:r>
            <w:r w:rsidR="00BD62CD">
              <w:rPr>
                <w:noProof/>
                <w:webHidden/>
              </w:rPr>
            </w:r>
            <w:r w:rsidR="00BD62CD">
              <w:rPr>
                <w:noProof/>
                <w:webHidden/>
              </w:rPr>
              <w:fldChar w:fldCharType="separate"/>
            </w:r>
            <w:r w:rsidR="00CB640D">
              <w:rPr>
                <w:noProof/>
                <w:webHidden/>
              </w:rPr>
              <w:t>57</w:t>
            </w:r>
            <w:r w:rsidR="00BD62CD">
              <w:rPr>
                <w:noProof/>
                <w:webHidden/>
              </w:rPr>
              <w:fldChar w:fldCharType="end"/>
            </w:r>
          </w:hyperlink>
        </w:p>
        <w:p w14:paraId="13846F0B" w14:textId="032D5327" w:rsidR="00BD62CD" w:rsidRDefault="00827C07">
          <w:pPr>
            <w:pStyle w:val="TOC1"/>
            <w:tabs>
              <w:tab w:val="left" w:pos="1540"/>
            </w:tabs>
            <w:rPr>
              <w:rFonts w:asciiTheme="minorHAnsi" w:eastAsiaTheme="minorEastAsia" w:hAnsiTheme="minorHAnsi"/>
              <w:b w:val="0"/>
              <w:sz w:val="22"/>
              <w:lang w:eastAsia="en-GB"/>
            </w:rPr>
          </w:pPr>
          <w:hyperlink w:anchor="_Toc102979673" w:history="1">
            <w:r w:rsidR="00BD62CD" w:rsidRPr="00751B68">
              <w:rPr>
                <w:rStyle w:val="Hyperlink"/>
                <w:rFonts w:cs="Arial"/>
                <w14:scene3d>
                  <w14:camera w14:prst="orthographicFront"/>
                  <w14:lightRig w14:rig="threePt" w14:dir="t">
                    <w14:rot w14:lat="0" w14:lon="0" w14:rev="0"/>
                  </w14:lightRig>
                </w14:scene3d>
              </w:rPr>
              <w:t>Chapter 6</w:t>
            </w:r>
            <w:r w:rsidR="00BD62CD">
              <w:rPr>
                <w:rFonts w:asciiTheme="minorHAnsi" w:eastAsiaTheme="minorEastAsia" w:hAnsiTheme="minorHAnsi"/>
                <w:b w:val="0"/>
                <w:sz w:val="22"/>
                <w:lang w:eastAsia="en-GB"/>
              </w:rPr>
              <w:tab/>
            </w:r>
            <w:r w:rsidR="00BD62CD" w:rsidRPr="00751B68">
              <w:rPr>
                <w:rStyle w:val="Hyperlink"/>
              </w:rPr>
              <w:t>Results and Discussion</w:t>
            </w:r>
            <w:r w:rsidR="00BD62CD">
              <w:rPr>
                <w:webHidden/>
              </w:rPr>
              <w:tab/>
            </w:r>
            <w:r w:rsidR="00BD62CD">
              <w:rPr>
                <w:webHidden/>
              </w:rPr>
              <w:fldChar w:fldCharType="begin"/>
            </w:r>
            <w:r w:rsidR="00BD62CD">
              <w:rPr>
                <w:webHidden/>
              </w:rPr>
              <w:instrText xml:space="preserve"> PAGEREF _Toc102979673 \h </w:instrText>
            </w:r>
            <w:r w:rsidR="00BD62CD">
              <w:rPr>
                <w:webHidden/>
              </w:rPr>
            </w:r>
            <w:r w:rsidR="00BD62CD">
              <w:rPr>
                <w:webHidden/>
              </w:rPr>
              <w:fldChar w:fldCharType="separate"/>
            </w:r>
            <w:r w:rsidR="00CB640D">
              <w:rPr>
                <w:webHidden/>
              </w:rPr>
              <w:t>60</w:t>
            </w:r>
            <w:r w:rsidR="00BD62CD">
              <w:rPr>
                <w:webHidden/>
              </w:rPr>
              <w:fldChar w:fldCharType="end"/>
            </w:r>
          </w:hyperlink>
        </w:p>
        <w:p w14:paraId="5AA4C652" w14:textId="125021E8"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74" w:history="1">
            <w:r w:rsidR="00BD62CD" w:rsidRPr="00751B68">
              <w:rPr>
                <w:rStyle w:val="Hyperlink"/>
                <w:noProof/>
              </w:rPr>
              <w:t>6.1</w:t>
            </w:r>
            <w:r w:rsidR="00BD62CD">
              <w:rPr>
                <w:rFonts w:asciiTheme="minorHAnsi" w:eastAsiaTheme="minorEastAsia" w:hAnsiTheme="minorHAnsi"/>
                <w:noProof/>
                <w:sz w:val="22"/>
                <w:lang w:eastAsia="en-GB"/>
              </w:rPr>
              <w:tab/>
            </w:r>
            <w:r w:rsidR="00BD62CD" w:rsidRPr="00751B68">
              <w:rPr>
                <w:rStyle w:val="Hyperlink"/>
                <w:noProof/>
              </w:rPr>
              <w:t>The Developed SWMMBot Conversational App</w:t>
            </w:r>
            <w:r w:rsidR="00BD62CD">
              <w:rPr>
                <w:noProof/>
                <w:webHidden/>
              </w:rPr>
              <w:tab/>
            </w:r>
            <w:r w:rsidR="00BD62CD">
              <w:rPr>
                <w:noProof/>
                <w:webHidden/>
              </w:rPr>
              <w:fldChar w:fldCharType="begin"/>
            </w:r>
            <w:r w:rsidR="00BD62CD">
              <w:rPr>
                <w:noProof/>
                <w:webHidden/>
              </w:rPr>
              <w:instrText xml:space="preserve"> PAGEREF _Toc102979674 \h </w:instrText>
            </w:r>
            <w:r w:rsidR="00BD62CD">
              <w:rPr>
                <w:noProof/>
                <w:webHidden/>
              </w:rPr>
            </w:r>
            <w:r w:rsidR="00BD62CD">
              <w:rPr>
                <w:noProof/>
                <w:webHidden/>
              </w:rPr>
              <w:fldChar w:fldCharType="separate"/>
            </w:r>
            <w:r w:rsidR="00CB640D">
              <w:rPr>
                <w:noProof/>
                <w:webHidden/>
              </w:rPr>
              <w:t>60</w:t>
            </w:r>
            <w:r w:rsidR="00BD62CD">
              <w:rPr>
                <w:noProof/>
                <w:webHidden/>
              </w:rPr>
              <w:fldChar w:fldCharType="end"/>
            </w:r>
          </w:hyperlink>
        </w:p>
        <w:p w14:paraId="7E592302" w14:textId="2E2855DC" w:rsidR="00BD62CD" w:rsidRDefault="00827C07">
          <w:pPr>
            <w:pStyle w:val="TOC3"/>
            <w:rPr>
              <w:rFonts w:asciiTheme="minorHAnsi" w:eastAsiaTheme="minorEastAsia" w:hAnsiTheme="minorHAnsi"/>
              <w:noProof/>
              <w:sz w:val="22"/>
              <w:lang w:eastAsia="en-GB"/>
            </w:rPr>
          </w:pPr>
          <w:hyperlink w:anchor="_Toc102979675" w:history="1">
            <w:r w:rsidR="00BD62CD" w:rsidRPr="00751B68">
              <w:rPr>
                <w:rStyle w:val="Hyperlink"/>
                <w:noProof/>
              </w:rPr>
              <w:t>6.1.1</w:t>
            </w:r>
            <w:r w:rsidR="00BD62CD">
              <w:rPr>
                <w:rFonts w:asciiTheme="minorHAnsi" w:eastAsiaTheme="minorEastAsia" w:hAnsiTheme="minorHAnsi"/>
                <w:noProof/>
                <w:sz w:val="22"/>
                <w:lang w:eastAsia="en-GB"/>
              </w:rPr>
              <w:tab/>
            </w:r>
            <w:r w:rsidR="00BD62CD" w:rsidRPr="00751B68">
              <w:rPr>
                <w:rStyle w:val="Hyperlink"/>
                <w:noProof/>
              </w:rPr>
              <w:t>Scenario 1: Flooding Situation</w:t>
            </w:r>
            <w:r w:rsidR="00BD62CD">
              <w:rPr>
                <w:noProof/>
                <w:webHidden/>
              </w:rPr>
              <w:tab/>
            </w:r>
            <w:r w:rsidR="00BD62CD">
              <w:rPr>
                <w:noProof/>
                <w:webHidden/>
              </w:rPr>
              <w:fldChar w:fldCharType="begin"/>
            </w:r>
            <w:r w:rsidR="00BD62CD">
              <w:rPr>
                <w:noProof/>
                <w:webHidden/>
              </w:rPr>
              <w:instrText xml:space="preserve"> PAGEREF _Toc102979675 \h </w:instrText>
            </w:r>
            <w:r w:rsidR="00BD62CD">
              <w:rPr>
                <w:noProof/>
                <w:webHidden/>
              </w:rPr>
            </w:r>
            <w:r w:rsidR="00BD62CD">
              <w:rPr>
                <w:noProof/>
                <w:webHidden/>
              </w:rPr>
              <w:fldChar w:fldCharType="separate"/>
            </w:r>
            <w:r w:rsidR="00CB640D">
              <w:rPr>
                <w:noProof/>
                <w:webHidden/>
              </w:rPr>
              <w:t>60</w:t>
            </w:r>
            <w:r w:rsidR="00BD62CD">
              <w:rPr>
                <w:noProof/>
                <w:webHidden/>
              </w:rPr>
              <w:fldChar w:fldCharType="end"/>
            </w:r>
          </w:hyperlink>
        </w:p>
        <w:p w14:paraId="3CA10128" w14:textId="33A8DDE6" w:rsidR="00BD62CD" w:rsidRDefault="00827C07">
          <w:pPr>
            <w:pStyle w:val="TOC3"/>
            <w:rPr>
              <w:rFonts w:asciiTheme="minorHAnsi" w:eastAsiaTheme="minorEastAsia" w:hAnsiTheme="minorHAnsi"/>
              <w:noProof/>
              <w:sz w:val="22"/>
              <w:lang w:eastAsia="en-GB"/>
            </w:rPr>
          </w:pPr>
          <w:hyperlink w:anchor="_Toc102979676" w:history="1">
            <w:r w:rsidR="00BD62CD" w:rsidRPr="00751B68">
              <w:rPr>
                <w:rStyle w:val="Hyperlink"/>
                <w:noProof/>
              </w:rPr>
              <w:t>6.1.2</w:t>
            </w:r>
            <w:r w:rsidR="00BD62CD">
              <w:rPr>
                <w:rFonts w:asciiTheme="minorHAnsi" w:eastAsiaTheme="minorEastAsia" w:hAnsiTheme="minorHAnsi"/>
                <w:noProof/>
                <w:sz w:val="22"/>
                <w:lang w:eastAsia="en-GB"/>
              </w:rPr>
              <w:tab/>
            </w:r>
            <w:r w:rsidR="00BD62CD" w:rsidRPr="00751B68">
              <w:rPr>
                <w:rStyle w:val="Hyperlink"/>
                <w:noProof/>
              </w:rPr>
              <w:t>Scenario 2: Flooding situation for Navigation</w:t>
            </w:r>
            <w:r w:rsidR="00BD62CD">
              <w:rPr>
                <w:noProof/>
                <w:webHidden/>
              </w:rPr>
              <w:tab/>
            </w:r>
            <w:r w:rsidR="00BD62CD">
              <w:rPr>
                <w:noProof/>
                <w:webHidden/>
              </w:rPr>
              <w:fldChar w:fldCharType="begin"/>
            </w:r>
            <w:r w:rsidR="00BD62CD">
              <w:rPr>
                <w:noProof/>
                <w:webHidden/>
              </w:rPr>
              <w:instrText xml:space="preserve"> PAGEREF _Toc102979676 \h </w:instrText>
            </w:r>
            <w:r w:rsidR="00BD62CD">
              <w:rPr>
                <w:noProof/>
                <w:webHidden/>
              </w:rPr>
            </w:r>
            <w:r w:rsidR="00BD62CD">
              <w:rPr>
                <w:noProof/>
                <w:webHidden/>
              </w:rPr>
              <w:fldChar w:fldCharType="separate"/>
            </w:r>
            <w:r w:rsidR="00CB640D">
              <w:rPr>
                <w:noProof/>
                <w:webHidden/>
              </w:rPr>
              <w:t>63</w:t>
            </w:r>
            <w:r w:rsidR="00BD62CD">
              <w:rPr>
                <w:noProof/>
                <w:webHidden/>
              </w:rPr>
              <w:fldChar w:fldCharType="end"/>
            </w:r>
          </w:hyperlink>
        </w:p>
        <w:p w14:paraId="07B63812" w14:textId="1B67D087" w:rsidR="00BD62CD" w:rsidRDefault="00827C07">
          <w:pPr>
            <w:pStyle w:val="TOC3"/>
            <w:rPr>
              <w:rFonts w:asciiTheme="minorHAnsi" w:eastAsiaTheme="minorEastAsia" w:hAnsiTheme="minorHAnsi"/>
              <w:noProof/>
              <w:sz w:val="22"/>
              <w:lang w:eastAsia="en-GB"/>
            </w:rPr>
          </w:pPr>
          <w:hyperlink w:anchor="_Toc102979677" w:history="1">
            <w:r w:rsidR="00BD62CD" w:rsidRPr="00751B68">
              <w:rPr>
                <w:rStyle w:val="Hyperlink"/>
                <w:noProof/>
              </w:rPr>
              <w:t>6.1.3</w:t>
            </w:r>
            <w:r w:rsidR="00BD62CD">
              <w:rPr>
                <w:rFonts w:asciiTheme="minorHAnsi" w:eastAsiaTheme="minorEastAsia" w:hAnsiTheme="minorHAnsi"/>
                <w:noProof/>
                <w:sz w:val="22"/>
                <w:lang w:eastAsia="en-GB"/>
              </w:rPr>
              <w:tab/>
            </w:r>
            <w:r w:rsidR="00BD62CD" w:rsidRPr="00751B68">
              <w:rPr>
                <w:rStyle w:val="Hyperlink"/>
                <w:noProof/>
              </w:rPr>
              <w:t>Scenario 3: Flooding Situation for a Flood with a Ten Year Return Period</w:t>
            </w:r>
            <w:r w:rsidR="00BD62CD">
              <w:rPr>
                <w:noProof/>
                <w:webHidden/>
              </w:rPr>
              <w:tab/>
            </w:r>
            <w:r w:rsidR="00BD62CD">
              <w:rPr>
                <w:noProof/>
                <w:webHidden/>
              </w:rPr>
              <w:fldChar w:fldCharType="begin"/>
            </w:r>
            <w:r w:rsidR="00BD62CD">
              <w:rPr>
                <w:noProof/>
                <w:webHidden/>
              </w:rPr>
              <w:instrText xml:space="preserve"> PAGEREF _Toc102979677 \h </w:instrText>
            </w:r>
            <w:r w:rsidR="00BD62CD">
              <w:rPr>
                <w:noProof/>
                <w:webHidden/>
              </w:rPr>
            </w:r>
            <w:r w:rsidR="00BD62CD">
              <w:rPr>
                <w:noProof/>
                <w:webHidden/>
              </w:rPr>
              <w:fldChar w:fldCharType="separate"/>
            </w:r>
            <w:r w:rsidR="00CB640D">
              <w:rPr>
                <w:noProof/>
                <w:webHidden/>
              </w:rPr>
              <w:t>65</w:t>
            </w:r>
            <w:r w:rsidR="00BD62CD">
              <w:rPr>
                <w:noProof/>
                <w:webHidden/>
              </w:rPr>
              <w:fldChar w:fldCharType="end"/>
            </w:r>
          </w:hyperlink>
        </w:p>
        <w:p w14:paraId="7491CA86" w14:textId="32890579" w:rsidR="00BD62CD" w:rsidRDefault="00827C07">
          <w:pPr>
            <w:pStyle w:val="TOC3"/>
            <w:rPr>
              <w:rFonts w:asciiTheme="minorHAnsi" w:eastAsiaTheme="minorEastAsia" w:hAnsiTheme="minorHAnsi"/>
              <w:noProof/>
              <w:sz w:val="22"/>
              <w:lang w:eastAsia="en-GB"/>
            </w:rPr>
          </w:pPr>
          <w:hyperlink w:anchor="_Toc102979678" w:history="1">
            <w:r w:rsidR="00BD62CD" w:rsidRPr="00751B68">
              <w:rPr>
                <w:rStyle w:val="Hyperlink"/>
                <w:noProof/>
              </w:rPr>
              <w:t>6.1.4</w:t>
            </w:r>
            <w:r w:rsidR="00BD62CD">
              <w:rPr>
                <w:rFonts w:asciiTheme="minorHAnsi" w:eastAsiaTheme="minorEastAsia" w:hAnsiTheme="minorHAnsi"/>
                <w:noProof/>
                <w:sz w:val="22"/>
                <w:lang w:eastAsia="en-GB"/>
              </w:rPr>
              <w:tab/>
            </w:r>
            <w:r w:rsidR="00BD62CD" w:rsidRPr="00751B68">
              <w:rPr>
                <w:rStyle w:val="Hyperlink"/>
                <w:noProof/>
              </w:rPr>
              <w:t>Scenario 4: Actions to Take During Flooding</w:t>
            </w:r>
            <w:r w:rsidR="00BD62CD">
              <w:rPr>
                <w:noProof/>
                <w:webHidden/>
              </w:rPr>
              <w:tab/>
            </w:r>
            <w:r w:rsidR="00BD62CD">
              <w:rPr>
                <w:noProof/>
                <w:webHidden/>
              </w:rPr>
              <w:fldChar w:fldCharType="begin"/>
            </w:r>
            <w:r w:rsidR="00BD62CD">
              <w:rPr>
                <w:noProof/>
                <w:webHidden/>
              </w:rPr>
              <w:instrText xml:space="preserve"> PAGEREF _Toc102979678 \h </w:instrText>
            </w:r>
            <w:r w:rsidR="00BD62CD">
              <w:rPr>
                <w:noProof/>
                <w:webHidden/>
              </w:rPr>
            </w:r>
            <w:r w:rsidR="00BD62CD">
              <w:rPr>
                <w:noProof/>
                <w:webHidden/>
              </w:rPr>
              <w:fldChar w:fldCharType="separate"/>
            </w:r>
            <w:r w:rsidR="00CB640D">
              <w:rPr>
                <w:noProof/>
                <w:webHidden/>
              </w:rPr>
              <w:t>67</w:t>
            </w:r>
            <w:r w:rsidR="00BD62CD">
              <w:rPr>
                <w:noProof/>
                <w:webHidden/>
              </w:rPr>
              <w:fldChar w:fldCharType="end"/>
            </w:r>
          </w:hyperlink>
        </w:p>
        <w:p w14:paraId="18137B88" w14:textId="1D709CC1" w:rsidR="00BD62CD" w:rsidRDefault="00827C07">
          <w:pPr>
            <w:pStyle w:val="TOC3"/>
            <w:rPr>
              <w:rFonts w:asciiTheme="minorHAnsi" w:eastAsiaTheme="minorEastAsia" w:hAnsiTheme="minorHAnsi"/>
              <w:noProof/>
              <w:sz w:val="22"/>
              <w:lang w:eastAsia="en-GB"/>
            </w:rPr>
          </w:pPr>
          <w:hyperlink w:anchor="_Toc102979679" w:history="1">
            <w:r w:rsidR="00BD62CD" w:rsidRPr="00751B68">
              <w:rPr>
                <w:rStyle w:val="Hyperlink"/>
                <w:noProof/>
              </w:rPr>
              <w:t>6.1.5</w:t>
            </w:r>
            <w:r w:rsidR="00BD62CD">
              <w:rPr>
                <w:rFonts w:asciiTheme="minorHAnsi" w:eastAsiaTheme="minorEastAsia" w:hAnsiTheme="minorHAnsi"/>
                <w:noProof/>
                <w:sz w:val="22"/>
                <w:lang w:eastAsia="en-GB"/>
              </w:rPr>
              <w:tab/>
            </w:r>
            <w:r w:rsidR="00BD62CD" w:rsidRPr="00751B68">
              <w:rPr>
                <w:rStyle w:val="Hyperlink"/>
                <w:noProof/>
              </w:rPr>
              <w:t>Scenario 4: Flood Proofing a House or Neighbourhood</w:t>
            </w:r>
            <w:r w:rsidR="00BD62CD">
              <w:rPr>
                <w:noProof/>
                <w:webHidden/>
              </w:rPr>
              <w:tab/>
            </w:r>
            <w:r w:rsidR="00BD62CD">
              <w:rPr>
                <w:noProof/>
                <w:webHidden/>
              </w:rPr>
              <w:fldChar w:fldCharType="begin"/>
            </w:r>
            <w:r w:rsidR="00BD62CD">
              <w:rPr>
                <w:noProof/>
                <w:webHidden/>
              </w:rPr>
              <w:instrText xml:space="preserve"> PAGEREF _Toc102979679 \h </w:instrText>
            </w:r>
            <w:r w:rsidR="00BD62CD">
              <w:rPr>
                <w:noProof/>
                <w:webHidden/>
              </w:rPr>
            </w:r>
            <w:r w:rsidR="00BD62CD">
              <w:rPr>
                <w:noProof/>
                <w:webHidden/>
              </w:rPr>
              <w:fldChar w:fldCharType="separate"/>
            </w:r>
            <w:r w:rsidR="00CB640D">
              <w:rPr>
                <w:noProof/>
                <w:webHidden/>
              </w:rPr>
              <w:t>69</w:t>
            </w:r>
            <w:r w:rsidR="00BD62CD">
              <w:rPr>
                <w:noProof/>
                <w:webHidden/>
              </w:rPr>
              <w:fldChar w:fldCharType="end"/>
            </w:r>
          </w:hyperlink>
        </w:p>
        <w:p w14:paraId="3E76C5D5" w14:textId="4BBD6E2A" w:rsidR="00BD62CD" w:rsidRDefault="00827C07">
          <w:pPr>
            <w:pStyle w:val="TOC3"/>
            <w:rPr>
              <w:rFonts w:asciiTheme="minorHAnsi" w:eastAsiaTheme="minorEastAsia" w:hAnsiTheme="minorHAnsi"/>
              <w:noProof/>
              <w:sz w:val="22"/>
              <w:lang w:eastAsia="en-GB"/>
            </w:rPr>
          </w:pPr>
          <w:hyperlink w:anchor="_Toc102979680" w:history="1">
            <w:r w:rsidR="00BD62CD" w:rsidRPr="00751B68">
              <w:rPr>
                <w:rStyle w:val="Hyperlink"/>
                <w:noProof/>
              </w:rPr>
              <w:t>6.1.6</w:t>
            </w:r>
            <w:r w:rsidR="00BD62CD">
              <w:rPr>
                <w:rFonts w:asciiTheme="minorHAnsi" w:eastAsiaTheme="minorEastAsia" w:hAnsiTheme="minorHAnsi"/>
                <w:noProof/>
                <w:sz w:val="22"/>
                <w:lang w:eastAsia="en-GB"/>
              </w:rPr>
              <w:tab/>
            </w:r>
            <w:r w:rsidR="00BD62CD" w:rsidRPr="00751B68">
              <w:rPr>
                <w:rStyle w:val="Hyperlink"/>
                <w:noProof/>
              </w:rPr>
              <w:t>Not Flooded or Location Outside Do Lo</w:t>
            </w:r>
            <w:r w:rsidR="00BD62CD">
              <w:rPr>
                <w:noProof/>
                <w:webHidden/>
              </w:rPr>
              <w:tab/>
            </w:r>
            <w:r w:rsidR="00BD62CD">
              <w:rPr>
                <w:noProof/>
                <w:webHidden/>
              </w:rPr>
              <w:fldChar w:fldCharType="begin"/>
            </w:r>
            <w:r w:rsidR="00BD62CD">
              <w:rPr>
                <w:noProof/>
                <w:webHidden/>
              </w:rPr>
              <w:instrText xml:space="preserve"> PAGEREF _Toc102979680 \h </w:instrText>
            </w:r>
            <w:r w:rsidR="00BD62CD">
              <w:rPr>
                <w:noProof/>
                <w:webHidden/>
              </w:rPr>
            </w:r>
            <w:r w:rsidR="00BD62CD">
              <w:rPr>
                <w:noProof/>
                <w:webHidden/>
              </w:rPr>
              <w:fldChar w:fldCharType="separate"/>
            </w:r>
            <w:r w:rsidR="00CB640D">
              <w:rPr>
                <w:noProof/>
                <w:webHidden/>
              </w:rPr>
              <w:t>69</w:t>
            </w:r>
            <w:r w:rsidR="00BD62CD">
              <w:rPr>
                <w:noProof/>
                <w:webHidden/>
              </w:rPr>
              <w:fldChar w:fldCharType="end"/>
            </w:r>
          </w:hyperlink>
        </w:p>
        <w:p w14:paraId="6D904369" w14:textId="2D93D2D3" w:rsidR="00BD62CD" w:rsidRDefault="00827C07">
          <w:pPr>
            <w:pStyle w:val="TOC3"/>
            <w:rPr>
              <w:rFonts w:asciiTheme="minorHAnsi" w:eastAsiaTheme="minorEastAsia" w:hAnsiTheme="minorHAnsi"/>
              <w:noProof/>
              <w:sz w:val="22"/>
              <w:lang w:eastAsia="en-GB"/>
            </w:rPr>
          </w:pPr>
          <w:hyperlink w:anchor="_Toc102979681" w:history="1">
            <w:r w:rsidR="00BD62CD" w:rsidRPr="00751B68">
              <w:rPr>
                <w:rStyle w:val="Hyperlink"/>
                <w:noProof/>
              </w:rPr>
              <w:t>6.1.7</w:t>
            </w:r>
            <w:r w:rsidR="00BD62CD">
              <w:rPr>
                <w:rFonts w:asciiTheme="minorHAnsi" w:eastAsiaTheme="minorEastAsia" w:hAnsiTheme="minorHAnsi"/>
                <w:noProof/>
                <w:sz w:val="22"/>
                <w:lang w:eastAsia="en-GB"/>
              </w:rPr>
              <w:tab/>
            </w:r>
            <w:r w:rsidR="00BD62CD" w:rsidRPr="00751B68">
              <w:rPr>
                <w:rStyle w:val="Hyperlink"/>
                <w:noProof/>
              </w:rPr>
              <w:t>Discussion SWMMBot</w:t>
            </w:r>
            <w:r w:rsidR="00BD62CD">
              <w:rPr>
                <w:noProof/>
                <w:webHidden/>
              </w:rPr>
              <w:tab/>
            </w:r>
            <w:r w:rsidR="00BD62CD">
              <w:rPr>
                <w:noProof/>
                <w:webHidden/>
              </w:rPr>
              <w:fldChar w:fldCharType="begin"/>
            </w:r>
            <w:r w:rsidR="00BD62CD">
              <w:rPr>
                <w:noProof/>
                <w:webHidden/>
              </w:rPr>
              <w:instrText xml:space="preserve"> PAGEREF _Toc102979681 \h </w:instrText>
            </w:r>
            <w:r w:rsidR="00BD62CD">
              <w:rPr>
                <w:noProof/>
                <w:webHidden/>
              </w:rPr>
            </w:r>
            <w:r w:rsidR="00BD62CD">
              <w:rPr>
                <w:noProof/>
                <w:webHidden/>
              </w:rPr>
              <w:fldChar w:fldCharType="separate"/>
            </w:r>
            <w:r w:rsidR="00CB640D">
              <w:rPr>
                <w:noProof/>
                <w:webHidden/>
              </w:rPr>
              <w:t>71</w:t>
            </w:r>
            <w:r w:rsidR="00BD62CD">
              <w:rPr>
                <w:noProof/>
                <w:webHidden/>
              </w:rPr>
              <w:fldChar w:fldCharType="end"/>
            </w:r>
          </w:hyperlink>
        </w:p>
        <w:p w14:paraId="5276F47A" w14:textId="28DB9F5E" w:rsidR="00BD62CD" w:rsidRDefault="00827C07">
          <w:pPr>
            <w:pStyle w:val="TOC3"/>
            <w:rPr>
              <w:rFonts w:asciiTheme="minorHAnsi" w:eastAsiaTheme="minorEastAsia" w:hAnsiTheme="minorHAnsi"/>
              <w:noProof/>
              <w:sz w:val="22"/>
              <w:lang w:eastAsia="en-GB"/>
            </w:rPr>
          </w:pPr>
          <w:hyperlink w:anchor="_Toc102979682" w:history="1">
            <w:r w:rsidR="00BD62CD" w:rsidRPr="00751B68">
              <w:rPr>
                <w:rStyle w:val="Hyperlink"/>
                <w:noProof/>
              </w:rPr>
              <w:t>6.1.8</w:t>
            </w:r>
            <w:r w:rsidR="00BD62CD">
              <w:rPr>
                <w:rFonts w:asciiTheme="minorHAnsi" w:eastAsiaTheme="minorEastAsia" w:hAnsiTheme="minorHAnsi"/>
                <w:noProof/>
                <w:sz w:val="22"/>
                <w:lang w:eastAsia="en-GB"/>
              </w:rPr>
              <w:tab/>
            </w:r>
            <w:r w:rsidR="00BD62CD" w:rsidRPr="00751B68">
              <w:rPr>
                <w:rStyle w:val="Hyperlink"/>
                <w:noProof/>
              </w:rPr>
              <w:t>Limitations of the SWMMBot Application</w:t>
            </w:r>
            <w:r w:rsidR="00BD62CD">
              <w:rPr>
                <w:noProof/>
                <w:webHidden/>
              </w:rPr>
              <w:tab/>
            </w:r>
            <w:r w:rsidR="00BD62CD">
              <w:rPr>
                <w:noProof/>
                <w:webHidden/>
              </w:rPr>
              <w:fldChar w:fldCharType="begin"/>
            </w:r>
            <w:r w:rsidR="00BD62CD">
              <w:rPr>
                <w:noProof/>
                <w:webHidden/>
              </w:rPr>
              <w:instrText xml:space="preserve"> PAGEREF _Toc102979682 \h </w:instrText>
            </w:r>
            <w:r w:rsidR="00BD62CD">
              <w:rPr>
                <w:noProof/>
                <w:webHidden/>
              </w:rPr>
            </w:r>
            <w:r w:rsidR="00BD62CD">
              <w:rPr>
                <w:noProof/>
                <w:webHidden/>
              </w:rPr>
              <w:fldChar w:fldCharType="separate"/>
            </w:r>
            <w:r w:rsidR="00CB640D">
              <w:rPr>
                <w:noProof/>
                <w:webHidden/>
              </w:rPr>
              <w:t>72</w:t>
            </w:r>
            <w:r w:rsidR="00BD62CD">
              <w:rPr>
                <w:noProof/>
                <w:webHidden/>
              </w:rPr>
              <w:fldChar w:fldCharType="end"/>
            </w:r>
          </w:hyperlink>
        </w:p>
        <w:p w14:paraId="388DC45D" w14:textId="4A2389CB"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83" w:history="1">
            <w:r w:rsidR="00BD62CD" w:rsidRPr="00751B68">
              <w:rPr>
                <w:rStyle w:val="Hyperlink"/>
                <w:noProof/>
              </w:rPr>
              <w:t>6.2</w:t>
            </w:r>
            <w:r w:rsidR="00BD62CD">
              <w:rPr>
                <w:rFonts w:asciiTheme="minorHAnsi" w:eastAsiaTheme="minorEastAsia" w:hAnsiTheme="minorHAnsi"/>
                <w:noProof/>
                <w:sz w:val="22"/>
                <w:lang w:eastAsia="en-GB"/>
              </w:rPr>
              <w:tab/>
            </w:r>
            <w:r w:rsidR="00BD62CD" w:rsidRPr="00751B68">
              <w:rPr>
                <w:rStyle w:val="Hyperlink"/>
                <w:noProof/>
              </w:rPr>
              <w:t>The Graphical User Interface: Website</w:t>
            </w:r>
            <w:r w:rsidR="00BD62CD">
              <w:rPr>
                <w:noProof/>
                <w:webHidden/>
              </w:rPr>
              <w:tab/>
            </w:r>
            <w:r w:rsidR="00BD62CD">
              <w:rPr>
                <w:noProof/>
                <w:webHidden/>
              </w:rPr>
              <w:fldChar w:fldCharType="begin"/>
            </w:r>
            <w:r w:rsidR="00BD62CD">
              <w:rPr>
                <w:noProof/>
                <w:webHidden/>
              </w:rPr>
              <w:instrText xml:space="preserve"> PAGEREF _Toc102979683 \h </w:instrText>
            </w:r>
            <w:r w:rsidR="00BD62CD">
              <w:rPr>
                <w:noProof/>
                <w:webHidden/>
              </w:rPr>
            </w:r>
            <w:r w:rsidR="00BD62CD">
              <w:rPr>
                <w:noProof/>
                <w:webHidden/>
              </w:rPr>
              <w:fldChar w:fldCharType="separate"/>
            </w:r>
            <w:r w:rsidR="00CB640D">
              <w:rPr>
                <w:noProof/>
                <w:webHidden/>
              </w:rPr>
              <w:t>73</w:t>
            </w:r>
            <w:r w:rsidR="00BD62CD">
              <w:rPr>
                <w:noProof/>
                <w:webHidden/>
              </w:rPr>
              <w:fldChar w:fldCharType="end"/>
            </w:r>
          </w:hyperlink>
        </w:p>
        <w:p w14:paraId="31B2E7AC" w14:textId="0F86A9C5"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84" w:history="1">
            <w:r w:rsidR="00BD62CD" w:rsidRPr="00751B68">
              <w:rPr>
                <w:rStyle w:val="Hyperlink"/>
                <w:noProof/>
              </w:rPr>
              <w:t>6.3</w:t>
            </w:r>
            <w:r w:rsidR="00BD62CD">
              <w:rPr>
                <w:rFonts w:asciiTheme="minorHAnsi" w:eastAsiaTheme="minorEastAsia" w:hAnsiTheme="minorHAnsi"/>
                <w:noProof/>
                <w:sz w:val="22"/>
                <w:lang w:eastAsia="en-GB"/>
              </w:rPr>
              <w:tab/>
            </w:r>
            <w:r w:rsidR="00BD62CD" w:rsidRPr="00751B68">
              <w:rPr>
                <w:rStyle w:val="Hyperlink"/>
                <w:noProof/>
              </w:rPr>
              <w:t>SWMMBot Pilot Test</w:t>
            </w:r>
            <w:r w:rsidR="00BD62CD">
              <w:rPr>
                <w:noProof/>
                <w:webHidden/>
              </w:rPr>
              <w:tab/>
            </w:r>
            <w:r w:rsidR="00BD62CD">
              <w:rPr>
                <w:noProof/>
                <w:webHidden/>
              </w:rPr>
              <w:fldChar w:fldCharType="begin"/>
            </w:r>
            <w:r w:rsidR="00BD62CD">
              <w:rPr>
                <w:noProof/>
                <w:webHidden/>
              </w:rPr>
              <w:instrText xml:space="preserve"> PAGEREF _Toc102979684 \h </w:instrText>
            </w:r>
            <w:r w:rsidR="00BD62CD">
              <w:rPr>
                <w:noProof/>
                <w:webHidden/>
              </w:rPr>
            </w:r>
            <w:r w:rsidR="00BD62CD">
              <w:rPr>
                <w:noProof/>
                <w:webHidden/>
              </w:rPr>
              <w:fldChar w:fldCharType="separate"/>
            </w:r>
            <w:r w:rsidR="00CB640D">
              <w:rPr>
                <w:noProof/>
                <w:webHidden/>
              </w:rPr>
              <w:t>78</w:t>
            </w:r>
            <w:r w:rsidR="00BD62CD">
              <w:rPr>
                <w:noProof/>
                <w:webHidden/>
              </w:rPr>
              <w:fldChar w:fldCharType="end"/>
            </w:r>
          </w:hyperlink>
        </w:p>
        <w:p w14:paraId="376E7AB1" w14:textId="7249476C" w:rsidR="00BD62CD" w:rsidRDefault="00827C07">
          <w:pPr>
            <w:pStyle w:val="TOC3"/>
            <w:rPr>
              <w:rFonts w:asciiTheme="minorHAnsi" w:eastAsiaTheme="minorEastAsia" w:hAnsiTheme="minorHAnsi"/>
              <w:noProof/>
              <w:sz w:val="22"/>
              <w:lang w:eastAsia="en-GB"/>
            </w:rPr>
          </w:pPr>
          <w:hyperlink w:anchor="_Toc102979685" w:history="1">
            <w:r w:rsidR="00BD62CD" w:rsidRPr="00751B68">
              <w:rPr>
                <w:rStyle w:val="Hyperlink"/>
                <w:noProof/>
              </w:rPr>
              <w:t>6.3.1</w:t>
            </w:r>
            <w:r w:rsidR="00BD62CD">
              <w:rPr>
                <w:rFonts w:asciiTheme="minorHAnsi" w:eastAsiaTheme="minorEastAsia" w:hAnsiTheme="minorHAnsi"/>
                <w:noProof/>
                <w:sz w:val="22"/>
                <w:lang w:eastAsia="en-GB"/>
              </w:rPr>
              <w:tab/>
            </w:r>
            <w:r w:rsidR="00BD62CD" w:rsidRPr="00751B68">
              <w:rPr>
                <w:rStyle w:val="Hyperlink"/>
                <w:noProof/>
              </w:rPr>
              <w:t>Ease of use</w:t>
            </w:r>
            <w:r w:rsidR="00BD62CD">
              <w:rPr>
                <w:noProof/>
                <w:webHidden/>
              </w:rPr>
              <w:tab/>
            </w:r>
            <w:r w:rsidR="00BD62CD">
              <w:rPr>
                <w:noProof/>
                <w:webHidden/>
              </w:rPr>
              <w:fldChar w:fldCharType="begin"/>
            </w:r>
            <w:r w:rsidR="00BD62CD">
              <w:rPr>
                <w:noProof/>
                <w:webHidden/>
              </w:rPr>
              <w:instrText xml:space="preserve"> PAGEREF _Toc102979685 \h </w:instrText>
            </w:r>
            <w:r w:rsidR="00BD62CD">
              <w:rPr>
                <w:noProof/>
                <w:webHidden/>
              </w:rPr>
            </w:r>
            <w:r w:rsidR="00BD62CD">
              <w:rPr>
                <w:noProof/>
                <w:webHidden/>
              </w:rPr>
              <w:fldChar w:fldCharType="separate"/>
            </w:r>
            <w:r w:rsidR="00CB640D">
              <w:rPr>
                <w:noProof/>
                <w:webHidden/>
              </w:rPr>
              <w:t>78</w:t>
            </w:r>
            <w:r w:rsidR="00BD62CD">
              <w:rPr>
                <w:noProof/>
                <w:webHidden/>
              </w:rPr>
              <w:fldChar w:fldCharType="end"/>
            </w:r>
          </w:hyperlink>
        </w:p>
        <w:p w14:paraId="24659D89" w14:textId="14D6CCC5" w:rsidR="00BD62CD" w:rsidRDefault="00827C07">
          <w:pPr>
            <w:pStyle w:val="TOC3"/>
            <w:rPr>
              <w:rFonts w:asciiTheme="minorHAnsi" w:eastAsiaTheme="minorEastAsia" w:hAnsiTheme="minorHAnsi"/>
              <w:noProof/>
              <w:sz w:val="22"/>
              <w:lang w:eastAsia="en-GB"/>
            </w:rPr>
          </w:pPr>
          <w:hyperlink w:anchor="_Toc102979686" w:history="1">
            <w:r w:rsidR="00BD62CD" w:rsidRPr="00751B68">
              <w:rPr>
                <w:rStyle w:val="Hyperlink"/>
                <w:noProof/>
              </w:rPr>
              <w:t>6.3.2</w:t>
            </w:r>
            <w:r w:rsidR="00BD62CD">
              <w:rPr>
                <w:rFonts w:asciiTheme="minorHAnsi" w:eastAsiaTheme="minorEastAsia" w:hAnsiTheme="minorHAnsi"/>
                <w:noProof/>
                <w:sz w:val="22"/>
                <w:lang w:eastAsia="en-GB"/>
              </w:rPr>
              <w:tab/>
            </w:r>
            <w:r w:rsidR="00BD62CD" w:rsidRPr="00751B68">
              <w:rPr>
                <w:rStyle w:val="Hyperlink"/>
                <w:noProof/>
              </w:rPr>
              <w:t>Accurate and understandable responses</w:t>
            </w:r>
            <w:r w:rsidR="00BD62CD">
              <w:rPr>
                <w:noProof/>
                <w:webHidden/>
              </w:rPr>
              <w:tab/>
            </w:r>
            <w:r w:rsidR="00BD62CD">
              <w:rPr>
                <w:noProof/>
                <w:webHidden/>
              </w:rPr>
              <w:fldChar w:fldCharType="begin"/>
            </w:r>
            <w:r w:rsidR="00BD62CD">
              <w:rPr>
                <w:noProof/>
                <w:webHidden/>
              </w:rPr>
              <w:instrText xml:space="preserve"> PAGEREF _Toc102979686 \h </w:instrText>
            </w:r>
            <w:r w:rsidR="00BD62CD">
              <w:rPr>
                <w:noProof/>
                <w:webHidden/>
              </w:rPr>
            </w:r>
            <w:r w:rsidR="00BD62CD">
              <w:rPr>
                <w:noProof/>
                <w:webHidden/>
              </w:rPr>
              <w:fldChar w:fldCharType="separate"/>
            </w:r>
            <w:r w:rsidR="00CB640D">
              <w:rPr>
                <w:noProof/>
                <w:webHidden/>
              </w:rPr>
              <w:t>79</w:t>
            </w:r>
            <w:r w:rsidR="00BD62CD">
              <w:rPr>
                <w:noProof/>
                <w:webHidden/>
              </w:rPr>
              <w:fldChar w:fldCharType="end"/>
            </w:r>
          </w:hyperlink>
        </w:p>
        <w:p w14:paraId="69596450" w14:textId="6342C55A" w:rsidR="00BD62CD" w:rsidRDefault="00827C07">
          <w:pPr>
            <w:pStyle w:val="TOC3"/>
            <w:rPr>
              <w:rFonts w:asciiTheme="minorHAnsi" w:eastAsiaTheme="minorEastAsia" w:hAnsiTheme="minorHAnsi"/>
              <w:noProof/>
              <w:sz w:val="22"/>
              <w:lang w:eastAsia="en-GB"/>
            </w:rPr>
          </w:pPr>
          <w:hyperlink w:anchor="_Toc102979687" w:history="1">
            <w:r w:rsidR="00BD62CD" w:rsidRPr="00751B68">
              <w:rPr>
                <w:rStyle w:val="Hyperlink"/>
                <w:noProof/>
              </w:rPr>
              <w:t>6.3.3</w:t>
            </w:r>
            <w:r w:rsidR="00BD62CD">
              <w:rPr>
                <w:rFonts w:asciiTheme="minorHAnsi" w:eastAsiaTheme="minorEastAsia" w:hAnsiTheme="minorHAnsi"/>
                <w:noProof/>
                <w:sz w:val="22"/>
                <w:lang w:eastAsia="en-GB"/>
              </w:rPr>
              <w:tab/>
            </w:r>
            <w:r w:rsidR="00BD62CD" w:rsidRPr="00751B68">
              <w:rPr>
                <w:rStyle w:val="Hyperlink"/>
                <w:noProof/>
              </w:rPr>
              <w:t>I could easily access my location on the map and other locations</w:t>
            </w:r>
            <w:r w:rsidR="00BD62CD">
              <w:rPr>
                <w:noProof/>
                <w:webHidden/>
              </w:rPr>
              <w:tab/>
            </w:r>
            <w:r w:rsidR="00BD62CD">
              <w:rPr>
                <w:noProof/>
                <w:webHidden/>
              </w:rPr>
              <w:fldChar w:fldCharType="begin"/>
            </w:r>
            <w:r w:rsidR="00BD62CD">
              <w:rPr>
                <w:noProof/>
                <w:webHidden/>
              </w:rPr>
              <w:instrText xml:space="preserve"> PAGEREF _Toc102979687 \h </w:instrText>
            </w:r>
            <w:r w:rsidR="00BD62CD">
              <w:rPr>
                <w:noProof/>
                <w:webHidden/>
              </w:rPr>
            </w:r>
            <w:r w:rsidR="00BD62CD">
              <w:rPr>
                <w:noProof/>
                <w:webHidden/>
              </w:rPr>
              <w:fldChar w:fldCharType="separate"/>
            </w:r>
            <w:r w:rsidR="00CB640D">
              <w:rPr>
                <w:noProof/>
                <w:webHidden/>
              </w:rPr>
              <w:t>79</w:t>
            </w:r>
            <w:r w:rsidR="00BD62CD">
              <w:rPr>
                <w:noProof/>
                <w:webHidden/>
              </w:rPr>
              <w:fldChar w:fldCharType="end"/>
            </w:r>
          </w:hyperlink>
        </w:p>
        <w:p w14:paraId="256A3F36" w14:textId="16306002" w:rsidR="00BD62CD" w:rsidRDefault="00827C07">
          <w:pPr>
            <w:pStyle w:val="TOC1"/>
            <w:tabs>
              <w:tab w:val="left" w:pos="1540"/>
            </w:tabs>
            <w:rPr>
              <w:rFonts w:asciiTheme="minorHAnsi" w:eastAsiaTheme="minorEastAsia" w:hAnsiTheme="minorHAnsi"/>
              <w:b w:val="0"/>
              <w:sz w:val="22"/>
              <w:lang w:eastAsia="en-GB"/>
            </w:rPr>
          </w:pPr>
          <w:hyperlink w:anchor="_Toc102979688" w:history="1">
            <w:r w:rsidR="00BD62CD" w:rsidRPr="00751B68">
              <w:rPr>
                <w:rStyle w:val="Hyperlink"/>
                <w:rFonts w:cs="Arial"/>
                <w14:scene3d>
                  <w14:camera w14:prst="orthographicFront"/>
                  <w14:lightRig w14:rig="threePt" w14:dir="t">
                    <w14:rot w14:lat="0" w14:lon="0" w14:rev="0"/>
                  </w14:lightRig>
                </w14:scene3d>
              </w:rPr>
              <w:t>Chapter 7</w:t>
            </w:r>
            <w:r w:rsidR="00BD62CD">
              <w:rPr>
                <w:rFonts w:asciiTheme="minorHAnsi" w:eastAsiaTheme="minorEastAsia" w:hAnsiTheme="minorHAnsi"/>
                <w:b w:val="0"/>
                <w:sz w:val="22"/>
                <w:lang w:eastAsia="en-GB"/>
              </w:rPr>
              <w:tab/>
            </w:r>
            <w:r w:rsidR="00BD62CD" w:rsidRPr="00751B68">
              <w:rPr>
                <w:rStyle w:val="Hyperlink"/>
              </w:rPr>
              <w:t>Conclusions and Recommendations</w:t>
            </w:r>
            <w:r w:rsidR="00BD62CD">
              <w:rPr>
                <w:webHidden/>
              </w:rPr>
              <w:tab/>
            </w:r>
            <w:r w:rsidR="00BD62CD">
              <w:rPr>
                <w:webHidden/>
              </w:rPr>
              <w:fldChar w:fldCharType="begin"/>
            </w:r>
            <w:r w:rsidR="00BD62CD">
              <w:rPr>
                <w:webHidden/>
              </w:rPr>
              <w:instrText xml:space="preserve"> PAGEREF _Toc102979688 \h </w:instrText>
            </w:r>
            <w:r w:rsidR="00BD62CD">
              <w:rPr>
                <w:webHidden/>
              </w:rPr>
            </w:r>
            <w:r w:rsidR="00BD62CD">
              <w:rPr>
                <w:webHidden/>
              </w:rPr>
              <w:fldChar w:fldCharType="separate"/>
            </w:r>
            <w:r w:rsidR="00CB640D">
              <w:rPr>
                <w:webHidden/>
              </w:rPr>
              <w:t>84</w:t>
            </w:r>
            <w:r w:rsidR="00BD62CD">
              <w:rPr>
                <w:webHidden/>
              </w:rPr>
              <w:fldChar w:fldCharType="end"/>
            </w:r>
          </w:hyperlink>
        </w:p>
        <w:p w14:paraId="7807AE8A" w14:textId="20471574"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89" w:history="1">
            <w:r w:rsidR="00BD62CD" w:rsidRPr="00751B68">
              <w:rPr>
                <w:rStyle w:val="Hyperlink"/>
                <w:noProof/>
              </w:rPr>
              <w:t>7.1</w:t>
            </w:r>
            <w:r w:rsidR="00BD62CD">
              <w:rPr>
                <w:rFonts w:asciiTheme="minorHAnsi" w:eastAsiaTheme="minorEastAsia" w:hAnsiTheme="minorHAnsi"/>
                <w:noProof/>
                <w:sz w:val="22"/>
                <w:lang w:eastAsia="en-GB"/>
              </w:rPr>
              <w:tab/>
            </w:r>
            <w:r w:rsidR="00BD62CD" w:rsidRPr="00751B68">
              <w:rPr>
                <w:rStyle w:val="Hyperlink"/>
                <w:noProof/>
              </w:rPr>
              <w:t>Conclusions</w:t>
            </w:r>
            <w:r w:rsidR="00BD62CD">
              <w:rPr>
                <w:noProof/>
                <w:webHidden/>
              </w:rPr>
              <w:tab/>
            </w:r>
            <w:r w:rsidR="00BD62CD">
              <w:rPr>
                <w:noProof/>
                <w:webHidden/>
              </w:rPr>
              <w:fldChar w:fldCharType="begin"/>
            </w:r>
            <w:r w:rsidR="00BD62CD">
              <w:rPr>
                <w:noProof/>
                <w:webHidden/>
              </w:rPr>
              <w:instrText xml:space="preserve"> PAGEREF _Toc102979689 \h </w:instrText>
            </w:r>
            <w:r w:rsidR="00BD62CD">
              <w:rPr>
                <w:noProof/>
                <w:webHidden/>
              </w:rPr>
            </w:r>
            <w:r w:rsidR="00BD62CD">
              <w:rPr>
                <w:noProof/>
                <w:webHidden/>
              </w:rPr>
              <w:fldChar w:fldCharType="separate"/>
            </w:r>
            <w:r w:rsidR="00CB640D">
              <w:rPr>
                <w:noProof/>
                <w:webHidden/>
              </w:rPr>
              <w:t>84</w:t>
            </w:r>
            <w:r w:rsidR="00BD62CD">
              <w:rPr>
                <w:noProof/>
                <w:webHidden/>
              </w:rPr>
              <w:fldChar w:fldCharType="end"/>
            </w:r>
          </w:hyperlink>
        </w:p>
        <w:p w14:paraId="59BFDF9D" w14:textId="69F677C4" w:rsidR="00BD62CD" w:rsidRDefault="00827C07">
          <w:pPr>
            <w:pStyle w:val="TOC2"/>
            <w:tabs>
              <w:tab w:val="left" w:pos="880"/>
              <w:tab w:val="right" w:leader="dot" w:pos="9062"/>
            </w:tabs>
            <w:rPr>
              <w:rFonts w:asciiTheme="minorHAnsi" w:eastAsiaTheme="minorEastAsia" w:hAnsiTheme="minorHAnsi"/>
              <w:noProof/>
              <w:sz w:val="22"/>
              <w:lang w:eastAsia="en-GB"/>
            </w:rPr>
          </w:pPr>
          <w:hyperlink w:anchor="_Toc102979690" w:history="1">
            <w:r w:rsidR="00BD62CD" w:rsidRPr="00751B68">
              <w:rPr>
                <w:rStyle w:val="Hyperlink"/>
                <w:noProof/>
              </w:rPr>
              <w:t>7.2</w:t>
            </w:r>
            <w:r w:rsidR="00BD62CD">
              <w:rPr>
                <w:rFonts w:asciiTheme="minorHAnsi" w:eastAsiaTheme="minorEastAsia" w:hAnsiTheme="minorHAnsi"/>
                <w:noProof/>
                <w:sz w:val="22"/>
                <w:lang w:eastAsia="en-GB"/>
              </w:rPr>
              <w:tab/>
            </w:r>
            <w:r w:rsidR="00BD62CD" w:rsidRPr="00751B68">
              <w:rPr>
                <w:rStyle w:val="Hyperlink"/>
                <w:noProof/>
              </w:rPr>
              <w:t>Recommendations</w:t>
            </w:r>
            <w:r w:rsidR="00BD62CD">
              <w:rPr>
                <w:noProof/>
                <w:webHidden/>
              </w:rPr>
              <w:tab/>
            </w:r>
            <w:r w:rsidR="00BD62CD">
              <w:rPr>
                <w:noProof/>
                <w:webHidden/>
              </w:rPr>
              <w:fldChar w:fldCharType="begin"/>
            </w:r>
            <w:r w:rsidR="00BD62CD">
              <w:rPr>
                <w:noProof/>
                <w:webHidden/>
              </w:rPr>
              <w:instrText xml:space="preserve"> PAGEREF _Toc102979690 \h </w:instrText>
            </w:r>
            <w:r w:rsidR="00BD62CD">
              <w:rPr>
                <w:noProof/>
                <w:webHidden/>
              </w:rPr>
            </w:r>
            <w:r w:rsidR="00BD62CD">
              <w:rPr>
                <w:noProof/>
                <w:webHidden/>
              </w:rPr>
              <w:fldChar w:fldCharType="separate"/>
            </w:r>
            <w:r w:rsidR="00CB640D">
              <w:rPr>
                <w:noProof/>
                <w:webHidden/>
              </w:rPr>
              <w:t>85</w:t>
            </w:r>
            <w:r w:rsidR="00BD62CD">
              <w:rPr>
                <w:noProof/>
                <w:webHidden/>
              </w:rPr>
              <w:fldChar w:fldCharType="end"/>
            </w:r>
          </w:hyperlink>
        </w:p>
        <w:p w14:paraId="30F27110" w14:textId="32951500" w:rsidR="00BD62CD" w:rsidRDefault="00827C07">
          <w:pPr>
            <w:pStyle w:val="TOC1"/>
            <w:rPr>
              <w:rFonts w:asciiTheme="minorHAnsi" w:eastAsiaTheme="minorEastAsia" w:hAnsiTheme="minorHAnsi"/>
              <w:b w:val="0"/>
              <w:sz w:val="22"/>
              <w:lang w:eastAsia="en-GB"/>
            </w:rPr>
          </w:pPr>
          <w:hyperlink w:anchor="_Toc102979691" w:history="1">
            <w:r w:rsidR="00BD62CD" w:rsidRPr="00751B68">
              <w:rPr>
                <w:rStyle w:val="Hyperlink"/>
              </w:rPr>
              <w:t>References</w:t>
            </w:r>
            <w:r w:rsidR="00BD62CD">
              <w:rPr>
                <w:webHidden/>
              </w:rPr>
              <w:tab/>
            </w:r>
            <w:r w:rsidR="00BD62CD">
              <w:rPr>
                <w:webHidden/>
              </w:rPr>
              <w:fldChar w:fldCharType="begin"/>
            </w:r>
            <w:r w:rsidR="00BD62CD">
              <w:rPr>
                <w:webHidden/>
              </w:rPr>
              <w:instrText xml:space="preserve"> PAGEREF _Toc102979691 \h </w:instrText>
            </w:r>
            <w:r w:rsidR="00BD62CD">
              <w:rPr>
                <w:webHidden/>
              </w:rPr>
            </w:r>
            <w:r w:rsidR="00BD62CD">
              <w:rPr>
                <w:webHidden/>
              </w:rPr>
              <w:fldChar w:fldCharType="separate"/>
            </w:r>
            <w:r w:rsidR="00CB640D">
              <w:rPr>
                <w:webHidden/>
              </w:rPr>
              <w:t>88</w:t>
            </w:r>
            <w:r w:rsidR="00BD62CD">
              <w:rPr>
                <w:webHidden/>
              </w:rPr>
              <w:fldChar w:fldCharType="end"/>
            </w:r>
          </w:hyperlink>
        </w:p>
        <w:p w14:paraId="5FE84349" w14:textId="48DBC471" w:rsidR="00BD62CD" w:rsidRDefault="00827C07">
          <w:pPr>
            <w:pStyle w:val="TOC1"/>
            <w:rPr>
              <w:rFonts w:asciiTheme="minorHAnsi" w:eastAsiaTheme="minorEastAsia" w:hAnsiTheme="minorHAnsi"/>
              <w:b w:val="0"/>
              <w:sz w:val="22"/>
              <w:lang w:eastAsia="en-GB"/>
            </w:rPr>
          </w:pPr>
          <w:hyperlink w:anchor="_Toc102979692" w:history="1">
            <w:r w:rsidR="00BD62CD" w:rsidRPr="00751B68">
              <w:rPr>
                <w:rStyle w:val="Hyperlink"/>
              </w:rPr>
              <w:t>Appendices</w:t>
            </w:r>
            <w:r w:rsidR="00BD62CD">
              <w:rPr>
                <w:webHidden/>
              </w:rPr>
              <w:tab/>
            </w:r>
            <w:r w:rsidR="00BD62CD">
              <w:rPr>
                <w:webHidden/>
              </w:rPr>
              <w:fldChar w:fldCharType="begin"/>
            </w:r>
            <w:r w:rsidR="00BD62CD">
              <w:rPr>
                <w:webHidden/>
              </w:rPr>
              <w:instrText xml:space="preserve"> PAGEREF _Toc102979692 \h </w:instrText>
            </w:r>
            <w:r w:rsidR="00BD62CD">
              <w:rPr>
                <w:webHidden/>
              </w:rPr>
            </w:r>
            <w:r w:rsidR="00BD62CD">
              <w:rPr>
                <w:webHidden/>
              </w:rPr>
              <w:fldChar w:fldCharType="separate"/>
            </w:r>
            <w:r w:rsidR="00CB640D">
              <w:rPr>
                <w:webHidden/>
              </w:rPr>
              <w:t>94</w:t>
            </w:r>
            <w:r w:rsidR="00BD62CD">
              <w:rPr>
                <w:webHidden/>
              </w:rPr>
              <w:fldChar w:fldCharType="end"/>
            </w:r>
          </w:hyperlink>
        </w:p>
        <w:p w14:paraId="6C6A2481" w14:textId="12029C38" w:rsidR="00BD62CD" w:rsidRDefault="00827C07">
          <w:pPr>
            <w:pStyle w:val="TOC2"/>
            <w:tabs>
              <w:tab w:val="left" w:pos="1840"/>
              <w:tab w:val="right" w:leader="dot" w:pos="9062"/>
            </w:tabs>
            <w:rPr>
              <w:rFonts w:asciiTheme="minorHAnsi" w:eastAsiaTheme="minorEastAsia" w:hAnsiTheme="minorHAnsi"/>
              <w:noProof/>
              <w:sz w:val="22"/>
              <w:lang w:eastAsia="en-GB"/>
            </w:rPr>
          </w:pPr>
          <w:hyperlink w:anchor="_Toc102979693" w:history="1">
            <w:r w:rsidR="00BD62CD" w:rsidRPr="00751B68">
              <w:rPr>
                <w:rStyle w:val="Hyperlink"/>
                <w:noProof/>
              </w:rPr>
              <w:t>Appendix A. -</w:t>
            </w:r>
            <w:r w:rsidR="00BD62CD">
              <w:rPr>
                <w:rFonts w:asciiTheme="minorHAnsi" w:eastAsiaTheme="minorEastAsia" w:hAnsiTheme="minorHAnsi"/>
                <w:noProof/>
                <w:sz w:val="22"/>
                <w:lang w:eastAsia="en-GB"/>
              </w:rPr>
              <w:tab/>
            </w:r>
            <w:r w:rsidR="00BD62CD" w:rsidRPr="00751B68">
              <w:rPr>
                <w:rStyle w:val="Hyperlink"/>
                <w:noProof/>
              </w:rPr>
              <w:t>Research Ethics Declaration Form</w:t>
            </w:r>
            <w:r w:rsidR="00BD62CD">
              <w:rPr>
                <w:noProof/>
                <w:webHidden/>
              </w:rPr>
              <w:tab/>
            </w:r>
            <w:r w:rsidR="00BD62CD">
              <w:rPr>
                <w:noProof/>
                <w:webHidden/>
              </w:rPr>
              <w:fldChar w:fldCharType="begin"/>
            </w:r>
            <w:r w:rsidR="00BD62CD">
              <w:rPr>
                <w:noProof/>
                <w:webHidden/>
              </w:rPr>
              <w:instrText xml:space="preserve"> PAGEREF _Toc102979693 \h </w:instrText>
            </w:r>
            <w:r w:rsidR="00BD62CD">
              <w:rPr>
                <w:noProof/>
                <w:webHidden/>
              </w:rPr>
            </w:r>
            <w:r w:rsidR="00BD62CD">
              <w:rPr>
                <w:noProof/>
                <w:webHidden/>
              </w:rPr>
              <w:fldChar w:fldCharType="separate"/>
            </w:r>
            <w:r w:rsidR="00CB640D">
              <w:rPr>
                <w:noProof/>
                <w:webHidden/>
              </w:rPr>
              <w:t>94</w:t>
            </w:r>
            <w:r w:rsidR="00BD62CD">
              <w:rPr>
                <w:noProof/>
                <w:webHidden/>
              </w:rPr>
              <w:fldChar w:fldCharType="end"/>
            </w:r>
          </w:hyperlink>
        </w:p>
        <w:p w14:paraId="3F0752AA" w14:textId="07390F52" w:rsidR="00BD62CD" w:rsidRDefault="00827C07">
          <w:pPr>
            <w:pStyle w:val="TOC2"/>
            <w:tabs>
              <w:tab w:val="left" w:pos="1827"/>
              <w:tab w:val="right" w:leader="dot" w:pos="9062"/>
            </w:tabs>
            <w:rPr>
              <w:rFonts w:asciiTheme="minorHAnsi" w:eastAsiaTheme="minorEastAsia" w:hAnsiTheme="minorHAnsi"/>
              <w:noProof/>
              <w:sz w:val="22"/>
              <w:lang w:eastAsia="en-GB"/>
            </w:rPr>
          </w:pPr>
          <w:hyperlink w:anchor="_Toc102979694" w:history="1">
            <w:r w:rsidR="00BD62CD" w:rsidRPr="00751B68">
              <w:rPr>
                <w:rStyle w:val="Hyperlink"/>
                <w:noProof/>
              </w:rPr>
              <w:t>Appendix B. -</w:t>
            </w:r>
            <w:r w:rsidR="00BD62CD">
              <w:rPr>
                <w:rFonts w:asciiTheme="minorHAnsi" w:eastAsiaTheme="minorEastAsia" w:hAnsiTheme="minorHAnsi"/>
                <w:noProof/>
                <w:sz w:val="22"/>
                <w:lang w:eastAsia="en-GB"/>
              </w:rPr>
              <w:tab/>
            </w:r>
            <w:r w:rsidR="00BD62CD" w:rsidRPr="00751B68">
              <w:rPr>
                <w:rStyle w:val="Hyperlink"/>
                <w:noProof/>
              </w:rPr>
              <w:t>Vectorization Output</w:t>
            </w:r>
            <w:r w:rsidR="00BD62CD">
              <w:rPr>
                <w:noProof/>
                <w:webHidden/>
              </w:rPr>
              <w:tab/>
            </w:r>
            <w:r w:rsidR="00BD62CD">
              <w:rPr>
                <w:noProof/>
                <w:webHidden/>
              </w:rPr>
              <w:fldChar w:fldCharType="begin"/>
            </w:r>
            <w:r w:rsidR="00BD62CD">
              <w:rPr>
                <w:noProof/>
                <w:webHidden/>
              </w:rPr>
              <w:instrText xml:space="preserve"> PAGEREF _Toc102979694 \h </w:instrText>
            </w:r>
            <w:r w:rsidR="00BD62CD">
              <w:rPr>
                <w:noProof/>
                <w:webHidden/>
              </w:rPr>
            </w:r>
            <w:r w:rsidR="00BD62CD">
              <w:rPr>
                <w:noProof/>
                <w:webHidden/>
              </w:rPr>
              <w:fldChar w:fldCharType="separate"/>
            </w:r>
            <w:r w:rsidR="00CB640D">
              <w:rPr>
                <w:noProof/>
                <w:webHidden/>
              </w:rPr>
              <w:t>96</w:t>
            </w:r>
            <w:r w:rsidR="00BD62CD">
              <w:rPr>
                <w:noProof/>
                <w:webHidden/>
              </w:rPr>
              <w:fldChar w:fldCharType="end"/>
            </w:r>
          </w:hyperlink>
        </w:p>
        <w:p w14:paraId="16FB0985" w14:textId="25175832" w:rsidR="00BD62CD" w:rsidRDefault="00827C07">
          <w:pPr>
            <w:pStyle w:val="TOC2"/>
            <w:tabs>
              <w:tab w:val="left" w:pos="1827"/>
              <w:tab w:val="right" w:leader="dot" w:pos="9062"/>
            </w:tabs>
            <w:rPr>
              <w:rFonts w:asciiTheme="minorHAnsi" w:eastAsiaTheme="minorEastAsia" w:hAnsiTheme="minorHAnsi"/>
              <w:noProof/>
              <w:sz w:val="22"/>
              <w:lang w:eastAsia="en-GB"/>
            </w:rPr>
          </w:pPr>
          <w:hyperlink w:anchor="_Toc102979695" w:history="1">
            <w:r w:rsidR="00BD62CD" w:rsidRPr="00751B68">
              <w:rPr>
                <w:rStyle w:val="Hyperlink"/>
                <w:noProof/>
              </w:rPr>
              <w:t>Appendix C. -</w:t>
            </w:r>
            <w:r w:rsidR="00BD62CD">
              <w:rPr>
                <w:rFonts w:asciiTheme="minorHAnsi" w:eastAsiaTheme="minorEastAsia" w:hAnsiTheme="minorHAnsi"/>
                <w:noProof/>
                <w:sz w:val="22"/>
                <w:lang w:eastAsia="en-GB"/>
              </w:rPr>
              <w:tab/>
            </w:r>
            <w:r w:rsidR="00BD62CD" w:rsidRPr="00751B68">
              <w:rPr>
                <w:rStyle w:val="Hyperlink"/>
                <w:noProof/>
              </w:rPr>
              <w:t>Python Functions</w:t>
            </w:r>
            <w:r w:rsidR="00BD62CD">
              <w:rPr>
                <w:noProof/>
                <w:webHidden/>
              </w:rPr>
              <w:tab/>
            </w:r>
            <w:r w:rsidR="00BD62CD">
              <w:rPr>
                <w:noProof/>
                <w:webHidden/>
              </w:rPr>
              <w:fldChar w:fldCharType="begin"/>
            </w:r>
            <w:r w:rsidR="00BD62CD">
              <w:rPr>
                <w:noProof/>
                <w:webHidden/>
              </w:rPr>
              <w:instrText xml:space="preserve"> PAGEREF _Toc102979695 \h </w:instrText>
            </w:r>
            <w:r w:rsidR="00BD62CD">
              <w:rPr>
                <w:noProof/>
                <w:webHidden/>
              </w:rPr>
            </w:r>
            <w:r w:rsidR="00BD62CD">
              <w:rPr>
                <w:noProof/>
                <w:webHidden/>
              </w:rPr>
              <w:fldChar w:fldCharType="separate"/>
            </w:r>
            <w:r w:rsidR="00CB640D">
              <w:rPr>
                <w:noProof/>
                <w:webHidden/>
              </w:rPr>
              <w:t>97</w:t>
            </w:r>
            <w:r w:rsidR="00BD62CD">
              <w:rPr>
                <w:noProof/>
                <w:webHidden/>
              </w:rPr>
              <w:fldChar w:fldCharType="end"/>
            </w:r>
          </w:hyperlink>
        </w:p>
        <w:p w14:paraId="37A8EAEA" w14:textId="78C773CD" w:rsidR="00BD62CD" w:rsidRDefault="00827C07">
          <w:pPr>
            <w:pStyle w:val="TOC2"/>
            <w:tabs>
              <w:tab w:val="left" w:pos="1840"/>
              <w:tab w:val="right" w:leader="dot" w:pos="9062"/>
            </w:tabs>
            <w:rPr>
              <w:rFonts w:asciiTheme="minorHAnsi" w:eastAsiaTheme="minorEastAsia" w:hAnsiTheme="minorHAnsi"/>
              <w:noProof/>
              <w:sz w:val="22"/>
              <w:lang w:eastAsia="en-GB"/>
            </w:rPr>
          </w:pPr>
          <w:hyperlink w:anchor="_Toc102979696" w:history="1">
            <w:r w:rsidR="00BD62CD" w:rsidRPr="00751B68">
              <w:rPr>
                <w:rStyle w:val="Hyperlink"/>
                <w:noProof/>
              </w:rPr>
              <w:t>Appendix D. -</w:t>
            </w:r>
            <w:r w:rsidR="00BD62CD">
              <w:rPr>
                <w:rFonts w:asciiTheme="minorHAnsi" w:eastAsiaTheme="minorEastAsia" w:hAnsiTheme="minorHAnsi"/>
                <w:noProof/>
                <w:sz w:val="22"/>
                <w:lang w:eastAsia="en-GB"/>
              </w:rPr>
              <w:tab/>
            </w:r>
            <w:r w:rsidR="00BD62CD" w:rsidRPr="00751B68">
              <w:rPr>
                <w:rStyle w:val="Hyperlink"/>
                <w:noProof/>
              </w:rPr>
              <w:t>Default Fall Back Intent Responses</w:t>
            </w:r>
            <w:r w:rsidR="00BD62CD">
              <w:rPr>
                <w:noProof/>
                <w:webHidden/>
              </w:rPr>
              <w:tab/>
            </w:r>
            <w:r w:rsidR="00BD62CD">
              <w:rPr>
                <w:noProof/>
                <w:webHidden/>
              </w:rPr>
              <w:fldChar w:fldCharType="begin"/>
            </w:r>
            <w:r w:rsidR="00BD62CD">
              <w:rPr>
                <w:noProof/>
                <w:webHidden/>
              </w:rPr>
              <w:instrText xml:space="preserve"> PAGEREF _Toc102979696 \h </w:instrText>
            </w:r>
            <w:r w:rsidR="00BD62CD">
              <w:rPr>
                <w:noProof/>
                <w:webHidden/>
              </w:rPr>
            </w:r>
            <w:r w:rsidR="00BD62CD">
              <w:rPr>
                <w:noProof/>
                <w:webHidden/>
              </w:rPr>
              <w:fldChar w:fldCharType="separate"/>
            </w:r>
            <w:r w:rsidR="00CB640D">
              <w:rPr>
                <w:noProof/>
                <w:webHidden/>
              </w:rPr>
              <w:t>99</w:t>
            </w:r>
            <w:r w:rsidR="00BD62CD">
              <w:rPr>
                <w:noProof/>
                <w:webHidden/>
              </w:rPr>
              <w:fldChar w:fldCharType="end"/>
            </w:r>
          </w:hyperlink>
        </w:p>
        <w:p w14:paraId="6648E44E" w14:textId="577D1151" w:rsidR="00BD62CD" w:rsidRDefault="00827C07">
          <w:pPr>
            <w:pStyle w:val="TOC2"/>
            <w:tabs>
              <w:tab w:val="left" w:pos="1813"/>
              <w:tab w:val="right" w:leader="dot" w:pos="9062"/>
            </w:tabs>
            <w:rPr>
              <w:rFonts w:asciiTheme="minorHAnsi" w:eastAsiaTheme="minorEastAsia" w:hAnsiTheme="minorHAnsi"/>
              <w:noProof/>
              <w:sz w:val="22"/>
              <w:lang w:eastAsia="en-GB"/>
            </w:rPr>
          </w:pPr>
          <w:hyperlink w:anchor="_Toc102979697" w:history="1">
            <w:r w:rsidR="00BD62CD" w:rsidRPr="00751B68">
              <w:rPr>
                <w:rStyle w:val="Hyperlink"/>
                <w:noProof/>
              </w:rPr>
              <w:t>Appendix E. -</w:t>
            </w:r>
            <w:r w:rsidR="00BD62CD">
              <w:rPr>
                <w:rFonts w:asciiTheme="minorHAnsi" w:eastAsiaTheme="minorEastAsia" w:hAnsiTheme="minorHAnsi"/>
                <w:noProof/>
                <w:sz w:val="22"/>
                <w:lang w:eastAsia="en-GB"/>
              </w:rPr>
              <w:tab/>
            </w:r>
            <w:r w:rsidR="00BD62CD" w:rsidRPr="00751B68">
              <w:rPr>
                <w:rStyle w:val="Hyperlink"/>
                <w:noProof/>
              </w:rPr>
              <w:t>The Other Developed Intents</w:t>
            </w:r>
            <w:r w:rsidR="00BD62CD">
              <w:rPr>
                <w:noProof/>
                <w:webHidden/>
              </w:rPr>
              <w:tab/>
            </w:r>
            <w:r w:rsidR="00BD62CD">
              <w:rPr>
                <w:noProof/>
                <w:webHidden/>
              </w:rPr>
              <w:fldChar w:fldCharType="begin"/>
            </w:r>
            <w:r w:rsidR="00BD62CD">
              <w:rPr>
                <w:noProof/>
                <w:webHidden/>
              </w:rPr>
              <w:instrText xml:space="preserve"> PAGEREF _Toc102979697 \h </w:instrText>
            </w:r>
            <w:r w:rsidR="00BD62CD">
              <w:rPr>
                <w:noProof/>
                <w:webHidden/>
              </w:rPr>
            </w:r>
            <w:r w:rsidR="00BD62CD">
              <w:rPr>
                <w:noProof/>
                <w:webHidden/>
              </w:rPr>
              <w:fldChar w:fldCharType="separate"/>
            </w:r>
            <w:r w:rsidR="00CB640D">
              <w:rPr>
                <w:noProof/>
                <w:webHidden/>
              </w:rPr>
              <w:t>100</w:t>
            </w:r>
            <w:r w:rsidR="00BD62CD">
              <w:rPr>
                <w:noProof/>
                <w:webHidden/>
              </w:rPr>
              <w:fldChar w:fldCharType="end"/>
            </w:r>
          </w:hyperlink>
        </w:p>
        <w:p w14:paraId="156B6140" w14:textId="607ACD39" w:rsidR="00BD62CD" w:rsidRDefault="00827C07">
          <w:pPr>
            <w:pStyle w:val="TOC2"/>
            <w:tabs>
              <w:tab w:val="left" w:pos="1800"/>
              <w:tab w:val="right" w:leader="dot" w:pos="9062"/>
            </w:tabs>
            <w:rPr>
              <w:rFonts w:asciiTheme="minorHAnsi" w:eastAsiaTheme="minorEastAsia" w:hAnsiTheme="minorHAnsi"/>
              <w:noProof/>
              <w:sz w:val="22"/>
              <w:lang w:eastAsia="en-GB"/>
            </w:rPr>
          </w:pPr>
          <w:hyperlink w:anchor="_Toc102979698" w:history="1">
            <w:r w:rsidR="00BD62CD" w:rsidRPr="00751B68">
              <w:rPr>
                <w:rStyle w:val="Hyperlink"/>
                <w:noProof/>
              </w:rPr>
              <w:t>Appendix F. -</w:t>
            </w:r>
            <w:r w:rsidR="00BD62CD">
              <w:rPr>
                <w:rFonts w:asciiTheme="minorHAnsi" w:eastAsiaTheme="minorEastAsia" w:hAnsiTheme="minorHAnsi"/>
                <w:noProof/>
                <w:sz w:val="22"/>
                <w:lang w:eastAsia="en-GB"/>
              </w:rPr>
              <w:tab/>
            </w:r>
            <w:r w:rsidR="00BD62CD" w:rsidRPr="00751B68">
              <w:rPr>
                <w:rStyle w:val="Hyperlink"/>
                <w:noProof/>
              </w:rPr>
              <w:t>EPA SWMM</w:t>
            </w:r>
            <w:r w:rsidR="00BD62CD">
              <w:rPr>
                <w:noProof/>
                <w:webHidden/>
              </w:rPr>
              <w:tab/>
            </w:r>
            <w:r w:rsidR="00BD62CD">
              <w:rPr>
                <w:noProof/>
                <w:webHidden/>
              </w:rPr>
              <w:fldChar w:fldCharType="begin"/>
            </w:r>
            <w:r w:rsidR="00BD62CD">
              <w:rPr>
                <w:noProof/>
                <w:webHidden/>
              </w:rPr>
              <w:instrText xml:space="preserve"> PAGEREF _Toc102979698 \h </w:instrText>
            </w:r>
            <w:r w:rsidR="00BD62CD">
              <w:rPr>
                <w:noProof/>
                <w:webHidden/>
              </w:rPr>
            </w:r>
            <w:r w:rsidR="00BD62CD">
              <w:rPr>
                <w:noProof/>
                <w:webHidden/>
              </w:rPr>
              <w:fldChar w:fldCharType="separate"/>
            </w:r>
            <w:r w:rsidR="00CB640D">
              <w:rPr>
                <w:noProof/>
                <w:webHidden/>
              </w:rPr>
              <w:t>102</w:t>
            </w:r>
            <w:r w:rsidR="00BD62CD">
              <w:rPr>
                <w:noProof/>
                <w:webHidden/>
              </w:rPr>
              <w:fldChar w:fldCharType="end"/>
            </w:r>
          </w:hyperlink>
        </w:p>
        <w:p w14:paraId="537E90B7" w14:textId="7FE42317" w:rsidR="00BD62CD" w:rsidRDefault="00827C07">
          <w:pPr>
            <w:pStyle w:val="TOC2"/>
            <w:tabs>
              <w:tab w:val="left" w:pos="1840"/>
              <w:tab w:val="right" w:leader="dot" w:pos="9062"/>
            </w:tabs>
            <w:rPr>
              <w:rFonts w:asciiTheme="minorHAnsi" w:eastAsiaTheme="minorEastAsia" w:hAnsiTheme="minorHAnsi"/>
              <w:noProof/>
              <w:sz w:val="22"/>
              <w:lang w:eastAsia="en-GB"/>
            </w:rPr>
          </w:pPr>
          <w:hyperlink w:anchor="_Toc102979699" w:history="1">
            <w:r w:rsidR="00BD62CD" w:rsidRPr="00751B68">
              <w:rPr>
                <w:rStyle w:val="Hyperlink"/>
                <w:noProof/>
              </w:rPr>
              <w:t>Appendix G. -</w:t>
            </w:r>
            <w:r w:rsidR="00BD62CD">
              <w:rPr>
                <w:rFonts w:asciiTheme="minorHAnsi" w:eastAsiaTheme="minorEastAsia" w:hAnsiTheme="minorHAnsi"/>
                <w:noProof/>
                <w:sz w:val="22"/>
                <w:lang w:eastAsia="en-GB"/>
              </w:rPr>
              <w:tab/>
            </w:r>
            <w:r w:rsidR="00BD62CD" w:rsidRPr="00751B68">
              <w:rPr>
                <w:rStyle w:val="Hyperlink"/>
                <w:noProof/>
              </w:rPr>
              <w:t>Python Script to Trigger Actions on the Webhook</w:t>
            </w:r>
            <w:r w:rsidR="00BD62CD">
              <w:rPr>
                <w:noProof/>
                <w:webHidden/>
              </w:rPr>
              <w:tab/>
            </w:r>
            <w:r w:rsidR="00BD62CD">
              <w:rPr>
                <w:noProof/>
                <w:webHidden/>
              </w:rPr>
              <w:fldChar w:fldCharType="begin"/>
            </w:r>
            <w:r w:rsidR="00BD62CD">
              <w:rPr>
                <w:noProof/>
                <w:webHidden/>
              </w:rPr>
              <w:instrText xml:space="preserve"> PAGEREF _Toc102979699 \h </w:instrText>
            </w:r>
            <w:r w:rsidR="00BD62CD">
              <w:rPr>
                <w:noProof/>
                <w:webHidden/>
              </w:rPr>
            </w:r>
            <w:r w:rsidR="00BD62CD">
              <w:rPr>
                <w:noProof/>
                <w:webHidden/>
              </w:rPr>
              <w:fldChar w:fldCharType="separate"/>
            </w:r>
            <w:r w:rsidR="00CB640D">
              <w:rPr>
                <w:noProof/>
                <w:webHidden/>
              </w:rPr>
              <w:t>104</w:t>
            </w:r>
            <w:r w:rsidR="00BD62CD">
              <w:rPr>
                <w:noProof/>
                <w:webHidden/>
              </w:rPr>
              <w:fldChar w:fldCharType="end"/>
            </w:r>
          </w:hyperlink>
        </w:p>
        <w:p w14:paraId="3982ACB9" w14:textId="56881E7D" w:rsidR="00BD62CD" w:rsidRDefault="00827C07">
          <w:pPr>
            <w:pStyle w:val="TOC2"/>
            <w:tabs>
              <w:tab w:val="left" w:pos="1840"/>
              <w:tab w:val="right" w:leader="dot" w:pos="9062"/>
            </w:tabs>
            <w:rPr>
              <w:rFonts w:asciiTheme="minorHAnsi" w:eastAsiaTheme="minorEastAsia" w:hAnsiTheme="minorHAnsi"/>
              <w:noProof/>
              <w:sz w:val="22"/>
              <w:lang w:eastAsia="en-GB"/>
            </w:rPr>
          </w:pPr>
          <w:hyperlink w:anchor="_Toc102979700" w:history="1">
            <w:r w:rsidR="00BD62CD" w:rsidRPr="00751B68">
              <w:rPr>
                <w:rStyle w:val="Hyperlink"/>
                <w:noProof/>
              </w:rPr>
              <w:t>Appendix H. -</w:t>
            </w:r>
            <w:r w:rsidR="00BD62CD">
              <w:rPr>
                <w:rFonts w:asciiTheme="minorHAnsi" w:eastAsiaTheme="minorEastAsia" w:hAnsiTheme="minorHAnsi"/>
                <w:noProof/>
                <w:sz w:val="22"/>
                <w:lang w:eastAsia="en-GB"/>
              </w:rPr>
              <w:tab/>
            </w:r>
            <w:r w:rsidR="00BD62CD" w:rsidRPr="00751B68">
              <w:rPr>
                <w:rStyle w:val="Hyperlink"/>
                <w:noProof/>
              </w:rPr>
              <w:t>Sample HTML and CSS</w:t>
            </w:r>
            <w:r w:rsidR="00BD62CD">
              <w:rPr>
                <w:noProof/>
                <w:webHidden/>
              </w:rPr>
              <w:tab/>
            </w:r>
            <w:r w:rsidR="00BD62CD">
              <w:rPr>
                <w:noProof/>
                <w:webHidden/>
              </w:rPr>
              <w:fldChar w:fldCharType="begin"/>
            </w:r>
            <w:r w:rsidR="00BD62CD">
              <w:rPr>
                <w:noProof/>
                <w:webHidden/>
              </w:rPr>
              <w:instrText xml:space="preserve"> PAGEREF _Toc102979700 \h </w:instrText>
            </w:r>
            <w:r w:rsidR="00BD62CD">
              <w:rPr>
                <w:noProof/>
                <w:webHidden/>
              </w:rPr>
            </w:r>
            <w:r w:rsidR="00BD62CD">
              <w:rPr>
                <w:noProof/>
                <w:webHidden/>
              </w:rPr>
              <w:fldChar w:fldCharType="separate"/>
            </w:r>
            <w:r w:rsidR="00CB640D">
              <w:rPr>
                <w:noProof/>
                <w:webHidden/>
              </w:rPr>
              <w:t>105</w:t>
            </w:r>
            <w:r w:rsidR="00BD62CD">
              <w:rPr>
                <w:noProof/>
                <w:webHidden/>
              </w:rPr>
              <w:fldChar w:fldCharType="end"/>
            </w:r>
          </w:hyperlink>
        </w:p>
        <w:p w14:paraId="652912CA" w14:textId="76CA16E2" w:rsidR="00BD62CD" w:rsidRDefault="00827C07">
          <w:pPr>
            <w:pStyle w:val="TOC2"/>
            <w:tabs>
              <w:tab w:val="left" w:pos="1760"/>
              <w:tab w:val="right" w:leader="dot" w:pos="9062"/>
            </w:tabs>
            <w:rPr>
              <w:rFonts w:asciiTheme="minorHAnsi" w:eastAsiaTheme="minorEastAsia" w:hAnsiTheme="minorHAnsi"/>
              <w:noProof/>
              <w:sz w:val="22"/>
              <w:lang w:eastAsia="en-GB"/>
            </w:rPr>
          </w:pPr>
          <w:hyperlink w:anchor="_Toc102979701" w:history="1">
            <w:r w:rsidR="00BD62CD" w:rsidRPr="00751B68">
              <w:rPr>
                <w:rStyle w:val="Hyperlink"/>
                <w:noProof/>
              </w:rPr>
              <w:t>Appendix I. -</w:t>
            </w:r>
            <w:r w:rsidR="00BD62CD">
              <w:rPr>
                <w:rFonts w:asciiTheme="minorHAnsi" w:eastAsiaTheme="minorEastAsia" w:hAnsiTheme="minorHAnsi"/>
                <w:noProof/>
                <w:sz w:val="22"/>
                <w:lang w:eastAsia="en-GB"/>
              </w:rPr>
              <w:tab/>
            </w:r>
            <w:r w:rsidR="00BD62CD" w:rsidRPr="00751B68">
              <w:rPr>
                <w:rStyle w:val="Hyperlink"/>
                <w:noProof/>
              </w:rPr>
              <w:t>Questionnaire for the Pilot Test</w:t>
            </w:r>
            <w:r w:rsidR="00BD62CD">
              <w:rPr>
                <w:noProof/>
                <w:webHidden/>
              </w:rPr>
              <w:tab/>
            </w:r>
            <w:r w:rsidR="00BD62CD">
              <w:rPr>
                <w:noProof/>
                <w:webHidden/>
              </w:rPr>
              <w:fldChar w:fldCharType="begin"/>
            </w:r>
            <w:r w:rsidR="00BD62CD">
              <w:rPr>
                <w:noProof/>
                <w:webHidden/>
              </w:rPr>
              <w:instrText xml:space="preserve"> PAGEREF _Toc102979701 \h </w:instrText>
            </w:r>
            <w:r w:rsidR="00BD62CD">
              <w:rPr>
                <w:noProof/>
                <w:webHidden/>
              </w:rPr>
            </w:r>
            <w:r w:rsidR="00BD62CD">
              <w:rPr>
                <w:noProof/>
                <w:webHidden/>
              </w:rPr>
              <w:fldChar w:fldCharType="separate"/>
            </w:r>
            <w:r w:rsidR="00CB640D">
              <w:rPr>
                <w:noProof/>
                <w:webHidden/>
              </w:rPr>
              <w:t>106</w:t>
            </w:r>
            <w:r w:rsidR="00BD62CD">
              <w:rPr>
                <w:noProof/>
                <w:webHidden/>
              </w:rPr>
              <w:fldChar w:fldCharType="end"/>
            </w:r>
          </w:hyperlink>
        </w:p>
        <w:p w14:paraId="09160B7D" w14:textId="1E5345E2" w:rsidR="00540746" w:rsidRDefault="00501C30" w:rsidP="0005014D">
          <w:pPr>
            <w:pStyle w:val="TOC1"/>
            <w:spacing w:line="276" w:lineRule="auto"/>
          </w:pPr>
          <w:r>
            <w:fldChar w:fldCharType="end"/>
          </w:r>
        </w:p>
      </w:sdtContent>
    </w:sdt>
    <w:bookmarkEnd w:id="6" w:displacedByCustomXml="prev"/>
    <w:bookmarkEnd w:id="5"/>
    <w:p w14:paraId="2DC3681E" w14:textId="77777777" w:rsidR="00540746" w:rsidRDefault="00540746" w:rsidP="0005014D">
      <w:pPr>
        <w:spacing w:line="276" w:lineRule="auto"/>
      </w:pPr>
      <w:r>
        <w:br w:type="page"/>
      </w:r>
    </w:p>
    <w:p w14:paraId="3C7E1918" w14:textId="77777777" w:rsidR="00540746" w:rsidRDefault="00540746" w:rsidP="0005014D">
      <w:pPr>
        <w:pStyle w:val="Heading1"/>
        <w:spacing w:line="276" w:lineRule="auto"/>
      </w:pPr>
      <w:bookmarkStart w:id="7" w:name="_Toc102979632"/>
      <w:r>
        <w:lastRenderedPageBreak/>
        <w:t>List of Figures</w:t>
      </w:r>
      <w:bookmarkEnd w:id="7"/>
    </w:p>
    <w:p w14:paraId="047A1847" w14:textId="44A22848" w:rsidR="00BD62CD" w:rsidRDefault="00C939A9">
      <w:pPr>
        <w:pStyle w:val="TableofFigures"/>
        <w:tabs>
          <w:tab w:val="right" w:leader="dot" w:pos="9062"/>
        </w:tabs>
        <w:rPr>
          <w:rFonts w:asciiTheme="minorHAnsi" w:eastAsiaTheme="minorEastAsia" w:hAnsiTheme="minorHAnsi"/>
          <w:noProof/>
          <w:sz w:val="22"/>
          <w:lang w:eastAsia="en-GB"/>
        </w:rPr>
      </w:pPr>
      <w:r>
        <w:fldChar w:fldCharType="begin"/>
      </w:r>
      <w:r>
        <w:instrText xml:space="preserve"> TOC \h \z \c "Figure" </w:instrText>
      </w:r>
      <w:r>
        <w:fldChar w:fldCharType="separate"/>
      </w:r>
      <w:hyperlink w:anchor="_Toc102979702" w:history="1">
        <w:r w:rsidR="00BD62CD" w:rsidRPr="004A0C3B">
          <w:rPr>
            <w:rStyle w:val="Hyperlink"/>
            <w:noProof/>
          </w:rPr>
          <w:t>Figure 1: Flood displacement risk by region</w:t>
        </w:r>
        <w:r w:rsidR="00BD62CD">
          <w:rPr>
            <w:noProof/>
            <w:webHidden/>
          </w:rPr>
          <w:tab/>
        </w:r>
        <w:r w:rsidR="00BD62CD">
          <w:rPr>
            <w:noProof/>
            <w:webHidden/>
          </w:rPr>
          <w:fldChar w:fldCharType="begin"/>
        </w:r>
        <w:r w:rsidR="00BD62CD">
          <w:rPr>
            <w:noProof/>
            <w:webHidden/>
          </w:rPr>
          <w:instrText xml:space="preserve"> PAGEREF _Toc102979702 \h </w:instrText>
        </w:r>
        <w:r w:rsidR="00BD62CD">
          <w:rPr>
            <w:noProof/>
            <w:webHidden/>
          </w:rPr>
        </w:r>
        <w:r w:rsidR="00BD62CD">
          <w:rPr>
            <w:noProof/>
            <w:webHidden/>
          </w:rPr>
          <w:fldChar w:fldCharType="separate"/>
        </w:r>
        <w:r w:rsidR="00CB640D">
          <w:rPr>
            <w:noProof/>
            <w:webHidden/>
          </w:rPr>
          <w:t>8</w:t>
        </w:r>
        <w:r w:rsidR="00BD62CD">
          <w:rPr>
            <w:noProof/>
            <w:webHidden/>
          </w:rPr>
          <w:fldChar w:fldCharType="end"/>
        </w:r>
      </w:hyperlink>
    </w:p>
    <w:p w14:paraId="5B021855" w14:textId="667BB6D3"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03" w:history="1">
        <w:r w:rsidR="00BD62CD" w:rsidRPr="004A0C3B">
          <w:rPr>
            <w:rStyle w:val="Hyperlink"/>
            <w:noProof/>
          </w:rPr>
          <w:t>Figure 2: Synthesis assessment of observed change in heavy precipitation and confidence in human contribution to the observed changes in the world’s regions. Source:(IPCC, 2021)</w:t>
        </w:r>
        <w:r w:rsidR="00BD62CD">
          <w:rPr>
            <w:noProof/>
            <w:webHidden/>
          </w:rPr>
          <w:tab/>
        </w:r>
        <w:r w:rsidR="00BD62CD">
          <w:rPr>
            <w:noProof/>
            <w:webHidden/>
          </w:rPr>
          <w:fldChar w:fldCharType="begin"/>
        </w:r>
        <w:r w:rsidR="00BD62CD">
          <w:rPr>
            <w:noProof/>
            <w:webHidden/>
          </w:rPr>
          <w:instrText xml:space="preserve"> PAGEREF _Toc102979703 \h </w:instrText>
        </w:r>
        <w:r w:rsidR="00BD62CD">
          <w:rPr>
            <w:noProof/>
            <w:webHidden/>
          </w:rPr>
        </w:r>
        <w:r w:rsidR="00BD62CD">
          <w:rPr>
            <w:noProof/>
            <w:webHidden/>
          </w:rPr>
          <w:fldChar w:fldCharType="separate"/>
        </w:r>
        <w:r w:rsidR="00CB640D">
          <w:rPr>
            <w:noProof/>
            <w:webHidden/>
          </w:rPr>
          <w:t>9</w:t>
        </w:r>
        <w:r w:rsidR="00BD62CD">
          <w:rPr>
            <w:noProof/>
            <w:webHidden/>
          </w:rPr>
          <w:fldChar w:fldCharType="end"/>
        </w:r>
      </w:hyperlink>
    </w:p>
    <w:p w14:paraId="7A6C6C16" w14:textId="2FA4B740" w:rsidR="00BD62CD" w:rsidRDefault="00827C07">
      <w:pPr>
        <w:pStyle w:val="TableofFigures"/>
        <w:tabs>
          <w:tab w:val="left" w:pos="6941"/>
          <w:tab w:val="right" w:leader="dot" w:pos="9062"/>
        </w:tabs>
        <w:rPr>
          <w:rFonts w:asciiTheme="minorHAnsi" w:eastAsiaTheme="minorEastAsia" w:hAnsiTheme="minorHAnsi"/>
          <w:noProof/>
          <w:sz w:val="22"/>
          <w:lang w:eastAsia="en-GB"/>
        </w:rPr>
      </w:pPr>
      <w:hyperlink w:anchor="_Toc102979704" w:history="1">
        <w:r w:rsidR="00BD62CD" w:rsidRPr="004A0C3B">
          <w:rPr>
            <w:rStyle w:val="Hyperlink"/>
            <w:noProof/>
          </w:rPr>
          <w:t>Figure 3: Major and minor flow interactions during an extreme event</w:t>
        </w:r>
        <w:r w:rsidR="00BD62CD">
          <w:rPr>
            <w:rFonts w:asciiTheme="minorHAnsi" w:eastAsiaTheme="minorEastAsia" w:hAnsiTheme="minorHAnsi"/>
            <w:noProof/>
            <w:sz w:val="22"/>
            <w:lang w:eastAsia="en-GB"/>
          </w:rPr>
          <w:tab/>
        </w:r>
        <w:r w:rsidR="00BD62CD" w:rsidRPr="004A0C3B">
          <w:rPr>
            <w:rStyle w:val="Hyperlink"/>
            <w:noProof/>
          </w:rPr>
          <w:t>Adapted from (Schmitt, et al., 2004, Ellis, et al., 2009)</w:t>
        </w:r>
        <w:r w:rsidR="00BD62CD">
          <w:rPr>
            <w:noProof/>
            <w:webHidden/>
          </w:rPr>
          <w:tab/>
        </w:r>
        <w:r w:rsidR="00BD62CD">
          <w:rPr>
            <w:noProof/>
            <w:webHidden/>
          </w:rPr>
          <w:tab/>
        </w:r>
        <w:r w:rsidR="00BD62CD">
          <w:rPr>
            <w:noProof/>
            <w:webHidden/>
          </w:rPr>
          <w:fldChar w:fldCharType="begin"/>
        </w:r>
        <w:r w:rsidR="00BD62CD">
          <w:rPr>
            <w:noProof/>
            <w:webHidden/>
          </w:rPr>
          <w:instrText xml:space="preserve"> PAGEREF _Toc102979704 \h </w:instrText>
        </w:r>
        <w:r w:rsidR="00BD62CD">
          <w:rPr>
            <w:noProof/>
            <w:webHidden/>
          </w:rPr>
        </w:r>
        <w:r w:rsidR="00BD62CD">
          <w:rPr>
            <w:noProof/>
            <w:webHidden/>
          </w:rPr>
          <w:fldChar w:fldCharType="separate"/>
        </w:r>
        <w:r w:rsidR="00CB640D">
          <w:rPr>
            <w:noProof/>
            <w:webHidden/>
          </w:rPr>
          <w:t>9</w:t>
        </w:r>
        <w:r w:rsidR="00BD62CD">
          <w:rPr>
            <w:noProof/>
            <w:webHidden/>
          </w:rPr>
          <w:fldChar w:fldCharType="end"/>
        </w:r>
      </w:hyperlink>
    </w:p>
    <w:p w14:paraId="2C7B87D2" w14:textId="5166974E"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05" w:history="1">
        <w:r w:rsidR="00BD62CD" w:rsidRPr="004A0C3B">
          <w:rPr>
            <w:rStyle w:val="Hyperlink"/>
            <w:noProof/>
          </w:rPr>
          <w:t>Figure 4: A flooded manhole</w:t>
        </w:r>
        <w:r w:rsidR="00BD62CD">
          <w:rPr>
            <w:noProof/>
            <w:webHidden/>
          </w:rPr>
          <w:tab/>
        </w:r>
        <w:r w:rsidR="00BD62CD">
          <w:rPr>
            <w:noProof/>
            <w:webHidden/>
          </w:rPr>
          <w:fldChar w:fldCharType="begin"/>
        </w:r>
        <w:r w:rsidR="00BD62CD">
          <w:rPr>
            <w:noProof/>
            <w:webHidden/>
          </w:rPr>
          <w:instrText xml:space="preserve"> PAGEREF _Toc102979705 \h </w:instrText>
        </w:r>
        <w:r w:rsidR="00BD62CD">
          <w:rPr>
            <w:noProof/>
            <w:webHidden/>
          </w:rPr>
        </w:r>
        <w:r w:rsidR="00BD62CD">
          <w:rPr>
            <w:noProof/>
            <w:webHidden/>
          </w:rPr>
          <w:fldChar w:fldCharType="separate"/>
        </w:r>
        <w:r w:rsidR="00CB640D">
          <w:rPr>
            <w:noProof/>
            <w:webHidden/>
          </w:rPr>
          <w:t>10</w:t>
        </w:r>
        <w:r w:rsidR="00BD62CD">
          <w:rPr>
            <w:noProof/>
            <w:webHidden/>
          </w:rPr>
          <w:fldChar w:fldCharType="end"/>
        </w:r>
      </w:hyperlink>
    </w:p>
    <w:p w14:paraId="1A1658A3" w14:textId="695E6B8D" w:rsidR="00BD62CD" w:rsidRDefault="00827C07">
      <w:pPr>
        <w:pStyle w:val="TableofFigures"/>
        <w:tabs>
          <w:tab w:val="left" w:pos="4826"/>
          <w:tab w:val="right" w:leader="dot" w:pos="9062"/>
        </w:tabs>
        <w:rPr>
          <w:rFonts w:asciiTheme="minorHAnsi" w:eastAsiaTheme="minorEastAsia" w:hAnsiTheme="minorHAnsi"/>
          <w:noProof/>
          <w:sz w:val="22"/>
          <w:lang w:eastAsia="en-GB"/>
        </w:rPr>
      </w:pPr>
      <w:hyperlink w:anchor="_Toc102979706" w:history="1">
        <w:r w:rsidR="00BD62CD" w:rsidRPr="004A0C3B">
          <w:rPr>
            <w:rStyle w:val="Hyperlink"/>
            <w:noProof/>
          </w:rPr>
          <w:t>Figure 5: Natural Language Processing Pipeline</w:t>
        </w:r>
        <w:r w:rsidR="00BD62CD">
          <w:rPr>
            <w:rFonts w:asciiTheme="minorHAnsi" w:eastAsiaTheme="minorEastAsia" w:hAnsiTheme="minorHAnsi"/>
            <w:noProof/>
            <w:sz w:val="22"/>
            <w:lang w:eastAsia="en-GB"/>
          </w:rPr>
          <w:tab/>
        </w:r>
        <w:r w:rsidR="00BD62CD" w:rsidRPr="004A0C3B">
          <w:rPr>
            <w:rStyle w:val="Hyperlink"/>
            <w:noProof/>
          </w:rPr>
          <w:t xml:space="preserve"> Source: Geitgey ( 2018)</w:t>
        </w:r>
        <w:r w:rsidR="00BD62CD">
          <w:rPr>
            <w:noProof/>
            <w:webHidden/>
          </w:rPr>
          <w:tab/>
        </w:r>
        <w:r w:rsidR="00BD62CD">
          <w:rPr>
            <w:noProof/>
            <w:webHidden/>
          </w:rPr>
          <w:fldChar w:fldCharType="begin"/>
        </w:r>
        <w:r w:rsidR="00BD62CD">
          <w:rPr>
            <w:noProof/>
            <w:webHidden/>
          </w:rPr>
          <w:instrText xml:space="preserve"> PAGEREF _Toc102979706 \h </w:instrText>
        </w:r>
        <w:r w:rsidR="00BD62CD">
          <w:rPr>
            <w:noProof/>
            <w:webHidden/>
          </w:rPr>
        </w:r>
        <w:r w:rsidR="00BD62CD">
          <w:rPr>
            <w:noProof/>
            <w:webHidden/>
          </w:rPr>
          <w:fldChar w:fldCharType="separate"/>
        </w:r>
        <w:r w:rsidR="00CB640D">
          <w:rPr>
            <w:noProof/>
            <w:webHidden/>
          </w:rPr>
          <w:t>16</w:t>
        </w:r>
        <w:r w:rsidR="00BD62CD">
          <w:rPr>
            <w:noProof/>
            <w:webHidden/>
          </w:rPr>
          <w:fldChar w:fldCharType="end"/>
        </w:r>
      </w:hyperlink>
    </w:p>
    <w:p w14:paraId="6653146B" w14:textId="47B05F23"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07" w:history="1">
        <w:r w:rsidR="00BD62CD" w:rsidRPr="004A0C3B">
          <w:rPr>
            <w:rStyle w:val="Hyperlink"/>
            <w:noProof/>
          </w:rPr>
          <w:t>Figure 6: Tokenization</w:t>
        </w:r>
        <w:r w:rsidR="00BD62CD">
          <w:rPr>
            <w:noProof/>
            <w:webHidden/>
          </w:rPr>
          <w:tab/>
        </w:r>
        <w:r w:rsidR="00BD62CD">
          <w:rPr>
            <w:noProof/>
            <w:webHidden/>
          </w:rPr>
          <w:fldChar w:fldCharType="begin"/>
        </w:r>
        <w:r w:rsidR="00BD62CD">
          <w:rPr>
            <w:noProof/>
            <w:webHidden/>
          </w:rPr>
          <w:instrText xml:space="preserve"> PAGEREF _Toc102979707 \h </w:instrText>
        </w:r>
        <w:r w:rsidR="00BD62CD">
          <w:rPr>
            <w:noProof/>
            <w:webHidden/>
          </w:rPr>
        </w:r>
        <w:r w:rsidR="00BD62CD">
          <w:rPr>
            <w:noProof/>
            <w:webHidden/>
          </w:rPr>
          <w:fldChar w:fldCharType="separate"/>
        </w:r>
        <w:r w:rsidR="00CB640D">
          <w:rPr>
            <w:noProof/>
            <w:webHidden/>
          </w:rPr>
          <w:t>16</w:t>
        </w:r>
        <w:r w:rsidR="00BD62CD">
          <w:rPr>
            <w:noProof/>
            <w:webHidden/>
          </w:rPr>
          <w:fldChar w:fldCharType="end"/>
        </w:r>
      </w:hyperlink>
    </w:p>
    <w:p w14:paraId="1C433759" w14:textId="03270E23"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08" w:history="1">
        <w:r w:rsidR="00BD62CD" w:rsidRPr="004A0C3B">
          <w:rPr>
            <w:rStyle w:val="Hyperlink"/>
            <w:noProof/>
          </w:rPr>
          <w:t>Figure 7: An Illustration of Word-Based Tokenization</w:t>
        </w:r>
        <w:r w:rsidR="00BD62CD">
          <w:rPr>
            <w:noProof/>
            <w:webHidden/>
          </w:rPr>
          <w:tab/>
        </w:r>
        <w:r w:rsidR="00BD62CD">
          <w:rPr>
            <w:noProof/>
            <w:webHidden/>
          </w:rPr>
          <w:fldChar w:fldCharType="begin"/>
        </w:r>
        <w:r w:rsidR="00BD62CD">
          <w:rPr>
            <w:noProof/>
            <w:webHidden/>
          </w:rPr>
          <w:instrText xml:space="preserve"> PAGEREF _Toc102979708 \h </w:instrText>
        </w:r>
        <w:r w:rsidR="00BD62CD">
          <w:rPr>
            <w:noProof/>
            <w:webHidden/>
          </w:rPr>
        </w:r>
        <w:r w:rsidR="00BD62CD">
          <w:rPr>
            <w:noProof/>
            <w:webHidden/>
          </w:rPr>
          <w:fldChar w:fldCharType="separate"/>
        </w:r>
        <w:r w:rsidR="00CB640D">
          <w:rPr>
            <w:noProof/>
            <w:webHidden/>
          </w:rPr>
          <w:t>17</w:t>
        </w:r>
        <w:r w:rsidR="00BD62CD">
          <w:rPr>
            <w:noProof/>
            <w:webHidden/>
          </w:rPr>
          <w:fldChar w:fldCharType="end"/>
        </w:r>
      </w:hyperlink>
    </w:p>
    <w:p w14:paraId="59AF0914" w14:textId="5D2E7E55"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09" w:history="1">
        <w:r w:rsidR="00BD62CD" w:rsidRPr="004A0C3B">
          <w:rPr>
            <w:rStyle w:val="Hyperlink"/>
            <w:noProof/>
          </w:rPr>
          <w:t>Figure 8: Character-Based Tokenization</w:t>
        </w:r>
        <w:r w:rsidR="00BD62CD">
          <w:rPr>
            <w:noProof/>
            <w:webHidden/>
          </w:rPr>
          <w:tab/>
        </w:r>
        <w:r w:rsidR="00BD62CD">
          <w:rPr>
            <w:noProof/>
            <w:webHidden/>
          </w:rPr>
          <w:fldChar w:fldCharType="begin"/>
        </w:r>
        <w:r w:rsidR="00BD62CD">
          <w:rPr>
            <w:noProof/>
            <w:webHidden/>
          </w:rPr>
          <w:instrText xml:space="preserve"> PAGEREF _Toc102979709 \h </w:instrText>
        </w:r>
        <w:r w:rsidR="00BD62CD">
          <w:rPr>
            <w:noProof/>
            <w:webHidden/>
          </w:rPr>
        </w:r>
        <w:r w:rsidR="00BD62CD">
          <w:rPr>
            <w:noProof/>
            <w:webHidden/>
          </w:rPr>
          <w:fldChar w:fldCharType="separate"/>
        </w:r>
        <w:r w:rsidR="00CB640D">
          <w:rPr>
            <w:noProof/>
            <w:webHidden/>
          </w:rPr>
          <w:t>18</w:t>
        </w:r>
        <w:r w:rsidR="00BD62CD">
          <w:rPr>
            <w:noProof/>
            <w:webHidden/>
          </w:rPr>
          <w:fldChar w:fldCharType="end"/>
        </w:r>
      </w:hyperlink>
    </w:p>
    <w:p w14:paraId="2AFC2380" w14:textId="423526DA"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10" w:history="1">
        <w:r w:rsidR="00BD62CD" w:rsidRPr="004A0C3B">
          <w:rPr>
            <w:rStyle w:val="Hyperlink"/>
            <w:noProof/>
          </w:rPr>
          <w:t>Figure 9: Subword Tokenization</w:t>
        </w:r>
        <w:r w:rsidR="00BD62CD">
          <w:rPr>
            <w:noProof/>
            <w:webHidden/>
          </w:rPr>
          <w:tab/>
        </w:r>
        <w:r w:rsidR="00BD62CD">
          <w:rPr>
            <w:noProof/>
            <w:webHidden/>
          </w:rPr>
          <w:fldChar w:fldCharType="begin"/>
        </w:r>
        <w:r w:rsidR="00BD62CD">
          <w:rPr>
            <w:noProof/>
            <w:webHidden/>
          </w:rPr>
          <w:instrText xml:space="preserve"> PAGEREF _Toc102979710 \h </w:instrText>
        </w:r>
        <w:r w:rsidR="00BD62CD">
          <w:rPr>
            <w:noProof/>
            <w:webHidden/>
          </w:rPr>
        </w:r>
        <w:r w:rsidR="00BD62CD">
          <w:rPr>
            <w:noProof/>
            <w:webHidden/>
          </w:rPr>
          <w:fldChar w:fldCharType="separate"/>
        </w:r>
        <w:r w:rsidR="00CB640D">
          <w:rPr>
            <w:noProof/>
            <w:webHidden/>
          </w:rPr>
          <w:t>18</w:t>
        </w:r>
        <w:r w:rsidR="00BD62CD">
          <w:rPr>
            <w:noProof/>
            <w:webHidden/>
          </w:rPr>
          <w:fldChar w:fldCharType="end"/>
        </w:r>
      </w:hyperlink>
    </w:p>
    <w:p w14:paraId="25EABA2C" w14:textId="4F327109"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11" w:history="1">
        <w:r w:rsidR="00BD62CD" w:rsidRPr="004A0C3B">
          <w:rPr>
            <w:rStyle w:val="Hyperlink"/>
            <w:noProof/>
          </w:rPr>
          <w:t>Figure 10: Stop Words Removal</w:t>
        </w:r>
        <w:r w:rsidR="00BD62CD">
          <w:rPr>
            <w:noProof/>
            <w:webHidden/>
          </w:rPr>
          <w:tab/>
        </w:r>
        <w:r w:rsidR="00BD62CD">
          <w:rPr>
            <w:noProof/>
            <w:webHidden/>
          </w:rPr>
          <w:fldChar w:fldCharType="begin"/>
        </w:r>
        <w:r w:rsidR="00BD62CD">
          <w:rPr>
            <w:noProof/>
            <w:webHidden/>
          </w:rPr>
          <w:instrText xml:space="preserve"> PAGEREF _Toc102979711 \h </w:instrText>
        </w:r>
        <w:r w:rsidR="00BD62CD">
          <w:rPr>
            <w:noProof/>
            <w:webHidden/>
          </w:rPr>
        </w:r>
        <w:r w:rsidR="00BD62CD">
          <w:rPr>
            <w:noProof/>
            <w:webHidden/>
          </w:rPr>
          <w:fldChar w:fldCharType="separate"/>
        </w:r>
        <w:r w:rsidR="00CB640D">
          <w:rPr>
            <w:noProof/>
            <w:webHidden/>
          </w:rPr>
          <w:t>19</w:t>
        </w:r>
        <w:r w:rsidR="00BD62CD">
          <w:rPr>
            <w:noProof/>
            <w:webHidden/>
          </w:rPr>
          <w:fldChar w:fldCharType="end"/>
        </w:r>
      </w:hyperlink>
    </w:p>
    <w:p w14:paraId="38F4E734" w14:textId="472F1432"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12" w:history="1">
        <w:r w:rsidR="00BD62CD" w:rsidRPr="004A0C3B">
          <w:rPr>
            <w:rStyle w:val="Hyperlink"/>
            <w:noProof/>
          </w:rPr>
          <w:t>Figure 11: Lemmatization vs Stemming</w:t>
        </w:r>
        <w:r w:rsidR="00BD62CD">
          <w:rPr>
            <w:noProof/>
            <w:webHidden/>
          </w:rPr>
          <w:tab/>
        </w:r>
        <w:r w:rsidR="00BD62CD">
          <w:rPr>
            <w:noProof/>
            <w:webHidden/>
          </w:rPr>
          <w:fldChar w:fldCharType="begin"/>
        </w:r>
        <w:r w:rsidR="00BD62CD">
          <w:rPr>
            <w:noProof/>
            <w:webHidden/>
          </w:rPr>
          <w:instrText xml:space="preserve"> PAGEREF _Toc102979712 \h </w:instrText>
        </w:r>
        <w:r w:rsidR="00BD62CD">
          <w:rPr>
            <w:noProof/>
            <w:webHidden/>
          </w:rPr>
        </w:r>
        <w:r w:rsidR="00BD62CD">
          <w:rPr>
            <w:noProof/>
            <w:webHidden/>
          </w:rPr>
          <w:fldChar w:fldCharType="separate"/>
        </w:r>
        <w:r w:rsidR="00CB640D">
          <w:rPr>
            <w:noProof/>
            <w:webHidden/>
          </w:rPr>
          <w:t>20</w:t>
        </w:r>
        <w:r w:rsidR="00BD62CD">
          <w:rPr>
            <w:noProof/>
            <w:webHidden/>
          </w:rPr>
          <w:fldChar w:fldCharType="end"/>
        </w:r>
      </w:hyperlink>
    </w:p>
    <w:p w14:paraId="265678BB" w14:textId="082D44AF"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13" w:history="1">
        <w:r w:rsidR="00BD62CD" w:rsidRPr="004A0C3B">
          <w:rPr>
            <w:rStyle w:val="Hyperlink"/>
            <w:noProof/>
          </w:rPr>
          <w:t>Figure 12: Continous Bag of Words</w:t>
        </w:r>
        <w:r w:rsidR="00BD62CD">
          <w:rPr>
            <w:noProof/>
            <w:webHidden/>
          </w:rPr>
          <w:tab/>
        </w:r>
        <w:r w:rsidR="00BD62CD">
          <w:rPr>
            <w:noProof/>
            <w:webHidden/>
          </w:rPr>
          <w:fldChar w:fldCharType="begin"/>
        </w:r>
        <w:r w:rsidR="00BD62CD">
          <w:rPr>
            <w:noProof/>
            <w:webHidden/>
          </w:rPr>
          <w:instrText xml:space="preserve"> PAGEREF _Toc102979713 \h </w:instrText>
        </w:r>
        <w:r w:rsidR="00BD62CD">
          <w:rPr>
            <w:noProof/>
            <w:webHidden/>
          </w:rPr>
        </w:r>
        <w:r w:rsidR="00BD62CD">
          <w:rPr>
            <w:noProof/>
            <w:webHidden/>
          </w:rPr>
          <w:fldChar w:fldCharType="separate"/>
        </w:r>
        <w:r w:rsidR="00CB640D">
          <w:rPr>
            <w:noProof/>
            <w:webHidden/>
          </w:rPr>
          <w:t>22</w:t>
        </w:r>
        <w:r w:rsidR="00BD62CD">
          <w:rPr>
            <w:noProof/>
            <w:webHidden/>
          </w:rPr>
          <w:fldChar w:fldCharType="end"/>
        </w:r>
      </w:hyperlink>
    </w:p>
    <w:p w14:paraId="5E62524F" w14:textId="55275E7A"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14" w:history="1">
        <w:r w:rsidR="00BD62CD" w:rsidRPr="004A0C3B">
          <w:rPr>
            <w:rStyle w:val="Hyperlink"/>
            <w:noProof/>
          </w:rPr>
          <w:t>Figure 13: Skip-Gram Method</w:t>
        </w:r>
        <w:r w:rsidR="00BD62CD">
          <w:rPr>
            <w:noProof/>
            <w:webHidden/>
          </w:rPr>
          <w:tab/>
        </w:r>
        <w:r w:rsidR="00BD62CD">
          <w:rPr>
            <w:noProof/>
            <w:webHidden/>
          </w:rPr>
          <w:fldChar w:fldCharType="begin"/>
        </w:r>
        <w:r w:rsidR="00BD62CD">
          <w:rPr>
            <w:noProof/>
            <w:webHidden/>
          </w:rPr>
          <w:instrText xml:space="preserve"> PAGEREF _Toc102979714 \h </w:instrText>
        </w:r>
        <w:r w:rsidR="00BD62CD">
          <w:rPr>
            <w:noProof/>
            <w:webHidden/>
          </w:rPr>
        </w:r>
        <w:r w:rsidR="00BD62CD">
          <w:rPr>
            <w:noProof/>
            <w:webHidden/>
          </w:rPr>
          <w:fldChar w:fldCharType="separate"/>
        </w:r>
        <w:r w:rsidR="00CB640D">
          <w:rPr>
            <w:noProof/>
            <w:webHidden/>
          </w:rPr>
          <w:t>23</w:t>
        </w:r>
        <w:r w:rsidR="00BD62CD">
          <w:rPr>
            <w:noProof/>
            <w:webHidden/>
          </w:rPr>
          <w:fldChar w:fldCharType="end"/>
        </w:r>
      </w:hyperlink>
    </w:p>
    <w:p w14:paraId="7CFC7943" w14:textId="22A61F9A" w:rsidR="00BD62CD" w:rsidRDefault="00827C07">
      <w:pPr>
        <w:pStyle w:val="TableofFigures"/>
        <w:tabs>
          <w:tab w:val="left" w:pos="3766"/>
          <w:tab w:val="right" w:leader="dot" w:pos="9062"/>
        </w:tabs>
        <w:rPr>
          <w:rFonts w:asciiTheme="minorHAnsi" w:eastAsiaTheme="minorEastAsia" w:hAnsiTheme="minorHAnsi"/>
          <w:noProof/>
          <w:sz w:val="22"/>
          <w:lang w:eastAsia="en-GB"/>
        </w:rPr>
      </w:pPr>
      <w:hyperlink w:anchor="_Toc102979715" w:history="1">
        <w:r w:rsidR="00BD62CD" w:rsidRPr="004A0C3B">
          <w:rPr>
            <w:rStyle w:val="Hyperlink"/>
            <w:noProof/>
          </w:rPr>
          <w:t xml:space="preserve">Figure 14: Node(manhole) Flooding </w:t>
        </w:r>
        <w:r w:rsidR="00BD62CD">
          <w:rPr>
            <w:rFonts w:asciiTheme="minorHAnsi" w:eastAsiaTheme="minorEastAsia" w:hAnsiTheme="minorHAnsi"/>
            <w:noProof/>
            <w:sz w:val="22"/>
            <w:lang w:eastAsia="en-GB"/>
          </w:rPr>
          <w:tab/>
        </w:r>
        <w:r w:rsidR="00BD62CD" w:rsidRPr="004A0C3B">
          <w:rPr>
            <w:rStyle w:val="Hyperlink"/>
            <w:noProof/>
          </w:rPr>
          <w:t xml:space="preserve"> Adapted from (Rossman and Huber, 2017)</w:t>
        </w:r>
        <w:r w:rsidR="00BD62CD">
          <w:rPr>
            <w:noProof/>
            <w:webHidden/>
          </w:rPr>
          <w:tab/>
        </w:r>
        <w:r w:rsidR="00BD62CD">
          <w:rPr>
            <w:noProof/>
            <w:webHidden/>
          </w:rPr>
          <w:fldChar w:fldCharType="begin"/>
        </w:r>
        <w:r w:rsidR="00BD62CD">
          <w:rPr>
            <w:noProof/>
            <w:webHidden/>
          </w:rPr>
          <w:instrText xml:space="preserve"> PAGEREF _Toc102979715 \h </w:instrText>
        </w:r>
        <w:r w:rsidR="00BD62CD">
          <w:rPr>
            <w:noProof/>
            <w:webHidden/>
          </w:rPr>
        </w:r>
        <w:r w:rsidR="00BD62CD">
          <w:rPr>
            <w:noProof/>
            <w:webHidden/>
          </w:rPr>
          <w:fldChar w:fldCharType="separate"/>
        </w:r>
        <w:r w:rsidR="00CB640D">
          <w:rPr>
            <w:noProof/>
            <w:webHidden/>
          </w:rPr>
          <w:t>27</w:t>
        </w:r>
        <w:r w:rsidR="00BD62CD">
          <w:rPr>
            <w:noProof/>
            <w:webHidden/>
          </w:rPr>
          <w:fldChar w:fldCharType="end"/>
        </w:r>
      </w:hyperlink>
    </w:p>
    <w:p w14:paraId="7CC4F400" w14:textId="45D72AC7"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16" w:history="1">
        <w:r w:rsidR="00BD62CD" w:rsidRPr="004A0C3B">
          <w:rPr>
            <w:rStyle w:val="Hyperlink"/>
            <w:noProof/>
          </w:rPr>
          <w:t>Figure 15: Do Lo, Hanoi, Vietnam</w:t>
        </w:r>
        <w:r w:rsidR="00BD62CD">
          <w:rPr>
            <w:noProof/>
            <w:webHidden/>
          </w:rPr>
          <w:tab/>
        </w:r>
        <w:r w:rsidR="00BD62CD">
          <w:rPr>
            <w:noProof/>
            <w:webHidden/>
          </w:rPr>
          <w:fldChar w:fldCharType="begin"/>
        </w:r>
        <w:r w:rsidR="00BD62CD">
          <w:rPr>
            <w:noProof/>
            <w:webHidden/>
          </w:rPr>
          <w:instrText xml:space="preserve"> PAGEREF _Toc102979716 \h </w:instrText>
        </w:r>
        <w:r w:rsidR="00BD62CD">
          <w:rPr>
            <w:noProof/>
            <w:webHidden/>
          </w:rPr>
        </w:r>
        <w:r w:rsidR="00BD62CD">
          <w:rPr>
            <w:noProof/>
            <w:webHidden/>
          </w:rPr>
          <w:fldChar w:fldCharType="separate"/>
        </w:r>
        <w:r w:rsidR="00CB640D">
          <w:rPr>
            <w:noProof/>
            <w:webHidden/>
          </w:rPr>
          <w:t>30</w:t>
        </w:r>
        <w:r w:rsidR="00BD62CD">
          <w:rPr>
            <w:noProof/>
            <w:webHidden/>
          </w:rPr>
          <w:fldChar w:fldCharType="end"/>
        </w:r>
      </w:hyperlink>
    </w:p>
    <w:p w14:paraId="2AD19D29" w14:textId="5728C7B6" w:rsidR="00BD62CD" w:rsidRDefault="00827C07">
      <w:pPr>
        <w:pStyle w:val="TableofFigures"/>
        <w:tabs>
          <w:tab w:val="left" w:pos="5386"/>
          <w:tab w:val="right" w:leader="dot" w:pos="9062"/>
        </w:tabs>
        <w:rPr>
          <w:rFonts w:asciiTheme="minorHAnsi" w:eastAsiaTheme="minorEastAsia" w:hAnsiTheme="minorHAnsi"/>
          <w:noProof/>
          <w:sz w:val="22"/>
          <w:lang w:eastAsia="en-GB"/>
        </w:rPr>
      </w:pPr>
      <w:hyperlink w:anchor="_Toc102979717" w:history="1">
        <w:r w:rsidR="00BD62CD" w:rsidRPr="004A0C3B">
          <w:rPr>
            <w:rStyle w:val="Hyperlink"/>
            <w:noProof/>
          </w:rPr>
          <w:t>Figure 16: Landcover in Do Lo, Yen Nghia, Ha Dong</w:t>
        </w:r>
        <w:r w:rsidR="00BD62CD">
          <w:rPr>
            <w:rFonts w:asciiTheme="minorHAnsi" w:eastAsiaTheme="minorEastAsia" w:hAnsiTheme="minorHAnsi"/>
            <w:noProof/>
            <w:sz w:val="22"/>
            <w:lang w:eastAsia="en-GB"/>
          </w:rPr>
          <w:tab/>
        </w:r>
        <w:r w:rsidR="00BD62CD" w:rsidRPr="004A0C3B">
          <w:rPr>
            <w:rStyle w:val="Hyperlink"/>
            <w:noProof/>
          </w:rPr>
          <w:t xml:space="preserve"> Source:(Do, 2021)</w:t>
        </w:r>
        <w:r w:rsidR="00BD62CD">
          <w:rPr>
            <w:noProof/>
            <w:webHidden/>
          </w:rPr>
          <w:tab/>
        </w:r>
        <w:r w:rsidR="00BD62CD">
          <w:rPr>
            <w:noProof/>
            <w:webHidden/>
          </w:rPr>
          <w:fldChar w:fldCharType="begin"/>
        </w:r>
        <w:r w:rsidR="00BD62CD">
          <w:rPr>
            <w:noProof/>
            <w:webHidden/>
          </w:rPr>
          <w:instrText xml:space="preserve"> PAGEREF _Toc102979717 \h </w:instrText>
        </w:r>
        <w:r w:rsidR="00BD62CD">
          <w:rPr>
            <w:noProof/>
            <w:webHidden/>
          </w:rPr>
        </w:r>
        <w:r w:rsidR="00BD62CD">
          <w:rPr>
            <w:noProof/>
            <w:webHidden/>
          </w:rPr>
          <w:fldChar w:fldCharType="separate"/>
        </w:r>
        <w:r w:rsidR="00CB640D">
          <w:rPr>
            <w:noProof/>
            <w:webHidden/>
          </w:rPr>
          <w:t>31</w:t>
        </w:r>
        <w:r w:rsidR="00BD62CD">
          <w:rPr>
            <w:noProof/>
            <w:webHidden/>
          </w:rPr>
          <w:fldChar w:fldCharType="end"/>
        </w:r>
      </w:hyperlink>
    </w:p>
    <w:p w14:paraId="4686FCCB" w14:textId="6F1D5862" w:rsidR="00BD62CD" w:rsidRDefault="00827C07">
      <w:pPr>
        <w:pStyle w:val="TableofFigures"/>
        <w:tabs>
          <w:tab w:val="left" w:pos="6699"/>
          <w:tab w:val="right" w:leader="dot" w:pos="9062"/>
        </w:tabs>
        <w:rPr>
          <w:rFonts w:asciiTheme="minorHAnsi" w:eastAsiaTheme="minorEastAsia" w:hAnsiTheme="minorHAnsi"/>
          <w:noProof/>
          <w:sz w:val="22"/>
          <w:lang w:eastAsia="en-GB"/>
        </w:rPr>
      </w:pPr>
      <w:hyperlink w:anchor="_Toc102979718" w:history="1">
        <w:r w:rsidR="00BD62CD" w:rsidRPr="004A0C3B">
          <w:rPr>
            <w:rStyle w:val="Hyperlink"/>
            <w:noProof/>
          </w:rPr>
          <w:t>Figure 17: SWMM Drainage system in Do Lo, Yen Nghia, Ha Noi.</w:t>
        </w:r>
        <w:r w:rsidR="00BD62CD">
          <w:rPr>
            <w:rFonts w:asciiTheme="minorHAnsi" w:eastAsiaTheme="minorEastAsia" w:hAnsiTheme="minorHAnsi"/>
            <w:noProof/>
            <w:sz w:val="22"/>
            <w:lang w:eastAsia="en-GB"/>
          </w:rPr>
          <w:tab/>
        </w:r>
        <w:r w:rsidR="00BD62CD" w:rsidRPr="004A0C3B">
          <w:rPr>
            <w:rStyle w:val="Hyperlink"/>
            <w:noProof/>
          </w:rPr>
          <w:t xml:space="preserve"> Source: Do (2021)</w:t>
        </w:r>
        <w:r w:rsidR="00BD62CD">
          <w:rPr>
            <w:noProof/>
            <w:webHidden/>
          </w:rPr>
          <w:tab/>
        </w:r>
        <w:r w:rsidR="00BD62CD">
          <w:rPr>
            <w:noProof/>
            <w:webHidden/>
          </w:rPr>
          <w:fldChar w:fldCharType="begin"/>
        </w:r>
        <w:r w:rsidR="00BD62CD">
          <w:rPr>
            <w:noProof/>
            <w:webHidden/>
          </w:rPr>
          <w:instrText xml:space="preserve"> PAGEREF _Toc102979718 \h </w:instrText>
        </w:r>
        <w:r w:rsidR="00BD62CD">
          <w:rPr>
            <w:noProof/>
            <w:webHidden/>
          </w:rPr>
        </w:r>
        <w:r w:rsidR="00BD62CD">
          <w:rPr>
            <w:noProof/>
            <w:webHidden/>
          </w:rPr>
          <w:fldChar w:fldCharType="separate"/>
        </w:r>
        <w:r w:rsidR="00CB640D">
          <w:rPr>
            <w:noProof/>
            <w:webHidden/>
          </w:rPr>
          <w:t>32</w:t>
        </w:r>
        <w:r w:rsidR="00BD62CD">
          <w:rPr>
            <w:noProof/>
            <w:webHidden/>
          </w:rPr>
          <w:fldChar w:fldCharType="end"/>
        </w:r>
      </w:hyperlink>
    </w:p>
    <w:p w14:paraId="439CDBDA" w14:textId="1C9E84F8"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19" w:history="1">
        <w:r w:rsidR="00BD62CD" w:rsidRPr="004A0C3B">
          <w:rPr>
            <w:rStyle w:val="Hyperlink"/>
            <w:noProof/>
          </w:rPr>
          <w:t>Figure 18: Chatbot Flow Processes</w:t>
        </w:r>
        <w:r w:rsidR="00BD62CD">
          <w:rPr>
            <w:noProof/>
            <w:webHidden/>
          </w:rPr>
          <w:tab/>
        </w:r>
        <w:r w:rsidR="00BD62CD">
          <w:rPr>
            <w:noProof/>
            <w:webHidden/>
          </w:rPr>
          <w:fldChar w:fldCharType="begin"/>
        </w:r>
        <w:r w:rsidR="00BD62CD">
          <w:rPr>
            <w:noProof/>
            <w:webHidden/>
          </w:rPr>
          <w:instrText xml:space="preserve"> PAGEREF _Toc102979719 \h </w:instrText>
        </w:r>
        <w:r w:rsidR="00BD62CD">
          <w:rPr>
            <w:noProof/>
            <w:webHidden/>
          </w:rPr>
        </w:r>
        <w:r w:rsidR="00BD62CD">
          <w:rPr>
            <w:noProof/>
            <w:webHidden/>
          </w:rPr>
          <w:fldChar w:fldCharType="separate"/>
        </w:r>
        <w:r w:rsidR="00CB640D">
          <w:rPr>
            <w:noProof/>
            <w:webHidden/>
          </w:rPr>
          <w:t>35</w:t>
        </w:r>
        <w:r w:rsidR="00BD62CD">
          <w:rPr>
            <w:noProof/>
            <w:webHidden/>
          </w:rPr>
          <w:fldChar w:fldCharType="end"/>
        </w:r>
      </w:hyperlink>
    </w:p>
    <w:p w14:paraId="73AB0772" w14:textId="62199BA1"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0" w:history="1">
        <w:r w:rsidR="00BD62CD" w:rsidRPr="004A0C3B">
          <w:rPr>
            <w:rStyle w:val="Hyperlink"/>
            <w:noProof/>
          </w:rPr>
          <w:t>Figure 19: Webhook request</w:t>
        </w:r>
        <w:r w:rsidR="00BD62CD">
          <w:rPr>
            <w:noProof/>
            <w:webHidden/>
          </w:rPr>
          <w:tab/>
        </w:r>
        <w:r w:rsidR="00BD62CD">
          <w:rPr>
            <w:noProof/>
            <w:webHidden/>
          </w:rPr>
          <w:fldChar w:fldCharType="begin"/>
        </w:r>
        <w:r w:rsidR="00BD62CD">
          <w:rPr>
            <w:noProof/>
            <w:webHidden/>
          </w:rPr>
          <w:instrText xml:space="preserve"> PAGEREF _Toc102979720 \h </w:instrText>
        </w:r>
        <w:r w:rsidR="00BD62CD">
          <w:rPr>
            <w:noProof/>
            <w:webHidden/>
          </w:rPr>
        </w:r>
        <w:r w:rsidR="00BD62CD">
          <w:rPr>
            <w:noProof/>
            <w:webHidden/>
          </w:rPr>
          <w:fldChar w:fldCharType="separate"/>
        </w:r>
        <w:r w:rsidR="00CB640D">
          <w:rPr>
            <w:noProof/>
            <w:webHidden/>
          </w:rPr>
          <w:t>36</w:t>
        </w:r>
        <w:r w:rsidR="00BD62CD">
          <w:rPr>
            <w:noProof/>
            <w:webHidden/>
          </w:rPr>
          <w:fldChar w:fldCharType="end"/>
        </w:r>
      </w:hyperlink>
    </w:p>
    <w:p w14:paraId="034984AC" w14:textId="0747CC07"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1" w:history="1">
        <w:r w:rsidR="00BD62CD" w:rsidRPr="004A0C3B">
          <w:rPr>
            <w:rStyle w:val="Hyperlink"/>
            <w:noProof/>
          </w:rPr>
          <w:t>Figure 20: Webhook response</w:t>
        </w:r>
        <w:r w:rsidR="00BD62CD">
          <w:rPr>
            <w:noProof/>
            <w:webHidden/>
          </w:rPr>
          <w:tab/>
        </w:r>
        <w:r w:rsidR="00BD62CD">
          <w:rPr>
            <w:noProof/>
            <w:webHidden/>
          </w:rPr>
          <w:fldChar w:fldCharType="begin"/>
        </w:r>
        <w:r w:rsidR="00BD62CD">
          <w:rPr>
            <w:noProof/>
            <w:webHidden/>
          </w:rPr>
          <w:instrText xml:space="preserve"> PAGEREF _Toc102979721 \h </w:instrText>
        </w:r>
        <w:r w:rsidR="00BD62CD">
          <w:rPr>
            <w:noProof/>
            <w:webHidden/>
          </w:rPr>
        </w:r>
        <w:r w:rsidR="00BD62CD">
          <w:rPr>
            <w:noProof/>
            <w:webHidden/>
          </w:rPr>
          <w:fldChar w:fldCharType="separate"/>
        </w:r>
        <w:r w:rsidR="00CB640D">
          <w:rPr>
            <w:noProof/>
            <w:webHidden/>
          </w:rPr>
          <w:t>37</w:t>
        </w:r>
        <w:r w:rsidR="00BD62CD">
          <w:rPr>
            <w:noProof/>
            <w:webHidden/>
          </w:rPr>
          <w:fldChar w:fldCharType="end"/>
        </w:r>
      </w:hyperlink>
    </w:p>
    <w:p w14:paraId="36736F76" w14:textId="66A71C10"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2" w:history="1">
        <w:r w:rsidR="00BD62CD" w:rsidRPr="004A0C3B">
          <w:rPr>
            <w:rStyle w:val="Hyperlink"/>
            <w:noProof/>
          </w:rPr>
          <w:t>Figure 21: Tokenization</w:t>
        </w:r>
        <w:r w:rsidR="00BD62CD">
          <w:rPr>
            <w:noProof/>
            <w:webHidden/>
          </w:rPr>
          <w:tab/>
        </w:r>
        <w:r w:rsidR="00BD62CD">
          <w:rPr>
            <w:noProof/>
            <w:webHidden/>
          </w:rPr>
          <w:fldChar w:fldCharType="begin"/>
        </w:r>
        <w:r w:rsidR="00BD62CD">
          <w:rPr>
            <w:noProof/>
            <w:webHidden/>
          </w:rPr>
          <w:instrText xml:space="preserve"> PAGEREF _Toc102979722 \h </w:instrText>
        </w:r>
        <w:r w:rsidR="00BD62CD">
          <w:rPr>
            <w:noProof/>
            <w:webHidden/>
          </w:rPr>
        </w:r>
        <w:r w:rsidR="00BD62CD">
          <w:rPr>
            <w:noProof/>
            <w:webHidden/>
          </w:rPr>
          <w:fldChar w:fldCharType="separate"/>
        </w:r>
        <w:r w:rsidR="00CB640D">
          <w:rPr>
            <w:noProof/>
            <w:webHidden/>
          </w:rPr>
          <w:t>38</w:t>
        </w:r>
        <w:r w:rsidR="00BD62CD">
          <w:rPr>
            <w:noProof/>
            <w:webHidden/>
          </w:rPr>
          <w:fldChar w:fldCharType="end"/>
        </w:r>
      </w:hyperlink>
    </w:p>
    <w:p w14:paraId="0587C575" w14:textId="148DE1EE"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3" w:history="1">
        <w:r w:rsidR="00BD62CD" w:rsidRPr="004A0C3B">
          <w:rPr>
            <w:rStyle w:val="Hyperlink"/>
            <w:noProof/>
          </w:rPr>
          <w:t>Figure 22: Stemming</w:t>
        </w:r>
        <w:r w:rsidR="00BD62CD">
          <w:rPr>
            <w:noProof/>
            <w:webHidden/>
          </w:rPr>
          <w:tab/>
        </w:r>
        <w:r w:rsidR="00BD62CD">
          <w:rPr>
            <w:noProof/>
            <w:webHidden/>
          </w:rPr>
          <w:fldChar w:fldCharType="begin"/>
        </w:r>
        <w:r w:rsidR="00BD62CD">
          <w:rPr>
            <w:noProof/>
            <w:webHidden/>
          </w:rPr>
          <w:instrText xml:space="preserve"> PAGEREF _Toc102979723 \h </w:instrText>
        </w:r>
        <w:r w:rsidR="00BD62CD">
          <w:rPr>
            <w:noProof/>
            <w:webHidden/>
          </w:rPr>
        </w:r>
        <w:r w:rsidR="00BD62CD">
          <w:rPr>
            <w:noProof/>
            <w:webHidden/>
          </w:rPr>
          <w:fldChar w:fldCharType="separate"/>
        </w:r>
        <w:r w:rsidR="00CB640D">
          <w:rPr>
            <w:noProof/>
            <w:webHidden/>
          </w:rPr>
          <w:t>39</w:t>
        </w:r>
        <w:r w:rsidR="00BD62CD">
          <w:rPr>
            <w:noProof/>
            <w:webHidden/>
          </w:rPr>
          <w:fldChar w:fldCharType="end"/>
        </w:r>
      </w:hyperlink>
    </w:p>
    <w:p w14:paraId="44AEDDD7" w14:textId="6EA8319A"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4" w:history="1">
        <w:r w:rsidR="00BD62CD" w:rsidRPr="004A0C3B">
          <w:rPr>
            <w:rStyle w:val="Hyperlink"/>
            <w:noProof/>
          </w:rPr>
          <w:t>Figure 23: Lemmatization</w:t>
        </w:r>
        <w:r w:rsidR="00BD62CD">
          <w:rPr>
            <w:noProof/>
            <w:webHidden/>
          </w:rPr>
          <w:tab/>
        </w:r>
        <w:r w:rsidR="00BD62CD">
          <w:rPr>
            <w:noProof/>
            <w:webHidden/>
          </w:rPr>
          <w:fldChar w:fldCharType="begin"/>
        </w:r>
        <w:r w:rsidR="00BD62CD">
          <w:rPr>
            <w:noProof/>
            <w:webHidden/>
          </w:rPr>
          <w:instrText xml:space="preserve"> PAGEREF _Toc102979724 \h </w:instrText>
        </w:r>
        <w:r w:rsidR="00BD62CD">
          <w:rPr>
            <w:noProof/>
            <w:webHidden/>
          </w:rPr>
        </w:r>
        <w:r w:rsidR="00BD62CD">
          <w:rPr>
            <w:noProof/>
            <w:webHidden/>
          </w:rPr>
          <w:fldChar w:fldCharType="separate"/>
        </w:r>
        <w:r w:rsidR="00CB640D">
          <w:rPr>
            <w:noProof/>
            <w:webHidden/>
          </w:rPr>
          <w:t>39</w:t>
        </w:r>
        <w:r w:rsidR="00BD62CD">
          <w:rPr>
            <w:noProof/>
            <w:webHidden/>
          </w:rPr>
          <w:fldChar w:fldCharType="end"/>
        </w:r>
      </w:hyperlink>
    </w:p>
    <w:p w14:paraId="03814DC3" w14:textId="6DC632F8"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5" w:history="1">
        <w:r w:rsidR="00BD62CD" w:rsidRPr="004A0C3B">
          <w:rPr>
            <w:rStyle w:val="Hyperlink"/>
            <w:noProof/>
          </w:rPr>
          <w:t>Figure 24: Vectorization</w:t>
        </w:r>
        <w:r w:rsidR="00BD62CD">
          <w:rPr>
            <w:noProof/>
            <w:webHidden/>
          </w:rPr>
          <w:tab/>
        </w:r>
        <w:r w:rsidR="00BD62CD">
          <w:rPr>
            <w:noProof/>
            <w:webHidden/>
          </w:rPr>
          <w:fldChar w:fldCharType="begin"/>
        </w:r>
        <w:r w:rsidR="00BD62CD">
          <w:rPr>
            <w:noProof/>
            <w:webHidden/>
          </w:rPr>
          <w:instrText xml:space="preserve"> PAGEREF _Toc102979725 \h </w:instrText>
        </w:r>
        <w:r w:rsidR="00BD62CD">
          <w:rPr>
            <w:noProof/>
            <w:webHidden/>
          </w:rPr>
        </w:r>
        <w:r w:rsidR="00BD62CD">
          <w:rPr>
            <w:noProof/>
            <w:webHidden/>
          </w:rPr>
          <w:fldChar w:fldCharType="separate"/>
        </w:r>
        <w:r w:rsidR="00CB640D">
          <w:rPr>
            <w:noProof/>
            <w:webHidden/>
          </w:rPr>
          <w:t>40</w:t>
        </w:r>
        <w:r w:rsidR="00BD62CD">
          <w:rPr>
            <w:noProof/>
            <w:webHidden/>
          </w:rPr>
          <w:fldChar w:fldCharType="end"/>
        </w:r>
      </w:hyperlink>
    </w:p>
    <w:p w14:paraId="1290DE5A" w14:textId="3C57847F"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6" w:history="1">
        <w:r w:rsidR="00BD62CD" w:rsidRPr="004A0C3B">
          <w:rPr>
            <w:rStyle w:val="Hyperlink"/>
            <w:noProof/>
          </w:rPr>
          <w:t>Figure 25: Word2Vec</w:t>
        </w:r>
        <w:r w:rsidR="00BD62CD">
          <w:rPr>
            <w:noProof/>
            <w:webHidden/>
          </w:rPr>
          <w:tab/>
        </w:r>
        <w:r w:rsidR="00BD62CD">
          <w:rPr>
            <w:noProof/>
            <w:webHidden/>
          </w:rPr>
          <w:fldChar w:fldCharType="begin"/>
        </w:r>
        <w:r w:rsidR="00BD62CD">
          <w:rPr>
            <w:noProof/>
            <w:webHidden/>
          </w:rPr>
          <w:instrText xml:space="preserve"> PAGEREF _Toc102979726 \h </w:instrText>
        </w:r>
        <w:r w:rsidR="00BD62CD">
          <w:rPr>
            <w:noProof/>
            <w:webHidden/>
          </w:rPr>
        </w:r>
        <w:r w:rsidR="00BD62CD">
          <w:rPr>
            <w:noProof/>
            <w:webHidden/>
          </w:rPr>
          <w:fldChar w:fldCharType="separate"/>
        </w:r>
        <w:r w:rsidR="00CB640D">
          <w:rPr>
            <w:noProof/>
            <w:webHidden/>
          </w:rPr>
          <w:t>41</w:t>
        </w:r>
        <w:r w:rsidR="00BD62CD">
          <w:rPr>
            <w:noProof/>
            <w:webHidden/>
          </w:rPr>
          <w:fldChar w:fldCharType="end"/>
        </w:r>
      </w:hyperlink>
    </w:p>
    <w:p w14:paraId="5AAED220" w14:textId="2B0CC159"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7" w:history="1">
        <w:r w:rsidR="00BD62CD" w:rsidRPr="004A0C3B">
          <w:rPr>
            <w:rStyle w:val="Hyperlink"/>
            <w:noProof/>
          </w:rPr>
          <w:t>Figure 26: Sample JSON object for 1 training phrase of the Maximum flooding depth intent</w:t>
        </w:r>
        <w:r w:rsidR="00BD62CD">
          <w:rPr>
            <w:noProof/>
            <w:webHidden/>
          </w:rPr>
          <w:tab/>
        </w:r>
        <w:r w:rsidR="00BD62CD">
          <w:rPr>
            <w:noProof/>
            <w:webHidden/>
          </w:rPr>
          <w:fldChar w:fldCharType="begin"/>
        </w:r>
        <w:r w:rsidR="00BD62CD">
          <w:rPr>
            <w:noProof/>
            <w:webHidden/>
          </w:rPr>
          <w:instrText xml:space="preserve"> PAGEREF _Toc102979727 \h </w:instrText>
        </w:r>
        <w:r w:rsidR="00BD62CD">
          <w:rPr>
            <w:noProof/>
            <w:webHidden/>
          </w:rPr>
        </w:r>
        <w:r w:rsidR="00BD62CD">
          <w:rPr>
            <w:noProof/>
            <w:webHidden/>
          </w:rPr>
          <w:fldChar w:fldCharType="separate"/>
        </w:r>
        <w:r w:rsidR="00CB640D">
          <w:rPr>
            <w:noProof/>
            <w:webHidden/>
          </w:rPr>
          <w:t>42</w:t>
        </w:r>
        <w:r w:rsidR="00BD62CD">
          <w:rPr>
            <w:noProof/>
            <w:webHidden/>
          </w:rPr>
          <w:fldChar w:fldCharType="end"/>
        </w:r>
      </w:hyperlink>
    </w:p>
    <w:p w14:paraId="7FBFEEA3" w14:textId="08BC7643"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8" w:history="1">
        <w:r w:rsidR="00BD62CD" w:rsidRPr="004A0C3B">
          <w:rPr>
            <w:rStyle w:val="Hyperlink"/>
            <w:noProof/>
          </w:rPr>
          <w:t>Figure 27: Flooded point intent</w:t>
        </w:r>
        <w:r w:rsidR="00BD62CD">
          <w:rPr>
            <w:noProof/>
            <w:webHidden/>
          </w:rPr>
          <w:tab/>
        </w:r>
        <w:r w:rsidR="00BD62CD">
          <w:rPr>
            <w:noProof/>
            <w:webHidden/>
          </w:rPr>
          <w:fldChar w:fldCharType="begin"/>
        </w:r>
        <w:r w:rsidR="00BD62CD">
          <w:rPr>
            <w:noProof/>
            <w:webHidden/>
          </w:rPr>
          <w:instrText xml:space="preserve"> PAGEREF _Toc102979728 \h </w:instrText>
        </w:r>
        <w:r w:rsidR="00BD62CD">
          <w:rPr>
            <w:noProof/>
            <w:webHidden/>
          </w:rPr>
        </w:r>
        <w:r w:rsidR="00BD62CD">
          <w:rPr>
            <w:noProof/>
            <w:webHidden/>
          </w:rPr>
          <w:fldChar w:fldCharType="separate"/>
        </w:r>
        <w:r w:rsidR="00CB640D">
          <w:rPr>
            <w:noProof/>
            <w:webHidden/>
          </w:rPr>
          <w:t>43</w:t>
        </w:r>
        <w:r w:rsidR="00BD62CD">
          <w:rPr>
            <w:noProof/>
            <w:webHidden/>
          </w:rPr>
          <w:fldChar w:fldCharType="end"/>
        </w:r>
      </w:hyperlink>
    </w:p>
    <w:p w14:paraId="0132DB54" w14:textId="5AB61C8E"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29" w:history="1">
        <w:r w:rsidR="00BD62CD" w:rsidRPr="004A0C3B">
          <w:rPr>
            <w:rStyle w:val="Hyperlink"/>
            <w:noProof/>
          </w:rPr>
          <w:t>Figure 28: Setting the actions and parameters</w:t>
        </w:r>
        <w:r w:rsidR="00BD62CD">
          <w:rPr>
            <w:noProof/>
            <w:webHidden/>
          </w:rPr>
          <w:tab/>
        </w:r>
        <w:r w:rsidR="00BD62CD">
          <w:rPr>
            <w:noProof/>
            <w:webHidden/>
          </w:rPr>
          <w:fldChar w:fldCharType="begin"/>
        </w:r>
        <w:r w:rsidR="00BD62CD">
          <w:rPr>
            <w:noProof/>
            <w:webHidden/>
          </w:rPr>
          <w:instrText xml:space="preserve"> PAGEREF _Toc102979729 \h </w:instrText>
        </w:r>
        <w:r w:rsidR="00BD62CD">
          <w:rPr>
            <w:noProof/>
            <w:webHidden/>
          </w:rPr>
        </w:r>
        <w:r w:rsidR="00BD62CD">
          <w:rPr>
            <w:noProof/>
            <w:webHidden/>
          </w:rPr>
          <w:fldChar w:fldCharType="separate"/>
        </w:r>
        <w:r w:rsidR="00CB640D">
          <w:rPr>
            <w:noProof/>
            <w:webHidden/>
          </w:rPr>
          <w:t>43</w:t>
        </w:r>
        <w:r w:rsidR="00BD62CD">
          <w:rPr>
            <w:noProof/>
            <w:webHidden/>
          </w:rPr>
          <w:fldChar w:fldCharType="end"/>
        </w:r>
      </w:hyperlink>
    </w:p>
    <w:p w14:paraId="1714DF96" w14:textId="188F6F12"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0" w:history="1">
        <w:r w:rsidR="00BD62CD" w:rsidRPr="004A0C3B">
          <w:rPr>
            <w:rStyle w:val="Hyperlink"/>
            <w:noProof/>
          </w:rPr>
          <w:t>Figure 29: Welcome and Flooded point intents</w:t>
        </w:r>
        <w:r w:rsidR="00BD62CD">
          <w:rPr>
            <w:noProof/>
            <w:webHidden/>
          </w:rPr>
          <w:tab/>
        </w:r>
        <w:r w:rsidR="00BD62CD">
          <w:rPr>
            <w:noProof/>
            <w:webHidden/>
          </w:rPr>
          <w:fldChar w:fldCharType="begin"/>
        </w:r>
        <w:r w:rsidR="00BD62CD">
          <w:rPr>
            <w:noProof/>
            <w:webHidden/>
          </w:rPr>
          <w:instrText xml:space="preserve"> PAGEREF _Toc102979730 \h </w:instrText>
        </w:r>
        <w:r w:rsidR="00BD62CD">
          <w:rPr>
            <w:noProof/>
            <w:webHidden/>
          </w:rPr>
        </w:r>
        <w:r w:rsidR="00BD62CD">
          <w:rPr>
            <w:noProof/>
            <w:webHidden/>
          </w:rPr>
          <w:fldChar w:fldCharType="separate"/>
        </w:r>
        <w:r w:rsidR="00CB640D">
          <w:rPr>
            <w:noProof/>
            <w:webHidden/>
          </w:rPr>
          <w:t>44</w:t>
        </w:r>
        <w:r w:rsidR="00BD62CD">
          <w:rPr>
            <w:noProof/>
            <w:webHidden/>
          </w:rPr>
          <w:fldChar w:fldCharType="end"/>
        </w:r>
      </w:hyperlink>
    </w:p>
    <w:p w14:paraId="16D24E92" w14:textId="3B6291B3"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1" w:history="1">
        <w:r w:rsidR="00BD62CD" w:rsidRPr="004A0C3B">
          <w:rPr>
            <w:rStyle w:val="Hyperlink"/>
            <w:noProof/>
          </w:rPr>
          <w:t>Figure 30: Checking if an address is in Do Lo.</w:t>
        </w:r>
        <w:r w:rsidR="00BD62CD">
          <w:rPr>
            <w:noProof/>
            <w:webHidden/>
          </w:rPr>
          <w:tab/>
        </w:r>
        <w:r w:rsidR="00BD62CD">
          <w:rPr>
            <w:noProof/>
            <w:webHidden/>
          </w:rPr>
          <w:fldChar w:fldCharType="begin"/>
        </w:r>
        <w:r w:rsidR="00BD62CD">
          <w:rPr>
            <w:noProof/>
            <w:webHidden/>
          </w:rPr>
          <w:instrText xml:space="preserve"> PAGEREF _Toc102979731 \h </w:instrText>
        </w:r>
        <w:r w:rsidR="00BD62CD">
          <w:rPr>
            <w:noProof/>
            <w:webHidden/>
          </w:rPr>
        </w:r>
        <w:r w:rsidR="00BD62CD">
          <w:rPr>
            <w:noProof/>
            <w:webHidden/>
          </w:rPr>
          <w:fldChar w:fldCharType="separate"/>
        </w:r>
        <w:r w:rsidR="00CB640D">
          <w:rPr>
            <w:noProof/>
            <w:webHidden/>
          </w:rPr>
          <w:t>44</w:t>
        </w:r>
        <w:r w:rsidR="00BD62CD">
          <w:rPr>
            <w:noProof/>
            <w:webHidden/>
          </w:rPr>
          <w:fldChar w:fldCharType="end"/>
        </w:r>
      </w:hyperlink>
    </w:p>
    <w:p w14:paraId="1D1CE430" w14:textId="6D407178"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2" w:history="1">
        <w:r w:rsidR="00BD62CD" w:rsidRPr="004A0C3B">
          <w:rPr>
            <w:rStyle w:val="Hyperlink"/>
            <w:noProof/>
          </w:rPr>
          <w:t>Figure 31: Checking whether a location is flooded</w:t>
        </w:r>
        <w:r w:rsidR="00BD62CD">
          <w:rPr>
            <w:noProof/>
            <w:webHidden/>
          </w:rPr>
          <w:tab/>
        </w:r>
        <w:r w:rsidR="00BD62CD">
          <w:rPr>
            <w:noProof/>
            <w:webHidden/>
          </w:rPr>
          <w:fldChar w:fldCharType="begin"/>
        </w:r>
        <w:r w:rsidR="00BD62CD">
          <w:rPr>
            <w:noProof/>
            <w:webHidden/>
          </w:rPr>
          <w:instrText xml:space="preserve"> PAGEREF _Toc102979732 \h </w:instrText>
        </w:r>
        <w:r w:rsidR="00BD62CD">
          <w:rPr>
            <w:noProof/>
            <w:webHidden/>
          </w:rPr>
        </w:r>
        <w:r w:rsidR="00BD62CD">
          <w:rPr>
            <w:noProof/>
            <w:webHidden/>
          </w:rPr>
          <w:fldChar w:fldCharType="separate"/>
        </w:r>
        <w:r w:rsidR="00CB640D">
          <w:rPr>
            <w:noProof/>
            <w:webHidden/>
          </w:rPr>
          <w:t>45</w:t>
        </w:r>
        <w:r w:rsidR="00BD62CD">
          <w:rPr>
            <w:noProof/>
            <w:webHidden/>
          </w:rPr>
          <w:fldChar w:fldCharType="end"/>
        </w:r>
      </w:hyperlink>
    </w:p>
    <w:p w14:paraId="786AB68D" w14:textId="36DA0145"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3" w:history="1">
        <w:r w:rsidR="00BD62CD" w:rsidRPr="004A0C3B">
          <w:rPr>
            <w:rStyle w:val="Hyperlink"/>
            <w:noProof/>
          </w:rPr>
          <w:t>Figure 32: Flooding duration intent</w:t>
        </w:r>
        <w:r w:rsidR="00BD62CD">
          <w:rPr>
            <w:noProof/>
            <w:webHidden/>
          </w:rPr>
          <w:tab/>
        </w:r>
        <w:r w:rsidR="00BD62CD">
          <w:rPr>
            <w:noProof/>
            <w:webHidden/>
          </w:rPr>
          <w:fldChar w:fldCharType="begin"/>
        </w:r>
        <w:r w:rsidR="00BD62CD">
          <w:rPr>
            <w:noProof/>
            <w:webHidden/>
          </w:rPr>
          <w:instrText xml:space="preserve"> PAGEREF _Toc102979733 \h </w:instrText>
        </w:r>
        <w:r w:rsidR="00BD62CD">
          <w:rPr>
            <w:noProof/>
            <w:webHidden/>
          </w:rPr>
        </w:r>
        <w:r w:rsidR="00BD62CD">
          <w:rPr>
            <w:noProof/>
            <w:webHidden/>
          </w:rPr>
          <w:fldChar w:fldCharType="separate"/>
        </w:r>
        <w:r w:rsidR="00CB640D">
          <w:rPr>
            <w:noProof/>
            <w:webHidden/>
          </w:rPr>
          <w:t>46</w:t>
        </w:r>
        <w:r w:rsidR="00BD62CD">
          <w:rPr>
            <w:noProof/>
            <w:webHidden/>
          </w:rPr>
          <w:fldChar w:fldCharType="end"/>
        </w:r>
      </w:hyperlink>
    </w:p>
    <w:p w14:paraId="30EA2EC1" w14:textId="2713E9E9"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4" w:history="1">
        <w:r w:rsidR="00BD62CD" w:rsidRPr="004A0C3B">
          <w:rPr>
            <w:rStyle w:val="Hyperlink"/>
            <w:noProof/>
          </w:rPr>
          <w:t>Figure 33: Maximum ponded depth intent</w:t>
        </w:r>
        <w:r w:rsidR="00BD62CD">
          <w:rPr>
            <w:noProof/>
            <w:webHidden/>
          </w:rPr>
          <w:tab/>
        </w:r>
        <w:r w:rsidR="00BD62CD">
          <w:rPr>
            <w:noProof/>
            <w:webHidden/>
          </w:rPr>
          <w:fldChar w:fldCharType="begin"/>
        </w:r>
        <w:r w:rsidR="00BD62CD">
          <w:rPr>
            <w:noProof/>
            <w:webHidden/>
          </w:rPr>
          <w:instrText xml:space="preserve"> PAGEREF _Toc102979734 \h </w:instrText>
        </w:r>
        <w:r w:rsidR="00BD62CD">
          <w:rPr>
            <w:noProof/>
            <w:webHidden/>
          </w:rPr>
        </w:r>
        <w:r w:rsidR="00BD62CD">
          <w:rPr>
            <w:noProof/>
            <w:webHidden/>
          </w:rPr>
          <w:fldChar w:fldCharType="separate"/>
        </w:r>
        <w:r w:rsidR="00CB640D">
          <w:rPr>
            <w:noProof/>
            <w:webHidden/>
          </w:rPr>
          <w:t>47</w:t>
        </w:r>
        <w:r w:rsidR="00BD62CD">
          <w:rPr>
            <w:noProof/>
            <w:webHidden/>
          </w:rPr>
          <w:fldChar w:fldCharType="end"/>
        </w:r>
      </w:hyperlink>
    </w:p>
    <w:p w14:paraId="23107729" w14:textId="4A10790A"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5" w:history="1">
        <w:r w:rsidR="00BD62CD" w:rsidRPr="004A0C3B">
          <w:rPr>
            <w:rStyle w:val="Hyperlink"/>
            <w:noProof/>
          </w:rPr>
          <w:t>Figure 34: Time of maximum flooding intent</w:t>
        </w:r>
        <w:r w:rsidR="00BD62CD">
          <w:rPr>
            <w:noProof/>
            <w:webHidden/>
          </w:rPr>
          <w:tab/>
        </w:r>
        <w:r w:rsidR="00BD62CD">
          <w:rPr>
            <w:noProof/>
            <w:webHidden/>
          </w:rPr>
          <w:fldChar w:fldCharType="begin"/>
        </w:r>
        <w:r w:rsidR="00BD62CD">
          <w:rPr>
            <w:noProof/>
            <w:webHidden/>
          </w:rPr>
          <w:instrText xml:space="preserve"> PAGEREF _Toc102979735 \h </w:instrText>
        </w:r>
        <w:r w:rsidR="00BD62CD">
          <w:rPr>
            <w:noProof/>
            <w:webHidden/>
          </w:rPr>
        </w:r>
        <w:r w:rsidR="00BD62CD">
          <w:rPr>
            <w:noProof/>
            <w:webHidden/>
          </w:rPr>
          <w:fldChar w:fldCharType="separate"/>
        </w:r>
        <w:r w:rsidR="00CB640D">
          <w:rPr>
            <w:noProof/>
            <w:webHidden/>
          </w:rPr>
          <w:t>48</w:t>
        </w:r>
        <w:r w:rsidR="00BD62CD">
          <w:rPr>
            <w:noProof/>
            <w:webHidden/>
          </w:rPr>
          <w:fldChar w:fldCharType="end"/>
        </w:r>
      </w:hyperlink>
    </w:p>
    <w:p w14:paraId="49B81997" w14:textId="281CE624"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6" w:history="1">
        <w:r w:rsidR="00BD62CD" w:rsidRPr="004A0C3B">
          <w:rPr>
            <w:rStyle w:val="Hyperlink"/>
            <w:noProof/>
          </w:rPr>
          <w:t>Figure 35: What to do intent</w:t>
        </w:r>
        <w:r w:rsidR="00BD62CD">
          <w:rPr>
            <w:noProof/>
            <w:webHidden/>
          </w:rPr>
          <w:tab/>
        </w:r>
        <w:r w:rsidR="00BD62CD">
          <w:rPr>
            <w:noProof/>
            <w:webHidden/>
          </w:rPr>
          <w:fldChar w:fldCharType="begin"/>
        </w:r>
        <w:r w:rsidR="00BD62CD">
          <w:rPr>
            <w:noProof/>
            <w:webHidden/>
          </w:rPr>
          <w:instrText xml:space="preserve"> PAGEREF _Toc102979736 \h </w:instrText>
        </w:r>
        <w:r w:rsidR="00BD62CD">
          <w:rPr>
            <w:noProof/>
            <w:webHidden/>
          </w:rPr>
        </w:r>
        <w:r w:rsidR="00BD62CD">
          <w:rPr>
            <w:noProof/>
            <w:webHidden/>
          </w:rPr>
          <w:fldChar w:fldCharType="separate"/>
        </w:r>
        <w:r w:rsidR="00CB640D">
          <w:rPr>
            <w:noProof/>
            <w:webHidden/>
          </w:rPr>
          <w:t>48</w:t>
        </w:r>
        <w:r w:rsidR="00BD62CD">
          <w:rPr>
            <w:noProof/>
            <w:webHidden/>
          </w:rPr>
          <w:fldChar w:fldCharType="end"/>
        </w:r>
      </w:hyperlink>
    </w:p>
    <w:p w14:paraId="36BA8A73" w14:textId="0F47A150"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7" w:history="1">
        <w:r w:rsidR="00BD62CD" w:rsidRPr="004A0C3B">
          <w:rPr>
            <w:rStyle w:val="Hyperlink"/>
            <w:noProof/>
          </w:rPr>
          <w:t>Figure 36: Thank you and Goodbye Intents</w:t>
        </w:r>
        <w:r w:rsidR="00BD62CD">
          <w:rPr>
            <w:noProof/>
            <w:webHidden/>
          </w:rPr>
          <w:tab/>
        </w:r>
        <w:r w:rsidR="00BD62CD">
          <w:rPr>
            <w:noProof/>
            <w:webHidden/>
          </w:rPr>
          <w:fldChar w:fldCharType="begin"/>
        </w:r>
        <w:r w:rsidR="00BD62CD">
          <w:rPr>
            <w:noProof/>
            <w:webHidden/>
          </w:rPr>
          <w:instrText xml:space="preserve"> PAGEREF _Toc102979737 \h </w:instrText>
        </w:r>
        <w:r w:rsidR="00BD62CD">
          <w:rPr>
            <w:noProof/>
            <w:webHidden/>
          </w:rPr>
        </w:r>
        <w:r w:rsidR="00BD62CD">
          <w:rPr>
            <w:noProof/>
            <w:webHidden/>
          </w:rPr>
          <w:fldChar w:fldCharType="separate"/>
        </w:r>
        <w:r w:rsidR="00CB640D">
          <w:rPr>
            <w:noProof/>
            <w:webHidden/>
          </w:rPr>
          <w:t>49</w:t>
        </w:r>
        <w:r w:rsidR="00BD62CD">
          <w:rPr>
            <w:noProof/>
            <w:webHidden/>
          </w:rPr>
          <w:fldChar w:fldCharType="end"/>
        </w:r>
      </w:hyperlink>
    </w:p>
    <w:p w14:paraId="2D5E3A64" w14:textId="1D98D5B4"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8" w:history="1">
        <w:r w:rsidR="00BD62CD" w:rsidRPr="004A0C3B">
          <w:rPr>
            <w:rStyle w:val="Hyperlink"/>
            <w:noProof/>
          </w:rPr>
          <w:t>Figure 37: JSON file showing intent detection confidence for a matched intent</w:t>
        </w:r>
        <w:r w:rsidR="00BD62CD">
          <w:rPr>
            <w:noProof/>
            <w:webHidden/>
          </w:rPr>
          <w:tab/>
        </w:r>
        <w:r w:rsidR="00BD62CD">
          <w:rPr>
            <w:noProof/>
            <w:webHidden/>
          </w:rPr>
          <w:fldChar w:fldCharType="begin"/>
        </w:r>
        <w:r w:rsidR="00BD62CD">
          <w:rPr>
            <w:noProof/>
            <w:webHidden/>
          </w:rPr>
          <w:instrText xml:space="preserve"> PAGEREF _Toc102979738 \h </w:instrText>
        </w:r>
        <w:r w:rsidR="00BD62CD">
          <w:rPr>
            <w:noProof/>
            <w:webHidden/>
          </w:rPr>
        </w:r>
        <w:r w:rsidR="00BD62CD">
          <w:rPr>
            <w:noProof/>
            <w:webHidden/>
          </w:rPr>
          <w:fldChar w:fldCharType="separate"/>
        </w:r>
        <w:r w:rsidR="00CB640D">
          <w:rPr>
            <w:noProof/>
            <w:webHidden/>
          </w:rPr>
          <w:t>50</w:t>
        </w:r>
        <w:r w:rsidR="00BD62CD">
          <w:rPr>
            <w:noProof/>
            <w:webHidden/>
          </w:rPr>
          <w:fldChar w:fldCharType="end"/>
        </w:r>
      </w:hyperlink>
    </w:p>
    <w:p w14:paraId="12F2D54A" w14:textId="5BBB7429"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39" w:history="1">
        <w:r w:rsidR="00BD62CD" w:rsidRPr="004A0C3B">
          <w:rPr>
            <w:rStyle w:val="Hyperlink"/>
            <w:noProof/>
          </w:rPr>
          <w:t>Figure 38: Python code for running the model</w:t>
        </w:r>
        <w:r w:rsidR="00BD62CD">
          <w:rPr>
            <w:noProof/>
            <w:webHidden/>
          </w:rPr>
          <w:tab/>
        </w:r>
        <w:r w:rsidR="00BD62CD">
          <w:rPr>
            <w:noProof/>
            <w:webHidden/>
          </w:rPr>
          <w:fldChar w:fldCharType="begin"/>
        </w:r>
        <w:r w:rsidR="00BD62CD">
          <w:rPr>
            <w:noProof/>
            <w:webHidden/>
          </w:rPr>
          <w:instrText xml:space="preserve"> PAGEREF _Toc102979739 \h </w:instrText>
        </w:r>
        <w:r w:rsidR="00BD62CD">
          <w:rPr>
            <w:noProof/>
            <w:webHidden/>
          </w:rPr>
        </w:r>
        <w:r w:rsidR="00BD62CD">
          <w:rPr>
            <w:noProof/>
            <w:webHidden/>
          </w:rPr>
          <w:fldChar w:fldCharType="separate"/>
        </w:r>
        <w:r w:rsidR="00CB640D">
          <w:rPr>
            <w:noProof/>
            <w:webHidden/>
          </w:rPr>
          <w:t>51</w:t>
        </w:r>
        <w:r w:rsidR="00BD62CD">
          <w:rPr>
            <w:noProof/>
            <w:webHidden/>
          </w:rPr>
          <w:fldChar w:fldCharType="end"/>
        </w:r>
      </w:hyperlink>
    </w:p>
    <w:p w14:paraId="08ED2BE3" w14:textId="3C0DBB85"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40" w:history="1">
        <w:r w:rsidR="00BD62CD" w:rsidRPr="004A0C3B">
          <w:rPr>
            <w:rStyle w:val="Hyperlink"/>
            <w:noProof/>
          </w:rPr>
          <w:t>Figure 39: Do Lo- Precipitation for 14-17 October 2020</w:t>
        </w:r>
        <w:r w:rsidR="00BD62CD">
          <w:rPr>
            <w:noProof/>
            <w:webHidden/>
          </w:rPr>
          <w:tab/>
        </w:r>
        <w:r w:rsidR="00BD62CD">
          <w:rPr>
            <w:noProof/>
            <w:webHidden/>
          </w:rPr>
          <w:fldChar w:fldCharType="begin"/>
        </w:r>
        <w:r w:rsidR="00BD62CD">
          <w:rPr>
            <w:noProof/>
            <w:webHidden/>
          </w:rPr>
          <w:instrText xml:space="preserve"> PAGEREF _Toc102979740 \h </w:instrText>
        </w:r>
        <w:r w:rsidR="00BD62CD">
          <w:rPr>
            <w:noProof/>
            <w:webHidden/>
          </w:rPr>
        </w:r>
        <w:r w:rsidR="00BD62CD">
          <w:rPr>
            <w:noProof/>
            <w:webHidden/>
          </w:rPr>
          <w:fldChar w:fldCharType="separate"/>
        </w:r>
        <w:r w:rsidR="00CB640D">
          <w:rPr>
            <w:noProof/>
            <w:webHidden/>
          </w:rPr>
          <w:t>52</w:t>
        </w:r>
        <w:r w:rsidR="00BD62CD">
          <w:rPr>
            <w:noProof/>
            <w:webHidden/>
          </w:rPr>
          <w:fldChar w:fldCharType="end"/>
        </w:r>
      </w:hyperlink>
    </w:p>
    <w:p w14:paraId="0DB95931" w14:textId="1ECDB5E2"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41" w:history="1">
        <w:r w:rsidR="00BD62CD" w:rsidRPr="004A0C3B">
          <w:rPr>
            <w:rStyle w:val="Hyperlink"/>
            <w:noProof/>
          </w:rPr>
          <w:t>Figure 40: Precipitation for a flood with a 10-year return period</w:t>
        </w:r>
        <w:r w:rsidR="00BD62CD">
          <w:rPr>
            <w:noProof/>
            <w:webHidden/>
          </w:rPr>
          <w:tab/>
        </w:r>
        <w:r w:rsidR="00BD62CD">
          <w:rPr>
            <w:noProof/>
            <w:webHidden/>
          </w:rPr>
          <w:fldChar w:fldCharType="begin"/>
        </w:r>
        <w:r w:rsidR="00BD62CD">
          <w:rPr>
            <w:noProof/>
            <w:webHidden/>
          </w:rPr>
          <w:instrText xml:space="preserve"> PAGEREF _Toc102979741 \h </w:instrText>
        </w:r>
        <w:r w:rsidR="00BD62CD">
          <w:rPr>
            <w:noProof/>
            <w:webHidden/>
          </w:rPr>
        </w:r>
        <w:r w:rsidR="00BD62CD">
          <w:rPr>
            <w:noProof/>
            <w:webHidden/>
          </w:rPr>
          <w:fldChar w:fldCharType="separate"/>
        </w:r>
        <w:r w:rsidR="00CB640D">
          <w:rPr>
            <w:noProof/>
            <w:webHidden/>
          </w:rPr>
          <w:t>52</w:t>
        </w:r>
        <w:r w:rsidR="00BD62CD">
          <w:rPr>
            <w:noProof/>
            <w:webHidden/>
          </w:rPr>
          <w:fldChar w:fldCharType="end"/>
        </w:r>
      </w:hyperlink>
    </w:p>
    <w:p w14:paraId="1A9F6958" w14:textId="003BAC79"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42" w:history="1">
        <w:r w:rsidR="00BD62CD" w:rsidRPr="004A0C3B">
          <w:rPr>
            <w:rStyle w:val="Hyperlink"/>
            <w:noProof/>
          </w:rPr>
          <w:t>Figure 41: SWMM data extraction function</w:t>
        </w:r>
        <w:r w:rsidR="00BD62CD">
          <w:rPr>
            <w:noProof/>
            <w:webHidden/>
          </w:rPr>
          <w:tab/>
        </w:r>
        <w:r w:rsidR="00BD62CD">
          <w:rPr>
            <w:noProof/>
            <w:webHidden/>
          </w:rPr>
          <w:fldChar w:fldCharType="begin"/>
        </w:r>
        <w:r w:rsidR="00BD62CD">
          <w:rPr>
            <w:noProof/>
            <w:webHidden/>
          </w:rPr>
          <w:instrText xml:space="preserve"> PAGEREF _Toc102979742 \h </w:instrText>
        </w:r>
        <w:r w:rsidR="00BD62CD">
          <w:rPr>
            <w:noProof/>
            <w:webHidden/>
          </w:rPr>
        </w:r>
        <w:r w:rsidR="00BD62CD">
          <w:rPr>
            <w:noProof/>
            <w:webHidden/>
          </w:rPr>
          <w:fldChar w:fldCharType="separate"/>
        </w:r>
        <w:r w:rsidR="00CB640D">
          <w:rPr>
            <w:noProof/>
            <w:webHidden/>
          </w:rPr>
          <w:t>53</w:t>
        </w:r>
        <w:r w:rsidR="00BD62CD">
          <w:rPr>
            <w:noProof/>
            <w:webHidden/>
          </w:rPr>
          <w:fldChar w:fldCharType="end"/>
        </w:r>
      </w:hyperlink>
    </w:p>
    <w:p w14:paraId="709925D0" w14:textId="1957A5EA"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43" w:history="1">
        <w:r w:rsidR="00BD62CD" w:rsidRPr="004A0C3B">
          <w:rPr>
            <w:rStyle w:val="Hyperlink"/>
            <w:noProof/>
          </w:rPr>
          <w:t>Figure 42: Flooded Nodes</w:t>
        </w:r>
        <w:r w:rsidR="00BD62CD">
          <w:rPr>
            <w:noProof/>
            <w:webHidden/>
          </w:rPr>
          <w:tab/>
        </w:r>
        <w:r w:rsidR="00BD62CD">
          <w:rPr>
            <w:noProof/>
            <w:webHidden/>
          </w:rPr>
          <w:fldChar w:fldCharType="begin"/>
        </w:r>
        <w:r w:rsidR="00BD62CD">
          <w:rPr>
            <w:noProof/>
            <w:webHidden/>
          </w:rPr>
          <w:instrText xml:space="preserve"> PAGEREF _Toc102979743 \h </w:instrText>
        </w:r>
        <w:r w:rsidR="00BD62CD">
          <w:rPr>
            <w:noProof/>
            <w:webHidden/>
          </w:rPr>
        </w:r>
        <w:r w:rsidR="00BD62CD">
          <w:rPr>
            <w:noProof/>
            <w:webHidden/>
          </w:rPr>
          <w:fldChar w:fldCharType="separate"/>
        </w:r>
        <w:r w:rsidR="00CB640D">
          <w:rPr>
            <w:noProof/>
            <w:webHidden/>
          </w:rPr>
          <w:t>53</w:t>
        </w:r>
        <w:r w:rsidR="00BD62CD">
          <w:rPr>
            <w:noProof/>
            <w:webHidden/>
          </w:rPr>
          <w:fldChar w:fldCharType="end"/>
        </w:r>
      </w:hyperlink>
    </w:p>
    <w:p w14:paraId="3E4C9C64" w14:textId="4AC22E42"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44" w:history="1">
        <w:r w:rsidR="00BD62CD" w:rsidRPr="004A0C3B">
          <w:rPr>
            <w:rStyle w:val="Hyperlink"/>
            <w:noProof/>
          </w:rPr>
          <w:t>Figure 43: Flow rate for Node LN31-5 extracted using Python</w:t>
        </w:r>
        <w:r w:rsidR="00BD62CD">
          <w:rPr>
            <w:noProof/>
            <w:webHidden/>
          </w:rPr>
          <w:tab/>
        </w:r>
        <w:r w:rsidR="00BD62CD">
          <w:rPr>
            <w:noProof/>
            <w:webHidden/>
          </w:rPr>
          <w:fldChar w:fldCharType="begin"/>
        </w:r>
        <w:r w:rsidR="00BD62CD">
          <w:rPr>
            <w:noProof/>
            <w:webHidden/>
          </w:rPr>
          <w:instrText xml:space="preserve"> PAGEREF _Toc102979744 \h </w:instrText>
        </w:r>
        <w:r w:rsidR="00BD62CD">
          <w:rPr>
            <w:noProof/>
            <w:webHidden/>
          </w:rPr>
        </w:r>
        <w:r w:rsidR="00BD62CD">
          <w:rPr>
            <w:noProof/>
            <w:webHidden/>
          </w:rPr>
          <w:fldChar w:fldCharType="separate"/>
        </w:r>
        <w:r w:rsidR="00CB640D">
          <w:rPr>
            <w:noProof/>
            <w:webHidden/>
          </w:rPr>
          <w:t>54</w:t>
        </w:r>
        <w:r w:rsidR="00BD62CD">
          <w:rPr>
            <w:noProof/>
            <w:webHidden/>
          </w:rPr>
          <w:fldChar w:fldCharType="end"/>
        </w:r>
      </w:hyperlink>
    </w:p>
    <w:p w14:paraId="1C187DAD" w14:textId="3319C866"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45" w:history="1">
        <w:r w:rsidR="00BD62CD" w:rsidRPr="004A0C3B">
          <w:rPr>
            <w:rStyle w:val="Hyperlink"/>
            <w:noProof/>
          </w:rPr>
          <w:t>Figure 44: Flow rate plot for Node LN31-5 from SWMM</w:t>
        </w:r>
        <w:r w:rsidR="00BD62CD">
          <w:rPr>
            <w:noProof/>
            <w:webHidden/>
          </w:rPr>
          <w:tab/>
        </w:r>
        <w:r w:rsidR="00BD62CD">
          <w:rPr>
            <w:noProof/>
            <w:webHidden/>
          </w:rPr>
          <w:fldChar w:fldCharType="begin"/>
        </w:r>
        <w:r w:rsidR="00BD62CD">
          <w:rPr>
            <w:noProof/>
            <w:webHidden/>
          </w:rPr>
          <w:instrText xml:space="preserve"> PAGEREF _Toc102979745 \h </w:instrText>
        </w:r>
        <w:r w:rsidR="00BD62CD">
          <w:rPr>
            <w:noProof/>
            <w:webHidden/>
          </w:rPr>
        </w:r>
        <w:r w:rsidR="00BD62CD">
          <w:rPr>
            <w:noProof/>
            <w:webHidden/>
          </w:rPr>
          <w:fldChar w:fldCharType="separate"/>
        </w:r>
        <w:r w:rsidR="00CB640D">
          <w:rPr>
            <w:noProof/>
            <w:webHidden/>
          </w:rPr>
          <w:t>54</w:t>
        </w:r>
        <w:r w:rsidR="00BD62CD">
          <w:rPr>
            <w:noProof/>
            <w:webHidden/>
          </w:rPr>
          <w:fldChar w:fldCharType="end"/>
        </w:r>
      </w:hyperlink>
    </w:p>
    <w:p w14:paraId="729A050D" w14:textId="02481A22"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46" w:history="1">
        <w:r w:rsidR="00BD62CD" w:rsidRPr="004A0C3B">
          <w:rPr>
            <w:rStyle w:val="Hyperlink"/>
            <w:noProof/>
          </w:rPr>
          <w:t>Figure 45: Geocoding</w:t>
        </w:r>
        <w:r w:rsidR="00BD62CD">
          <w:rPr>
            <w:noProof/>
            <w:webHidden/>
          </w:rPr>
          <w:tab/>
        </w:r>
        <w:r w:rsidR="00BD62CD">
          <w:rPr>
            <w:noProof/>
            <w:webHidden/>
          </w:rPr>
          <w:fldChar w:fldCharType="begin"/>
        </w:r>
        <w:r w:rsidR="00BD62CD">
          <w:rPr>
            <w:noProof/>
            <w:webHidden/>
          </w:rPr>
          <w:instrText xml:space="preserve"> PAGEREF _Toc102979746 \h </w:instrText>
        </w:r>
        <w:r w:rsidR="00BD62CD">
          <w:rPr>
            <w:noProof/>
            <w:webHidden/>
          </w:rPr>
        </w:r>
        <w:r w:rsidR="00BD62CD">
          <w:rPr>
            <w:noProof/>
            <w:webHidden/>
          </w:rPr>
          <w:fldChar w:fldCharType="separate"/>
        </w:r>
        <w:r w:rsidR="00CB640D">
          <w:rPr>
            <w:noProof/>
            <w:webHidden/>
          </w:rPr>
          <w:t>55</w:t>
        </w:r>
        <w:r w:rsidR="00BD62CD">
          <w:rPr>
            <w:noProof/>
            <w:webHidden/>
          </w:rPr>
          <w:fldChar w:fldCharType="end"/>
        </w:r>
      </w:hyperlink>
    </w:p>
    <w:p w14:paraId="19C0AE33" w14:textId="0100FAC8"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47" w:history="1">
        <w:r w:rsidR="00BD62CD" w:rsidRPr="004A0C3B">
          <w:rPr>
            <w:rStyle w:val="Hyperlink"/>
            <w:noProof/>
          </w:rPr>
          <w:t>Figure 46: Different location names stored in the Database</w:t>
        </w:r>
        <w:r w:rsidR="00BD62CD">
          <w:rPr>
            <w:noProof/>
            <w:webHidden/>
          </w:rPr>
          <w:tab/>
        </w:r>
        <w:r w:rsidR="00BD62CD">
          <w:rPr>
            <w:noProof/>
            <w:webHidden/>
          </w:rPr>
          <w:fldChar w:fldCharType="begin"/>
        </w:r>
        <w:r w:rsidR="00BD62CD">
          <w:rPr>
            <w:noProof/>
            <w:webHidden/>
          </w:rPr>
          <w:instrText xml:space="preserve"> PAGEREF _Toc102979747 \h </w:instrText>
        </w:r>
        <w:r w:rsidR="00BD62CD">
          <w:rPr>
            <w:noProof/>
            <w:webHidden/>
          </w:rPr>
        </w:r>
        <w:r w:rsidR="00BD62CD">
          <w:rPr>
            <w:noProof/>
            <w:webHidden/>
          </w:rPr>
          <w:fldChar w:fldCharType="separate"/>
        </w:r>
        <w:r w:rsidR="00CB640D">
          <w:rPr>
            <w:noProof/>
            <w:webHidden/>
          </w:rPr>
          <w:t>56</w:t>
        </w:r>
        <w:r w:rsidR="00BD62CD">
          <w:rPr>
            <w:noProof/>
            <w:webHidden/>
          </w:rPr>
          <w:fldChar w:fldCharType="end"/>
        </w:r>
      </w:hyperlink>
    </w:p>
    <w:p w14:paraId="0FE7925A" w14:textId="549970BE"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48" w:history="1">
        <w:r w:rsidR="00BD62CD" w:rsidRPr="004A0C3B">
          <w:rPr>
            <w:rStyle w:val="Hyperlink"/>
            <w:noProof/>
          </w:rPr>
          <w:t>Figure 47: Inserting values into the database table and retrieving the user’s location.</w:t>
        </w:r>
        <w:r w:rsidR="00BD62CD">
          <w:rPr>
            <w:noProof/>
            <w:webHidden/>
          </w:rPr>
          <w:tab/>
        </w:r>
        <w:r w:rsidR="00BD62CD">
          <w:rPr>
            <w:noProof/>
            <w:webHidden/>
          </w:rPr>
          <w:fldChar w:fldCharType="begin"/>
        </w:r>
        <w:r w:rsidR="00BD62CD">
          <w:rPr>
            <w:noProof/>
            <w:webHidden/>
          </w:rPr>
          <w:instrText xml:space="preserve"> PAGEREF _Toc102979748 \h </w:instrText>
        </w:r>
        <w:r w:rsidR="00BD62CD">
          <w:rPr>
            <w:noProof/>
            <w:webHidden/>
          </w:rPr>
        </w:r>
        <w:r w:rsidR="00BD62CD">
          <w:rPr>
            <w:noProof/>
            <w:webHidden/>
          </w:rPr>
          <w:fldChar w:fldCharType="separate"/>
        </w:r>
        <w:r w:rsidR="00CB640D">
          <w:rPr>
            <w:noProof/>
            <w:webHidden/>
          </w:rPr>
          <w:t>56</w:t>
        </w:r>
        <w:r w:rsidR="00BD62CD">
          <w:rPr>
            <w:noProof/>
            <w:webHidden/>
          </w:rPr>
          <w:fldChar w:fldCharType="end"/>
        </w:r>
      </w:hyperlink>
    </w:p>
    <w:p w14:paraId="41E64689" w14:textId="62333B13" w:rsidR="00BD62CD" w:rsidRDefault="00827C07">
      <w:pPr>
        <w:pStyle w:val="TableofFigures"/>
        <w:tabs>
          <w:tab w:val="left" w:pos="3659"/>
          <w:tab w:val="right" w:leader="dot" w:pos="9062"/>
        </w:tabs>
        <w:rPr>
          <w:rFonts w:asciiTheme="minorHAnsi" w:eastAsiaTheme="minorEastAsia" w:hAnsiTheme="minorHAnsi"/>
          <w:noProof/>
          <w:sz w:val="22"/>
          <w:lang w:eastAsia="en-GB"/>
        </w:rPr>
      </w:pPr>
      <w:hyperlink w:anchor="_Toc102979749" w:history="1">
        <w:r w:rsidR="00BD62CD" w:rsidRPr="004A0C3B">
          <w:rPr>
            <w:rStyle w:val="Hyperlink"/>
            <w:noProof/>
          </w:rPr>
          <w:t>Figure 48: The Conversational flow</w:t>
        </w:r>
        <w:r w:rsidR="00BD62CD">
          <w:rPr>
            <w:rFonts w:asciiTheme="minorHAnsi" w:eastAsiaTheme="minorEastAsia" w:hAnsiTheme="minorHAnsi"/>
            <w:noProof/>
            <w:sz w:val="22"/>
            <w:lang w:eastAsia="en-GB"/>
          </w:rPr>
          <w:tab/>
        </w:r>
        <w:r w:rsidR="00BD62CD" w:rsidRPr="004A0C3B">
          <w:rPr>
            <w:rStyle w:val="Hyperlink"/>
            <w:noProof/>
          </w:rPr>
          <w:t xml:space="preserve"> Adapted from: (Raturi, 2020)</w:t>
        </w:r>
        <w:r w:rsidR="00BD62CD">
          <w:rPr>
            <w:noProof/>
            <w:webHidden/>
          </w:rPr>
          <w:tab/>
        </w:r>
        <w:r w:rsidR="00BD62CD">
          <w:rPr>
            <w:noProof/>
            <w:webHidden/>
          </w:rPr>
          <w:fldChar w:fldCharType="begin"/>
        </w:r>
        <w:r w:rsidR="00BD62CD">
          <w:rPr>
            <w:noProof/>
            <w:webHidden/>
          </w:rPr>
          <w:instrText xml:space="preserve"> PAGEREF _Toc102979749 \h </w:instrText>
        </w:r>
        <w:r w:rsidR="00BD62CD">
          <w:rPr>
            <w:noProof/>
            <w:webHidden/>
          </w:rPr>
        </w:r>
        <w:r w:rsidR="00BD62CD">
          <w:rPr>
            <w:noProof/>
            <w:webHidden/>
          </w:rPr>
          <w:fldChar w:fldCharType="separate"/>
        </w:r>
        <w:r w:rsidR="00CB640D">
          <w:rPr>
            <w:noProof/>
            <w:webHidden/>
          </w:rPr>
          <w:t>58</w:t>
        </w:r>
        <w:r w:rsidR="00BD62CD">
          <w:rPr>
            <w:noProof/>
            <w:webHidden/>
          </w:rPr>
          <w:fldChar w:fldCharType="end"/>
        </w:r>
      </w:hyperlink>
    </w:p>
    <w:p w14:paraId="3A2CC651" w14:textId="37A97555"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50" w:history="1">
        <w:r w:rsidR="00BD62CD" w:rsidRPr="004A0C3B">
          <w:rPr>
            <w:rStyle w:val="Hyperlink"/>
            <w:noProof/>
          </w:rPr>
          <w:t>Figure 49: Creating the Webhook</w:t>
        </w:r>
        <w:r w:rsidR="00BD62CD">
          <w:rPr>
            <w:noProof/>
            <w:webHidden/>
          </w:rPr>
          <w:tab/>
        </w:r>
        <w:r w:rsidR="00BD62CD">
          <w:rPr>
            <w:noProof/>
            <w:webHidden/>
          </w:rPr>
          <w:fldChar w:fldCharType="begin"/>
        </w:r>
        <w:r w:rsidR="00BD62CD">
          <w:rPr>
            <w:noProof/>
            <w:webHidden/>
          </w:rPr>
          <w:instrText xml:space="preserve"> PAGEREF _Toc102979750 \h </w:instrText>
        </w:r>
        <w:r w:rsidR="00BD62CD">
          <w:rPr>
            <w:noProof/>
            <w:webHidden/>
          </w:rPr>
        </w:r>
        <w:r w:rsidR="00BD62CD">
          <w:rPr>
            <w:noProof/>
            <w:webHidden/>
          </w:rPr>
          <w:fldChar w:fldCharType="separate"/>
        </w:r>
        <w:r w:rsidR="00CB640D">
          <w:rPr>
            <w:noProof/>
            <w:webHidden/>
          </w:rPr>
          <w:t>59</w:t>
        </w:r>
        <w:r w:rsidR="00BD62CD">
          <w:rPr>
            <w:noProof/>
            <w:webHidden/>
          </w:rPr>
          <w:fldChar w:fldCharType="end"/>
        </w:r>
      </w:hyperlink>
    </w:p>
    <w:p w14:paraId="62C0F561" w14:textId="589ED11A"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51" w:history="1">
        <w:r w:rsidR="00BD62CD" w:rsidRPr="004A0C3B">
          <w:rPr>
            <w:rStyle w:val="Hyperlink"/>
            <w:noProof/>
          </w:rPr>
          <w:t>Figure 50: Integrating the HTML webpage into the Webhook</w:t>
        </w:r>
        <w:r w:rsidR="00BD62CD">
          <w:rPr>
            <w:noProof/>
            <w:webHidden/>
          </w:rPr>
          <w:tab/>
        </w:r>
        <w:r w:rsidR="00BD62CD">
          <w:rPr>
            <w:noProof/>
            <w:webHidden/>
          </w:rPr>
          <w:fldChar w:fldCharType="begin"/>
        </w:r>
        <w:r w:rsidR="00BD62CD">
          <w:rPr>
            <w:noProof/>
            <w:webHidden/>
          </w:rPr>
          <w:instrText xml:space="preserve"> PAGEREF _Toc102979751 \h </w:instrText>
        </w:r>
        <w:r w:rsidR="00BD62CD">
          <w:rPr>
            <w:noProof/>
            <w:webHidden/>
          </w:rPr>
        </w:r>
        <w:r w:rsidR="00BD62CD">
          <w:rPr>
            <w:noProof/>
            <w:webHidden/>
          </w:rPr>
          <w:fldChar w:fldCharType="separate"/>
        </w:r>
        <w:r w:rsidR="00CB640D">
          <w:rPr>
            <w:noProof/>
            <w:webHidden/>
          </w:rPr>
          <w:t>59</w:t>
        </w:r>
        <w:r w:rsidR="00BD62CD">
          <w:rPr>
            <w:noProof/>
            <w:webHidden/>
          </w:rPr>
          <w:fldChar w:fldCharType="end"/>
        </w:r>
      </w:hyperlink>
    </w:p>
    <w:p w14:paraId="1F926FEB" w14:textId="33FB965C"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52" w:history="1">
        <w:r w:rsidR="00BD62CD" w:rsidRPr="004A0C3B">
          <w:rPr>
            <w:rStyle w:val="Hyperlink"/>
            <w:noProof/>
          </w:rPr>
          <w:t>Figure 51: Scenario 1: Flooding situation</w:t>
        </w:r>
        <w:r w:rsidR="00BD62CD">
          <w:rPr>
            <w:noProof/>
            <w:webHidden/>
          </w:rPr>
          <w:tab/>
        </w:r>
        <w:r w:rsidR="00BD62CD">
          <w:rPr>
            <w:noProof/>
            <w:webHidden/>
          </w:rPr>
          <w:fldChar w:fldCharType="begin"/>
        </w:r>
        <w:r w:rsidR="00BD62CD">
          <w:rPr>
            <w:noProof/>
            <w:webHidden/>
          </w:rPr>
          <w:instrText xml:space="preserve"> PAGEREF _Toc102979752 \h </w:instrText>
        </w:r>
        <w:r w:rsidR="00BD62CD">
          <w:rPr>
            <w:noProof/>
            <w:webHidden/>
          </w:rPr>
        </w:r>
        <w:r w:rsidR="00BD62CD">
          <w:rPr>
            <w:noProof/>
            <w:webHidden/>
          </w:rPr>
          <w:fldChar w:fldCharType="separate"/>
        </w:r>
        <w:r w:rsidR="00CB640D">
          <w:rPr>
            <w:noProof/>
            <w:webHidden/>
          </w:rPr>
          <w:t>62</w:t>
        </w:r>
        <w:r w:rsidR="00BD62CD">
          <w:rPr>
            <w:noProof/>
            <w:webHidden/>
          </w:rPr>
          <w:fldChar w:fldCharType="end"/>
        </w:r>
      </w:hyperlink>
    </w:p>
    <w:p w14:paraId="4FDC5081" w14:textId="5FAD1F7A"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53" w:history="1">
        <w:r w:rsidR="00BD62CD" w:rsidRPr="004A0C3B">
          <w:rPr>
            <w:rStyle w:val="Hyperlink"/>
            <w:noProof/>
          </w:rPr>
          <w:t>Figure 52: Scenario2: Flooding Situation for Navigation</w:t>
        </w:r>
        <w:r w:rsidR="00BD62CD">
          <w:rPr>
            <w:noProof/>
            <w:webHidden/>
          </w:rPr>
          <w:tab/>
        </w:r>
        <w:r w:rsidR="00BD62CD">
          <w:rPr>
            <w:noProof/>
            <w:webHidden/>
          </w:rPr>
          <w:fldChar w:fldCharType="begin"/>
        </w:r>
        <w:r w:rsidR="00BD62CD">
          <w:rPr>
            <w:noProof/>
            <w:webHidden/>
          </w:rPr>
          <w:instrText xml:space="preserve"> PAGEREF _Toc102979753 \h </w:instrText>
        </w:r>
        <w:r w:rsidR="00BD62CD">
          <w:rPr>
            <w:noProof/>
            <w:webHidden/>
          </w:rPr>
        </w:r>
        <w:r w:rsidR="00BD62CD">
          <w:rPr>
            <w:noProof/>
            <w:webHidden/>
          </w:rPr>
          <w:fldChar w:fldCharType="separate"/>
        </w:r>
        <w:r w:rsidR="00CB640D">
          <w:rPr>
            <w:noProof/>
            <w:webHidden/>
          </w:rPr>
          <w:t>63</w:t>
        </w:r>
        <w:r w:rsidR="00BD62CD">
          <w:rPr>
            <w:noProof/>
            <w:webHidden/>
          </w:rPr>
          <w:fldChar w:fldCharType="end"/>
        </w:r>
      </w:hyperlink>
    </w:p>
    <w:p w14:paraId="52093F4D" w14:textId="264F8FC6"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54" w:history="1">
        <w:r w:rsidR="00BD62CD" w:rsidRPr="004A0C3B">
          <w:rPr>
            <w:rStyle w:val="Hyperlink"/>
            <w:noProof/>
          </w:rPr>
          <w:t>Figure 53: Scenario 2: Conversation to assess the flooding situation in different parts of the city</w:t>
        </w:r>
        <w:r w:rsidR="00BD62CD">
          <w:rPr>
            <w:noProof/>
            <w:webHidden/>
          </w:rPr>
          <w:tab/>
        </w:r>
        <w:r w:rsidR="00BD62CD">
          <w:rPr>
            <w:noProof/>
            <w:webHidden/>
          </w:rPr>
          <w:fldChar w:fldCharType="begin"/>
        </w:r>
        <w:r w:rsidR="00BD62CD">
          <w:rPr>
            <w:noProof/>
            <w:webHidden/>
          </w:rPr>
          <w:instrText xml:space="preserve"> PAGEREF _Toc102979754 \h </w:instrText>
        </w:r>
        <w:r w:rsidR="00BD62CD">
          <w:rPr>
            <w:noProof/>
            <w:webHidden/>
          </w:rPr>
        </w:r>
        <w:r w:rsidR="00BD62CD">
          <w:rPr>
            <w:noProof/>
            <w:webHidden/>
          </w:rPr>
          <w:fldChar w:fldCharType="separate"/>
        </w:r>
        <w:r w:rsidR="00CB640D">
          <w:rPr>
            <w:noProof/>
            <w:webHidden/>
          </w:rPr>
          <w:t>65</w:t>
        </w:r>
        <w:r w:rsidR="00BD62CD">
          <w:rPr>
            <w:noProof/>
            <w:webHidden/>
          </w:rPr>
          <w:fldChar w:fldCharType="end"/>
        </w:r>
      </w:hyperlink>
    </w:p>
    <w:p w14:paraId="47CE5007" w14:textId="46ECE2B6"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55" w:history="1">
        <w:r w:rsidR="00BD62CD" w:rsidRPr="004A0C3B">
          <w:rPr>
            <w:rStyle w:val="Hyperlink"/>
            <w:noProof/>
          </w:rPr>
          <w:t>Figure 54: Scenario 3: Conversation to compare the present flooding situation and that for a flood with a 10 year return period</w:t>
        </w:r>
        <w:r w:rsidR="00BD62CD">
          <w:rPr>
            <w:noProof/>
            <w:webHidden/>
          </w:rPr>
          <w:tab/>
        </w:r>
        <w:r w:rsidR="00BD62CD">
          <w:rPr>
            <w:noProof/>
            <w:webHidden/>
          </w:rPr>
          <w:fldChar w:fldCharType="begin"/>
        </w:r>
        <w:r w:rsidR="00BD62CD">
          <w:rPr>
            <w:noProof/>
            <w:webHidden/>
          </w:rPr>
          <w:instrText xml:space="preserve"> PAGEREF _Toc102979755 \h </w:instrText>
        </w:r>
        <w:r w:rsidR="00BD62CD">
          <w:rPr>
            <w:noProof/>
            <w:webHidden/>
          </w:rPr>
        </w:r>
        <w:r w:rsidR="00BD62CD">
          <w:rPr>
            <w:noProof/>
            <w:webHidden/>
          </w:rPr>
          <w:fldChar w:fldCharType="separate"/>
        </w:r>
        <w:r w:rsidR="00CB640D">
          <w:rPr>
            <w:noProof/>
            <w:webHidden/>
          </w:rPr>
          <w:t>67</w:t>
        </w:r>
        <w:r w:rsidR="00BD62CD">
          <w:rPr>
            <w:noProof/>
            <w:webHidden/>
          </w:rPr>
          <w:fldChar w:fldCharType="end"/>
        </w:r>
      </w:hyperlink>
    </w:p>
    <w:p w14:paraId="50E0FB54" w14:textId="1CBACEC0"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56" w:history="1">
        <w:r w:rsidR="00BD62CD" w:rsidRPr="004A0C3B">
          <w:rPr>
            <w:rStyle w:val="Hyperlink"/>
            <w:noProof/>
          </w:rPr>
          <w:t>Figure 55: Conversation on what to do during flooding</w:t>
        </w:r>
        <w:r w:rsidR="00BD62CD">
          <w:rPr>
            <w:noProof/>
            <w:webHidden/>
          </w:rPr>
          <w:tab/>
        </w:r>
        <w:r w:rsidR="00BD62CD">
          <w:rPr>
            <w:noProof/>
            <w:webHidden/>
          </w:rPr>
          <w:fldChar w:fldCharType="begin"/>
        </w:r>
        <w:r w:rsidR="00BD62CD">
          <w:rPr>
            <w:noProof/>
            <w:webHidden/>
          </w:rPr>
          <w:instrText xml:space="preserve"> PAGEREF _Toc102979756 \h </w:instrText>
        </w:r>
        <w:r w:rsidR="00BD62CD">
          <w:rPr>
            <w:noProof/>
            <w:webHidden/>
          </w:rPr>
        </w:r>
        <w:r w:rsidR="00BD62CD">
          <w:rPr>
            <w:noProof/>
            <w:webHidden/>
          </w:rPr>
          <w:fldChar w:fldCharType="separate"/>
        </w:r>
        <w:r w:rsidR="00CB640D">
          <w:rPr>
            <w:noProof/>
            <w:webHidden/>
          </w:rPr>
          <w:t>68</w:t>
        </w:r>
        <w:r w:rsidR="00BD62CD">
          <w:rPr>
            <w:noProof/>
            <w:webHidden/>
          </w:rPr>
          <w:fldChar w:fldCharType="end"/>
        </w:r>
      </w:hyperlink>
    </w:p>
    <w:p w14:paraId="621696BC" w14:textId="4CD56A9F" w:rsidR="00BD62CD" w:rsidRDefault="00827C07">
      <w:pPr>
        <w:pStyle w:val="TableofFigures"/>
        <w:tabs>
          <w:tab w:val="left" w:pos="2626"/>
          <w:tab w:val="right" w:leader="dot" w:pos="9062"/>
        </w:tabs>
        <w:rPr>
          <w:rFonts w:asciiTheme="minorHAnsi" w:eastAsiaTheme="minorEastAsia" w:hAnsiTheme="minorHAnsi"/>
          <w:noProof/>
          <w:sz w:val="22"/>
          <w:lang w:eastAsia="en-GB"/>
        </w:rPr>
      </w:pPr>
      <w:hyperlink w:anchor="_Toc102979757" w:history="1">
        <w:r w:rsidR="00BD62CD" w:rsidRPr="004A0C3B">
          <w:rPr>
            <w:rStyle w:val="Hyperlink"/>
            <w:noProof/>
          </w:rPr>
          <w:t>Figure 56: Flood barriers</w:t>
        </w:r>
        <w:r w:rsidR="00BD62CD">
          <w:rPr>
            <w:rFonts w:asciiTheme="minorHAnsi" w:eastAsiaTheme="minorEastAsia" w:hAnsiTheme="minorHAnsi"/>
            <w:noProof/>
            <w:sz w:val="22"/>
            <w:lang w:eastAsia="en-GB"/>
          </w:rPr>
          <w:tab/>
        </w:r>
        <w:r w:rsidR="00BD62CD" w:rsidRPr="004A0C3B">
          <w:rPr>
            <w:rStyle w:val="Hyperlink"/>
            <w:noProof/>
          </w:rPr>
          <w:t xml:space="preserve"> Source: https://floodcontrolinternational.com/flood-barriers/</w:t>
        </w:r>
        <w:r w:rsidR="00BD62CD">
          <w:rPr>
            <w:noProof/>
            <w:webHidden/>
          </w:rPr>
          <w:tab/>
        </w:r>
        <w:r w:rsidR="00BD62CD">
          <w:rPr>
            <w:noProof/>
            <w:webHidden/>
          </w:rPr>
          <w:fldChar w:fldCharType="begin"/>
        </w:r>
        <w:r w:rsidR="00BD62CD">
          <w:rPr>
            <w:noProof/>
            <w:webHidden/>
          </w:rPr>
          <w:instrText xml:space="preserve"> PAGEREF _Toc102979757 \h </w:instrText>
        </w:r>
        <w:r w:rsidR="00BD62CD">
          <w:rPr>
            <w:noProof/>
            <w:webHidden/>
          </w:rPr>
        </w:r>
        <w:r w:rsidR="00BD62CD">
          <w:rPr>
            <w:noProof/>
            <w:webHidden/>
          </w:rPr>
          <w:fldChar w:fldCharType="separate"/>
        </w:r>
        <w:r w:rsidR="00CB640D">
          <w:rPr>
            <w:noProof/>
            <w:webHidden/>
          </w:rPr>
          <w:t>69</w:t>
        </w:r>
        <w:r w:rsidR="00BD62CD">
          <w:rPr>
            <w:noProof/>
            <w:webHidden/>
          </w:rPr>
          <w:fldChar w:fldCharType="end"/>
        </w:r>
      </w:hyperlink>
    </w:p>
    <w:p w14:paraId="17A1A69B" w14:textId="6087092B"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58" w:history="1">
        <w:r w:rsidR="00BD62CD" w:rsidRPr="004A0C3B">
          <w:rPr>
            <w:rStyle w:val="Hyperlink"/>
            <w:noProof/>
          </w:rPr>
          <w:t>Figure 57: Chatbot conversation if the location is not flooded</w:t>
        </w:r>
        <w:r w:rsidR="00BD62CD">
          <w:rPr>
            <w:noProof/>
            <w:webHidden/>
          </w:rPr>
          <w:tab/>
        </w:r>
        <w:r w:rsidR="00BD62CD">
          <w:rPr>
            <w:noProof/>
            <w:webHidden/>
          </w:rPr>
          <w:fldChar w:fldCharType="begin"/>
        </w:r>
        <w:r w:rsidR="00BD62CD">
          <w:rPr>
            <w:noProof/>
            <w:webHidden/>
          </w:rPr>
          <w:instrText xml:space="preserve"> PAGEREF _Toc102979758 \h </w:instrText>
        </w:r>
        <w:r w:rsidR="00BD62CD">
          <w:rPr>
            <w:noProof/>
            <w:webHidden/>
          </w:rPr>
        </w:r>
        <w:r w:rsidR="00BD62CD">
          <w:rPr>
            <w:noProof/>
            <w:webHidden/>
          </w:rPr>
          <w:fldChar w:fldCharType="separate"/>
        </w:r>
        <w:r w:rsidR="00CB640D">
          <w:rPr>
            <w:noProof/>
            <w:webHidden/>
          </w:rPr>
          <w:t>70</w:t>
        </w:r>
        <w:r w:rsidR="00BD62CD">
          <w:rPr>
            <w:noProof/>
            <w:webHidden/>
          </w:rPr>
          <w:fldChar w:fldCharType="end"/>
        </w:r>
      </w:hyperlink>
    </w:p>
    <w:p w14:paraId="2F8148E6" w14:textId="052C5FA8"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59" w:history="1">
        <w:r w:rsidR="00BD62CD" w:rsidRPr="004A0C3B">
          <w:rPr>
            <w:rStyle w:val="Hyperlink"/>
            <w:noProof/>
          </w:rPr>
          <w:t>Figure 58: Chatbot conversation for an area outside Do Lo</w:t>
        </w:r>
        <w:r w:rsidR="00BD62CD">
          <w:rPr>
            <w:noProof/>
            <w:webHidden/>
          </w:rPr>
          <w:tab/>
        </w:r>
        <w:r w:rsidR="00BD62CD">
          <w:rPr>
            <w:noProof/>
            <w:webHidden/>
          </w:rPr>
          <w:fldChar w:fldCharType="begin"/>
        </w:r>
        <w:r w:rsidR="00BD62CD">
          <w:rPr>
            <w:noProof/>
            <w:webHidden/>
          </w:rPr>
          <w:instrText xml:space="preserve"> PAGEREF _Toc102979759 \h </w:instrText>
        </w:r>
        <w:r w:rsidR="00BD62CD">
          <w:rPr>
            <w:noProof/>
            <w:webHidden/>
          </w:rPr>
        </w:r>
        <w:r w:rsidR="00BD62CD">
          <w:rPr>
            <w:noProof/>
            <w:webHidden/>
          </w:rPr>
          <w:fldChar w:fldCharType="separate"/>
        </w:r>
        <w:r w:rsidR="00CB640D">
          <w:rPr>
            <w:noProof/>
            <w:webHidden/>
          </w:rPr>
          <w:t>70</w:t>
        </w:r>
        <w:r w:rsidR="00BD62CD">
          <w:rPr>
            <w:noProof/>
            <w:webHidden/>
          </w:rPr>
          <w:fldChar w:fldCharType="end"/>
        </w:r>
      </w:hyperlink>
    </w:p>
    <w:p w14:paraId="0DD66910" w14:textId="4C4FAA8D"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60" w:history="1">
        <w:r w:rsidR="00BD62CD" w:rsidRPr="004A0C3B">
          <w:rPr>
            <w:rStyle w:val="Hyperlink"/>
            <w:noProof/>
          </w:rPr>
          <w:t>Figure 59: When Chatbot fails to connect to the server.</w:t>
        </w:r>
        <w:r w:rsidR="00BD62CD">
          <w:rPr>
            <w:noProof/>
            <w:webHidden/>
          </w:rPr>
          <w:tab/>
        </w:r>
        <w:r w:rsidR="00BD62CD">
          <w:rPr>
            <w:noProof/>
            <w:webHidden/>
          </w:rPr>
          <w:fldChar w:fldCharType="begin"/>
        </w:r>
        <w:r w:rsidR="00BD62CD">
          <w:rPr>
            <w:noProof/>
            <w:webHidden/>
          </w:rPr>
          <w:instrText xml:space="preserve"> PAGEREF _Toc102979760 \h </w:instrText>
        </w:r>
        <w:r w:rsidR="00BD62CD">
          <w:rPr>
            <w:noProof/>
            <w:webHidden/>
          </w:rPr>
        </w:r>
        <w:r w:rsidR="00BD62CD">
          <w:rPr>
            <w:noProof/>
            <w:webHidden/>
          </w:rPr>
          <w:fldChar w:fldCharType="separate"/>
        </w:r>
        <w:r w:rsidR="00CB640D">
          <w:rPr>
            <w:noProof/>
            <w:webHidden/>
          </w:rPr>
          <w:t>72</w:t>
        </w:r>
        <w:r w:rsidR="00BD62CD">
          <w:rPr>
            <w:noProof/>
            <w:webHidden/>
          </w:rPr>
          <w:fldChar w:fldCharType="end"/>
        </w:r>
      </w:hyperlink>
    </w:p>
    <w:p w14:paraId="7589458E" w14:textId="125624E2"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61" w:history="1">
        <w:r w:rsidR="00BD62CD" w:rsidRPr="004A0C3B">
          <w:rPr>
            <w:rStyle w:val="Hyperlink"/>
            <w:noProof/>
          </w:rPr>
          <w:t>Figure 60: The Developed Website</w:t>
        </w:r>
        <w:r w:rsidR="00BD62CD">
          <w:rPr>
            <w:noProof/>
            <w:webHidden/>
          </w:rPr>
          <w:tab/>
        </w:r>
        <w:r w:rsidR="00BD62CD">
          <w:rPr>
            <w:noProof/>
            <w:webHidden/>
          </w:rPr>
          <w:fldChar w:fldCharType="begin"/>
        </w:r>
        <w:r w:rsidR="00BD62CD">
          <w:rPr>
            <w:noProof/>
            <w:webHidden/>
          </w:rPr>
          <w:instrText xml:space="preserve"> PAGEREF _Toc102979761 \h </w:instrText>
        </w:r>
        <w:r w:rsidR="00BD62CD">
          <w:rPr>
            <w:noProof/>
            <w:webHidden/>
          </w:rPr>
        </w:r>
        <w:r w:rsidR="00BD62CD">
          <w:rPr>
            <w:noProof/>
            <w:webHidden/>
          </w:rPr>
          <w:fldChar w:fldCharType="separate"/>
        </w:r>
        <w:r w:rsidR="00CB640D">
          <w:rPr>
            <w:noProof/>
            <w:webHidden/>
          </w:rPr>
          <w:t>77</w:t>
        </w:r>
        <w:r w:rsidR="00BD62CD">
          <w:rPr>
            <w:noProof/>
            <w:webHidden/>
          </w:rPr>
          <w:fldChar w:fldCharType="end"/>
        </w:r>
      </w:hyperlink>
    </w:p>
    <w:p w14:paraId="2E3E4203" w14:textId="4278C605"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62" w:history="1">
        <w:r w:rsidR="00BD62CD" w:rsidRPr="004A0C3B">
          <w:rPr>
            <w:rStyle w:val="Hyperlink"/>
            <w:noProof/>
          </w:rPr>
          <w:t>Figure 61: Ease of use</w:t>
        </w:r>
        <w:r w:rsidR="00BD62CD">
          <w:rPr>
            <w:noProof/>
            <w:webHidden/>
          </w:rPr>
          <w:tab/>
        </w:r>
        <w:r w:rsidR="00BD62CD">
          <w:rPr>
            <w:noProof/>
            <w:webHidden/>
          </w:rPr>
          <w:fldChar w:fldCharType="begin"/>
        </w:r>
        <w:r w:rsidR="00BD62CD">
          <w:rPr>
            <w:noProof/>
            <w:webHidden/>
          </w:rPr>
          <w:instrText xml:space="preserve"> PAGEREF _Toc102979762 \h </w:instrText>
        </w:r>
        <w:r w:rsidR="00BD62CD">
          <w:rPr>
            <w:noProof/>
            <w:webHidden/>
          </w:rPr>
        </w:r>
        <w:r w:rsidR="00BD62CD">
          <w:rPr>
            <w:noProof/>
            <w:webHidden/>
          </w:rPr>
          <w:fldChar w:fldCharType="separate"/>
        </w:r>
        <w:r w:rsidR="00CB640D">
          <w:rPr>
            <w:noProof/>
            <w:webHidden/>
          </w:rPr>
          <w:t>78</w:t>
        </w:r>
        <w:r w:rsidR="00BD62CD">
          <w:rPr>
            <w:noProof/>
            <w:webHidden/>
          </w:rPr>
          <w:fldChar w:fldCharType="end"/>
        </w:r>
      </w:hyperlink>
    </w:p>
    <w:p w14:paraId="25773672" w14:textId="0763DA00"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63" w:history="1">
        <w:r w:rsidR="00BD62CD" w:rsidRPr="004A0C3B">
          <w:rPr>
            <w:rStyle w:val="Hyperlink"/>
            <w:noProof/>
          </w:rPr>
          <w:t>Figure 62: Accurate and easy to understand responses</w:t>
        </w:r>
        <w:r w:rsidR="00BD62CD">
          <w:rPr>
            <w:noProof/>
            <w:webHidden/>
          </w:rPr>
          <w:tab/>
        </w:r>
        <w:r w:rsidR="00BD62CD">
          <w:rPr>
            <w:noProof/>
            <w:webHidden/>
          </w:rPr>
          <w:fldChar w:fldCharType="begin"/>
        </w:r>
        <w:r w:rsidR="00BD62CD">
          <w:rPr>
            <w:noProof/>
            <w:webHidden/>
          </w:rPr>
          <w:instrText xml:space="preserve"> PAGEREF _Toc102979763 \h </w:instrText>
        </w:r>
        <w:r w:rsidR="00BD62CD">
          <w:rPr>
            <w:noProof/>
            <w:webHidden/>
          </w:rPr>
        </w:r>
        <w:r w:rsidR="00BD62CD">
          <w:rPr>
            <w:noProof/>
            <w:webHidden/>
          </w:rPr>
          <w:fldChar w:fldCharType="separate"/>
        </w:r>
        <w:r w:rsidR="00CB640D">
          <w:rPr>
            <w:noProof/>
            <w:webHidden/>
          </w:rPr>
          <w:t>79</w:t>
        </w:r>
        <w:r w:rsidR="00BD62CD">
          <w:rPr>
            <w:noProof/>
            <w:webHidden/>
          </w:rPr>
          <w:fldChar w:fldCharType="end"/>
        </w:r>
      </w:hyperlink>
    </w:p>
    <w:p w14:paraId="69708695" w14:textId="7FA8A854"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64" w:history="1">
        <w:r w:rsidR="00BD62CD" w:rsidRPr="004A0C3B">
          <w:rPr>
            <w:rStyle w:val="Hyperlink"/>
            <w:noProof/>
          </w:rPr>
          <w:t>Figure 63: Accessing locations from maps</w:t>
        </w:r>
        <w:r w:rsidR="00BD62CD">
          <w:rPr>
            <w:noProof/>
            <w:webHidden/>
          </w:rPr>
          <w:tab/>
        </w:r>
        <w:r w:rsidR="00BD62CD">
          <w:rPr>
            <w:noProof/>
            <w:webHidden/>
          </w:rPr>
          <w:fldChar w:fldCharType="begin"/>
        </w:r>
        <w:r w:rsidR="00BD62CD">
          <w:rPr>
            <w:noProof/>
            <w:webHidden/>
          </w:rPr>
          <w:instrText xml:space="preserve"> PAGEREF _Toc102979764 \h </w:instrText>
        </w:r>
        <w:r w:rsidR="00BD62CD">
          <w:rPr>
            <w:noProof/>
            <w:webHidden/>
          </w:rPr>
        </w:r>
        <w:r w:rsidR="00BD62CD">
          <w:rPr>
            <w:noProof/>
            <w:webHidden/>
          </w:rPr>
          <w:fldChar w:fldCharType="separate"/>
        </w:r>
        <w:r w:rsidR="00CB640D">
          <w:rPr>
            <w:noProof/>
            <w:webHidden/>
          </w:rPr>
          <w:t>80</w:t>
        </w:r>
        <w:r w:rsidR="00BD62CD">
          <w:rPr>
            <w:noProof/>
            <w:webHidden/>
          </w:rPr>
          <w:fldChar w:fldCharType="end"/>
        </w:r>
      </w:hyperlink>
    </w:p>
    <w:p w14:paraId="1CE7F3CC" w14:textId="5850FD66" w:rsidR="00BD62CD" w:rsidRDefault="00827C07">
      <w:pPr>
        <w:pStyle w:val="TableofFigures"/>
        <w:tabs>
          <w:tab w:val="right" w:leader="dot" w:pos="9062"/>
        </w:tabs>
        <w:rPr>
          <w:rFonts w:asciiTheme="minorHAnsi" w:eastAsiaTheme="minorEastAsia" w:hAnsiTheme="minorHAnsi"/>
          <w:noProof/>
          <w:sz w:val="22"/>
          <w:lang w:eastAsia="en-GB"/>
        </w:rPr>
      </w:pPr>
      <w:hyperlink w:anchor="_Toc102979765" w:history="1">
        <w:r w:rsidR="00BD62CD" w:rsidRPr="004A0C3B">
          <w:rPr>
            <w:rStyle w:val="Hyperlink"/>
            <w:noProof/>
          </w:rPr>
          <w:t>Figure 64: Satisfaction with the chatbot</w:t>
        </w:r>
        <w:r w:rsidR="00BD62CD">
          <w:rPr>
            <w:noProof/>
            <w:webHidden/>
          </w:rPr>
          <w:tab/>
        </w:r>
        <w:r w:rsidR="00BD62CD">
          <w:rPr>
            <w:noProof/>
            <w:webHidden/>
          </w:rPr>
          <w:fldChar w:fldCharType="begin"/>
        </w:r>
        <w:r w:rsidR="00BD62CD">
          <w:rPr>
            <w:noProof/>
            <w:webHidden/>
          </w:rPr>
          <w:instrText xml:space="preserve"> PAGEREF _Toc102979765 \h </w:instrText>
        </w:r>
        <w:r w:rsidR="00BD62CD">
          <w:rPr>
            <w:noProof/>
            <w:webHidden/>
          </w:rPr>
        </w:r>
        <w:r w:rsidR="00BD62CD">
          <w:rPr>
            <w:noProof/>
            <w:webHidden/>
          </w:rPr>
          <w:fldChar w:fldCharType="separate"/>
        </w:r>
        <w:r w:rsidR="00CB640D">
          <w:rPr>
            <w:noProof/>
            <w:webHidden/>
          </w:rPr>
          <w:t>81</w:t>
        </w:r>
        <w:r w:rsidR="00BD62CD">
          <w:rPr>
            <w:noProof/>
            <w:webHidden/>
          </w:rPr>
          <w:fldChar w:fldCharType="end"/>
        </w:r>
      </w:hyperlink>
    </w:p>
    <w:p w14:paraId="5360039A" w14:textId="28B009F1" w:rsidR="00540746" w:rsidRDefault="00C939A9" w:rsidP="0005014D">
      <w:pPr>
        <w:spacing w:line="276" w:lineRule="auto"/>
      </w:pPr>
      <w:r>
        <w:fldChar w:fldCharType="end"/>
      </w:r>
    </w:p>
    <w:p w14:paraId="25771C8A" w14:textId="77777777" w:rsidR="00540746" w:rsidRDefault="00540746" w:rsidP="0005014D">
      <w:pPr>
        <w:spacing w:line="276" w:lineRule="auto"/>
      </w:pPr>
      <w:r>
        <w:br w:type="page"/>
      </w:r>
    </w:p>
    <w:p w14:paraId="658E9BB1" w14:textId="77777777" w:rsidR="00540746" w:rsidRDefault="00540746" w:rsidP="0005014D">
      <w:pPr>
        <w:pStyle w:val="Heading1"/>
        <w:spacing w:line="276" w:lineRule="auto"/>
      </w:pPr>
      <w:bookmarkStart w:id="8" w:name="_Toc102979633"/>
      <w:r>
        <w:lastRenderedPageBreak/>
        <w:t>Abbreviations</w:t>
      </w:r>
      <w:bookmarkEnd w:id="8"/>
    </w:p>
    <w:p w14:paraId="2AF7D308" w14:textId="77777777" w:rsidR="007364A6" w:rsidRDefault="007364A6" w:rsidP="0005014D">
      <w:pPr>
        <w:spacing w:line="276" w:lineRule="auto"/>
      </w:pPr>
      <w:r>
        <w:t>AI</w:t>
      </w:r>
      <w:r>
        <w:tab/>
      </w:r>
      <w:r>
        <w:tab/>
        <w:t>Artificial Intelligence</w:t>
      </w:r>
    </w:p>
    <w:p w14:paraId="0067ABCF" w14:textId="77777777" w:rsidR="007364A6" w:rsidRDefault="007364A6" w:rsidP="0005014D">
      <w:pPr>
        <w:spacing w:line="276" w:lineRule="auto"/>
      </w:pPr>
      <w:r>
        <w:t>API</w:t>
      </w:r>
      <w:r>
        <w:tab/>
      </w:r>
      <w:r>
        <w:tab/>
        <w:t>Application Programming Interface</w:t>
      </w:r>
    </w:p>
    <w:p w14:paraId="2436C5C5" w14:textId="77777777" w:rsidR="007364A6" w:rsidRDefault="007364A6" w:rsidP="001B2A06">
      <w:pPr>
        <w:spacing w:line="276" w:lineRule="auto"/>
      </w:pPr>
      <w:r>
        <w:t>CSS</w:t>
      </w:r>
      <w:r>
        <w:tab/>
      </w:r>
      <w:r>
        <w:tab/>
        <w:t>Combined Sewer Systems</w:t>
      </w:r>
    </w:p>
    <w:p w14:paraId="644DD86E" w14:textId="77777777" w:rsidR="007364A6" w:rsidRDefault="007364A6" w:rsidP="001B2A06">
      <w:pPr>
        <w:spacing w:line="276" w:lineRule="auto"/>
      </w:pPr>
      <w:r>
        <w:t>DSS</w:t>
      </w:r>
      <w:r>
        <w:tab/>
      </w:r>
      <w:r>
        <w:tab/>
        <w:t xml:space="preserve">Decision Support System </w:t>
      </w:r>
    </w:p>
    <w:p w14:paraId="1974CF3A" w14:textId="77777777" w:rsidR="007364A6" w:rsidRDefault="007364A6" w:rsidP="001B2A06">
      <w:pPr>
        <w:spacing w:line="276" w:lineRule="auto"/>
      </w:pPr>
      <w:r>
        <w:t xml:space="preserve">EPA SWMM </w:t>
      </w:r>
      <w:r>
        <w:tab/>
        <w:t>Environmental Protection Agency’s Storm Water Management Model</w:t>
      </w:r>
    </w:p>
    <w:p w14:paraId="313EA0B0" w14:textId="77777777" w:rsidR="007364A6" w:rsidRDefault="007364A6" w:rsidP="001B2A06">
      <w:pPr>
        <w:spacing w:line="276" w:lineRule="auto"/>
      </w:pPr>
      <w:r>
        <w:t>HTTP</w:t>
      </w:r>
      <w:r>
        <w:tab/>
      </w:r>
      <w:r>
        <w:tab/>
        <w:t>Hypertext Transfer Protocol</w:t>
      </w:r>
    </w:p>
    <w:p w14:paraId="4AA757C1" w14:textId="77777777" w:rsidR="007364A6" w:rsidRDefault="007364A6" w:rsidP="001B2A06">
      <w:pPr>
        <w:spacing w:line="276" w:lineRule="auto"/>
      </w:pPr>
      <w:r>
        <w:t xml:space="preserve">IPCC </w:t>
      </w:r>
      <w:r>
        <w:tab/>
      </w:r>
      <w:r>
        <w:tab/>
        <w:t xml:space="preserve">Intergovernmental Panel on Climate Change  </w:t>
      </w:r>
    </w:p>
    <w:p w14:paraId="10DE5C76" w14:textId="77777777" w:rsidR="007364A6" w:rsidRDefault="007364A6" w:rsidP="0005014D">
      <w:pPr>
        <w:spacing w:line="276" w:lineRule="auto"/>
      </w:pPr>
      <w:r>
        <w:t>JSON</w:t>
      </w:r>
      <w:r>
        <w:tab/>
      </w:r>
      <w:r>
        <w:tab/>
        <w:t>JavaScript Object Notation</w:t>
      </w:r>
    </w:p>
    <w:p w14:paraId="3D8DCA13" w14:textId="00FBF4B0" w:rsidR="007364A6" w:rsidRDefault="007364A6" w:rsidP="0005014D">
      <w:pPr>
        <w:spacing w:line="276" w:lineRule="auto"/>
      </w:pPr>
      <w:r w:rsidRPr="00D6196A">
        <w:t>NLP</w:t>
      </w:r>
      <w:r w:rsidRPr="00D6196A">
        <w:tab/>
      </w:r>
      <w:r>
        <w:tab/>
      </w:r>
      <w:r w:rsidRPr="00D6196A">
        <w:t xml:space="preserve">Natural </w:t>
      </w:r>
      <w:r w:rsidR="00B01B03" w:rsidRPr="00D6196A">
        <w:t>Language</w:t>
      </w:r>
      <w:r w:rsidRPr="00D6196A">
        <w:t xml:space="preserve"> Processing</w:t>
      </w:r>
    </w:p>
    <w:p w14:paraId="038DFF04" w14:textId="77777777" w:rsidR="007364A6" w:rsidRDefault="007364A6" w:rsidP="0005014D">
      <w:pPr>
        <w:spacing w:line="276" w:lineRule="auto"/>
      </w:pPr>
      <w:r>
        <w:t>NLTK</w:t>
      </w:r>
      <w:r>
        <w:tab/>
      </w:r>
      <w:r>
        <w:tab/>
        <w:t>Natural Language Toolkit</w:t>
      </w:r>
    </w:p>
    <w:p w14:paraId="797CF432" w14:textId="77777777" w:rsidR="007364A6" w:rsidRDefault="007364A6" w:rsidP="001B2A06">
      <w:pPr>
        <w:spacing w:line="276" w:lineRule="auto"/>
      </w:pPr>
      <w:r>
        <w:t xml:space="preserve">NLU </w:t>
      </w:r>
      <w:r>
        <w:tab/>
      </w:r>
      <w:r>
        <w:tab/>
        <w:t>Natural Language Understanding</w:t>
      </w:r>
    </w:p>
    <w:p w14:paraId="49B127C3" w14:textId="77777777" w:rsidR="007364A6" w:rsidRDefault="007364A6" w:rsidP="001B2A06">
      <w:pPr>
        <w:spacing w:line="276" w:lineRule="auto"/>
      </w:pPr>
      <w:r>
        <w:t>TF-IDF</w:t>
      </w:r>
      <w:r>
        <w:tab/>
        <w:t xml:space="preserve">Term Frequency- Inverse Document Frequency </w:t>
      </w:r>
    </w:p>
    <w:p w14:paraId="2C4F3896" w14:textId="77777777" w:rsidR="00540746" w:rsidRDefault="00482D2E" w:rsidP="0005014D">
      <w:pPr>
        <w:spacing w:line="276" w:lineRule="auto"/>
      </w:pPr>
      <w:r>
        <w:br w:type="page"/>
      </w:r>
    </w:p>
    <w:p w14:paraId="763A96AD" w14:textId="77777777" w:rsidR="00482D2E" w:rsidRDefault="00482D2E" w:rsidP="0005014D">
      <w:pPr>
        <w:spacing w:line="276" w:lineRule="auto"/>
        <w:sectPr w:rsidR="00482D2E" w:rsidSect="002929BC">
          <w:headerReference w:type="even" r:id="rId16"/>
          <w:headerReference w:type="default" r:id="rId17"/>
          <w:footerReference w:type="even" r:id="rId18"/>
          <w:footerReference w:type="default" r:id="rId19"/>
          <w:pgSz w:w="11906" w:h="16838"/>
          <w:pgMar w:top="1417" w:right="1417" w:bottom="1417" w:left="1417" w:header="708" w:footer="708" w:gutter="0"/>
          <w:pgNumType w:fmt="lowerRoman" w:start="1"/>
          <w:cols w:space="708"/>
          <w:docGrid w:linePitch="360"/>
        </w:sectPr>
      </w:pPr>
    </w:p>
    <w:p w14:paraId="40B34FED" w14:textId="77777777" w:rsidR="00482D2E" w:rsidRDefault="00272B7F" w:rsidP="0005014D">
      <w:pPr>
        <w:pStyle w:val="Heading1Chapter"/>
        <w:tabs>
          <w:tab w:val="left" w:pos="3402"/>
        </w:tabs>
        <w:spacing w:line="276" w:lineRule="auto"/>
      </w:pPr>
      <w:bookmarkStart w:id="9" w:name="_Toc102979634"/>
      <w:r>
        <w:lastRenderedPageBreak/>
        <w:t>Introduction</w:t>
      </w:r>
      <w:bookmarkEnd w:id="9"/>
    </w:p>
    <w:p w14:paraId="3A0E1249" w14:textId="77777777" w:rsidR="00501C30" w:rsidRPr="00536E8B" w:rsidRDefault="004D0BDD" w:rsidP="0005014D">
      <w:pPr>
        <w:spacing w:line="276" w:lineRule="auto"/>
        <w:rPr>
          <w:rFonts w:cs="Times New Roman"/>
        </w:rPr>
      </w:pPr>
      <w:r>
        <w:rPr>
          <w:rFonts w:cs="Times New Roman"/>
        </w:rPr>
        <w:t xml:space="preserve">The purpose of research has mostly been to build on available knowledge to </w:t>
      </w:r>
      <w:r w:rsidR="00AC4376">
        <w:rPr>
          <w:rFonts w:cs="Times New Roman"/>
        </w:rPr>
        <w:t xml:space="preserve">enhance the way </w:t>
      </w:r>
      <w:r>
        <w:rPr>
          <w:rFonts w:cs="Times New Roman"/>
        </w:rPr>
        <w:t xml:space="preserve">people live. </w:t>
      </w:r>
      <w:r w:rsidR="00272B7F" w:rsidRPr="00B11140">
        <w:rPr>
          <w:rFonts w:cs="Times New Roman"/>
        </w:rPr>
        <w:t>This chapter</w:t>
      </w:r>
      <w:r w:rsidR="0029123F">
        <w:rPr>
          <w:rFonts w:cs="Times New Roman"/>
        </w:rPr>
        <w:t>, therefore,</w:t>
      </w:r>
      <w:r>
        <w:rPr>
          <w:rFonts w:cs="Times New Roman"/>
        </w:rPr>
        <w:t xml:space="preserve"> </w:t>
      </w:r>
      <w:r w:rsidR="00272B7F" w:rsidRPr="00B11140">
        <w:rPr>
          <w:rFonts w:cs="Times New Roman"/>
        </w:rPr>
        <w:t>provides the context that motivates th</w:t>
      </w:r>
      <w:r w:rsidR="007A18D3">
        <w:rPr>
          <w:rFonts w:cs="Times New Roman"/>
        </w:rPr>
        <w:t>is</w:t>
      </w:r>
      <w:r>
        <w:rPr>
          <w:rFonts w:cs="Times New Roman"/>
        </w:rPr>
        <w:t xml:space="preserve"> research</w:t>
      </w:r>
      <w:r w:rsidR="00272B7F" w:rsidRPr="00B11140">
        <w:rPr>
          <w:rFonts w:cs="Times New Roman"/>
        </w:rPr>
        <w:t xml:space="preserve"> thesis mainly focusing on issues </w:t>
      </w:r>
      <w:r w:rsidR="007A18D3">
        <w:rPr>
          <w:rFonts w:cs="Times New Roman"/>
        </w:rPr>
        <w:t xml:space="preserve">pertaining to </w:t>
      </w:r>
      <w:r w:rsidR="00272B7F" w:rsidRPr="00B11140">
        <w:rPr>
          <w:rFonts w:cs="Times New Roman"/>
        </w:rPr>
        <w:t>urban flood management</w:t>
      </w:r>
      <w:r w:rsidR="007A18D3">
        <w:rPr>
          <w:rFonts w:cs="Times New Roman"/>
        </w:rPr>
        <w:t xml:space="preserve">, </w:t>
      </w:r>
      <w:r w:rsidR="00272B7F" w:rsidRPr="00B11140">
        <w:rPr>
          <w:rFonts w:cs="Times New Roman"/>
        </w:rPr>
        <w:t>challenges faced in abstracting data from modelling systems</w:t>
      </w:r>
      <w:r w:rsidR="007A18D3">
        <w:rPr>
          <w:rFonts w:cs="Times New Roman"/>
        </w:rPr>
        <w:t xml:space="preserve"> and possible solutions to these challenges</w:t>
      </w:r>
      <w:r w:rsidR="00272B7F" w:rsidRPr="00B11140">
        <w:rPr>
          <w:rFonts w:cs="Times New Roman"/>
        </w:rPr>
        <w:t xml:space="preserve">. </w:t>
      </w:r>
      <w:r w:rsidR="007A18D3">
        <w:rPr>
          <w:rFonts w:cs="Times New Roman"/>
        </w:rPr>
        <w:t>The s</w:t>
      </w:r>
      <w:r w:rsidR="00272B7F" w:rsidRPr="00B11140">
        <w:rPr>
          <w:rFonts w:cs="Times New Roman"/>
        </w:rPr>
        <w:t xml:space="preserve">et objectives to address these challenges are </w:t>
      </w:r>
      <w:r w:rsidR="007A18D3">
        <w:rPr>
          <w:rFonts w:cs="Times New Roman"/>
        </w:rPr>
        <w:t xml:space="preserve">also </w:t>
      </w:r>
      <w:r w:rsidR="00272B7F" w:rsidRPr="00B11140">
        <w:rPr>
          <w:rFonts w:cs="Times New Roman"/>
        </w:rPr>
        <w:t>discussed</w:t>
      </w:r>
      <w:r w:rsidR="007A18D3">
        <w:rPr>
          <w:rFonts w:cs="Times New Roman"/>
        </w:rPr>
        <w:t xml:space="preserve"> together with the research questions that arise.</w:t>
      </w:r>
      <w:r w:rsidR="00272B7F" w:rsidRPr="00B11140">
        <w:rPr>
          <w:rFonts w:cs="Times New Roman"/>
        </w:rPr>
        <w:t xml:space="preserve"> In addition, innovative aspects of the study are outlined together with the practical value of the research in water resources management</w:t>
      </w:r>
      <w:r w:rsidR="00272B7F">
        <w:rPr>
          <w:rFonts w:cs="Times New Roman"/>
        </w:rPr>
        <w:t>.</w:t>
      </w:r>
    </w:p>
    <w:p w14:paraId="48E05688" w14:textId="77777777" w:rsidR="005A079B" w:rsidRDefault="005A079B" w:rsidP="0005014D">
      <w:pPr>
        <w:spacing w:line="276" w:lineRule="auto"/>
      </w:pPr>
    </w:p>
    <w:p w14:paraId="61647B57" w14:textId="77777777" w:rsidR="00501C30" w:rsidRDefault="00536E8B" w:rsidP="0005014D">
      <w:pPr>
        <w:pStyle w:val="Heading2"/>
        <w:spacing w:line="276" w:lineRule="auto"/>
      </w:pPr>
      <w:bookmarkStart w:id="10" w:name="_Toc102979635"/>
      <w:r>
        <w:t>Background</w:t>
      </w:r>
      <w:bookmarkEnd w:id="10"/>
      <w:r>
        <w:t xml:space="preserve"> </w:t>
      </w:r>
    </w:p>
    <w:p w14:paraId="66DCB3EF" w14:textId="77777777" w:rsidR="0029123F" w:rsidRDefault="001B6454" w:rsidP="0005014D">
      <w:pPr>
        <w:spacing w:line="276" w:lineRule="auto"/>
        <w:rPr>
          <w:rFonts w:cs="Times New Roman"/>
          <w:szCs w:val="24"/>
          <w:lang w:val="en-US"/>
        </w:rPr>
      </w:pPr>
      <w:r w:rsidRPr="00AA1F01">
        <w:rPr>
          <w:rStyle w:val="fontstyle01"/>
          <w:rFonts w:ascii="Times New Roman" w:hAnsi="Times New Roman" w:cs="Times New Roman"/>
        </w:rPr>
        <w:t>Urban floods, like numerous other water-related disasters</w:t>
      </w:r>
      <w:r w:rsidR="00F859E6">
        <w:rPr>
          <w:rStyle w:val="fontstyle01"/>
          <w:rFonts w:ascii="Times New Roman" w:hAnsi="Times New Roman" w:cs="Times New Roman"/>
        </w:rPr>
        <w:t>,</w:t>
      </w:r>
      <w:r w:rsidRPr="00AA1F01">
        <w:rPr>
          <w:rStyle w:val="fontstyle01"/>
          <w:rFonts w:ascii="Times New Roman" w:hAnsi="Times New Roman" w:cs="Times New Roman"/>
        </w:rPr>
        <w:t xml:space="preserve"> are on the increase globally</w:t>
      </w:r>
      <w:r w:rsidR="00A2129F" w:rsidRPr="00AA1F01">
        <w:rPr>
          <w:rStyle w:val="fontstyle01"/>
          <w:rFonts w:ascii="Times New Roman" w:hAnsi="Times New Roman" w:cs="Times New Roman"/>
        </w:rPr>
        <w:t>, due to an increase in extreme precipitation as a result of variations and changes in climate</w:t>
      </w:r>
      <w:r w:rsidR="007A3138" w:rsidRPr="00AA1F01">
        <w:rPr>
          <w:rStyle w:val="fontstyle01"/>
          <w:rFonts w:ascii="Times New Roman" w:hAnsi="Times New Roman" w:cs="Times New Roman"/>
        </w:rPr>
        <w:t xml:space="preserve"> as reported by the Intergovernmental Panel on Climate Change </w:t>
      </w:r>
      <w:r w:rsidR="007A3138" w:rsidRPr="00AA1F01">
        <w:rPr>
          <w:rStyle w:val="fontstyle01"/>
          <w:rFonts w:ascii="Times New Roman" w:hAnsi="Times New Roman" w:cs="Times New Roman"/>
        </w:rPr>
        <w:fldChar w:fldCharType="begin"/>
      </w:r>
      <w:r w:rsidR="007A3138" w:rsidRPr="00AA1F01">
        <w:rPr>
          <w:rStyle w:val="fontstyle01"/>
          <w:rFonts w:ascii="Times New Roman" w:hAnsi="Times New Roman" w:cs="Times New Roman"/>
        </w:rPr>
        <w:instrText xml:space="preserve"> ADDIN EN.CITE &lt;EndNote&gt;&lt;Cite AuthorYear="1"&gt;&lt;Author&gt;IPCC&lt;/Author&gt;&lt;Year&gt;2021&lt;/Year&gt;&lt;RecNum&gt;120&lt;/RecNum&gt;&lt;DisplayText&gt;IPCC (2021)&lt;/DisplayText&gt;&lt;record&gt;&lt;rec-number&gt;120&lt;/rec-number&gt;&lt;foreign-keys&gt;&lt;key app="EN" db-id="efw09vxs2vw0x2evaxmpt2xma2xax0s25200" timestamp="1634934267"&gt;120&lt;/key&gt;&lt;/foreign-keys&gt;&lt;ref-type name="Report"&gt;27&lt;/ref-type&gt;&lt;contributors&gt;&lt;authors&gt;&lt;author&gt;IPCC, 2021:&lt;/author&gt;&lt;/authors&gt;&lt;secondary-authors&gt;&lt;author&gt;[Masson-Delmotte, V., P. Zhai, A. Pirani, S. L. Connors, C. Péan, S. Berger, N. Caud, Y. Chen, L. Goldfarb, M. I. Gomis, M. Huang, K. Leitzell, E. Lonnoy, J.B.R. Matthews, T. K. Maycock, T. Waterfield, O. Yelekçi, R. Yu and B. Zhou (eds.)]&lt;/author&gt;&lt;/secondary-authors&gt;&lt;tertiary-authors&gt;&lt;author&gt;Cambridge University Press. In Press.&lt;/author&gt;&lt;/tertiary-authors&gt;&lt;/contributors&gt;&lt;titles&gt;&lt;title&gt; Summary for Policymakers. In: Climate Change 2021: The Physical Science Basis. Contribution of Working Group I to the Sixth Assessment Report of the Intergovernmental Panel on Climate Change&lt;/title&gt;&lt;/titles&gt;&lt;pages&gt;42&lt;/pages&gt;&lt;dates&gt;&lt;year&gt;2021&lt;/year&gt;&lt;pub-dates&gt;&lt;date&gt;7 August 2021 17:00 CEST&lt;/date&gt;&lt;/pub-dates&gt;&lt;/dates&gt;&lt;urls&gt;&lt;/urls&gt;&lt;/record&gt;&lt;/Cite&gt;&lt;/EndNote&gt;</w:instrText>
      </w:r>
      <w:r w:rsidR="007A3138" w:rsidRPr="00AA1F01">
        <w:rPr>
          <w:rStyle w:val="fontstyle01"/>
          <w:rFonts w:ascii="Times New Roman" w:hAnsi="Times New Roman" w:cs="Times New Roman"/>
        </w:rPr>
        <w:fldChar w:fldCharType="separate"/>
      </w:r>
      <w:r w:rsidR="007A3138" w:rsidRPr="00AA1F01">
        <w:rPr>
          <w:rStyle w:val="fontstyle01"/>
          <w:rFonts w:ascii="Times New Roman" w:hAnsi="Times New Roman" w:cs="Times New Roman"/>
          <w:noProof/>
        </w:rPr>
        <w:t>IPCC (2021)</w:t>
      </w:r>
      <w:r w:rsidR="007A3138" w:rsidRPr="00AA1F01">
        <w:rPr>
          <w:rStyle w:val="fontstyle01"/>
          <w:rFonts w:ascii="Times New Roman" w:hAnsi="Times New Roman" w:cs="Times New Roman"/>
        </w:rPr>
        <w:fldChar w:fldCharType="end"/>
      </w:r>
      <w:r w:rsidR="00A2129F" w:rsidRPr="00AA1F01">
        <w:rPr>
          <w:rStyle w:val="fontstyle01"/>
          <w:rFonts w:ascii="Times New Roman" w:hAnsi="Times New Roman" w:cs="Times New Roman"/>
        </w:rPr>
        <w:t>. On the other hand,</w:t>
      </w:r>
      <w:r w:rsidR="0024641D" w:rsidRPr="00AA1F01">
        <w:rPr>
          <w:rStyle w:val="fontstyle01"/>
          <w:rFonts w:ascii="Times New Roman" w:hAnsi="Times New Roman" w:cs="Times New Roman"/>
        </w:rPr>
        <w:t xml:space="preserve"> as of 2007, global trends show that 54% of the population is now based in urban areas </w:t>
      </w:r>
      <w:r w:rsidR="0024641D" w:rsidRPr="00AA1F01">
        <w:rPr>
          <w:rFonts w:cs="Times New Roman"/>
          <w:szCs w:val="24"/>
          <w:lang w:val="en-US"/>
        </w:rPr>
        <w:fldChar w:fldCharType="begin"/>
      </w:r>
      <w:r w:rsidR="0024641D" w:rsidRPr="00AA1F01">
        <w:rPr>
          <w:rFonts w:cs="Times New Roman"/>
          <w:szCs w:val="24"/>
          <w:lang w:val="en-US"/>
        </w:rPr>
        <w:instrText xml:space="preserve"> ADDIN EN.CITE &lt;EndNote&gt;&lt;Cite&gt;&lt;Author&gt;Sörensen&lt;/Author&gt;&lt;Year&gt;2016&lt;/Year&gt;&lt;RecNum&gt;108&lt;/RecNum&gt;&lt;DisplayText&gt;(Sörensen, et al., 2016)&lt;/DisplayText&gt;&lt;record&gt;&lt;rec-number&gt;108&lt;/rec-number&gt;&lt;foreign-keys&gt;&lt;key app="EN" db-id="efw09vxs2vw0x2evaxmpt2xma2xax0s25200" timestamp="1634849593"&gt;108&lt;/key&gt;&lt;/foreign-keys&gt;&lt;ref-type name="Journal Article"&gt;17&lt;/ref-type&gt;&lt;contributors&gt;&lt;authors&gt;&lt;author&gt;Sörensen, Johanna&lt;/author&gt;&lt;author&gt;Persson, Andreas&lt;/author&gt;&lt;author&gt;Sternudd, Catharina&lt;/author&gt;&lt;author&gt;Aspegren, Henrik&lt;/author&gt;&lt;author&gt;Nilsson, Jerry&lt;/author&gt;&lt;author&gt;Nordström, Jonas&lt;/author&gt;&lt;author&gt;Jönsson, Karin&lt;/author&gt;&lt;author&gt;Mottaghi, Misagh&lt;/author&gt;&lt;author&gt;Becker, Per&lt;/author&gt;&lt;author&gt;Pilesjö, Petter&lt;/author&gt;&lt;author&gt;Larsson, Rolf&lt;/author&gt;&lt;author&gt;Berndtsson, Ronny&lt;/author&gt;&lt;author&gt;Mobini, Shifteh&lt;/author&gt;&lt;/authors&gt;&lt;/contributors&gt;&lt;titles&gt;&lt;title&gt;Re-Thinking Urban Flood Management—Time for a Regime Shift&lt;/title&gt;&lt;secondary-title&gt;Water&lt;/secondary-title&gt;&lt;/titles&gt;&lt;periodical&gt;&lt;full-title&gt;Water&lt;/full-title&gt;&lt;/periodical&gt;&lt;volume&gt;8&lt;/volume&gt;&lt;number&gt;8&lt;/number&gt;&lt;section&gt;332&lt;/section&gt;&lt;dates&gt;&lt;year&gt;2016&lt;/year&gt;&lt;/dates&gt;&lt;isbn&gt;2073-4441&lt;/isbn&gt;&lt;urls&gt;&lt;/urls&gt;&lt;electronic-resource-num&gt;10.3390/w8080332&lt;/electronic-resource-num&gt;&lt;/record&gt;&lt;/Cite&gt;&lt;/EndNote&gt;</w:instrText>
      </w:r>
      <w:r w:rsidR="0024641D" w:rsidRPr="00AA1F01">
        <w:rPr>
          <w:rFonts w:cs="Times New Roman"/>
          <w:szCs w:val="24"/>
          <w:lang w:val="en-US"/>
        </w:rPr>
        <w:fldChar w:fldCharType="separate"/>
      </w:r>
      <w:r w:rsidR="0024641D" w:rsidRPr="00AA1F01">
        <w:rPr>
          <w:rFonts w:cs="Times New Roman"/>
          <w:noProof/>
          <w:szCs w:val="24"/>
          <w:lang w:val="en-US"/>
        </w:rPr>
        <w:t>(Sörensen, et al., 2016)</w:t>
      </w:r>
      <w:r w:rsidR="0024641D" w:rsidRPr="00AA1F01">
        <w:rPr>
          <w:rFonts w:cs="Times New Roman"/>
          <w:szCs w:val="24"/>
          <w:lang w:val="en-US"/>
        </w:rPr>
        <w:fldChar w:fldCharType="end"/>
      </w:r>
      <w:r w:rsidR="0024641D" w:rsidRPr="00AA1F01">
        <w:rPr>
          <w:rFonts w:cs="Times New Roman"/>
          <w:szCs w:val="24"/>
          <w:lang w:val="en-US"/>
        </w:rPr>
        <w:t>.</w:t>
      </w:r>
      <w:r w:rsidR="002657A2" w:rsidRPr="00AA1F01">
        <w:rPr>
          <w:rFonts w:cs="Times New Roman"/>
          <w:szCs w:val="24"/>
          <w:lang w:val="en-US"/>
        </w:rPr>
        <w:t xml:space="preserve"> Consequently, urban development will continue to rise in response to this migration to provide housing and other necessary infrastructure. The resulting outcome is more impervious surfaces,</w:t>
      </w:r>
      <w:r w:rsidR="00B246ED" w:rsidRPr="00AA1F01">
        <w:rPr>
          <w:rFonts w:cs="Times New Roman"/>
          <w:szCs w:val="24"/>
          <w:lang w:val="en-US"/>
        </w:rPr>
        <w:t xml:space="preserve"> </w:t>
      </w:r>
      <w:r w:rsidR="00F859E6">
        <w:rPr>
          <w:rFonts w:cs="Times New Roman"/>
          <w:szCs w:val="24"/>
          <w:lang w:val="en-US"/>
        </w:rPr>
        <w:t xml:space="preserve">and </w:t>
      </w:r>
      <w:r w:rsidR="00B246ED" w:rsidRPr="00AA1F01">
        <w:rPr>
          <w:rFonts w:cs="Times New Roman"/>
          <w:szCs w:val="24"/>
          <w:lang w:val="en-US"/>
        </w:rPr>
        <w:t>less infiltration</w:t>
      </w:r>
      <w:r w:rsidR="002657A2" w:rsidRPr="00AA1F01">
        <w:rPr>
          <w:rFonts w:cs="Times New Roman"/>
          <w:szCs w:val="24"/>
          <w:lang w:val="en-US"/>
        </w:rPr>
        <w:t xml:space="preserve"> leading to shorter times of concentration and </w:t>
      </w:r>
      <w:r w:rsidR="007A3138" w:rsidRPr="00AA1F01">
        <w:rPr>
          <w:rFonts w:cs="Times New Roman"/>
          <w:szCs w:val="24"/>
          <w:lang w:val="en-US"/>
        </w:rPr>
        <w:t xml:space="preserve">higher </w:t>
      </w:r>
      <w:r w:rsidR="002657A2" w:rsidRPr="00AA1F01">
        <w:rPr>
          <w:rFonts w:cs="Times New Roman"/>
          <w:szCs w:val="24"/>
          <w:lang w:val="en-US"/>
        </w:rPr>
        <w:t>peak flows when it rains.</w:t>
      </w:r>
      <w:r w:rsidR="002D5DF7" w:rsidRPr="00AA1F01">
        <w:rPr>
          <w:rFonts w:cs="Times New Roman"/>
          <w:szCs w:val="24"/>
          <w:lang w:val="en-US"/>
        </w:rPr>
        <w:t xml:space="preserve"> The resulting increased volumes of stormwater consequently put a strain on the drainage system which has to convey these volumes within a shorter time frame. Moreover, in cities with Combined Sewer Systems (CSS), a continued increase in the urban population results in more wastewater being produced, subsequently increasing the strain on the drainage systems whose capacity would thus have been exceeded. The drainage systems may then in</w:t>
      </w:r>
      <w:r w:rsidR="007A3138" w:rsidRPr="00AA1F01">
        <w:rPr>
          <w:rFonts w:cs="Times New Roman"/>
          <w:szCs w:val="24"/>
          <w:lang w:val="en-US"/>
        </w:rPr>
        <w:t xml:space="preserve"> </w:t>
      </w:r>
      <w:r w:rsidR="002D5DF7" w:rsidRPr="00AA1F01">
        <w:rPr>
          <w:rFonts w:cs="Times New Roman"/>
          <w:szCs w:val="24"/>
          <w:lang w:val="en-US"/>
        </w:rPr>
        <w:t xml:space="preserve">turn surcharge and eventually outflow, causing flooding which results in the devastation of properties, disruption of economic activities, and even loss of lives </w:t>
      </w:r>
      <w:r w:rsidR="002D5DF7" w:rsidRPr="00AA1F01">
        <w:rPr>
          <w:rFonts w:cs="Times New Roman"/>
          <w:szCs w:val="24"/>
          <w:lang w:val="en-US"/>
        </w:rPr>
        <w:fldChar w:fldCharType="begin"/>
      </w:r>
      <w:r w:rsidR="002D5DF7" w:rsidRPr="00AA1F01">
        <w:rPr>
          <w:rFonts w:cs="Times New Roman"/>
          <w:szCs w:val="24"/>
          <w:lang w:val="en-US"/>
        </w:rPr>
        <w:instrText xml:space="preserve"> ADDIN EN.CITE &lt;EndNote&gt;&lt;Cite&gt;&lt;Author&gt;Najibi&lt;/Author&gt;&lt;Year&gt;2017&lt;/Year&gt;&lt;RecNum&gt;109&lt;/RecNum&gt;&lt;DisplayText&gt;(Najibi and Devineni, 2017)&lt;/DisplayText&gt;&lt;record&gt;&lt;rec-number&gt;109&lt;/rec-number&gt;&lt;foreign-keys&gt;&lt;key app="EN" db-id="efw09vxs2vw0x2evaxmpt2xma2xax0s25200" timestamp="1634855334"&gt;109&lt;/key&gt;&lt;/foreign-keys&gt;&lt;ref-type name="Journal Article"&gt;17&lt;/ref-type&gt;&lt;contributors&gt;&lt;authors&gt;&lt;author&gt;Najibi, Nasser&lt;/author&gt;&lt;author&gt;Devineni, Naresh&lt;/author&gt;&lt;/authors&gt;&lt;/contributors&gt;&lt;titles&gt;&lt;title&gt;Recent Trends in Frequency and Duration of Global Floods&lt;/title&gt;&lt;secondary-title&gt;Earth Syst. Dynam&lt;/secondary-title&gt;&lt;/titles&gt;&lt;periodical&gt;&lt;full-title&gt;Earth Syst. Dynam&lt;/full-title&gt;&lt;/periodical&gt;&lt;pages&gt;1-40&lt;/pages&gt;&lt;dates&gt;&lt;year&gt;2017&lt;/year&gt;&lt;/dates&gt;&lt;urls&gt;&lt;/urls&gt;&lt;electronic-resource-num&gt;10.5194/esd-2017-59&lt;/electronic-resource-num&gt;&lt;/record&gt;&lt;/Cite&gt;&lt;/EndNote&gt;</w:instrText>
      </w:r>
      <w:r w:rsidR="002D5DF7" w:rsidRPr="00AA1F01">
        <w:rPr>
          <w:rFonts w:cs="Times New Roman"/>
          <w:szCs w:val="24"/>
          <w:lang w:val="en-US"/>
        </w:rPr>
        <w:fldChar w:fldCharType="separate"/>
      </w:r>
      <w:r w:rsidR="002D5DF7" w:rsidRPr="00AA1F01">
        <w:rPr>
          <w:rFonts w:cs="Times New Roman"/>
          <w:noProof/>
          <w:szCs w:val="24"/>
          <w:lang w:val="en-US"/>
        </w:rPr>
        <w:t>(Najibi and Devineni, 2017)</w:t>
      </w:r>
      <w:r w:rsidR="002D5DF7" w:rsidRPr="00AA1F01">
        <w:rPr>
          <w:rFonts w:cs="Times New Roman"/>
          <w:szCs w:val="24"/>
          <w:lang w:val="en-US"/>
        </w:rPr>
        <w:fldChar w:fldCharType="end"/>
      </w:r>
      <w:r w:rsidR="002D5DF7" w:rsidRPr="00AA1F01">
        <w:rPr>
          <w:rFonts w:cs="Times New Roman"/>
          <w:szCs w:val="24"/>
          <w:lang w:val="en-US"/>
        </w:rPr>
        <w:t>.</w:t>
      </w:r>
    </w:p>
    <w:p w14:paraId="3BEFD747" w14:textId="77777777" w:rsidR="006B438C" w:rsidRPr="00AA1F01" w:rsidRDefault="006B438C" w:rsidP="0005014D">
      <w:pPr>
        <w:spacing w:line="276" w:lineRule="auto"/>
        <w:rPr>
          <w:rFonts w:cs="Times New Roman"/>
          <w:szCs w:val="24"/>
          <w:lang w:val="en-US"/>
        </w:rPr>
      </w:pPr>
    </w:p>
    <w:p w14:paraId="7B229781" w14:textId="77777777" w:rsidR="00B1696A" w:rsidRDefault="007A3138" w:rsidP="0005014D">
      <w:pPr>
        <w:spacing w:line="276" w:lineRule="auto"/>
        <w:rPr>
          <w:rFonts w:cs="Times New Roman"/>
          <w:szCs w:val="24"/>
          <w:lang w:val="en-US"/>
        </w:rPr>
      </w:pPr>
      <w:r w:rsidRPr="00AA1F01">
        <w:rPr>
          <w:rFonts w:cs="Times New Roman"/>
          <w:szCs w:val="24"/>
          <w:lang w:val="en-US"/>
        </w:rPr>
        <w:t xml:space="preserve">To better understand these flood disasters, </w:t>
      </w:r>
      <w:r w:rsidR="00042DA8" w:rsidRPr="00AA1F01">
        <w:rPr>
          <w:rFonts w:cs="Times New Roman"/>
          <w:szCs w:val="24"/>
          <w:lang w:val="en-US"/>
        </w:rPr>
        <w:t xml:space="preserve">decision support and </w:t>
      </w:r>
      <w:r w:rsidR="0029123F" w:rsidRPr="00AA1F01">
        <w:rPr>
          <w:rFonts w:cs="Times New Roman"/>
          <w:szCs w:val="24"/>
          <w:lang w:val="en-US"/>
        </w:rPr>
        <w:t xml:space="preserve">modelling </w:t>
      </w:r>
      <w:r w:rsidR="00042DA8" w:rsidRPr="00AA1F01">
        <w:rPr>
          <w:rFonts w:cs="Times New Roman"/>
          <w:szCs w:val="24"/>
          <w:lang w:val="en-US"/>
        </w:rPr>
        <w:t>technologies</w:t>
      </w:r>
      <w:r w:rsidRPr="00AA1F01">
        <w:rPr>
          <w:rFonts w:cs="Times New Roman"/>
          <w:szCs w:val="24"/>
          <w:lang w:val="en-US"/>
        </w:rPr>
        <w:t xml:space="preserve"> are used</w:t>
      </w:r>
      <w:r w:rsidR="00F859E6">
        <w:rPr>
          <w:rFonts w:cs="Times New Roman"/>
          <w:szCs w:val="24"/>
          <w:lang w:val="en-US"/>
        </w:rPr>
        <w:t xml:space="preserve"> </w:t>
      </w:r>
      <w:r w:rsidR="00F859E6">
        <w:fldChar w:fldCharType="begin"/>
      </w:r>
      <w:r w:rsidR="00F859E6">
        <w:instrText xml:space="preserve"> ADDIN EN.CITE &lt;EndNote&gt;&lt;Cite&gt;&lt;Author&gt;Ahmad&lt;/Author&gt;&lt;Year&gt;2006&lt;/Year&gt;&lt;RecNum&gt;151&lt;/RecNum&gt;&lt;DisplayText&gt;(Ahmad and Simonovic, 2006, Jung, et al., 2020)&lt;/DisplayText&gt;&lt;record&gt;&lt;rec-number&gt;151&lt;/rec-number&gt;&lt;foreign-keys&gt;&lt;key app="EN" db-id="efw09vxs2vw0x2evaxmpt2xma2xax0s25200" timestamp="1649026588"&gt;151&lt;/key&gt;&lt;/foreign-keys&gt;&lt;ref-type name="Journal Article"&gt;17&lt;/ref-type&gt;&lt;contributors&gt;&lt;authors&gt;&lt;author&gt;Ahmad, Sajjad&lt;/author&gt;&lt;author&gt;Simonovic, Slobodan P.&lt;/author&gt;&lt;/authors&gt;&lt;/contributors&gt;&lt;titles&gt;&lt;title&gt;An Intelligent Decision Support System for Management of Floods&lt;/title&gt;&lt;secondary-title&gt;Water Resources Management&lt;/secondary-title&gt;&lt;/titles&gt;&lt;periodical&gt;&lt;full-title&gt;Water Resources Management&lt;/full-title&gt;&lt;/periodical&gt;&lt;pages&gt;391-410&lt;/pages&gt;&lt;volume&gt;20&lt;/volume&gt;&lt;number&gt;3&lt;/number&gt;&lt;dates&gt;&lt;year&gt;2006&lt;/year&gt;&lt;pub-dates&gt;&lt;date&gt;2006/06/01&lt;/date&gt;&lt;/pub-dates&gt;&lt;/dates&gt;&lt;isbn&gt;1573-1650&lt;/isbn&gt;&lt;urls&gt;&lt;related-urls&gt;&lt;url&gt;https://doi.org/10.1007/s11269-006-0326-3&lt;/url&gt;&lt;/related-urls&gt;&lt;/urls&gt;&lt;electronic-resource-num&gt;10.1007/s11269-006-0326-3&lt;/electronic-resource-num&gt;&lt;/record&gt;&lt;/Cite&gt;&lt;Cite&gt;&lt;Author&gt;Jung&lt;/Author&gt;&lt;Year&gt;2020&lt;/Year&gt;&lt;RecNum&gt;184&lt;/RecNum&gt;&lt;record&gt;&lt;rec-number&gt;184&lt;/rec-number&gt;&lt;foreign-keys&gt;&lt;key app="EN" db-id="efw09vxs2vw0x2evaxmpt2xma2xax0s25200" timestamp="1650314056"&gt;184&lt;/key&gt;&lt;/foreign-keys&gt;&lt;ref-type name="Journal Article"&gt;17&lt;/ref-type&gt;&lt;contributors&gt;&lt;authors&gt;&lt;author&gt;Jung, Daekyo&lt;/author&gt;&lt;author&gt;Tran Tuan, Vu&lt;/author&gt;&lt;author&gt;Quoc Tran, Dai&lt;/author&gt;&lt;author&gt;Park, Minsoo&lt;/author&gt;&lt;author&gt;Park, Seunghee&lt;/author&gt;&lt;/authors&gt;&lt;/contributors&gt;&lt;titles&gt;&lt;title&gt;Conceptual Framework of an Intelligent Decision Support System for Smart City Disaster Management&lt;/title&gt;&lt;secondary-title&gt;Applied Sciences&lt;/secondary-title&gt;&lt;/titles&gt;&lt;periodical&gt;&lt;full-title&gt;Applied Sciences&lt;/full-title&gt;&lt;/periodical&gt;&lt;pages&gt;666&lt;/pages&gt;&lt;volume&gt;10&lt;/volume&gt;&lt;number&gt;2&lt;/number&gt;&lt;dates&gt;&lt;year&gt;2020&lt;/year&gt;&lt;/dates&gt;&lt;isbn&gt;2076-3417&lt;/isbn&gt;&lt;accession-num&gt;doi:10.3390/app10020666&lt;/accession-num&gt;&lt;urls&gt;&lt;related-urls&gt;&lt;url&gt;https://www.mdpi.com/2076-3417/10/2/666&lt;/url&gt;&lt;/related-urls&gt;&lt;/urls&gt;&lt;/record&gt;&lt;/Cite&gt;&lt;/EndNote&gt;</w:instrText>
      </w:r>
      <w:r w:rsidR="00F859E6">
        <w:fldChar w:fldCharType="separate"/>
      </w:r>
      <w:r w:rsidR="00F859E6">
        <w:rPr>
          <w:noProof/>
        </w:rPr>
        <w:t>(Ahmad and Simonovic, 2006, Jung, et al., 2020)</w:t>
      </w:r>
      <w:r w:rsidR="00F859E6">
        <w:fldChar w:fldCharType="end"/>
      </w:r>
      <w:r w:rsidRPr="00AA1F01">
        <w:rPr>
          <w:rStyle w:val="fontstyle01"/>
          <w:rFonts w:ascii="Times New Roman" w:hAnsi="Times New Roman" w:cs="Times New Roman"/>
        </w:rPr>
        <w:t xml:space="preserve">. </w:t>
      </w:r>
      <w:r w:rsidR="00B1696A" w:rsidRPr="00AA1F01">
        <w:rPr>
          <w:rStyle w:val="fontstyle01"/>
          <w:rFonts w:ascii="Times New Roman" w:hAnsi="Times New Roman" w:cs="Times New Roman"/>
        </w:rPr>
        <w:t>T</w:t>
      </w:r>
      <w:r w:rsidR="00F859E6">
        <w:rPr>
          <w:rStyle w:val="fontstyle01"/>
          <w:rFonts w:ascii="Times New Roman" w:hAnsi="Times New Roman" w:cs="Times New Roman"/>
        </w:rPr>
        <w:t>hus</w:t>
      </w:r>
      <w:r w:rsidR="00B1696A" w:rsidRPr="00AA1F01">
        <w:rPr>
          <w:rStyle w:val="fontstyle01"/>
          <w:rFonts w:ascii="Times New Roman" w:hAnsi="Times New Roman" w:cs="Times New Roman"/>
        </w:rPr>
        <w:t xml:space="preserve"> th</w:t>
      </w:r>
      <w:r w:rsidR="00F859E6">
        <w:rPr>
          <w:rStyle w:val="fontstyle01"/>
          <w:rFonts w:ascii="Times New Roman" w:hAnsi="Times New Roman" w:cs="Times New Roman"/>
        </w:rPr>
        <w:t>ey</w:t>
      </w:r>
      <w:r w:rsidR="00B1696A" w:rsidRPr="00AA1F01">
        <w:rPr>
          <w:rStyle w:val="fontstyle01"/>
          <w:rFonts w:ascii="Times New Roman" w:hAnsi="Times New Roman" w:cs="Times New Roman"/>
        </w:rPr>
        <w:t xml:space="preserve"> provide answers to issues at a cheaper cost </w:t>
      </w:r>
      <w:r w:rsidR="00B1696A">
        <w:rPr>
          <w:rStyle w:val="fontstyle01"/>
          <w:rFonts w:ascii="Times New Roman" w:hAnsi="Times New Roman" w:cs="Times New Roman"/>
        </w:rPr>
        <w:t>and t</w:t>
      </w:r>
      <w:r w:rsidRPr="00AA1F01">
        <w:rPr>
          <w:rStyle w:val="fontstyle01"/>
          <w:rFonts w:ascii="Times New Roman" w:hAnsi="Times New Roman" w:cs="Times New Roman"/>
        </w:rPr>
        <w:t xml:space="preserve">he use of computers allows for multiple tasks to be performed at a given time, </w:t>
      </w:r>
      <w:r w:rsidR="00B1696A">
        <w:rPr>
          <w:rStyle w:val="fontstyle01"/>
          <w:rFonts w:ascii="Times New Roman" w:hAnsi="Times New Roman" w:cs="Times New Roman"/>
        </w:rPr>
        <w:t xml:space="preserve">for </w:t>
      </w:r>
      <w:r w:rsidRPr="00AA1F01">
        <w:rPr>
          <w:rStyle w:val="fontstyle01"/>
          <w:rFonts w:ascii="Times New Roman" w:hAnsi="Times New Roman" w:cs="Times New Roman"/>
        </w:rPr>
        <w:t xml:space="preserve">information to be processed at faster speeds and </w:t>
      </w:r>
      <w:r w:rsidR="00F859E6">
        <w:rPr>
          <w:rStyle w:val="fontstyle01"/>
          <w:rFonts w:ascii="Times New Roman" w:hAnsi="Times New Roman" w:cs="Times New Roman"/>
        </w:rPr>
        <w:t xml:space="preserve">for </w:t>
      </w:r>
      <w:r w:rsidRPr="00AA1F01">
        <w:rPr>
          <w:rStyle w:val="fontstyle01"/>
          <w:rFonts w:ascii="Times New Roman" w:hAnsi="Times New Roman" w:cs="Times New Roman"/>
        </w:rPr>
        <w:t xml:space="preserve">the delivery of accurate and reliable results. To harness the benefits that come with computer use, </w:t>
      </w:r>
      <w:r w:rsidR="00B1696A">
        <w:rPr>
          <w:rStyle w:val="fontstyle01"/>
          <w:rFonts w:ascii="Times New Roman" w:hAnsi="Times New Roman" w:cs="Times New Roman"/>
        </w:rPr>
        <w:t>i</w:t>
      </w:r>
      <w:r w:rsidR="00042DA8" w:rsidRPr="00AA1F01">
        <w:rPr>
          <w:rFonts w:cs="Times New Roman"/>
          <w:szCs w:val="24"/>
          <w:lang w:val="en-US"/>
        </w:rPr>
        <w:t xml:space="preserve">n most urban areas, simulation models like the </w:t>
      </w:r>
      <w:bookmarkStart w:id="11" w:name="_Hlk101212632"/>
      <w:r w:rsidRPr="00AA1F01">
        <w:rPr>
          <w:rFonts w:cs="Times New Roman"/>
          <w:szCs w:val="24"/>
          <w:lang w:val="en-US"/>
        </w:rPr>
        <w:t xml:space="preserve">Environmental Protection Agency’s </w:t>
      </w:r>
      <w:r w:rsidR="00042DA8" w:rsidRPr="00AA1F01">
        <w:rPr>
          <w:rFonts w:cs="Times New Roman"/>
          <w:szCs w:val="24"/>
          <w:lang w:val="en-US"/>
        </w:rPr>
        <w:t>Storm Water Management Model (</w:t>
      </w:r>
      <w:r w:rsidRPr="00AA1F01">
        <w:rPr>
          <w:rFonts w:cs="Times New Roman"/>
          <w:szCs w:val="24"/>
          <w:lang w:val="en-US"/>
        </w:rPr>
        <w:t xml:space="preserve">EPA </w:t>
      </w:r>
      <w:r w:rsidR="00042DA8" w:rsidRPr="00AA1F01">
        <w:rPr>
          <w:rFonts w:cs="Times New Roman"/>
          <w:szCs w:val="24"/>
          <w:lang w:val="en-US"/>
        </w:rPr>
        <w:t>SWMM)</w:t>
      </w:r>
      <w:bookmarkEnd w:id="11"/>
      <w:r w:rsidR="00042DA8" w:rsidRPr="00AA1F01">
        <w:rPr>
          <w:rFonts w:cs="Times New Roman"/>
          <w:szCs w:val="24"/>
          <w:lang w:val="en-US"/>
        </w:rPr>
        <w:t xml:space="preserve">, MIKE-Urban, and SOBEK-Urban, among others, have been used </w:t>
      </w:r>
      <w:r w:rsidR="002D5DF7" w:rsidRPr="00AA1F01">
        <w:rPr>
          <w:rFonts w:cs="Times New Roman"/>
          <w:szCs w:val="24"/>
          <w:lang w:val="en-US"/>
        </w:rPr>
        <w:t>widely</w:t>
      </w:r>
      <w:r w:rsidR="00042DA8" w:rsidRPr="00AA1F01">
        <w:rPr>
          <w:rFonts w:cs="Times New Roman"/>
          <w:szCs w:val="24"/>
          <w:lang w:val="en-US"/>
        </w:rPr>
        <w:t xml:space="preserve"> for decision support. </w:t>
      </w:r>
      <w:r w:rsidR="00B1696A">
        <w:rPr>
          <w:rFonts w:cs="Times New Roman"/>
          <w:szCs w:val="24"/>
          <w:lang w:val="en-US"/>
        </w:rPr>
        <w:t xml:space="preserve">They allow for the design, planning and management of urban drainage systems. </w:t>
      </w:r>
    </w:p>
    <w:p w14:paraId="236BC9C9" w14:textId="77777777" w:rsidR="00100CE3" w:rsidRDefault="00B1696A" w:rsidP="0005014D">
      <w:pPr>
        <w:spacing w:line="276" w:lineRule="auto"/>
        <w:rPr>
          <w:rFonts w:cs="Times New Roman"/>
          <w:szCs w:val="24"/>
          <w:lang w:val="en-US"/>
        </w:rPr>
      </w:pPr>
      <w:r>
        <w:rPr>
          <w:rFonts w:cs="Times New Roman"/>
          <w:szCs w:val="24"/>
          <w:lang w:val="en-US"/>
        </w:rPr>
        <w:lastRenderedPageBreak/>
        <w:t xml:space="preserve">One particularly important feature, in view of flooding, is the ability of these modelling systems to show locations in the drainage network where manholes are flooded, the flooded area and the depth of flooding. This information is critical for flood awareness creation since if disseminated </w:t>
      </w:r>
      <w:r w:rsidR="00F859E6">
        <w:rPr>
          <w:rFonts w:cs="Times New Roman"/>
          <w:szCs w:val="24"/>
          <w:lang w:val="en-US"/>
        </w:rPr>
        <w:t>on time</w:t>
      </w:r>
      <w:r>
        <w:rPr>
          <w:rFonts w:cs="Times New Roman"/>
          <w:szCs w:val="24"/>
          <w:lang w:val="en-US"/>
        </w:rPr>
        <w:t xml:space="preserve">, it can assist the affected population to make decisions on the proper course of action to take in times of flooding. The main challenge, however, is that there is no direct access to these modelling results by the general population. </w:t>
      </w:r>
      <w:r w:rsidRPr="00AA1F01">
        <w:rPr>
          <w:rFonts w:cs="Times New Roman"/>
          <w:szCs w:val="24"/>
          <w:lang w:val="en-US"/>
        </w:rPr>
        <w:t xml:space="preserve">Chatbots </w:t>
      </w:r>
      <w:r>
        <w:rPr>
          <w:rFonts w:cs="Times New Roman"/>
          <w:szCs w:val="24"/>
          <w:lang w:val="en-US"/>
        </w:rPr>
        <w:t>offer a solution to this gap in information dissemination.</w:t>
      </w:r>
    </w:p>
    <w:p w14:paraId="7928F3AA" w14:textId="77777777" w:rsidR="006B438C" w:rsidRPr="00AA1F01" w:rsidRDefault="006B438C" w:rsidP="0005014D">
      <w:pPr>
        <w:spacing w:line="276" w:lineRule="auto"/>
        <w:rPr>
          <w:rFonts w:cs="Times New Roman"/>
          <w:szCs w:val="24"/>
          <w:lang w:val="en-US"/>
        </w:rPr>
      </w:pPr>
    </w:p>
    <w:p w14:paraId="3318C42F" w14:textId="77777777" w:rsidR="00100CE3" w:rsidRDefault="00B1696A" w:rsidP="0005014D">
      <w:pPr>
        <w:spacing w:line="276" w:lineRule="auto"/>
        <w:rPr>
          <w:rFonts w:cs="Times New Roman"/>
          <w:szCs w:val="24"/>
        </w:rPr>
      </w:pPr>
      <w:r>
        <w:rPr>
          <w:rFonts w:cs="Times New Roman"/>
          <w:szCs w:val="24"/>
          <w:lang w:val="en-US"/>
        </w:rPr>
        <w:t xml:space="preserve">Chatbots </w:t>
      </w:r>
      <w:r w:rsidR="0029123F" w:rsidRPr="00AA1F01">
        <w:rPr>
          <w:rFonts w:cs="Times New Roman"/>
          <w:szCs w:val="24"/>
          <w:lang w:val="en-US"/>
        </w:rPr>
        <w:t xml:space="preserve">are computer programs (agents) that use Artificial Intelligence AI-trained natural language to simulate human-computer interaction </w:t>
      </w:r>
      <w:r w:rsidR="0029123F" w:rsidRPr="00AA1F01">
        <w:rPr>
          <w:rFonts w:cs="Times New Roman"/>
          <w:szCs w:val="24"/>
          <w:lang w:val="en-US"/>
        </w:rPr>
        <w:fldChar w:fldCharType="begin"/>
      </w:r>
      <w:r w:rsidR="0029123F" w:rsidRPr="00AA1F01">
        <w:rPr>
          <w:rFonts w:cs="Times New Roman"/>
          <w:szCs w:val="24"/>
          <w:lang w:val="en-US"/>
        </w:rPr>
        <w:instrText xml:space="preserve"> ADDIN EN.CITE &lt;EndNote&gt;&lt;Cite&gt;&lt;Author&gt;Ranavare&lt;/Author&gt;&lt;Year&gt;2020&lt;/Year&gt;&lt;RecNum&gt;94&lt;/RecNum&gt;&lt;DisplayText&gt;(Ranavare and Kamath, 2020)&lt;/DisplayText&gt;&lt;record&gt;&lt;rec-number&gt;94&lt;/rec-number&gt;&lt;foreign-keys&gt;&lt;key app="EN" db-id="efw09vxs2vw0x2evaxmpt2xma2xax0s25200" timestamp="1634496407"&gt;94&lt;/key&gt;&lt;/foreign-keys&gt;&lt;ref-type name="Journal Article"&gt;17&lt;/ref-type&gt;&lt;contributors&gt;&lt;authors&gt;&lt;author&gt; S.S. Ranavare&lt;/author&gt;&lt;author&gt; R.S. Kamath&lt;/author&gt;&lt;/authors&gt;&lt;/contributors&gt;&lt;titles&gt;&lt;title&gt;Artificial Intelligence based Chatbot for Placement Activity at College Using DialogFlow&lt;/title&gt;&lt;secondary-title&gt;Our Heritage&lt;/secondary-title&gt;&lt;/titles&gt;&lt;periodical&gt;&lt;full-title&gt;Our Heritage&lt;/full-title&gt;&lt;/periodical&gt;&lt;pages&gt;4806-4814&lt;/pages&gt;&lt;volume&gt;Vol 68&lt;/volume&gt;&lt;number&gt;Issue 30&lt;/number&gt;&lt;section&gt;4806&lt;/section&gt;&lt;dates&gt;&lt;year&gt;2020&lt;/year&gt;&lt;pub-dates&gt;&lt;date&gt;30-February-2020&lt;/date&gt;&lt;/pub-dates&gt;&lt;/dates&gt;&lt;isbn&gt;ISSN: 0474-9030&lt;/isbn&gt;&lt;work-type&gt;Journal&lt;/work-type&gt;&lt;urls&gt;&lt;/urls&gt;&lt;/record&gt;&lt;/Cite&gt;&lt;/EndNote&gt;</w:instrText>
      </w:r>
      <w:r w:rsidR="0029123F" w:rsidRPr="00AA1F01">
        <w:rPr>
          <w:rFonts w:cs="Times New Roman"/>
          <w:szCs w:val="24"/>
          <w:lang w:val="en-US"/>
        </w:rPr>
        <w:fldChar w:fldCharType="separate"/>
      </w:r>
      <w:r w:rsidR="0029123F" w:rsidRPr="00AA1F01">
        <w:rPr>
          <w:rFonts w:cs="Times New Roman"/>
          <w:noProof/>
          <w:szCs w:val="24"/>
          <w:lang w:val="en-US"/>
        </w:rPr>
        <w:t>(Ranavare and Kamath, 2020)</w:t>
      </w:r>
      <w:r w:rsidR="0029123F" w:rsidRPr="00AA1F01">
        <w:rPr>
          <w:rFonts w:cs="Times New Roman"/>
          <w:szCs w:val="24"/>
          <w:lang w:val="en-US"/>
        </w:rPr>
        <w:fldChar w:fldCharType="end"/>
      </w:r>
      <w:r w:rsidR="00100CE3">
        <w:rPr>
          <w:rFonts w:cs="Times New Roman"/>
          <w:szCs w:val="24"/>
          <w:lang w:val="en-US"/>
        </w:rPr>
        <w:t xml:space="preserve"> as one would with another human being</w:t>
      </w:r>
      <w:r w:rsidR="0029123F" w:rsidRPr="00AA1F01">
        <w:rPr>
          <w:rFonts w:cs="Times New Roman"/>
          <w:szCs w:val="24"/>
          <w:lang w:val="en-US"/>
        </w:rPr>
        <w:t xml:space="preserve">. They </w:t>
      </w:r>
      <w:r w:rsidR="00536E8B" w:rsidRPr="00AA1F01">
        <w:rPr>
          <w:rFonts w:cs="Times New Roman"/>
          <w:szCs w:val="24"/>
          <w:lang w:val="en-US"/>
        </w:rPr>
        <w:t>mak</w:t>
      </w:r>
      <w:r w:rsidR="0029123F" w:rsidRPr="00AA1F01">
        <w:rPr>
          <w:rFonts w:cs="Times New Roman"/>
          <w:szCs w:val="24"/>
          <w:lang w:val="en-US"/>
        </w:rPr>
        <w:t>e</w:t>
      </w:r>
      <w:r w:rsidR="00536E8B" w:rsidRPr="00AA1F01">
        <w:rPr>
          <w:rFonts w:cs="Times New Roman"/>
          <w:szCs w:val="24"/>
          <w:lang w:val="en-US"/>
        </w:rPr>
        <w:t xml:space="preserve"> it possible for people to access </w:t>
      </w:r>
      <w:r w:rsidR="0029123F" w:rsidRPr="00AA1F01">
        <w:rPr>
          <w:rFonts w:cs="Times New Roman"/>
          <w:szCs w:val="24"/>
          <w:lang w:val="en-US"/>
        </w:rPr>
        <w:t xml:space="preserve">modelling </w:t>
      </w:r>
      <w:r w:rsidR="00536E8B" w:rsidRPr="00AA1F01">
        <w:rPr>
          <w:rFonts w:cs="Times New Roman"/>
          <w:szCs w:val="24"/>
          <w:lang w:val="en-US"/>
        </w:rPr>
        <w:t>results without having to run the simulation model themselves</w:t>
      </w:r>
      <w:r w:rsidR="0029123F" w:rsidRPr="00AA1F01">
        <w:rPr>
          <w:rFonts w:cs="Times New Roman"/>
          <w:szCs w:val="24"/>
          <w:lang w:val="en-US"/>
        </w:rPr>
        <w:t>.</w:t>
      </w:r>
      <w:r>
        <w:rPr>
          <w:rFonts w:cs="Times New Roman"/>
          <w:szCs w:val="24"/>
          <w:lang w:val="en-US"/>
        </w:rPr>
        <w:t xml:space="preserve"> </w:t>
      </w:r>
      <w:r w:rsidR="00536E8B" w:rsidRPr="00AA1F01">
        <w:rPr>
          <w:rFonts w:cs="Times New Roman"/>
          <w:szCs w:val="24"/>
          <w:lang w:val="en-US"/>
        </w:rPr>
        <w:t>The widespread use of chatbot</w:t>
      </w:r>
      <w:r w:rsidR="000A6039">
        <w:rPr>
          <w:rFonts w:cs="Times New Roman"/>
          <w:szCs w:val="24"/>
          <w:lang w:val="en-US"/>
        </w:rPr>
        <w:t>s</w:t>
      </w:r>
      <w:r w:rsidR="00536E8B" w:rsidRPr="00AA1F01">
        <w:rPr>
          <w:rFonts w:cs="Times New Roman"/>
          <w:szCs w:val="24"/>
          <w:lang w:val="en-US"/>
        </w:rPr>
        <w:t xml:space="preserve"> results, firstly from the fact that they allow for the transfer of</w:t>
      </w:r>
      <w:r w:rsidR="00100CE3">
        <w:rPr>
          <w:rFonts w:cs="Times New Roman"/>
          <w:szCs w:val="24"/>
          <w:lang w:val="en-US"/>
        </w:rPr>
        <w:t xml:space="preserve"> information through normal conversation </w:t>
      </w:r>
      <w:r w:rsidR="00536E8B" w:rsidRPr="00AA1F01">
        <w:rPr>
          <w:rFonts w:cs="Times New Roman"/>
          <w:szCs w:val="24"/>
          <w:lang w:val="en-US"/>
        </w:rPr>
        <w:t>at the user’s own pace and at a rate at which they can</w:t>
      </w:r>
      <w:r w:rsidR="00100CE3">
        <w:rPr>
          <w:rFonts w:cs="Times New Roman"/>
          <w:szCs w:val="24"/>
          <w:lang w:val="en-US"/>
        </w:rPr>
        <w:t xml:space="preserve"> understand and </w:t>
      </w:r>
      <w:r w:rsidR="00536E8B" w:rsidRPr="00AA1F01">
        <w:rPr>
          <w:rFonts w:cs="Times New Roman"/>
          <w:szCs w:val="24"/>
          <w:lang w:val="en-US"/>
        </w:rPr>
        <w:t xml:space="preserve">assimilate it. Secondly, chatbots provide instant answers and support. In addition to this, they provide ubiquitous (round-the-clock) access to information </w:t>
      </w:r>
      <w:r w:rsidR="00100CE3">
        <w:rPr>
          <w:rFonts w:cs="Times New Roman"/>
          <w:szCs w:val="24"/>
          <w:lang w:val="en-US"/>
        </w:rPr>
        <w:t xml:space="preserve">which would be of great advantage for flood awareness creation amongst </w:t>
      </w:r>
      <w:r w:rsidR="00536E8B" w:rsidRPr="00AA1F01">
        <w:rPr>
          <w:rFonts w:cs="Times New Roman"/>
          <w:szCs w:val="24"/>
          <w:lang w:val="en-US"/>
        </w:rPr>
        <w:t>the general public.</w:t>
      </w:r>
      <w:r w:rsidR="00536E8B" w:rsidRPr="00AA1F01">
        <w:rPr>
          <w:rFonts w:cs="Times New Roman"/>
          <w:szCs w:val="24"/>
        </w:rPr>
        <w:t xml:space="preserve"> </w:t>
      </w:r>
    </w:p>
    <w:p w14:paraId="582B09A0" w14:textId="77777777" w:rsidR="006B438C" w:rsidRPr="00AA1F01" w:rsidRDefault="006B438C" w:rsidP="0005014D">
      <w:pPr>
        <w:spacing w:line="276" w:lineRule="auto"/>
        <w:rPr>
          <w:rFonts w:cs="Times New Roman"/>
          <w:szCs w:val="24"/>
        </w:rPr>
      </w:pPr>
    </w:p>
    <w:p w14:paraId="061D3511" w14:textId="77777777" w:rsidR="00536E8B" w:rsidRDefault="00536E8B" w:rsidP="0005014D">
      <w:pPr>
        <w:spacing w:line="276" w:lineRule="auto"/>
        <w:rPr>
          <w:rFonts w:cs="Times New Roman"/>
          <w:szCs w:val="24"/>
        </w:rPr>
      </w:pPr>
      <w:r w:rsidRPr="00AA1F01">
        <w:rPr>
          <w:rFonts w:cs="Times New Roman"/>
          <w:szCs w:val="24"/>
        </w:rPr>
        <w:t xml:space="preserve">Chatbots fulfill the user’s request, which can either be a text or voice message, by matching the user’s intent to a predefined response </w:t>
      </w:r>
      <w:r w:rsidRPr="00AA1F01">
        <w:rPr>
          <w:rFonts w:cs="Times New Roman"/>
          <w:szCs w:val="24"/>
        </w:rPr>
        <w:fldChar w:fldCharType="begin"/>
      </w:r>
      <w:r w:rsidRPr="00AA1F01">
        <w:rPr>
          <w:rFonts w:cs="Times New Roman"/>
          <w:szCs w:val="24"/>
        </w:rPr>
        <w:instrText xml:space="preserve"> ADDIN EN.CITE &lt;EndNote&gt;&lt;Cite&gt;&lt;Author&gt;Dahiya&lt;/Author&gt;&lt;Year&gt;2017&lt;/Year&gt;&lt;RecNum&gt;119&lt;/RecNum&gt;&lt;DisplayText&gt;(Dahiya, 2017)&lt;/DisplayText&gt;&lt;record&gt;&lt;rec-number&gt;119&lt;/rec-number&gt;&lt;foreign-keys&gt;&lt;key app="EN" db-id="efw09vxs2vw0x2evaxmpt2xma2xax0s25200" timestamp="1634904661"&gt;119&lt;/key&gt;&lt;/foreign-keys&gt;&lt;ref-type name="Journal Article"&gt;17&lt;/ref-type&gt;&lt;contributors&gt;&lt;authors&gt;&lt;author&gt;Dahiya, Menal&lt;/author&gt;&lt;/authors&gt;&lt;/contributors&gt;&lt;titles&gt;&lt;title&gt;A tool of conversation: Chatbot&lt;/title&gt;&lt;secondary-title&gt;International Journal of Computer Sciences and Engineering&lt;/secondary-title&gt;&lt;/titles&gt;&lt;periodical&gt;&lt;full-title&gt;International Journal of Computer Sciences and Engineering&lt;/full-title&gt;&lt;/periodical&gt;&lt;pages&gt;158-161&lt;/pages&gt;&lt;volume&gt;5&lt;/volume&gt;&lt;number&gt;5&lt;/number&gt;&lt;dates&gt;&lt;year&gt;2017&lt;/year&gt;&lt;/dates&gt;&lt;urls&gt;&lt;/urls&gt;&lt;/record&gt;&lt;/Cite&gt;&lt;/EndNote&gt;</w:instrText>
      </w:r>
      <w:r w:rsidRPr="00AA1F01">
        <w:rPr>
          <w:rFonts w:cs="Times New Roman"/>
          <w:szCs w:val="24"/>
        </w:rPr>
        <w:fldChar w:fldCharType="separate"/>
      </w:r>
      <w:r w:rsidRPr="00AA1F01">
        <w:rPr>
          <w:rFonts w:cs="Times New Roman"/>
          <w:noProof/>
          <w:szCs w:val="24"/>
        </w:rPr>
        <w:t>(Dahiya, 2017)</w:t>
      </w:r>
      <w:r w:rsidRPr="00AA1F01">
        <w:rPr>
          <w:rFonts w:cs="Times New Roman"/>
          <w:szCs w:val="24"/>
        </w:rPr>
        <w:fldChar w:fldCharType="end"/>
      </w:r>
      <w:r w:rsidRPr="00AA1F01">
        <w:rPr>
          <w:rFonts w:cs="Times New Roman"/>
          <w:szCs w:val="24"/>
        </w:rPr>
        <w:t xml:space="preserve">. The intent is the </w:t>
      </w:r>
      <w:r w:rsidR="000A6039">
        <w:rPr>
          <w:rFonts w:cs="Times New Roman"/>
          <w:szCs w:val="24"/>
        </w:rPr>
        <w:t>intention/</w:t>
      </w:r>
      <w:r w:rsidRPr="00AA1F01">
        <w:rPr>
          <w:rFonts w:cs="Times New Roman"/>
          <w:szCs w:val="24"/>
        </w:rPr>
        <w:t xml:space="preserve">objective of the user, that is, what they want to extract from the system or what they want to know as they type their question(s). As various users would ask the same question in different ways, a ‘bank’ of possible questions is created and then the Chatbot is trained using artificial intelligence to match the queries to their respective responses </w:t>
      </w:r>
      <w:r w:rsidRPr="00AA1F01">
        <w:rPr>
          <w:rFonts w:cs="Times New Roman"/>
          <w:szCs w:val="24"/>
        </w:rPr>
        <w:fldChar w:fldCharType="begin"/>
      </w:r>
      <w:r w:rsidRPr="00AA1F01">
        <w:rPr>
          <w:rFonts w:cs="Times New Roman"/>
          <w:szCs w:val="24"/>
        </w:rPr>
        <w:instrText xml:space="preserve"> ADDIN EN.CITE &lt;EndNote&gt;&lt;Cite&gt;&lt;Author&gt;Ranavare&lt;/Author&gt;&lt;Year&gt;2020&lt;/Year&gt;&lt;RecNum&gt;94&lt;/RecNum&gt;&lt;DisplayText&gt;(Ranavare and Kamath, 2020, Setiawan, et al., 2020)&lt;/DisplayText&gt;&lt;record&gt;&lt;rec-number&gt;94&lt;/rec-number&gt;&lt;foreign-keys&gt;&lt;key app="EN" db-id="efw09vxs2vw0x2evaxmpt2xma2xax0s25200" timestamp="1634496407"&gt;94&lt;/key&gt;&lt;/foreign-keys&gt;&lt;ref-type name="Journal Article"&gt;17&lt;/ref-type&gt;&lt;contributors&gt;&lt;authors&gt;&lt;author&gt; S.S. Ranavare&lt;/author&gt;&lt;author&gt; R.S. Kamath&lt;/author&gt;&lt;/authors&gt;&lt;/contributors&gt;&lt;titles&gt;&lt;title&gt;Artificial Intelligence based Chatbot for Placement Activity at College Using DialogFlow&lt;/title&gt;&lt;secondary-title&gt;Our Heritage&lt;/secondary-title&gt;&lt;/titles&gt;&lt;periodical&gt;&lt;full-title&gt;Our Heritage&lt;/full-title&gt;&lt;/periodical&gt;&lt;pages&gt;4806-4814&lt;/pages&gt;&lt;volume&gt;Vol 68&lt;/volume&gt;&lt;number&gt;Issue 30&lt;/number&gt;&lt;section&gt;4806&lt;/section&gt;&lt;dates&gt;&lt;year&gt;2020&lt;/year&gt;&lt;pub-dates&gt;&lt;date&gt;30-February-2020&lt;/date&gt;&lt;/pub-dates&gt;&lt;/dates&gt;&lt;isbn&gt;ISSN: 0474-9030&lt;/isbn&gt;&lt;work-type&gt;Journal&lt;/work-type&gt;&lt;urls&gt;&lt;/urls&gt;&lt;/record&gt;&lt;/Cite&gt;&lt;Cite&gt;&lt;Author&gt;Setiawan&lt;/Author&gt;&lt;Year&gt;2020&lt;/Year&gt;&lt;RecNum&gt;113&lt;/RecNum&gt;&lt;record&gt;&lt;rec-number&gt;113&lt;/rec-number&gt;&lt;foreign-keys&gt;&lt;key app="EN" db-id="efw09vxs2vw0x2evaxmpt2xma2xax0s25200" timestamp="1634892765"&gt;113&lt;/key&gt;&lt;/foreign-keys&gt;&lt;ref-type name="Conference Proceedings"&gt;10&lt;/ref-type&gt;&lt;contributors&gt;&lt;authors&gt;&lt;author&gt;Setiawan, Ariyono&lt;/author&gt;&lt;author&gt;Mas, Yuyun Suprapto1 I Gede Susrama&lt;/author&gt;&lt;author&gt;Nisa, Diyasa2 Chilyatun&lt;/author&gt;&lt;author&gt;Yuri, Maulana Idris2 Feronika Nur Maghfiro&lt;/author&gt;&lt;author&gt;Hilda, Setiawan2 Dama Yanti&lt;/author&gt;&lt;/authors&gt;&lt;/contributors&gt;&lt;titles&gt;&lt;title&gt;Design and Development of Chatbot Using Dialog Flowin Surya Sembada PDAM Surabaya City&lt;/title&gt;&lt;secondary-title&gt;International Joint Conference on Science and Engineering (IJCSE 2020)&lt;/secondary-title&gt;&lt;/titles&gt;&lt;pages&gt;114-118&lt;/pages&gt;&lt;dates&gt;&lt;year&gt;2020&lt;/year&gt;&lt;/dates&gt;&lt;publisher&gt;Atlantis Press&lt;/publisher&gt;&lt;isbn&gt;9462392765&lt;/isbn&gt;&lt;urls&gt;&lt;/urls&gt;&lt;/record&gt;&lt;/Cite&gt;&lt;/EndNote&gt;</w:instrText>
      </w:r>
      <w:r w:rsidRPr="00AA1F01">
        <w:rPr>
          <w:rFonts w:cs="Times New Roman"/>
          <w:szCs w:val="24"/>
        </w:rPr>
        <w:fldChar w:fldCharType="separate"/>
      </w:r>
      <w:r w:rsidRPr="00AA1F01">
        <w:rPr>
          <w:rFonts w:cs="Times New Roman"/>
          <w:noProof/>
          <w:szCs w:val="24"/>
        </w:rPr>
        <w:t>(Ranavare and Kamath, 2020, Setiawan, et al., 2020)</w:t>
      </w:r>
      <w:r w:rsidRPr="00AA1F01">
        <w:rPr>
          <w:rFonts w:cs="Times New Roman"/>
          <w:szCs w:val="24"/>
        </w:rPr>
        <w:fldChar w:fldCharType="end"/>
      </w:r>
      <w:r w:rsidRPr="00AA1F01">
        <w:rPr>
          <w:rFonts w:cs="Times New Roman"/>
          <w:szCs w:val="24"/>
        </w:rPr>
        <w:t xml:space="preserve">. For it to be deemed successful, the Chatbot has to understand the user’s request to a point where it can match it with the required response, a process called </w:t>
      </w:r>
      <w:r w:rsidR="000A6039">
        <w:rPr>
          <w:rFonts w:cs="Times New Roman"/>
          <w:szCs w:val="24"/>
        </w:rPr>
        <w:t>‘</w:t>
      </w:r>
      <w:r w:rsidRPr="00AA1F01">
        <w:rPr>
          <w:rFonts w:cs="Times New Roman"/>
          <w:szCs w:val="24"/>
        </w:rPr>
        <w:t>parsing</w:t>
      </w:r>
      <w:r w:rsidR="000A6039">
        <w:rPr>
          <w:rFonts w:cs="Times New Roman"/>
          <w:szCs w:val="24"/>
        </w:rPr>
        <w:t>’</w:t>
      </w:r>
      <w:r w:rsidRPr="00AA1F01">
        <w:rPr>
          <w:rFonts w:cs="Times New Roman"/>
          <w:szCs w:val="24"/>
        </w:rPr>
        <w:t xml:space="preserve"> the intent. To be able to simulate situations that change with time</w:t>
      </w:r>
      <w:r w:rsidR="00100CE3">
        <w:rPr>
          <w:rFonts w:cs="Times New Roman"/>
          <w:szCs w:val="24"/>
        </w:rPr>
        <w:t xml:space="preserve">, i.e. dynamic content, </w:t>
      </w:r>
      <w:r w:rsidRPr="00AA1F01">
        <w:rPr>
          <w:rFonts w:cs="Times New Roman"/>
          <w:szCs w:val="24"/>
        </w:rPr>
        <w:t xml:space="preserve"> the chatbot has to connect to a webhook, that is, “an HTTP</w:t>
      </w:r>
      <w:r w:rsidR="00947131">
        <w:rPr>
          <w:rFonts w:cs="Times New Roman"/>
          <w:szCs w:val="24"/>
        </w:rPr>
        <w:t xml:space="preserve"> (</w:t>
      </w:r>
      <w:r w:rsidR="00947131" w:rsidRPr="00947131">
        <w:rPr>
          <w:rFonts w:cs="Times New Roman"/>
          <w:szCs w:val="24"/>
        </w:rPr>
        <w:t>Hypertext Transfer Protocol</w:t>
      </w:r>
      <w:r w:rsidR="00947131">
        <w:rPr>
          <w:rFonts w:cs="Times New Roman"/>
          <w:szCs w:val="24"/>
        </w:rPr>
        <w:t>)</w:t>
      </w:r>
      <w:r w:rsidRPr="00AA1F01">
        <w:rPr>
          <w:rFonts w:cs="Times New Roman"/>
          <w:szCs w:val="24"/>
        </w:rPr>
        <w:t xml:space="preserve"> request by which real-time information is provided to other applications”</w:t>
      </w:r>
      <w:r w:rsidRPr="00AA1F01">
        <w:rPr>
          <w:rFonts w:cs="Times New Roman"/>
          <w:szCs w:val="24"/>
        </w:rPr>
        <w:fldChar w:fldCharType="begin"/>
      </w:r>
      <w:r w:rsidR="0005014D">
        <w:rPr>
          <w:rFonts w:cs="Times New Roman"/>
          <w:szCs w:val="24"/>
        </w:rPr>
        <w:instrText xml:space="preserve"> ADDIN EN.CITE &lt;EndNote&gt;&lt;Cite&gt;&lt;Author&gt;Google&lt;/Author&gt;&lt;Year&gt;2021&lt;/Year&gt;&lt;RecNum&gt;127&lt;/RecNum&gt;&lt;Suffix&gt;`, 25 Oct&lt;/Suffix&gt;&lt;DisplayText&gt;(Google, 2021, 25 Oct)&lt;/DisplayText&gt;&lt;record&gt;&lt;rec-number&gt;127&lt;/rec-number&gt;&lt;foreign-keys&gt;&lt;key app="EN" db-id="efw09vxs2vw0x2evaxmpt2xma2xax0s25200" timestamp="1635124562"&gt;127&lt;/key&gt;&lt;/foreign-keys&gt;&lt;ref-type name="Web Page"&gt;12&lt;/ref-type&gt;&lt;contributors&gt;&lt;authors&gt;&lt;author&gt;Google &lt;/author&gt;&lt;/authors&gt;&lt;/contributors&gt;&lt;titles&gt;&lt;title&gt;Google (2021) Dialogflow Documentation&lt;/title&gt;&lt;/titles&gt;&lt;volume&gt;2021&lt;/volume&gt;&lt;number&gt;25 October&lt;/number&gt;&lt;dates&gt;&lt;year&gt;2021&lt;/year&gt;&lt;/dates&gt;&lt;urls&gt;&lt;related-urls&gt;&lt;url&gt;https://cloud.google.com/dialogflow/docs&lt;/url&gt;&lt;/related-urls&gt;&lt;/urls&gt;&lt;access-date&gt;25 Oct 2021&lt;/access-date&gt;&lt;/record&gt;&lt;/Cite&gt;&lt;/EndNote&gt;</w:instrText>
      </w:r>
      <w:r w:rsidRPr="00AA1F01">
        <w:rPr>
          <w:rFonts w:cs="Times New Roman"/>
          <w:szCs w:val="24"/>
        </w:rPr>
        <w:fldChar w:fldCharType="separate"/>
      </w:r>
      <w:r w:rsidRPr="00AA1F01">
        <w:rPr>
          <w:rFonts w:cs="Times New Roman"/>
          <w:noProof/>
          <w:szCs w:val="24"/>
        </w:rPr>
        <w:t>(Google, 2021, 25 Oct)</w:t>
      </w:r>
      <w:r w:rsidRPr="00AA1F01">
        <w:rPr>
          <w:rFonts w:cs="Times New Roman"/>
          <w:szCs w:val="24"/>
        </w:rPr>
        <w:fldChar w:fldCharType="end"/>
      </w:r>
      <w:r w:rsidRPr="00AA1F01">
        <w:rPr>
          <w:rFonts w:cs="Times New Roman"/>
          <w:szCs w:val="24"/>
        </w:rPr>
        <w:t xml:space="preserve">. </w:t>
      </w:r>
      <w:r w:rsidR="00100CE3">
        <w:rPr>
          <w:rFonts w:cs="Times New Roman"/>
          <w:szCs w:val="24"/>
        </w:rPr>
        <w:t xml:space="preserve">Due to the numerous benefits brought about by chatbots their use is evident in various fields such as banking, marketing, agriculture, flood awareness and water management, among others. </w:t>
      </w:r>
    </w:p>
    <w:p w14:paraId="29897CE8" w14:textId="77777777" w:rsidR="000A6039" w:rsidRDefault="000A6039" w:rsidP="0005014D">
      <w:pPr>
        <w:spacing w:line="276" w:lineRule="auto"/>
        <w:rPr>
          <w:rFonts w:cs="Times New Roman"/>
          <w:szCs w:val="24"/>
        </w:rPr>
      </w:pPr>
    </w:p>
    <w:p w14:paraId="1A899ECF" w14:textId="77777777" w:rsidR="000A6039" w:rsidRDefault="000A6039" w:rsidP="0005014D">
      <w:pPr>
        <w:spacing w:line="276" w:lineRule="auto"/>
        <w:rPr>
          <w:rFonts w:cs="Times New Roman"/>
          <w:szCs w:val="24"/>
        </w:rPr>
      </w:pPr>
      <w:r w:rsidRPr="001F7242">
        <w:rPr>
          <w:rFonts w:cs="Times New Roman"/>
          <w:szCs w:val="24"/>
        </w:rPr>
        <w:t xml:space="preserve">The popularity of chatbots has led to their adoption in a variety of fields to accomplish different tasks. </w:t>
      </w:r>
      <w:r>
        <w:rPr>
          <w:rFonts w:cs="Times New Roman"/>
          <w:szCs w:val="24"/>
        </w:rPr>
        <w:t xml:space="preserve">Firstly, </w:t>
      </w:r>
      <w:r w:rsidRPr="001F7242">
        <w:rPr>
          <w:rFonts w:cs="Times New Roman"/>
          <w:szCs w:val="24"/>
        </w:rPr>
        <w:t xml:space="preserve">chatbots </w:t>
      </w:r>
      <w:r>
        <w:rPr>
          <w:rFonts w:cs="Times New Roman"/>
          <w:szCs w:val="24"/>
        </w:rPr>
        <w:t>have successfully been used in the</w:t>
      </w:r>
      <w:r w:rsidRPr="001F7242">
        <w:rPr>
          <w:rFonts w:cs="Times New Roman"/>
          <w:szCs w:val="24"/>
        </w:rPr>
        <w:t xml:space="preserve"> healthcare</w:t>
      </w:r>
      <w:r>
        <w:rPr>
          <w:rFonts w:cs="Times New Roman"/>
          <w:szCs w:val="24"/>
        </w:rPr>
        <w:t xml:space="preserve"> sector </w:t>
      </w:r>
      <w:r w:rsidRPr="001F7242">
        <w:rPr>
          <w:rFonts w:cs="Times New Roman"/>
          <w:szCs w:val="24"/>
        </w:rPr>
        <w:fldChar w:fldCharType="begin">
          <w:fldData xml:space="preserve">PEVuZE5vdGU+PENpdGU+PEF1dGhvcj5EaXZ5YTwvQXV0aG9yPjxZZWFyPjIwMTg8L1llYXI+PFJl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</w:fldData>
        </w:fldChar>
      </w:r>
      <w:r w:rsidRPr="001F7242">
        <w:rPr>
          <w:rFonts w:cs="Times New Roman"/>
          <w:szCs w:val="24"/>
        </w:rPr>
        <w:instrText xml:space="preserve"> ADDIN EN.CITE </w:instrText>
      </w:r>
      <w:r w:rsidRPr="001F7242">
        <w:rPr>
          <w:rFonts w:cs="Times New Roman"/>
          <w:szCs w:val="24"/>
        </w:rPr>
        <w:fldChar w:fldCharType="begin">
          <w:fldData xml:space="preserve">PEVuZE5vdGU+PENpdGU+PEF1dGhvcj5EaXZ5YTwvQXV0aG9yPjxZZWFyPjIwMTg8L1llYXI+PFJl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</w:fldData>
        </w:fldChar>
      </w:r>
      <w:r w:rsidRPr="001F7242">
        <w:rPr>
          <w:rFonts w:cs="Times New Roman"/>
          <w:szCs w:val="24"/>
        </w:rPr>
        <w:instrText xml:space="preserve"> ADDIN EN.CITE.DATA </w:instrText>
      </w:r>
      <w:r w:rsidRPr="001F7242">
        <w:rPr>
          <w:rFonts w:cs="Times New Roman"/>
          <w:szCs w:val="24"/>
        </w:rPr>
      </w:r>
      <w:r w:rsidRPr="001F7242">
        <w:rPr>
          <w:rFonts w:cs="Times New Roman"/>
          <w:szCs w:val="24"/>
        </w:rPr>
        <w:fldChar w:fldCharType="end"/>
      </w:r>
      <w:r w:rsidRPr="001F7242">
        <w:rPr>
          <w:rFonts w:cs="Times New Roman"/>
          <w:szCs w:val="24"/>
        </w:rPr>
      </w:r>
      <w:r w:rsidRPr="001F7242">
        <w:rPr>
          <w:rFonts w:cs="Times New Roman"/>
          <w:szCs w:val="24"/>
        </w:rPr>
        <w:fldChar w:fldCharType="separate"/>
      </w:r>
      <w:r w:rsidRPr="001F7242">
        <w:rPr>
          <w:rFonts w:cs="Times New Roman"/>
          <w:noProof/>
          <w:szCs w:val="24"/>
        </w:rPr>
        <w:t>(Divya, et al., 2018, Kavitha and Murthy, 2019, Nivedhitha, et al., 2021)</w:t>
      </w:r>
      <w:r w:rsidRPr="001F7242">
        <w:rPr>
          <w:rFonts w:cs="Times New Roman"/>
          <w:szCs w:val="24"/>
        </w:rPr>
        <w:fldChar w:fldCharType="end"/>
      </w:r>
      <w:r>
        <w:rPr>
          <w:rFonts w:cs="Times New Roman"/>
          <w:szCs w:val="24"/>
        </w:rPr>
        <w:t xml:space="preserve">. These chatbots are used to communicate with patients and provide a diagnosis from the symptoms that the patient will have provided to the chatbot. The patient can then be prescribed over-the-counter medication to take and prompted to set an appointment to visit a general practitioner where necessary. Secondly, application in </w:t>
      </w:r>
      <w:r w:rsidRPr="001F7242">
        <w:rPr>
          <w:rFonts w:cs="Times New Roman"/>
          <w:szCs w:val="24"/>
        </w:rPr>
        <w:t>agriculture</w:t>
      </w:r>
      <w:r>
        <w:rPr>
          <w:rFonts w:cs="Times New Roman"/>
          <w:szCs w:val="24"/>
        </w:rPr>
        <w:t xml:space="preserve"> has involved the development of, for example, the AgronomoBot, a chatbot that could access information from a network of sensors in a vineyard and display this to the user </w:t>
      </w:r>
      <w:r w:rsidRPr="001F7242">
        <w:rPr>
          <w:rFonts w:cs="Times New Roman"/>
          <w:szCs w:val="24"/>
        </w:rPr>
        <w:fldChar w:fldCharType="begin"/>
      </w:r>
      <w:r>
        <w:rPr>
          <w:rFonts w:cs="Times New Roman"/>
          <w:szCs w:val="24"/>
        </w:rPr>
        <w:instrText xml:space="preserve"> ADDIN EN.CITE &lt;EndNote&gt;&lt;Cite&gt;&lt;Author&gt;Mostaco&lt;/Author&gt;&lt;Year&gt;2018&lt;/Year&gt;&lt;RecNum&gt;116&lt;/RecNum&gt;&lt;DisplayText&gt;(Mostaco, et al., 2018)&lt;/DisplayText&gt;&lt;record&gt;&lt;rec-number&gt;116&lt;/rec-number&gt;&lt;foreign-keys&gt;&lt;key app="EN" db-id="efw09vxs2vw0x2evaxmpt2xma2xax0s25200" timestamp="1634894414"&gt;116&lt;/key&gt;&lt;/foreign-keys&gt;&lt;ref-type name="Conference Proceedings"&gt;10&lt;/ref-type&gt;&lt;contributors&gt;&lt;authors&gt;&lt;author&gt;Mostaco, Gustavo Marques&lt;/author&gt;&lt;author&gt;De Souza, Icaro Ramires Costa&lt;/author&gt;&lt;author&gt;Campos, Leonardo Barreto&lt;/author&gt;&lt;author&gt;Cugnasca, Carlos Eduardo&lt;/author&gt;&lt;/authors&gt;&lt;/contributors&gt;&lt;titles&gt;&lt;title&gt;AgronomoBot: a smart answering Chatbot applied to agricultural sensor networks&lt;/title&gt;&lt;secondary-title&gt;14th international conference on precision agriculture&lt;/secondary-title&gt;&lt;/titles&gt;&lt;pages&gt;1-13&lt;/pages&gt;&lt;volume&gt;24&lt;/volume&gt;&lt;dates&gt;&lt;year&gt;2018&lt;/year&gt;&lt;/dates&gt;&lt;urls&gt;&lt;/urls&gt;&lt;/record&gt;&lt;/Cite&gt;&lt;/EndNote&gt;</w:instrText>
      </w:r>
      <w:r w:rsidRPr="001F7242">
        <w:rPr>
          <w:rFonts w:cs="Times New Roman"/>
          <w:szCs w:val="24"/>
        </w:rPr>
        <w:fldChar w:fldCharType="separate"/>
      </w:r>
      <w:r>
        <w:rPr>
          <w:rFonts w:cs="Times New Roman"/>
          <w:noProof/>
          <w:szCs w:val="24"/>
        </w:rPr>
        <w:t>(Mostaco, et al., 2018)</w:t>
      </w:r>
      <w:r w:rsidRPr="001F7242">
        <w:rPr>
          <w:rFonts w:cs="Times New Roman"/>
          <w:szCs w:val="24"/>
        </w:rPr>
        <w:fldChar w:fldCharType="end"/>
      </w:r>
      <w:r>
        <w:rPr>
          <w:rFonts w:cs="Times New Roman"/>
          <w:szCs w:val="24"/>
        </w:rPr>
        <w:t xml:space="preserve">. Also, chatbots have been used in </w:t>
      </w:r>
      <w:r w:rsidRPr="001F7242">
        <w:rPr>
          <w:rFonts w:cs="Times New Roman"/>
          <w:szCs w:val="24"/>
        </w:rPr>
        <w:t>education</w:t>
      </w:r>
      <w:r>
        <w:rPr>
          <w:rFonts w:cs="Times New Roman"/>
          <w:szCs w:val="24"/>
        </w:rPr>
        <w:t xml:space="preserve"> to enhance online </w:t>
      </w:r>
      <w:r>
        <w:rPr>
          <w:rFonts w:cs="Times New Roman"/>
          <w:szCs w:val="24"/>
        </w:rPr>
        <w:lastRenderedPageBreak/>
        <w:t xml:space="preserve">learning and for creating student enrolment platforms at universities </w:t>
      </w:r>
      <w:r w:rsidRPr="001F7242">
        <w:rPr>
          <w:rFonts w:cs="Times New Roman"/>
          <w:szCs w:val="24"/>
        </w:rPr>
        <w:fldChar w:fldCharType="begin">
          <w:fldData xml:space="preserve">PEVuZE5vdGU+PENpdGU+PEF1dGhvcj5EZXZlY2kgVG9wYWw8L0F1dGhvcj48WWVhcj4yMDIxPC9Z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</w:fldData>
        </w:fldChar>
      </w:r>
      <w:r w:rsidRPr="001F7242">
        <w:rPr>
          <w:rFonts w:cs="Times New Roman"/>
          <w:szCs w:val="24"/>
        </w:rPr>
        <w:instrText xml:space="preserve"> ADDIN EN.CITE </w:instrText>
      </w:r>
      <w:r w:rsidRPr="001F7242">
        <w:rPr>
          <w:rFonts w:cs="Times New Roman"/>
          <w:szCs w:val="24"/>
        </w:rPr>
        <w:fldChar w:fldCharType="begin">
          <w:fldData xml:space="preserve">PEVuZE5vdGU+PENpdGU+PEF1dGhvcj5EZXZlY2kgVG9wYWw8L0F1dGhvcj48WWVhcj4yMDIxPC9Z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</w:fldData>
        </w:fldChar>
      </w:r>
      <w:r w:rsidRPr="001F7242">
        <w:rPr>
          <w:rFonts w:cs="Times New Roman"/>
          <w:szCs w:val="24"/>
        </w:rPr>
        <w:instrText xml:space="preserve"> ADDIN EN.CITE.DATA </w:instrText>
      </w:r>
      <w:r w:rsidRPr="001F7242">
        <w:rPr>
          <w:rFonts w:cs="Times New Roman"/>
          <w:szCs w:val="24"/>
        </w:rPr>
      </w:r>
      <w:r w:rsidRPr="001F7242">
        <w:rPr>
          <w:rFonts w:cs="Times New Roman"/>
          <w:szCs w:val="24"/>
        </w:rPr>
        <w:fldChar w:fldCharType="end"/>
      </w:r>
      <w:r w:rsidRPr="001F7242">
        <w:rPr>
          <w:rFonts w:cs="Times New Roman"/>
          <w:szCs w:val="24"/>
        </w:rPr>
      </w:r>
      <w:r w:rsidRPr="001F7242">
        <w:rPr>
          <w:rFonts w:cs="Times New Roman"/>
          <w:szCs w:val="24"/>
        </w:rPr>
        <w:fldChar w:fldCharType="separate"/>
      </w:r>
      <w:r w:rsidRPr="001F7242">
        <w:rPr>
          <w:rFonts w:cs="Times New Roman"/>
          <w:noProof/>
          <w:szCs w:val="24"/>
        </w:rPr>
        <w:t>(Reyes, et al., 2019, Deveci Topal, et al., 2021)</w:t>
      </w:r>
      <w:r w:rsidRPr="001F7242">
        <w:rPr>
          <w:rFonts w:cs="Times New Roman"/>
          <w:szCs w:val="24"/>
        </w:rPr>
        <w:fldChar w:fldCharType="end"/>
      </w:r>
      <w:r>
        <w:rPr>
          <w:rFonts w:cs="Times New Roman"/>
          <w:szCs w:val="24"/>
        </w:rPr>
        <w:t xml:space="preserve">. Finally, other sectors where chatbots are being used extensively include retail, human resources management, banking, manufacturing, insurance logistics and marketing </w:t>
      </w:r>
      <w:r w:rsidRPr="001F7242">
        <w:rPr>
          <w:rFonts w:cs="Times New Roman"/>
          <w:szCs w:val="24"/>
        </w:rPr>
        <w:fldChar w:fldCharType="begin"/>
      </w:r>
      <w:r w:rsidRPr="001F7242">
        <w:rPr>
          <w:rFonts w:cs="Times New Roman"/>
          <w:szCs w:val="24"/>
        </w:rPr>
        <w:instrText xml:space="preserve"> ADDIN EN.CITE &lt;EndNote&gt;&lt;Cite&gt;&lt;Author&gt;Cheng&lt;/Author&gt;&lt;Year&gt;2021&lt;/Year&gt;&lt;RecNum&gt;56&lt;/RecNum&gt;&lt;DisplayText&gt;(Quah and Chua, 2019, Cheng and Jiang, 2021)&lt;/DisplayText&gt;&lt;record&gt;&lt;rec-number&gt;56&lt;/rec-number&gt;&lt;foreign-keys&gt;&lt;key app="EN" db-id="efw09vxs2vw0x2evaxmpt2xma2xax0s25200" timestamp="1632721684"&gt;56&lt;/key&gt;&lt;/foreign-keys&gt;&lt;ref-type name="Journal Article"&gt;17&lt;/ref-type&gt;&lt;contributors&gt;&lt;authors&gt;&lt;author&gt;Cheng, Yang&lt;/author&gt;&lt;author&gt;Jiang, Hua&lt;/author&gt;&lt;/authors&gt;&lt;/contributors&gt;&lt;titles&gt;&lt;title&gt;Customer–brand relationship in the era of artificial intelligence: understanding the role of chatbot marketing efforts&lt;/title&gt;&lt;secondary-title&gt;Journal of Product &amp;amp; Brand Management&lt;/secondary-title&gt;&lt;/titles&gt;&lt;periodical&gt;&lt;full-title&gt;Journal of Product &amp;amp; Brand Management&lt;/full-title&gt;&lt;/periodical&gt;&lt;dates&gt;&lt;year&gt;2021&lt;/year&gt;&lt;/dates&gt;&lt;isbn&gt;1061-0421&lt;/isbn&gt;&lt;urls&gt;&lt;/urls&gt;&lt;/record&gt;&lt;/Cite&gt;&lt;Cite&gt;&lt;Author&gt;Quah&lt;/Author&gt;&lt;Year&gt;2019&lt;/Year&gt;&lt;RecNum&gt;55&lt;/RecNum&gt;&lt;record&gt;&lt;rec-number&gt;55&lt;/rec-number&gt;&lt;foreign-keys&gt;&lt;key app="EN" db-id="efw09vxs2vw0x2evaxmpt2xma2xax0s25200" timestamp="1632721548"&gt;55&lt;/key&gt;&lt;/foreign-keys&gt;&lt;ref-type name="Conference Proceedings"&gt;10&lt;/ref-type&gt;&lt;contributors&gt;&lt;authors&gt;&lt;author&gt;Quah, Jon TS&lt;/author&gt;&lt;author&gt;Chua, YW&lt;/author&gt;&lt;/authors&gt;&lt;/contributors&gt;&lt;titles&gt;&lt;title&gt;Chatbot assisted marketing in financial service industry&lt;/title&gt;&lt;secondary-title&gt;International Conference on Services Computing&lt;/secondary-title&gt;&lt;/titles&gt;&lt;pages&gt;107-114&lt;/pages&gt;&lt;dates&gt;&lt;year&gt;2019&lt;/year&gt;&lt;/dates&gt;&lt;publisher&gt;Springer&lt;/publisher&gt;&lt;urls&gt;&lt;/urls&gt;&lt;/record&gt;&lt;/Cite&gt;&lt;/EndNote&gt;</w:instrText>
      </w:r>
      <w:r w:rsidRPr="001F7242">
        <w:rPr>
          <w:rFonts w:cs="Times New Roman"/>
          <w:szCs w:val="24"/>
        </w:rPr>
        <w:fldChar w:fldCharType="separate"/>
      </w:r>
      <w:r w:rsidRPr="001F7242">
        <w:rPr>
          <w:rFonts w:cs="Times New Roman"/>
          <w:noProof/>
          <w:szCs w:val="24"/>
        </w:rPr>
        <w:t>(Quah and Chua, 2019, Cheng and Jiang, 2021)</w:t>
      </w:r>
      <w:r w:rsidRPr="001F7242">
        <w:rPr>
          <w:rFonts w:cs="Times New Roman"/>
          <w:szCs w:val="24"/>
        </w:rPr>
        <w:fldChar w:fldCharType="end"/>
      </w:r>
      <w:r>
        <w:rPr>
          <w:rFonts w:cs="Times New Roman"/>
          <w:szCs w:val="24"/>
        </w:rPr>
        <w:t>, among others</w:t>
      </w:r>
      <w:r w:rsidRPr="001F7242">
        <w:rPr>
          <w:rFonts w:cs="Times New Roman"/>
          <w:szCs w:val="24"/>
        </w:rPr>
        <w:t>.</w:t>
      </w:r>
      <w:r>
        <w:rPr>
          <w:rFonts w:cs="Times New Roman"/>
          <w:szCs w:val="24"/>
        </w:rPr>
        <w:t xml:space="preserve"> The benefit of chatbots in these sectors is that they enable users</w:t>
      </w:r>
      <w:r w:rsidRPr="001F7242">
        <w:rPr>
          <w:rFonts w:cs="Times New Roman"/>
          <w:szCs w:val="24"/>
        </w:rPr>
        <w:t xml:space="preserve"> </w:t>
      </w:r>
      <w:r>
        <w:rPr>
          <w:rFonts w:cs="Times New Roman"/>
          <w:szCs w:val="24"/>
        </w:rPr>
        <w:t>to gain instant access to the organization or company’s products at any time, and be able to query the chatbot if they have any questions.</w:t>
      </w:r>
    </w:p>
    <w:p w14:paraId="2C9E2C77" w14:textId="77777777" w:rsidR="00320F65" w:rsidRPr="00AA1F01" w:rsidRDefault="00320F65" w:rsidP="0005014D">
      <w:pPr>
        <w:spacing w:line="276" w:lineRule="auto"/>
        <w:rPr>
          <w:rFonts w:cs="Times New Roman"/>
          <w:szCs w:val="24"/>
        </w:rPr>
      </w:pPr>
    </w:p>
    <w:p w14:paraId="4B1C8CB9" w14:textId="77777777" w:rsidR="00320F65" w:rsidRPr="0069458B" w:rsidRDefault="00320F65" w:rsidP="0005014D">
      <w:pPr>
        <w:pStyle w:val="Heading2"/>
        <w:spacing w:line="276" w:lineRule="auto"/>
        <w:ind w:left="576"/>
      </w:pPr>
      <w:bookmarkStart w:id="12" w:name="_Toc102979636"/>
      <w:r>
        <w:t>Research Gaps</w:t>
      </w:r>
      <w:bookmarkEnd w:id="12"/>
    </w:p>
    <w:p w14:paraId="214F7797" w14:textId="77777777" w:rsidR="0046454F" w:rsidRDefault="0046454F" w:rsidP="0005014D">
      <w:pPr>
        <w:spacing w:line="276" w:lineRule="auto"/>
        <w:rPr>
          <w:rFonts w:cs="Times New Roman"/>
          <w:szCs w:val="24"/>
          <w:lang w:val="en-US"/>
        </w:rPr>
      </w:pPr>
      <w:r>
        <w:rPr>
          <w:rFonts w:cs="Times New Roman"/>
          <w:szCs w:val="24"/>
          <w:lang w:val="en-US"/>
        </w:rPr>
        <w:t>From the reviewed literature, presented in detail in Chapter 2, the following gaps can be mentioned:</w:t>
      </w:r>
    </w:p>
    <w:p w14:paraId="00ABA24B" w14:textId="77777777" w:rsidR="0046454F" w:rsidRDefault="0046454F" w:rsidP="00454592">
      <w:pPr>
        <w:pStyle w:val="ListParagraph"/>
        <w:numPr>
          <w:ilvl w:val="0"/>
          <w:numId w:val="8"/>
        </w:numPr>
        <w:spacing w:line="276" w:lineRule="auto"/>
        <w:rPr>
          <w:rFonts w:cs="Times New Roman"/>
          <w:szCs w:val="24"/>
          <w:lang w:val="en-US"/>
        </w:rPr>
      </w:pPr>
      <w:r w:rsidRPr="0069458B">
        <w:rPr>
          <w:rFonts w:cs="Times New Roman"/>
          <w:szCs w:val="24"/>
          <w:lang w:val="en-US"/>
        </w:rPr>
        <w:fldChar w:fldCharType="begin"/>
      </w:r>
      <w:r>
        <w:rPr>
          <w:rFonts w:cs="Times New Roman"/>
          <w:szCs w:val="24"/>
          <w:lang w:val="en-US"/>
        </w:rPr>
        <w:instrText xml:space="preserve"> ADDIN EN.CITE &lt;EndNote&gt;&lt;Cite AuthorYear="1"&gt;&lt;Author&gt;Okon&lt;/Author&gt;&lt;Year&gt;2021&lt;/Year&gt;&lt;RecNum&gt;111&lt;/RecNum&gt;&lt;DisplayText&gt;Okon (2021)&lt;/DisplayText&gt;&lt;record&gt;&lt;rec-number&gt;111&lt;/rec-number&gt;&lt;foreign-keys&gt;&lt;key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rsidRPr="0069458B">
        <w:rPr>
          <w:rFonts w:cs="Times New Roman"/>
          <w:szCs w:val="24"/>
          <w:lang w:val="en-US"/>
        </w:rPr>
        <w:fldChar w:fldCharType="separate"/>
      </w:r>
      <w:r>
        <w:rPr>
          <w:rFonts w:cs="Times New Roman"/>
          <w:noProof/>
          <w:szCs w:val="24"/>
          <w:lang w:val="en-US"/>
        </w:rPr>
        <w:t>Okon (2021)</w:t>
      </w:r>
      <w:r w:rsidRPr="0069458B">
        <w:rPr>
          <w:rFonts w:cs="Times New Roman"/>
          <w:szCs w:val="24"/>
          <w:lang w:val="en-US"/>
        </w:rPr>
        <w:fldChar w:fldCharType="end"/>
      </w:r>
      <w:r>
        <w:rPr>
          <w:rFonts w:cs="Times New Roman"/>
          <w:szCs w:val="24"/>
          <w:lang w:val="en-US"/>
        </w:rPr>
        <w:t xml:space="preserve"> explored offline static flood forecasting information which would then need to be updated when new forecasts are received making the whole process rigorous. He analyzed scenarios of citizens using a mobile app to know more about the flood forecast reports of National Agencies in Nigeria. Based on his results, he recommends that the Chatbot should be connected to an API so that it can run automatic updates. </w:t>
      </w:r>
      <w:r>
        <w:rPr>
          <w:rFonts w:cs="Times New Roman"/>
          <w:szCs w:val="24"/>
          <w:lang w:val="en-US"/>
        </w:rPr>
        <w:fldChar w:fldCharType="begin"/>
      </w:r>
      <w:r>
        <w:rPr>
          <w:rFonts w:cs="Times New Roman"/>
          <w:szCs w:val="24"/>
          <w:lang w:val="en-US"/>
        </w:rPr>
        <w:instrText xml:space="preserve"> ADDIN EN.CITE &lt;EndNote&gt;&lt;Cite AuthorYear="1"&gt;&lt;Author&gt;Setiawan&lt;/Author&gt;&lt;Year&gt;2020&lt;/Year&gt;&lt;RecNum&gt;113&lt;/RecNum&gt;&lt;DisplayText&gt;Setiawan, et al. (2020)&lt;/DisplayText&gt;&lt;record&gt;&lt;rec-number&gt;113&lt;/rec-number&gt;&lt;foreign-keys&gt;&lt;key app="EN" db-id="efw09vxs2vw0x2evaxmpt2xma2xax0s25200" timestamp="1634892765"&gt;113&lt;/key&gt;&lt;/foreign-keys&gt;&lt;ref-type name="Conference Proceedings"&gt;10&lt;/ref-type&gt;&lt;contributors&gt;&lt;authors&gt;&lt;author&gt;Setiawan, Ariyono&lt;/author&gt;&lt;author&gt;Mas, Yuyun Suprapto1 I Gede Susrama&lt;/author&gt;&lt;author&gt;Nisa, Diyasa2 Chilyatun&lt;/author&gt;&lt;author&gt;Yuri, Maulana Idris2 Feronika Nur Maghfiro&lt;/author&gt;&lt;author&gt;Hilda, Setiawan2 Dama Yanti&lt;/author&gt;&lt;/authors&gt;&lt;/contributors&gt;&lt;titles&gt;&lt;title&gt;Design and Development of Chatbot Using Dialog Flowin Surya Sembada PDAM Surabaya City&lt;/title&gt;&lt;secondary-title&gt;International Joint Conference on Science and Engineering (IJCSE 2020)&lt;/secondary-title&gt;&lt;/titles&gt;&lt;pages&gt;114-118&lt;/pages&gt;&lt;dates&gt;&lt;year&gt;2020&lt;/year&gt;&lt;/dates&gt;&lt;publisher&gt;Atlantis Press&lt;/publisher&gt;&lt;isbn&gt;9462392765&lt;/isbn&gt;&lt;urls&gt;&lt;/urls&gt;&lt;/record&gt;&lt;/Cite&gt;&lt;/EndNote&gt;</w:instrText>
      </w:r>
      <w:r>
        <w:rPr>
          <w:rFonts w:cs="Times New Roman"/>
          <w:szCs w:val="24"/>
          <w:lang w:val="en-US"/>
        </w:rPr>
        <w:fldChar w:fldCharType="separate"/>
      </w:r>
      <w:r>
        <w:rPr>
          <w:rFonts w:cs="Times New Roman"/>
          <w:noProof/>
          <w:szCs w:val="24"/>
          <w:lang w:val="en-US"/>
        </w:rPr>
        <w:t>Setiawan, et al. (2020)</w:t>
      </w:r>
      <w:r>
        <w:rPr>
          <w:rFonts w:cs="Times New Roman"/>
          <w:szCs w:val="24"/>
          <w:lang w:val="en-US"/>
        </w:rPr>
        <w:fldChar w:fldCharType="end"/>
      </w:r>
      <w:r>
        <w:rPr>
          <w:rFonts w:cs="Times New Roman"/>
          <w:szCs w:val="24"/>
          <w:lang w:val="en-US"/>
        </w:rPr>
        <w:t xml:space="preserve"> also recommends the development of a dynamic system. This gap in Chatbot applications could contribute to larger information systems that are dynamic.</w:t>
      </w:r>
    </w:p>
    <w:p w14:paraId="537DC0D5" w14:textId="61E31ADC" w:rsidR="0046454F" w:rsidRPr="00154ED4" w:rsidRDefault="0046454F" w:rsidP="00454592">
      <w:pPr>
        <w:pStyle w:val="ListParagraph"/>
        <w:numPr>
          <w:ilvl w:val="0"/>
          <w:numId w:val="8"/>
        </w:numPr>
        <w:spacing w:line="276" w:lineRule="auto"/>
      </w:pPr>
      <w:r>
        <w:rPr>
          <w:rFonts w:cs="Times New Roman"/>
          <w:szCs w:val="24"/>
          <w:lang w:val="en-US"/>
        </w:rPr>
        <w:t xml:space="preserve">Another example of technological development in this area is “Ask Diana”, by </w:t>
      </w:r>
      <w:r>
        <w:rPr>
          <w:rFonts w:cs="Times New Roman"/>
          <w:szCs w:val="24"/>
          <w:lang w:val="en-US"/>
        </w:rPr>
        <w:fldChar w:fldCharType="begin"/>
      </w:r>
      <w:r>
        <w:rPr>
          <w:rFonts w:cs="Times New Roman"/>
          <w:szCs w:val="24"/>
          <w:lang w:val="en-US"/>
        </w:rPr>
        <w:instrText xml:space="preserve"> ADDIN EN.CITE &lt;EndNote&gt;&lt;Cite AuthorYear="1"&gt;&lt;Author&gt;Tsai&lt;/Author&gt;&lt;Year&gt;2019&lt;/Year&gt;&lt;RecNum&gt;96&lt;/RecNum&gt;&lt;DisplayText&gt;Tsai, et al. (2019)&lt;/DisplayText&gt;&lt;record&gt;&lt;rec-number&gt;96&lt;/rec-number&gt;&lt;foreign-keys&gt;&lt;key app="EN" db-id="efw09vxs2vw0x2evaxmpt2xma2xax0s25200" timestamp="1634744365"&gt;96&lt;/key&gt;&lt;/foreign-keys&gt;&lt;ref-type name="Journal Article"&gt;17&lt;/ref-type&gt;&lt;contributors&gt;&lt;authors&gt;&lt;author&gt;Tsai, Meng-Han&lt;/author&gt;&lt;author&gt;Chen, James&lt;/author&gt;&lt;author&gt;Kang, Shih-Chung&lt;/author&gt;&lt;/authors&gt;&lt;/contributors&gt;&lt;titles&gt;&lt;title&gt;Ask Diana: A Keyword-Based Chatbot System for Water-Related Disaster Management&lt;/title&gt;&lt;secondary-title&gt;Water&lt;/secondary-title&gt;&lt;/titles&gt;&lt;periodical&gt;&lt;full-title&gt;Water&lt;/full-title&gt;&lt;/periodical&gt;&lt;volume&gt;11&lt;/volume&gt;&lt;number&gt;2&lt;/number&gt;&lt;section&gt;234&lt;/section&gt;&lt;dates&gt;&lt;year&gt;2019&lt;/year&gt;&lt;/dates&gt;&lt;isbn&gt;2073-4441&lt;/isbn&gt;&lt;urls&gt;&lt;/urls&gt;&lt;electronic-resource-num&gt;10.3390/w11020234&lt;/electronic-resource-num&gt;&lt;/record&gt;&lt;/Cite&gt;&lt;/EndNote&gt;</w:instrText>
      </w:r>
      <w:r>
        <w:rPr>
          <w:rFonts w:cs="Times New Roman"/>
          <w:szCs w:val="24"/>
          <w:lang w:val="en-US"/>
        </w:rPr>
        <w:fldChar w:fldCharType="separate"/>
      </w:r>
      <w:r>
        <w:rPr>
          <w:rFonts w:cs="Times New Roman"/>
          <w:noProof/>
          <w:szCs w:val="24"/>
          <w:lang w:val="en-US"/>
        </w:rPr>
        <w:t>Tsai, et al. (2019)</w:t>
      </w:r>
      <w:r>
        <w:rPr>
          <w:rFonts w:cs="Times New Roman"/>
          <w:szCs w:val="24"/>
          <w:lang w:val="en-US"/>
        </w:rPr>
        <w:fldChar w:fldCharType="end"/>
      </w:r>
      <w:r>
        <w:rPr>
          <w:rFonts w:cs="Times New Roman"/>
          <w:szCs w:val="24"/>
          <w:lang w:val="en-US"/>
        </w:rPr>
        <w:t xml:space="preserve">, who uses Fuzzy logic and a keyword mapping table for understanding the user’s requests. This performed poorly when the inputs were long. </w:t>
      </w:r>
      <w:r w:rsidRPr="0069458B">
        <w:rPr>
          <w:rFonts w:cs="Times New Roman"/>
          <w:szCs w:val="24"/>
          <w:lang w:val="en-US"/>
        </w:rPr>
        <w:t xml:space="preserve">A more extensive study of the Google Dialogflow platform’s functionalities </w:t>
      </w:r>
      <w:r>
        <w:rPr>
          <w:rFonts w:cs="Times New Roman"/>
          <w:szCs w:val="24"/>
          <w:lang w:val="en-US"/>
        </w:rPr>
        <w:t>ha</w:t>
      </w:r>
      <w:r w:rsidR="00B01B03">
        <w:rPr>
          <w:rFonts w:cs="Times New Roman"/>
          <w:szCs w:val="24"/>
          <w:lang w:val="en-US"/>
        </w:rPr>
        <w:t>s been</w:t>
      </w:r>
      <w:r>
        <w:rPr>
          <w:rFonts w:cs="Times New Roman"/>
          <w:szCs w:val="24"/>
          <w:lang w:val="en-US"/>
        </w:rPr>
        <w:t xml:space="preserve"> shown to </w:t>
      </w:r>
      <w:r w:rsidRPr="0069458B">
        <w:rPr>
          <w:rFonts w:cs="Times New Roman"/>
          <w:szCs w:val="24"/>
          <w:lang w:val="en-US"/>
        </w:rPr>
        <w:t xml:space="preserve">help improve the Chatbot technology, particularly in </w:t>
      </w:r>
      <w:r w:rsidR="00B01B03">
        <w:rPr>
          <w:rFonts w:cs="Times New Roman"/>
          <w:szCs w:val="24"/>
          <w:lang w:val="en-US"/>
        </w:rPr>
        <w:t>N</w:t>
      </w:r>
      <w:r>
        <w:rPr>
          <w:rFonts w:cs="Times New Roman"/>
          <w:szCs w:val="24"/>
          <w:lang w:val="en-US"/>
        </w:rPr>
        <w:t xml:space="preserve">atural </w:t>
      </w:r>
      <w:r w:rsidR="00B01B03">
        <w:rPr>
          <w:rFonts w:cs="Times New Roman"/>
          <w:szCs w:val="24"/>
          <w:lang w:val="en-US"/>
        </w:rPr>
        <w:t>L</w:t>
      </w:r>
      <w:r>
        <w:rPr>
          <w:rFonts w:cs="Times New Roman"/>
          <w:szCs w:val="24"/>
          <w:lang w:val="en-US"/>
        </w:rPr>
        <w:t xml:space="preserve">anguage </w:t>
      </w:r>
      <w:r w:rsidR="00B01B03">
        <w:rPr>
          <w:rFonts w:cs="Times New Roman"/>
          <w:szCs w:val="24"/>
          <w:lang w:val="en-US"/>
        </w:rPr>
        <w:t>P</w:t>
      </w:r>
      <w:r>
        <w:rPr>
          <w:rFonts w:cs="Times New Roman"/>
          <w:szCs w:val="24"/>
          <w:lang w:val="en-US"/>
        </w:rPr>
        <w:t xml:space="preserve">rocessing </w:t>
      </w:r>
      <w:r>
        <w:rPr>
          <w:rFonts w:cs="Times New Roman"/>
          <w:szCs w:val="24"/>
          <w:lang w:val="en-US"/>
        </w:rPr>
        <w:fldChar w:fldCharType="begin">
          <w:fldData xml:space="preserve">PEVuZE5vdGU+PENpdGU+PEF1dGhvcj5Pa29uPC9BdXRob3I+PFllYXI+MjAyMTwvWWVhcj48UmVj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</w:fldData>
        </w:fldChar>
      </w:r>
      <w:r>
        <w:rPr>
          <w:rFonts w:cs="Times New Roman"/>
          <w:szCs w:val="24"/>
          <w:lang w:val="en-US"/>
        </w:rPr>
        <w:instrText xml:space="preserve"> ADDIN EN.CITE </w:instrText>
      </w:r>
      <w:r>
        <w:rPr>
          <w:rFonts w:cs="Times New Roman"/>
          <w:szCs w:val="24"/>
          <w:lang w:val="en-US"/>
        </w:rPr>
        <w:fldChar w:fldCharType="begin">
          <w:fldData xml:space="preserve">PEVuZE5vdGU+PENpdGU+PEF1dGhvcj5Pa29uPC9BdXRob3I+PFllYXI+MjAyMTwvWWVhcj48UmVj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</w:fldData>
        </w:fldChar>
      </w:r>
      <w:r>
        <w:rPr>
          <w:rFonts w:cs="Times New Roman"/>
          <w:szCs w:val="24"/>
          <w:lang w:val="en-US"/>
        </w:rPr>
        <w:instrText xml:space="preserve"> ADDIN EN.CITE.DATA </w:instrText>
      </w:r>
      <w:r>
        <w:rPr>
          <w:rFonts w:cs="Times New Roman"/>
          <w:szCs w:val="24"/>
          <w:lang w:val="en-US"/>
        </w:rPr>
      </w:r>
      <w:r>
        <w:rPr>
          <w:rFonts w:cs="Times New Roman"/>
          <w:szCs w:val="24"/>
          <w:lang w:val="en-US"/>
        </w:rPr>
        <w:fldChar w:fldCharType="end"/>
      </w:r>
      <w:r>
        <w:rPr>
          <w:rFonts w:cs="Times New Roman"/>
          <w:szCs w:val="24"/>
          <w:lang w:val="en-US"/>
        </w:rPr>
      </w:r>
      <w:r>
        <w:rPr>
          <w:rFonts w:cs="Times New Roman"/>
          <w:szCs w:val="24"/>
          <w:lang w:val="en-US"/>
        </w:rPr>
        <w:fldChar w:fldCharType="separate"/>
      </w:r>
      <w:r>
        <w:rPr>
          <w:rFonts w:cs="Times New Roman"/>
          <w:noProof/>
          <w:szCs w:val="24"/>
          <w:lang w:val="en-US"/>
        </w:rPr>
        <w:t>(Tsai, et al., 2019, Setiawan, et al., 2020, Okon, 2021)</w:t>
      </w:r>
      <w:r>
        <w:rPr>
          <w:rFonts w:cs="Times New Roman"/>
          <w:szCs w:val="24"/>
          <w:lang w:val="en-US"/>
        </w:rPr>
        <w:fldChar w:fldCharType="end"/>
      </w:r>
      <w:r>
        <w:rPr>
          <w:rFonts w:cs="Times New Roman"/>
          <w:szCs w:val="24"/>
          <w:lang w:val="en-US"/>
        </w:rPr>
        <w:t xml:space="preserve">. </w:t>
      </w:r>
    </w:p>
    <w:p w14:paraId="1A5B7DF4" w14:textId="77777777" w:rsidR="0046454F" w:rsidRPr="00C7279F" w:rsidRDefault="0046454F" w:rsidP="00454592">
      <w:pPr>
        <w:pStyle w:val="ListParagraph"/>
        <w:numPr>
          <w:ilvl w:val="0"/>
          <w:numId w:val="8"/>
        </w:numPr>
        <w:spacing w:line="276" w:lineRule="auto"/>
        <w:rPr>
          <w:rFonts w:cs="Times New Roman"/>
          <w:szCs w:val="24"/>
          <w:lang w:val="en-US"/>
        </w:rPr>
      </w:pPr>
      <w:r>
        <w:rPr>
          <w:rFonts w:cs="Times New Roman"/>
          <w:szCs w:val="24"/>
          <w:lang w:val="en-US"/>
        </w:rPr>
        <w:t xml:space="preserve">There is also a need to increase the volume of data input into the Chatbot as this will enhance the training phase and ensure certainty of intent matching leading to a successful response generation </w:t>
      </w:r>
      <w:r w:rsidRPr="0069458B">
        <w:rPr>
          <w:rFonts w:cs="Times New Roman"/>
          <w:szCs w:val="24"/>
          <w:lang w:val="en-US"/>
        </w:rPr>
        <w:fldChar w:fldCharType="begin"/>
      </w:r>
      <w:r>
        <w:rPr>
          <w:rFonts w:cs="Times New Roman"/>
          <w:szCs w:val="24"/>
          <w:lang w:val="en-US"/>
        </w:rPr>
        <w:instrText xml:space="preserve"> ADDIN EN.CITE &lt;EndNote&gt;&lt;Cite AuthorYear="1"&gt;&lt;Author&gt;Okon&lt;/Author&gt;&lt;Year&gt;2021&lt;/Year&gt;&lt;RecNum&gt;111&lt;/RecNum&gt;&lt;DisplayText&gt;Okon (2021)&lt;/DisplayText&gt;&lt;record&gt;&lt;rec-number&gt;111&lt;/rec-number&gt;&lt;foreign-keys&gt;&lt;key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rsidRPr="0069458B">
        <w:rPr>
          <w:rFonts w:cs="Times New Roman"/>
          <w:szCs w:val="24"/>
          <w:lang w:val="en-US"/>
        </w:rPr>
        <w:fldChar w:fldCharType="separate"/>
      </w:r>
      <w:r>
        <w:rPr>
          <w:rFonts w:cs="Times New Roman"/>
          <w:noProof/>
          <w:szCs w:val="24"/>
          <w:lang w:val="en-US"/>
        </w:rPr>
        <w:t>Okon (2021)</w:t>
      </w:r>
      <w:r w:rsidRPr="0069458B">
        <w:rPr>
          <w:rFonts w:cs="Times New Roman"/>
          <w:szCs w:val="24"/>
          <w:lang w:val="en-US"/>
        </w:rPr>
        <w:fldChar w:fldCharType="end"/>
      </w:r>
      <w:r>
        <w:rPr>
          <w:rFonts w:cs="Times New Roman"/>
          <w:szCs w:val="24"/>
          <w:lang w:val="en-US"/>
        </w:rPr>
        <w:t>.</w:t>
      </w:r>
    </w:p>
    <w:p w14:paraId="42FBBF06" w14:textId="77777777" w:rsidR="005A079B" w:rsidRDefault="005A079B" w:rsidP="0005014D">
      <w:pPr>
        <w:spacing w:line="276" w:lineRule="auto"/>
      </w:pPr>
    </w:p>
    <w:p w14:paraId="4EDC2AA9" w14:textId="77777777" w:rsidR="0029123F" w:rsidRDefault="0029123F" w:rsidP="0005014D">
      <w:pPr>
        <w:pStyle w:val="Heading2"/>
        <w:spacing w:line="276" w:lineRule="auto"/>
        <w:ind w:left="576"/>
      </w:pPr>
      <w:bookmarkStart w:id="13" w:name="_Toc85626157"/>
      <w:bookmarkStart w:id="14" w:name="_Toc102979637"/>
      <w:r>
        <w:t>Statement of the Problem</w:t>
      </w:r>
      <w:bookmarkEnd w:id="13"/>
      <w:bookmarkEnd w:id="14"/>
    </w:p>
    <w:p w14:paraId="6F5D7B4B" w14:textId="77777777" w:rsidR="0029123F" w:rsidRDefault="0029123F" w:rsidP="0005014D">
      <w:pPr>
        <w:pStyle w:val="Heading3"/>
        <w:spacing w:line="276" w:lineRule="auto"/>
      </w:pPr>
      <w:bookmarkStart w:id="15" w:name="_Toc102979638"/>
      <w:r>
        <w:t>Technological Problem</w:t>
      </w:r>
      <w:bookmarkEnd w:id="15"/>
    </w:p>
    <w:p w14:paraId="704FEDA5" w14:textId="77777777" w:rsidR="004815E0" w:rsidRDefault="004815E0" w:rsidP="0005014D">
      <w:pPr>
        <w:spacing w:line="276" w:lineRule="auto"/>
        <w:rPr>
          <w:rFonts w:cs="Times New Roman"/>
          <w:szCs w:val="24"/>
          <w:lang w:val="en-US"/>
        </w:rPr>
      </w:pPr>
    </w:p>
    <w:p w14:paraId="455CC774" w14:textId="77777777" w:rsidR="004815E0" w:rsidRPr="00AA1F01" w:rsidRDefault="00100CE3" w:rsidP="0005014D">
      <w:pPr>
        <w:spacing w:line="276" w:lineRule="auto"/>
        <w:rPr>
          <w:rFonts w:cs="Times New Roman"/>
          <w:lang w:val="en-US"/>
        </w:rPr>
      </w:pPr>
      <w:r>
        <w:rPr>
          <w:rFonts w:cs="Times New Roman"/>
          <w:szCs w:val="24"/>
          <w:lang w:val="en-US"/>
        </w:rPr>
        <w:t>Floods, by nature, bring with them financial, health and psychological impacts most of which are felt even long after the flooding ceases. To help alleviate these impacts, advancements in technology have brought with them improvements in flood risk and water resources management where</w:t>
      </w:r>
      <w:r w:rsidR="0029123F" w:rsidRPr="00AA1F01">
        <w:rPr>
          <w:rFonts w:cs="Times New Roman"/>
          <w:szCs w:val="24"/>
          <w:lang w:val="en-US"/>
        </w:rPr>
        <w:t xml:space="preserve"> a variety of modeling systems </w:t>
      </w:r>
      <w:r>
        <w:rPr>
          <w:rFonts w:cs="Times New Roman"/>
          <w:szCs w:val="24"/>
          <w:lang w:val="en-US"/>
        </w:rPr>
        <w:t>are now</w:t>
      </w:r>
      <w:r w:rsidRPr="00AA1F01">
        <w:rPr>
          <w:rFonts w:cs="Times New Roman"/>
          <w:szCs w:val="24"/>
          <w:lang w:val="en-US"/>
        </w:rPr>
        <w:t xml:space="preserve"> use</w:t>
      </w:r>
      <w:r>
        <w:rPr>
          <w:rFonts w:cs="Times New Roman"/>
          <w:szCs w:val="24"/>
          <w:lang w:val="en-US"/>
        </w:rPr>
        <w:t>d</w:t>
      </w:r>
      <w:r w:rsidRPr="00AA1F01">
        <w:rPr>
          <w:rFonts w:cs="Times New Roman"/>
          <w:szCs w:val="24"/>
          <w:lang w:val="en-US"/>
        </w:rPr>
        <w:t xml:space="preserve"> </w:t>
      </w:r>
      <w:r w:rsidR="0029123F" w:rsidRPr="00AA1F01">
        <w:rPr>
          <w:rFonts w:cs="Times New Roman"/>
          <w:szCs w:val="24"/>
          <w:lang w:val="en-US"/>
        </w:rPr>
        <w:t xml:space="preserve">to </w:t>
      </w:r>
      <w:r>
        <w:rPr>
          <w:rFonts w:cs="Times New Roman"/>
          <w:szCs w:val="24"/>
          <w:lang w:val="en-US"/>
        </w:rPr>
        <w:t>assist</w:t>
      </w:r>
      <w:r w:rsidR="0029123F" w:rsidRPr="00AA1F01">
        <w:rPr>
          <w:rFonts w:cs="Times New Roman"/>
          <w:szCs w:val="24"/>
          <w:lang w:val="en-US"/>
        </w:rPr>
        <w:t xml:space="preserve"> </w:t>
      </w:r>
      <w:r>
        <w:rPr>
          <w:rFonts w:cs="Times New Roman"/>
          <w:szCs w:val="24"/>
          <w:lang w:val="en-US"/>
        </w:rPr>
        <w:t>and inform</w:t>
      </w:r>
      <w:r w:rsidR="0029123F" w:rsidRPr="00AA1F01">
        <w:rPr>
          <w:rFonts w:cs="Times New Roman"/>
          <w:szCs w:val="24"/>
          <w:lang w:val="en-US"/>
        </w:rPr>
        <w:t xml:space="preserve"> decision-making</w:t>
      </w:r>
      <w:r>
        <w:rPr>
          <w:rFonts w:cs="Times New Roman"/>
          <w:szCs w:val="24"/>
          <w:lang w:val="en-US"/>
        </w:rPr>
        <w:t>. However, information obtained from these modelling systems is not easily accessible to the affected population.</w:t>
      </w:r>
      <w:r w:rsidR="004815E0" w:rsidRPr="004815E0">
        <w:rPr>
          <w:rFonts w:cs="Times New Roman"/>
          <w:lang w:val="en-US"/>
        </w:rPr>
        <w:t xml:space="preserve"> </w:t>
      </w:r>
      <w:r w:rsidR="004815E0">
        <w:rPr>
          <w:rFonts w:cs="Times New Roman"/>
          <w:lang w:val="en-US"/>
        </w:rPr>
        <w:t>T</w:t>
      </w:r>
      <w:r w:rsidR="004815E0" w:rsidRPr="00AA1F01">
        <w:rPr>
          <w:rFonts w:cs="Times New Roman"/>
          <w:lang w:val="en-US"/>
        </w:rPr>
        <w:t>here is</w:t>
      </w:r>
      <w:r w:rsidR="004815E0">
        <w:rPr>
          <w:rFonts w:cs="Times New Roman"/>
          <w:lang w:val="en-US"/>
        </w:rPr>
        <w:t xml:space="preserve">, therefore, </w:t>
      </w:r>
      <w:r w:rsidR="004815E0" w:rsidRPr="00AA1F01">
        <w:rPr>
          <w:rFonts w:cs="Times New Roman"/>
          <w:lang w:val="en-US"/>
        </w:rPr>
        <w:t xml:space="preserve">a need to </w:t>
      </w:r>
      <w:r w:rsidR="004815E0">
        <w:rPr>
          <w:rFonts w:cs="Times New Roman"/>
          <w:lang w:val="en-US"/>
        </w:rPr>
        <w:t xml:space="preserve">develop tools that will improve </w:t>
      </w:r>
      <w:r w:rsidR="004815E0" w:rsidRPr="00AA1F01">
        <w:rPr>
          <w:rFonts w:cs="Times New Roman"/>
          <w:lang w:val="en-US"/>
        </w:rPr>
        <w:t xml:space="preserve">access </w:t>
      </w:r>
      <w:r w:rsidR="004815E0">
        <w:rPr>
          <w:rFonts w:cs="Times New Roman"/>
          <w:lang w:val="en-US"/>
        </w:rPr>
        <w:t>to flooding</w:t>
      </w:r>
      <w:r w:rsidR="004815E0" w:rsidRPr="00AA1F01">
        <w:rPr>
          <w:rFonts w:cs="Times New Roman"/>
          <w:lang w:val="en-US"/>
        </w:rPr>
        <w:t xml:space="preserve"> information in an easy, straightforward and fast way</w:t>
      </w:r>
      <w:r w:rsidR="004815E0">
        <w:rPr>
          <w:rFonts w:cs="Times New Roman"/>
          <w:lang w:val="en-US"/>
        </w:rPr>
        <w:t xml:space="preserve">, </w:t>
      </w:r>
      <w:r w:rsidR="004815E0" w:rsidRPr="00AA1F01">
        <w:rPr>
          <w:rFonts w:cs="Times New Roman"/>
          <w:lang w:val="en-US"/>
        </w:rPr>
        <w:t xml:space="preserve">especially for the general public so that they are better informed about the flooding situation in their respective </w:t>
      </w:r>
      <w:r w:rsidR="004815E0">
        <w:rPr>
          <w:rFonts w:cs="Times New Roman"/>
          <w:lang w:val="en-US"/>
        </w:rPr>
        <w:t>locations</w:t>
      </w:r>
      <w:r w:rsidR="004815E0" w:rsidRPr="00AA1F01">
        <w:rPr>
          <w:rFonts w:cs="Times New Roman"/>
          <w:lang w:val="en-US"/>
        </w:rPr>
        <w:t>.</w:t>
      </w:r>
    </w:p>
    <w:p w14:paraId="135C985E" w14:textId="77777777" w:rsidR="00100CE3" w:rsidRDefault="00100CE3" w:rsidP="0005014D">
      <w:pPr>
        <w:spacing w:line="276" w:lineRule="auto"/>
        <w:rPr>
          <w:rFonts w:cs="Times New Roman"/>
          <w:szCs w:val="24"/>
          <w:lang w:val="en-US"/>
        </w:rPr>
      </w:pPr>
    </w:p>
    <w:p w14:paraId="624DFEDA" w14:textId="77777777" w:rsidR="004815E0" w:rsidRPr="00AA1F01" w:rsidRDefault="000A6039" w:rsidP="0005014D">
      <w:pPr>
        <w:spacing w:line="276" w:lineRule="auto"/>
        <w:rPr>
          <w:rFonts w:cs="Times New Roman"/>
          <w:szCs w:val="24"/>
          <w:lang w:val="en-US"/>
        </w:rPr>
      </w:pPr>
      <w:r>
        <w:rPr>
          <w:rFonts w:cs="Times New Roman"/>
          <w:szCs w:val="24"/>
          <w:lang w:val="en-US"/>
        </w:rPr>
        <w:t>M</w:t>
      </w:r>
      <w:r w:rsidR="004815E0">
        <w:rPr>
          <w:rFonts w:cs="Times New Roman"/>
          <w:szCs w:val="24"/>
          <w:lang w:val="en-US"/>
        </w:rPr>
        <w:t xml:space="preserve">odelling systems, have been, and will continue to </w:t>
      </w:r>
      <w:r>
        <w:rPr>
          <w:rFonts w:cs="Times New Roman"/>
          <w:szCs w:val="24"/>
          <w:lang w:val="en-US"/>
        </w:rPr>
        <w:t>be</w:t>
      </w:r>
      <w:r w:rsidR="004815E0">
        <w:rPr>
          <w:rFonts w:cs="Times New Roman"/>
          <w:szCs w:val="24"/>
          <w:lang w:val="en-US"/>
        </w:rPr>
        <w:t xml:space="preserve"> priceless as decision support tools in water and flood risk management</w:t>
      </w:r>
      <w:r>
        <w:rPr>
          <w:rFonts w:cs="Times New Roman"/>
          <w:szCs w:val="24"/>
          <w:lang w:val="en-US"/>
        </w:rPr>
        <w:t xml:space="preserve">. This is because they provide an understanding of how the real physical system works. However, results obtained from these systems are not readily accessible to the public. </w:t>
      </w:r>
      <w:r w:rsidR="004815E0">
        <w:rPr>
          <w:rStyle w:val="fontstyle01"/>
          <w:rFonts w:ascii="Times New Roman" w:hAnsi="Times New Roman" w:cs="Times New Roman"/>
        </w:rPr>
        <w:t xml:space="preserve">Nonetheless, advancements in Artificial Intelligence have enabled easier access to information through the development of chatbots. These provide a </w:t>
      </w:r>
      <w:r w:rsidR="004815E0" w:rsidRPr="004815E0">
        <w:rPr>
          <w:rStyle w:val="fontstyle01"/>
          <w:rFonts w:ascii="Times New Roman" w:hAnsi="Times New Roman" w:cs="Times New Roman"/>
        </w:rPr>
        <w:t>simplified solution that can assist in bringing modelling system results to the affected population. The</w:t>
      </w:r>
      <w:r w:rsidR="004815E0">
        <w:rPr>
          <w:rStyle w:val="fontstyle01"/>
          <w:rFonts w:ascii="Times New Roman" w:hAnsi="Times New Roman" w:cs="Times New Roman"/>
        </w:rPr>
        <w:t>y</w:t>
      </w:r>
      <w:r w:rsidR="004815E0" w:rsidRPr="004815E0">
        <w:rPr>
          <w:rStyle w:val="fontstyle01"/>
          <w:rFonts w:ascii="Times New Roman" w:hAnsi="Times New Roman" w:cs="Times New Roman"/>
        </w:rPr>
        <w:t xml:space="preserve"> allow for the direct extraction of information from the modelling systems, and instant</w:t>
      </w:r>
      <w:r w:rsidR="004815E0">
        <w:rPr>
          <w:rStyle w:val="fontstyle01"/>
          <w:rFonts w:ascii="Times New Roman" w:hAnsi="Times New Roman" w:cs="Times New Roman"/>
        </w:rPr>
        <w:t xml:space="preserve"> feedback</w:t>
      </w:r>
      <w:r w:rsidR="004815E0" w:rsidRPr="004815E0">
        <w:rPr>
          <w:rStyle w:val="fontstyle01"/>
          <w:rFonts w:ascii="Times New Roman" w:hAnsi="Times New Roman" w:cs="Times New Roman"/>
        </w:rPr>
        <w:t xml:space="preserve"> to the user</w:t>
      </w:r>
      <w:r w:rsidR="004815E0">
        <w:rPr>
          <w:rStyle w:val="fontstyle01"/>
          <w:rFonts w:ascii="Times New Roman" w:hAnsi="Times New Roman" w:cs="Times New Roman"/>
        </w:rPr>
        <w:t xml:space="preserve"> in small portions that are easy to understand.</w:t>
      </w:r>
      <w:r w:rsidR="004815E0" w:rsidRPr="004815E0">
        <w:rPr>
          <w:rStyle w:val="fontstyle01"/>
          <w:rFonts w:ascii="Times New Roman" w:hAnsi="Times New Roman" w:cs="Times New Roman"/>
        </w:rPr>
        <w:t xml:space="preserve"> Chatbot information systems have been </w:t>
      </w:r>
      <w:r w:rsidR="004815E0">
        <w:rPr>
          <w:rStyle w:val="fontstyle01"/>
          <w:rFonts w:ascii="Times New Roman" w:hAnsi="Times New Roman" w:cs="Times New Roman"/>
        </w:rPr>
        <w:t>used in numerous sectors</w:t>
      </w:r>
      <w:r w:rsidR="004815E0" w:rsidRPr="004815E0">
        <w:rPr>
          <w:rStyle w:val="fontstyle01"/>
          <w:rFonts w:ascii="Times New Roman" w:hAnsi="Times New Roman" w:cs="Times New Roman"/>
        </w:rPr>
        <w:t xml:space="preserve">, for example in </w:t>
      </w:r>
      <w:r w:rsidR="004815E0" w:rsidRPr="004815E0">
        <w:rPr>
          <w:rFonts w:cs="Times New Roman"/>
          <w:szCs w:val="24"/>
          <w:lang w:val="en-US"/>
        </w:rPr>
        <w:t xml:space="preserve">aquaculture </w:t>
      </w:r>
      <w:r w:rsidR="004815E0" w:rsidRPr="004815E0">
        <w:rPr>
          <w:rFonts w:cs="Times New Roman"/>
          <w:szCs w:val="24"/>
          <w:lang w:val="en-US"/>
        </w:rPr>
        <w:fldChar w:fldCharType="begin"/>
      </w:r>
      <w:r w:rsidR="004815E0" w:rsidRPr="004815E0">
        <w:rPr>
          <w:rFonts w:cs="Times New Roman"/>
          <w:szCs w:val="24"/>
          <w:lang w:val="en-US"/>
        </w:rPr>
        <w:instrText xml:space="preserve"> ADDIN EN.CITE &lt;EndNote&gt;&lt;Cite&gt;&lt;Author&gt;Al Rasyid&lt;/Author&gt;&lt;Year&gt;2020&lt;/Year&gt;&lt;RecNum&gt;50&lt;/RecNum&gt;&lt;DisplayText&gt;(Al Rasyid, et al., 2020)&lt;/DisplayText&gt;&lt;record&gt;&lt;rec-number&gt;50&lt;/rec-number&gt;&lt;foreign-keys&gt;&lt;key app="EN" db-id="efw09vxs2vw0x2evaxmpt2xma2xax0s25200" timestamp="1632717711"&gt;50&lt;/key&gt;&lt;/foreign-keys&gt;&lt;ref-type name="Journal Article"&gt;17&lt;/ref-type&gt;&lt;contributors&gt;&lt;authors&gt;&lt;author&gt;Al Rasyid, M Udin Harun&lt;/author&gt;&lt;author&gt;Sukaridhoto, Sritrusta&lt;/author&gt;&lt;author&gt;Dzulqornain, Muhammad Iskandar&lt;/author&gt;&lt;author&gt;Rifa’i, Ahmad&lt;/author&gt;&lt;/authors&gt;&lt;/contributors&gt;&lt;titles&gt;&lt;title&gt;Integration of IoT and chatbot for aquaculture with natural language processing&lt;/title&gt;&lt;secondary-title&gt;Telkomnika (Telecommunication Comput. Electron. Control&lt;/secondary-title&gt;&lt;/titles&gt;&lt;periodical&gt;&lt;full-title&gt;Telkomnika (Telecommunication Comput. Electron. Control&lt;/full-title&gt;&lt;/periodical&gt;&lt;pages&gt;640-648&lt;/pages&gt;&lt;volume&gt;18&lt;/volume&gt;&lt;number&gt;2&lt;/number&gt;&lt;dates&gt;&lt;year&gt;2020&lt;/year&gt;&lt;/dates&gt;&lt;urls&gt;&lt;/urls&gt;&lt;/record&gt;&lt;/Cite&gt;&lt;/EndNote&gt;</w:instrText>
      </w:r>
      <w:r w:rsidR="004815E0" w:rsidRPr="004815E0">
        <w:rPr>
          <w:rFonts w:cs="Times New Roman"/>
          <w:szCs w:val="24"/>
          <w:lang w:val="en-US"/>
        </w:rPr>
        <w:fldChar w:fldCharType="separate"/>
      </w:r>
      <w:r w:rsidR="004815E0" w:rsidRPr="004815E0">
        <w:rPr>
          <w:rFonts w:cs="Times New Roman"/>
          <w:noProof/>
          <w:szCs w:val="24"/>
          <w:lang w:val="en-US"/>
        </w:rPr>
        <w:t>(Al Rasyid, et al., 2020)</w:t>
      </w:r>
      <w:r w:rsidR="004815E0" w:rsidRPr="004815E0">
        <w:rPr>
          <w:rFonts w:cs="Times New Roman"/>
          <w:szCs w:val="24"/>
          <w:lang w:val="en-US"/>
        </w:rPr>
        <w:fldChar w:fldCharType="end"/>
      </w:r>
      <w:r w:rsidR="004815E0" w:rsidRPr="004815E0">
        <w:rPr>
          <w:rFonts w:cs="Times New Roman"/>
          <w:szCs w:val="24"/>
          <w:lang w:val="en-US"/>
        </w:rPr>
        <w:t xml:space="preserve">; agriculture </w:t>
      </w:r>
      <w:r w:rsidR="004815E0" w:rsidRPr="004815E0">
        <w:rPr>
          <w:rFonts w:cs="Times New Roman"/>
          <w:szCs w:val="24"/>
          <w:lang w:val="en-US"/>
        </w:rPr>
        <w:fldChar w:fldCharType="begin"/>
      </w:r>
      <w:r w:rsidR="004815E0" w:rsidRPr="004815E0">
        <w:rPr>
          <w:rFonts w:cs="Times New Roman"/>
          <w:szCs w:val="24"/>
          <w:lang w:val="en-US"/>
        </w:rPr>
        <w:instrText xml:space="preserve"> ADDIN EN.CITE &lt;EndNote&gt;&lt;Cite&gt;&lt;Author&gt;Mostaco&lt;/Author&gt;&lt;Year&gt;2018&lt;/Year&gt;&lt;RecNum&gt;116&lt;/RecNum&gt;&lt;DisplayText&gt;(Mostaco, et al., 2018)&lt;/DisplayText&gt;&lt;record&gt;&lt;rec-number&gt;116&lt;/rec-number&gt;&lt;foreign-keys&gt;&lt;key app="EN" db-id="efw09vxs2vw0x2evaxmpt2xma2xax0s25200" timestamp="1634894414"&gt;116&lt;/key&gt;&lt;/foreign-keys&gt;&lt;ref-type name="Conference Proceedings"&gt;10&lt;/ref-type&gt;&lt;contributors&gt;&lt;authors&gt;&lt;author&gt;Mostaco, Gustavo Marques&lt;/author&gt;&lt;author&gt;De Souza, Icaro Ramires Costa&lt;/author&gt;&lt;author&gt;Campos, Leonardo Barreto&lt;/author&gt;&lt;author&gt;Cugnasca, Carlos Eduardo&lt;/author&gt;&lt;/authors&gt;&lt;/contributors&gt;&lt;titles&gt;&lt;title&gt;AgronomoBot: a smart answering Chatbot applied to agricultural sensor networks&lt;/title&gt;&lt;secondary-title&gt;14th international conference on precision agriculture&lt;/secondary-title&gt;&lt;/titles&gt;&lt;pages&gt;1-13&lt;/pages&gt;&lt;volume&gt;24&lt;/volume&gt;&lt;dates&gt;&lt;year&gt;2018&lt;/year&gt;&lt;/dates&gt;&lt;urls&gt;&lt;/urls&gt;&lt;/record&gt;&lt;/Cite&gt;&lt;/EndNote&gt;</w:instrText>
      </w:r>
      <w:r w:rsidR="004815E0" w:rsidRPr="004815E0">
        <w:rPr>
          <w:rFonts w:cs="Times New Roman"/>
          <w:szCs w:val="24"/>
          <w:lang w:val="en-US"/>
        </w:rPr>
        <w:fldChar w:fldCharType="separate"/>
      </w:r>
      <w:r w:rsidR="004815E0" w:rsidRPr="004815E0">
        <w:rPr>
          <w:rFonts w:cs="Times New Roman"/>
          <w:noProof/>
          <w:szCs w:val="24"/>
          <w:lang w:val="en-US"/>
        </w:rPr>
        <w:t>(Mostaco, et al., 2018)</w:t>
      </w:r>
      <w:r w:rsidR="004815E0" w:rsidRPr="004815E0">
        <w:rPr>
          <w:rFonts w:cs="Times New Roman"/>
          <w:szCs w:val="24"/>
          <w:lang w:val="en-US"/>
        </w:rPr>
        <w:fldChar w:fldCharType="end"/>
      </w:r>
      <w:r w:rsidR="004815E0" w:rsidRPr="004815E0">
        <w:rPr>
          <w:rFonts w:cs="Times New Roman"/>
          <w:szCs w:val="24"/>
          <w:lang w:val="en-US"/>
        </w:rPr>
        <w:t xml:space="preserve">; flood awareness </w:t>
      </w:r>
      <w:r w:rsidR="004815E0" w:rsidRPr="004815E0">
        <w:rPr>
          <w:rFonts w:cs="Times New Roman"/>
          <w:szCs w:val="24"/>
          <w:lang w:val="en-US"/>
        </w:rPr>
        <w:fldChar w:fldCharType="begin"/>
      </w:r>
      <w:r w:rsidR="004815E0" w:rsidRPr="004815E0">
        <w:rPr>
          <w:rFonts w:cs="Times New Roman"/>
          <w:szCs w:val="24"/>
          <w:lang w:val="en-US"/>
        </w:rPr>
        <w:instrText xml:space="preserve"> ADDIN EN.CITE &lt;EndNote&gt;&lt;Cite&gt;&lt;Author&gt;Tsai&lt;/Author&gt;&lt;Year&gt;2019&lt;/Year&gt;&lt;RecNum&gt;96&lt;/RecNum&gt;&lt;DisplayText&gt;(Tsai, et al., 2019, Okon, 2021)&lt;/DisplayText&gt;&lt;record&gt;&lt;rec-number&gt;96&lt;/rec-number&gt;&lt;foreign-keys&gt;&lt;key app="EN" db-id="efw09vxs2vw0x2evaxmpt2xma2xax0s25200" timestamp="1634744365"&gt;96&lt;/key&gt;&lt;/foreign-keys&gt;&lt;ref-type name="Journal Article"&gt;17&lt;/ref-type&gt;&lt;contributors&gt;&lt;authors&gt;&lt;author&gt;Tsai, Meng-Han&lt;/author&gt;&lt;author&gt;Chen, James&lt;/author&gt;&lt;author&gt;Kang, Shih-Chung&lt;/author&gt;&lt;/authors&gt;&lt;/contributors&gt;&lt;titles&gt;&lt;title&gt;Ask Diana: A Keyword-Based Chatbot System for Water-Related Disaster Management&lt;/title&gt;&lt;secondary-title&gt;Water&lt;/secondary-title&gt;&lt;/titles&gt;&lt;periodical&gt;&lt;full-title&gt;Water&lt;/full-title&gt;&lt;/periodical&gt;&lt;volume&gt;11&lt;/volume&gt;&lt;number&gt;2&lt;/number&gt;&lt;section&gt;234&lt;/section&gt;&lt;dates&gt;&lt;year&gt;2019&lt;/year&gt;&lt;/dates&gt;&lt;isbn&gt;2073-4441&lt;/isbn&gt;&lt;urls&gt;&lt;/urls&gt;&lt;electronic-resource-num&gt;10.3390/w11020234&lt;/electronic-resource-num&gt;&lt;/record&gt;&lt;/Cite&gt;&lt;Cite&gt;&lt;Author&gt;Okon&lt;/Author&gt;&lt;Year&gt;2021&lt;/Year&gt;&lt;RecNum&gt;111&lt;/RecNum&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rsidR="004815E0" w:rsidRPr="004815E0">
        <w:rPr>
          <w:rFonts w:cs="Times New Roman"/>
          <w:szCs w:val="24"/>
          <w:lang w:val="en-US"/>
        </w:rPr>
        <w:fldChar w:fldCharType="separate"/>
      </w:r>
      <w:r w:rsidR="004815E0" w:rsidRPr="004815E0">
        <w:rPr>
          <w:rFonts w:cs="Times New Roman"/>
          <w:noProof/>
          <w:szCs w:val="24"/>
          <w:lang w:val="en-US"/>
        </w:rPr>
        <w:t>(Tsai, et al., 2019, Okon, 2021)</w:t>
      </w:r>
      <w:r w:rsidR="004815E0" w:rsidRPr="004815E0">
        <w:rPr>
          <w:rFonts w:cs="Times New Roman"/>
          <w:szCs w:val="24"/>
          <w:lang w:val="en-US"/>
        </w:rPr>
        <w:fldChar w:fldCharType="end"/>
      </w:r>
      <w:r w:rsidR="004815E0" w:rsidRPr="004815E0">
        <w:rPr>
          <w:rFonts w:cs="Times New Roman"/>
          <w:szCs w:val="24"/>
          <w:lang w:val="en-US"/>
        </w:rPr>
        <w:t xml:space="preserve">, water supply </w:t>
      </w:r>
      <w:r w:rsidR="004815E0" w:rsidRPr="004815E0">
        <w:rPr>
          <w:rFonts w:cs="Times New Roman"/>
          <w:szCs w:val="24"/>
          <w:lang w:val="en-US"/>
        </w:rPr>
        <w:fldChar w:fldCharType="begin"/>
      </w:r>
      <w:r w:rsidR="004815E0" w:rsidRPr="004815E0">
        <w:rPr>
          <w:rFonts w:cs="Times New Roman"/>
          <w:szCs w:val="24"/>
          <w:lang w:val="en-US"/>
        </w:rPr>
        <w:instrText xml:space="preserve"> ADDIN EN.CITE &lt;EndNote&gt;&lt;Cite&gt;&lt;Author&gt;Setiawan&lt;/Author&gt;&lt;Year&gt;2020&lt;/Year&gt;&lt;RecNum&gt;113&lt;/RecNum&gt;&lt;DisplayText&gt;(Setiawan, et al., 2020)&lt;/DisplayText&gt;&lt;record&gt;&lt;rec-number&gt;113&lt;/rec-number&gt;&lt;foreign-keys&gt;&lt;key app="EN" db-id="efw09vxs2vw0x2evaxmpt2xma2xax0s25200" timestamp="1634892765"&gt;113&lt;/key&gt;&lt;/foreign-keys&gt;&lt;ref-type name="Conference Proceedings"&gt;10&lt;/ref-type&gt;&lt;contributors&gt;&lt;authors&gt;&lt;author&gt;Setiawan, Ariyono&lt;/author&gt;&lt;author&gt;Mas, Yuyun Suprapto1 I Gede Susrama&lt;/author&gt;&lt;author&gt;Nisa, Diyasa2 Chilyatun&lt;/author&gt;&lt;author&gt;Yuri, Maulana Idris2 Feronika Nur Maghfiro&lt;/author&gt;&lt;author&gt;Hilda, Setiawan2 Dama Yanti&lt;/author&gt;&lt;/authors&gt;&lt;/contributors&gt;&lt;titles&gt;&lt;title&gt;Design and Development of Chatbot Using Dialog Flowin Surya Sembada PDAM Surabaya City&lt;/title&gt;&lt;secondary-title&gt;International Joint Conference on Science and Engineering (IJCSE 2020)&lt;/secondary-title&gt;&lt;/titles&gt;&lt;pages&gt;114-118&lt;/pages&gt;&lt;dates&gt;&lt;year&gt;2020&lt;/year&gt;&lt;/dates&gt;&lt;publisher&gt;Atlantis Press&lt;/publisher&gt;&lt;isbn&gt;9462392765&lt;/isbn&gt;&lt;urls&gt;&lt;/urls&gt;&lt;/record&gt;&lt;/Cite&gt;&lt;/EndNote&gt;</w:instrText>
      </w:r>
      <w:r w:rsidR="004815E0" w:rsidRPr="004815E0">
        <w:rPr>
          <w:rFonts w:cs="Times New Roman"/>
          <w:szCs w:val="24"/>
          <w:lang w:val="en-US"/>
        </w:rPr>
        <w:fldChar w:fldCharType="separate"/>
      </w:r>
      <w:r w:rsidR="004815E0" w:rsidRPr="004815E0">
        <w:rPr>
          <w:rFonts w:cs="Times New Roman"/>
          <w:noProof/>
          <w:szCs w:val="24"/>
          <w:lang w:val="en-US"/>
        </w:rPr>
        <w:t>(Setiawan, et al., 2020)</w:t>
      </w:r>
      <w:r w:rsidR="004815E0" w:rsidRPr="004815E0">
        <w:rPr>
          <w:rFonts w:cs="Times New Roman"/>
          <w:szCs w:val="24"/>
          <w:lang w:val="en-US"/>
        </w:rPr>
        <w:fldChar w:fldCharType="end"/>
      </w:r>
      <w:r w:rsidR="004815E0" w:rsidRPr="004815E0">
        <w:rPr>
          <w:rFonts w:cs="Times New Roman"/>
          <w:szCs w:val="24"/>
          <w:lang w:val="en-US"/>
        </w:rPr>
        <w:t xml:space="preserve"> and in the banking and marketing sector.</w:t>
      </w:r>
      <w:r w:rsidR="004815E0" w:rsidRPr="00AA1F01">
        <w:rPr>
          <w:rFonts w:cs="Times New Roman"/>
          <w:szCs w:val="24"/>
          <w:lang w:val="en-US"/>
        </w:rPr>
        <w:t xml:space="preserve"> </w:t>
      </w:r>
      <w:r w:rsidR="006B438C">
        <w:rPr>
          <w:rFonts w:cs="Times New Roman"/>
          <w:szCs w:val="24"/>
          <w:lang w:val="en-US"/>
        </w:rPr>
        <w:t>Nevertheless,</w:t>
      </w:r>
      <w:r w:rsidR="007C45CC">
        <w:rPr>
          <w:rFonts w:cs="Times New Roman"/>
          <w:szCs w:val="24"/>
          <w:lang w:val="en-US"/>
        </w:rPr>
        <w:t xml:space="preserve"> while there has been some adoption </w:t>
      </w:r>
      <w:r w:rsidR="006B438C">
        <w:rPr>
          <w:rFonts w:cs="Times New Roman"/>
          <w:szCs w:val="24"/>
          <w:lang w:val="en-US"/>
        </w:rPr>
        <w:t>of the chatbot technology in flood risk management</w:t>
      </w:r>
      <w:r w:rsidR="007C45CC">
        <w:rPr>
          <w:rFonts w:cs="Times New Roman"/>
          <w:szCs w:val="24"/>
          <w:lang w:val="en-US"/>
        </w:rPr>
        <w:t xml:space="preserve">, this is </w:t>
      </w:r>
      <w:r w:rsidR="006B438C">
        <w:rPr>
          <w:rFonts w:cs="Times New Roman"/>
          <w:szCs w:val="24"/>
          <w:lang w:val="en-US"/>
        </w:rPr>
        <w:t xml:space="preserve">still </w:t>
      </w:r>
      <w:r w:rsidR="007C45CC">
        <w:rPr>
          <w:rFonts w:cs="Times New Roman"/>
          <w:szCs w:val="24"/>
          <w:lang w:val="en-US"/>
        </w:rPr>
        <w:t xml:space="preserve">comparatively </w:t>
      </w:r>
      <w:r w:rsidR="006B438C">
        <w:rPr>
          <w:rFonts w:cs="Times New Roman"/>
          <w:szCs w:val="24"/>
          <w:lang w:val="en-US"/>
        </w:rPr>
        <w:t>minimal and therefore needs improvement.</w:t>
      </w:r>
    </w:p>
    <w:p w14:paraId="6536CD94" w14:textId="77777777" w:rsidR="0029123F" w:rsidRPr="00AA1F01" w:rsidRDefault="0029123F" w:rsidP="0005014D">
      <w:pPr>
        <w:spacing w:line="276" w:lineRule="auto"/>
        <w:rPr>
          <w:rFonts w:cs="Times New Roman"/>
          <w:szCs w:val="24"/>
          <w:lang w:val="en-US"/>
        </w:rPr>
      </w:pPr>
    </w:p>
    <w:p w14:paraId="0279A58C" w14:textId="77777777" w:rsidR="0029123F" w:rsidRPr="00AA1F01" w:rsidRDefault="0029123F" w:rsidP="0005014D">
      <w:pPr>
        <w:pStyle w:val="Heading3"/>
        <w:spacing w:line="276" w:lineRule="auto"/>
        <w:rPr>
          <w:rFonts w:ascii="Times New Roman" w:hAnsi="Times New Roman" w:cs="Times New Roman"/>
          <w:lang w:val="en-US"/>
        </w:rPr>
      </w:pPr>
      <w:bookmarkStart w:id="16" w:name="_Toc102979639"/>
      <w:r w:rsidRPr="00AA1F01">
        <w:rPr>
          <w:rFonts w:ascii="Times New Roman" w:hAnsi="Times New Roman" w:cs="Times New Roman"/>
          <w:lang w:val="en-US"/>
        </w:rPr>
        <w:t>Water Resources Problem (Urban flooding)</w:t>
      </w:r>
      <w:bookmarkEnd w:id="16"/>
    </w:p>
    <w:p w14:paraId="0FD0AC3A" w14:textId="77777777" w:rsidR="0029123F" w:rsidRPr="00AA1F01" w:rsidRDefault="0029123F" w:rsidP="0005014D">
      <w:pPr>
        <w:spacing w:line="276" w:lineRule="auto"/>
        <w:rPr>
          <w:rFonts w:cs="Times New Roman"/>
          <w:szCs w:val="24"/>
          <w:lang w:val="en-US"/>
        </w:rPr>
      </w:pPr>
      <w:bookmarkStart w:id="17" w:name="_Hlk84230556"/>
      <w:r w:rsidRPr="00AA1F01">
        <w:rPr>
          <w:rFonts w:cs="Times New Roman"/>
          <w:szCs w:val="24"/>
          <w:lang w:val="en-US"/>
        </w:rPr>
        <w:t xml:space="preserve">Most urban areas with combined sewer systems are prone to flooding during extreme rainfall events. This is because traditional grey infrastructure designs are now incapable of coping with increased stormwater flows resulting from high-intensity rainfall events </w:t>
      </w:r>
      <w:r w:rsidRPr="00AA1F01">
        <w:rPr>
          <w:rFonts w:cs="Times New Roman"/>
          <w:szCs w:val="24"/>
          <w:lang w:val="en-US"/>
        </w:rPr>
        <w:fldChar w:fldCharType="begin"/>
      </w:r>
      <w:r w:rsidRPr="00AA1F01">
        <w:rPr>
          <w:rFonts w:cs="Times New Roman"/>
          <w:szCs w:val="24"/>
          <w:lang w:val="en-US"/>
        </w:rPr>
        <w:instrText xml:space="preserve"> ADDIN EN.CITE &lt;EndNote&gt;&lt;Cite&gt;&lt;Author&gt;Salinas-Rodriguez&lt;/Author&gt;&lt;Year&gt;2018&lt;/Year&gt;&lt;RecNum&gt;77&lt;/RecNum&gt;&lt;DisplayText&gt;(Salinas-Rodriguez, et al., 2018)&lt;/DisplayText&gt;&lt;record&gt;&lt;rec-number&gt;77&lt;/rec-number&gt;&lt;foreign-keys&gt;&lt;key app="EN" db-id="efw09vxs2vw0x2evaxmpt2xma2xax0s25200" timestamp="1633288920"&gt;77&lt;/key&gt;&lt;/foreign-keys&gt;&lt;ref-type name="Journal Article"&gt;17&lt;/ref-type&gt;&lt;contributors&gt;&lt;authors&gt;&lt;author&gt;Salinas-Rodriguez, Carlos&lt;/author&gt;&lt;author&gt;Gersonius, Berry&lt;/author&gt;&lt;author&gt;Zevenbergen, Chris&lt;/author&gt;&lt;author&gt;Serrano, David&lt;/author&gt;&lt;author&gt;Ashley, Richard&lt;/author&gt;&lt;/authors&gt;&lt;/contributors&gt;&lt;titles&gt;&lt;title&gt;A semi risk-based approach for managing urban drainage systems under extreme rainfall&lt;/title&gt;&lt;secondary-title&gt;Water&lt;/secondary-title&gt;&lt;/titles&gt;&lt;periodical&gt;&lt;full-title&gt;Water&lt;/full-title&gt;&lt;/periodical&gt;&lt;pages&gt;384&lt;/pages&gt;&lt;volume&gt;10&lt;/volume&gt;&lt;number&gt;4&lt;/number&gt;&lt;dates&gt;&lt;year&gt;2018&lt;/year&gt;&lt;/dates&gt;&lt;urls&gt;&lt;/urls&gt;&lt;/record&gt;&lt;/Cite&gt;&lt;/EndNote&gt;</w:instrText>
      </w:r>
      <w:r w:rsidRPr="00AA1F01">
        <w:rPr>
          <w:rFonts w:cs="Times New Roman"/>
          <w:szCs w:val="24"/>
          <w:lang w:val="en-US"/>
        </w:rPr>
        <w:fldChar w:fldCharType="separate"/>
      </w:r>
      <w:r w:rsidRPr="00AA1F01">
        <w:rPr>
          <w:rFonts w:cs="Times New Roman"/>
          <w:noProof/>
          <w:szCs w:val="24"/>
          <w:lang w:val="en-US"/>
        </w:rPr>
        <w:t>(Salinas-Rodriguez, et al., 2018)</w:t>
      </w:r>
      <w:r w:rsidRPr="00AA1F01">
        <w:rPr>
          <w:rFonts w:cs="Times New Roman"/>
          <w:szCs w:val="24"/>
          <w:lang w:val="en-US"/>
        </w:rPr>
        <w:fldChar w:fldCharType="end"/>
      </w:r>
      <w:r w:rsidRPr="00AA1F01">
        <w:rPr>
          <w:rFonts w:cs="Times New Roman"/>
          <w:szCs w:val="24"/>
          <w:lang w:val="en-US"/>
        </w:rPr>
        <w:t xml:space="preserve">. High flows then lead to surcharging of the drainage pipes as the flow in the network becomes pressurized </w:t>
      </w:r>
      <w:r w:rsidRPr="00AA1F01">
        <w:rPr>
          <w:rFonts w:cs="Times New Roman"/>
          <w:szCs w:val="24"/>
          <w:lang w:val="en-US"/>
        </w:rPr>
        <w:fldChar w:fldCharType="begin"/>
      </w:r>
      <w:r w:rsidRPr="00AA1F01">
        <w:rPr>
          <w:rFonts w:cs="Times New Roman"/>
          <w:szCs w:val="24"/>
          <w:lang w:val="en-US"/>
        </w:rPr>
        <w:instrText xml:space="preserve"> ADDIN EN.CITE &lt;EndNote&gt;&lt;Cite&gt;&lt;Author&gt;Schmitt&lt;/Author&gt;&lt;Year&gt;2004&lt;/Year&gt;&lt;RecNum&gt;64&lt;/RecNum&gt;&lt;DisplayText&gt;(Schmitt, et al., 2004)&lt;/DisplayText&gt;&lt;record&gt;&lt;rec-number&gt;64&lt;/rec-number&gt;&lt;foreign-keys&gt;&lt;key app="EN" db-id="efw09vxs2vw0x2evaxmpt2xma2xax0s25200" timestamp="1633035811"&gt;64&lt;/key&gt;&lt;/foreign-keys&gt;&lt;ref-type name="Journal Article"&gt;17&lt;/ref-type&gt;&lt;contributors&gt;&lt;authors&gt;&lt;author&gt;Schmitt, Theo G.&lt;/author&gt;&lt;author&gt;Thomas, Martin&lt;/author&gt;&lt;author&gt;Ettrich, Norman&lt;/author&gt;&lt;/authors&gt;&lt;/contributors&gt;&lt;titles&gt;&lt;title&gt;Analysis and modeling of flooding in urban drainage systems&lt;/title&gt;&lt;secondary-title&gt;Journal of Hydrology&lt;/secondary-title&gt;&lt;/titles&gt;&lt;periodical&gt;&lt;full-title&gt;Journal of hydrology&lt;/full-title&gt;&lt;/periodical&gt;&lt;pages&gt;300-311&lt;/pages&gt;&lt;volume&gt;299&lt;/volume&gt;&lt;number&gt;3-4&lt;/number&gt;&lt;section&gt;300&lt;/section&gt;&lt;dates&gt;&lt;year&gt;2004&lt;/year&gt;&lt;/dates&gt;&lt;isbn&gt;00221694&lt;/isbn&gt;&lt;urls&gt;&lt;/urls&gt;&lt;electronic-resource-num&gt;10.1016/j.jhydrol.2004.08.012&lt;/electronic-resource-num&gt;&lt;/record&gt;&lt;/Cite&gt;&lt;/EndNote&gt;</w:instrText>
      </w:r>
      <w:r w:rsidRPr="00AA1F01">
        <w:rPr>
          <w:rFonts w:cs="Times New Roman"/>
          <w:szCs w:val="24"/>
          <w:lang w:val="en-US"/>
        </w:rPr>
        <w:fldChar w:fldCharType="separate"/>
      </w:r>
      <w:r w:rsidRPr="00AA1F01">
        <w:rPr>
          <w:rFonts w:cs="Times New Roman"/>
          <w:noProof/>
          <w:szCs w:val="24"/>
          <w:lang w:val="en-US"/>
        </w:rPr>
        <w:t>(Schmitt, et al., 2004)</w:t>
      </w:r>
      <w:r w:rsidRPr="00AA1F01">
        <w:rPr>
          <w:rFonts w:cs="Times New Roman"/>
          <w:szCs w:val="24"/>
          <w:lang w:val="en-US"/>
        </w:rPr>
        <w:fldChar w:fldCharType="end"/>
      </w:r>
      <w:r w:rsidRPr="00AA1F01">
        <w:rPr>
          <w:rFonts w:cs="Times New Roman"/>
          <w:szCs w:val="24"/>
          <w:lang w:val="en-US"/>
        </w:rPr>
        <w:t xml:space="preserve">. Extended surcharging may lead to the bursting of manholes and flooding as water outflows from the system. Furthermore, surcharging of the sewer network also hinders the surface water from entering the sewer network </w:t>
      </w:r>
      <w:r w:rsidRPr="00AA1F01">
        <w:rPr>
          <w:rFonts w:cs="Times New Roman"/>
          <w:szCs w:val="24"/>
          <w:lang w:val="en-US"/>
        </w:rPr>
        <w:fldChar w:fldCharType="begin"/>
      </w:r>
      <w:r w:rsidRPr="00AA1F01">
        <w:rPr>
          <w:rFonts w:cs="Times New Roman"/>
          <w:szCs w:val="24"/>
          <w:lang w:val="en-US"/>
        </w:rPr>
        <w:instrText xml:space="preserve"> ADDIN EN.CITE &lt;EndNote&gt;&lt;Cite&gt;&lt;Author&gt;Schmitt&lt;/Author&gt;&lt;Year&gt;2004&lt;/Year&gt;&lt;RecNum&gt;62&lt;/RecNum&gt;&lt;DisplayText&gt;(Schmitt, et al., 2004)&lt;/DisplayText&gt;&lt;record&gt;&lt;rec-number&gt;62&lt;/rec-number&gt;&lt;foreign-keys&gt;&lt;key app="EN" db-id="efw09vxs2vw0x2evaxmpt2xma2xax0s25200" timestamp="1633035266"&gt;62&lt;/key&gt;&lt;/foreign-keys&gt;&lt;ref-type name="Journal Article"&gt;17&lt;/ref-type&gt;&lt;contributors&gt;&lt;authors&gt;&lt;author&gt;Schmitt, Theo G&lt;/author&gt;&lt;author&gt;Thomas, Martin&lt;/author&gt;&lt;author&gt;Ettrich, Norman&lt;/author&gt;&lt;/authors&gt;&lt;/contributors&gt;&lt;titles&gt;&lt;title&gt;Analysis and modeling of flooding in urban drainage systems&lt;/title&gt;&lt;secondary-title&gt;Journal of hydrology&lt;/secondary-title&gt;&lt;/titles&gt;&lt;periodical&gt;&lt;full-title&gt;Journal of hydrology&lt;/full-title&gt;&lt;/periodical&gt;&lt;pages&gt;300-311&lt;/pages&gt;&lt;volume&gt;299&lt;/volume&gt;&lt;number&gt;3-4&lt;/number&gt;&lt;dates&gt;&lt;year&gt;2004&lt;/year&gt;&lt;/dates&gt;&lt;isbn&gt;0022-1694&lt;/isbn&gt;&lt;urls&gt;&lt;/urls&gt;&lt;/record&gt;&lt;/Cite&gt;&lt;/EndNote&gt;</w:instrText>
      </w:r>
      <w:r w:rsidRPr="00AA1F01">
        <w:rPr>
          <w:rFonts w:cs="Times New Roman"/>
          <w:szCs w:val="24"/>
          <w:lang w:val="en-US"/>
        </w:rPr>
        <w:fldChar w:fldCharType="separate"/>
      </w:r>
      <w:r w:rsidRPr="00AA1F01">
        <w:rPr>
          <w:rFonts w:cs="Times New Roman"/>
          <w:noProof/>
          <w:szCs w:val="24"/>
          <w:lang w:val="en-US"/>
        </w:rPr>
        <w:t>(Schmitt, et al., 2004)</w:t>
      </w:r>
      <w:r w:rsidRPr="00AA1F01">
        <w:rPr>
          <w:rFonts w:cs="Times New Roman"/>
          <w:szCs w:val="24"/>
          <w:lang w:val="en-US"/>
        </w:rPr>
        <w:fldChar w:fldCharType="end"/>
      </w:r>
      <w:r w:rsidRPr="00AA1F01">
        <w:rPr>
          <w:rFonts w:cs="Times New Roman"/>
          <w:szCs w:val="24"/>
          <w:lang w:val="en-US"/>
        </w:rPr>
        <w:t xml:space="preserve"> leading to increased ponding of the water above the ground surface. Flooding resulting from this failure of the drainage network leads to damages to property, disruption of transport services and environmental and health impacts which in turn lead to other indirect socio-economic effects </w:t>
      </w:r>
      <w:r w:rsidRPr="00AA1F01">
        <w:rPr>
          <w:rFonts w:cs="Times New Roman"/>
          <w:szCs w:val="24"/>
          <w:lang w:val="en-US"/>
        </w:rPr>
        <w:fldChar w:fldCharType="begin"/>
      </w:r>
      <w:r w:rsidRPr="00AA1F01">
        <w:rPr>
          <w:rFonts w:cs="Times New Roman"/>
          <w:szCs w:val="24"/>
          <w:lang w:val="en-US"/>
        </w:rPr>
        <w:instrText xml:space="preserve"> ADDIN EN.CITE &lt;EndNote&gt;&lt;Cite&gt;&lt;Author&gt;Cembrano&lt;/Author&gt;&lt;Year&gt;2004&lt;/Year&gt;&lt;RecNum&gt;66&lt;/RecNum&gt;&lt;DisplayText&gt;(Cembrano, 2004)&lt;/DisplayText&gt;&lt;record&gt;&lt;rec-number&gt;66&lt;/rec-number&gt;&lt;foreign-keys&gt;&lt;key app="EN" db-id="efw09vxs2vw0x2evaxmpt2xma2xax0s25200" timestamp="1633036810"&gt;66&lt;/key&gt;&lt;/foreign-keys&gt;&lt;ref-type name="Journal Article"&gt;17&lt;/ref-type&gt;&lt;contributors&gt;&lt;authors&gt;&lt;author&gt;Cembrano, G.&lt;/author&gt;&lt;/authors&gt;&lt;/contributors&gt;&lt;titles&gt;&lt;title&gt;Optimal control of urban drainage systems. A case study&lt;/title&gt;&lt;secondary-title&gt;Control Engineering Practice&lt;/secondary-title&gt;&lt;/titles&gt;&lt;periodical&gt;&lt;full-title&gt;Control Engineering Practice&lt;/full-title&gt;&lt;/periodical&gt;&lt;pages&gt;1-9&lt;/pages&gt;&lt;volume&gt;12&lt;/volume&gt;&lt;number&gt;1&lt;/number&gt;&lt;section&gt;1&lt;/section&gt;&lt;dates&gt;&lt;year&gt;2004&lt;/year&gt;&lt;/dates&gt;&lt;isbn&gt;09670661&lt;/isbn&gt;&lt;urls&gt;&lt;/urls&gt;&lt;electronic-resource-num&gt;10.1016/s0967-0661(02)00280-0&lt;/electronic-resource-num&gt;&lt;/record&gt;&lt;/Cite&gt;&lt;/EndNote&gt;</w:instrText>
      </w:r>
      <w:r w:rsidRPr="00AA1F01">
        <w:rPr>
          <w:rFonts w:cs="Times New Roman"/>
          <w:szCs w:val="24"/>
          <w:lang w:val="en-US"/>
        </w:rPr>
        <w:fldChar w:fldCharType="separate"/>
      </w:r>
      <w:r w:rsidRPr="00AA1F01">
        <w:rPr>
          <w:rFonts w:cs="Times New Roman"/>
          <w:noProof/>
          <w:szCs w:val="24"/>
          <w:lang w:val="en-US"/>
        </w:rPr>
        <w:t>(Cembrano, 2004)</w:t>
      </w:r>
      <w:r w:rsidRPr="00AA1F01">
        <w:rPr>
          <w:rFonts w:cs="Times New Roman"/>
          <w:szCs w:val="24"/>
          <w:lang w:val="en-US"/>
        </w:rPr>
        <w:fldChar w:fldCharType="end"/>
      </w:r>
      <w:r w:rsidRPr="00AA1F01">
        <w:rPr>
          <w:rFonts w:cs="Times New Roman"/>
          <w:szCs w:val="24"/>
          <w:lang w:val="en-US"/>
        </w:rPr>
        <w:t>.</w:t>
      </w:r>
      <w:r w:rsidR="006B438C">
        <w:rPr>
          <w:rFonts w:cs="Times New Roman"/>
          <w:szCs w:val="24"/>
          <w:lang w:val="en-US"/>
        </w:rPr>
        <w:t xml:space="preserve"> The objectives of the study are therefore outlined in </w:t>
      </w:r>
      <w:r w:rsidR="00320F65">
        <w:rPr>
          <w:rFonts w:cs="Times New Roman"/>
          <w:szCs w:val="24"/>
          <w:lang w:val="en-US"/>
        </w:rPr>
        <w:t xml:space="preserve">the </w:t>
      </w:r>
      <w:r w:rsidR="006B438C">
        <w:rPr>
          <w:rFonts w:cs="Times New Roman"/>
          <w:szCs w:val="24"/>
          <w:lang w:val="en-US"/>
        </w:rPr>
        <w:t>following sections.</w:t>
      </w:r>
    </w:p>
    <w:bookmarkEnd w:id="17"/>
    <w:p w14:paraId="536BE1AC" w14:textId="77777777" w:rsidR="0029123F" w:rsidRDefault="0029123F" w:rsidP="0005014D">
      <w:pPr>
        <w:spacing w:line="276" w:lineRule="auto"/>
      </w:pPr>
    </w:p>
    <w:p w14:paraId="6CBD6198" w14:textId="77777777" w:rsidR="0029123F" w:rsidRDefault="0029123F" w:rsidP="0005014D">
      <w:pPr>
        <w:pStyle w:val="Heading2"/>
        <w:spacing w:line="276" w:lineRule="auto"/>
        <w:ind w:left="576"/>
      </w:pPr>
      <w:bookmarkStart w:id="18" w:name="_Toc85626159"/>
      <w:bookmarkStart w:id="19" w:name="_Toc102979640"/>
      <w:r>
        <w:t>Objectives of the Study</w:t>
      </w:r>
      <w:bookmarkEnd w:id="18"/>
      <w:bookmarkEnd w:id="19"/>
    </w:p>
    <w:p w14:paraId="3855E374" w14:textId="77777777" w:rsidR="0029123F" w:rsidRPr="00AA1F01" w:rsidRDefault="0029123F" w:rsidP="0005014D">
      <w:pPr>
        <w:spacing w:line="276" w:lineRule="auto"/>
        <w:rPr>
          <w:rFonts w:cs="Times New Roman"/>
          <w:lang w:val="en-US"/>
        </w:rPr>
      </w:pPr>
      <w:bookmarkStart w:id="20" w:name="_Hlk100929154"/>
      <w:r w:rsidRPr="00AA1F01">
        <w:rPr>
          <w:rFonts w:cs="Times New Roman"/>
          <w:bCs/>
          <w:lang w:val="en-US"/>
        </w:rPr>
        <w:t>The</w:t>
      </w:r>
      <w:r w:rsidRPr="00AA1F01">
        <w:rPr>
          <w:rFonts w:cs="Times New Roman"/>
          <w:b/>
          <w:bCs/>
          <w:lang w:val="en-US"/>
        </w:rPr>
        <w:t xml:space="preserve"> main</w:t>
      </w:r>
      <w:r w:rsidRPr="00AA1F01">
        <w:rPr>
          <w:rFonts w:cs="Times New Roman"/>
          <w:bCs/>
          <w:lang w:val="en-US"/>
        </w:rPr>
        <w:t xml:space="preserve"> aim of the study is t</w:t>
      </w:r>
      <w:r w:rsidRPr="00AA1F01">
        <w:rPr>
          <w:rFonts w:cs="Times New Roman"/>
          <w:lang w:val="en-US"/>
        </w:rPr>
        <w:t xml:space="preserve">o explore the technological tools and develop a prototype of a Chatbot urban flood information system. </w:t>
      </w:r>
    </w:p>
    <w:p w14:paraId="5203ADE2" w14:textId="77777777" w:rsidR="0029123F" w:rsidRPr="00AA1F01" w:rsidRDefault="0029123F" w:rsidP="0005014D">
      <w:pPr>
        <w:spacing w:line="276" w:lineRule="auto"/>
        <w:rPr>
          <w:rFonts w:cs="Times New Roman"/>
        </w:rPr>
      </w:pPr>
      <w:r w:rsidRPr="00AA1F01">
        <w:rPr>
          <w:rFonts w:cs="Times New Roman"/>
        </w:rPr>
        <w:t xml:space="preserve">To achieve the main goal, the </w:t>
      </w:r>
      <w:r w:rsidRPr="00AA1F01">
        <w:rPr>
          <w:rFonts w:cs="Times New Roman"/>
          <w:b/>
        </w:rPr>
        <w:t>specific</w:t>
      </w:r>
      <w:r w:rsidRPr="00AA1F01">
        <w:rPr>
          <w:rFonts w:cs="Times New Roman"/>
          <w:b/>
          <w:bCs/>
          <w:lang w:val="en-US"/>
        </w:rPr>
        <w:t xml:space="preserve"> </w:t>
      </w:r>
      <w:r w:rsidRPr="00AA1F01">
        <w:rPr>
          <w:rFonts w:cs="Times New Roman"/>
          <w:bCs/>
          <w:lang w:val="en-US"/>
        </w:rPr>
        <w:t>objectives are:</w:t>
      </w:r>
    </w:p>
    <w:p w14:paraId="7232A1A6" w14:textId="77777777" w:rsidR="0029123F" w:rsidRPr="00AA1F01" w:rsidRDefault="0029123F" w:rsidP="00454592">
      <w:pPr>
        <w:numPr>
          <w:ilvl w:val="0"/>
          <w:numId w:val="3"/>
        </w:numPr>
        <w:spacing w:line="276" w:lineRule="auto"/>
        <w:rPr>
          <w:rFonts w:cs="Times New Roman"/>
        </w:rPr>
      </w:pPr>
      <w:r w:rsidRPr="00AA1F01">
        <w:rPr>
          <w:rFonts w:cs="Times New Roman"/>
          <w:lang w:val="en-US"/>
        </w:rPr>
        <w:t>To analyze and learn the chatbot AI algorithms.</w:t>
      </w:r>
    </w:p>
    <w:p w14:paraId="1B704263" w14:textId="77777777" w:rsidR="0029123F" w:rsidRPr="00AA1F01" w:rsidRDefault="0029123F" w:rsidP="00454592">
      <w:pPr>
        <w:numPr>
          <w:ilvl w:val="0"/>
          <w:numId w:val="3"/>
        </w:numPr>
        <w:spacing w:line="276" w:lineRule="auto"/>
        <w:rPr>
          <w:rFonts w:cs="Times New Roman"/>
        </w:rPr>
      </w:pPr>
      <w:r w:rsidRPr="00AA1F01">
        <w:rPr>
          <w:rFonts w:cs="Times New Roman"/>
          <w:lang w:val="en-US"/>
        </w:rPr>
        <w:t>To design a database of intents and actions of the information system. Develop a word bank of possible terminologies used by users in dialogue when asking questions related to flooding</w:t>
      </w:r>
      <w:r w:rsidR="000A6039" w:rsidRPr="000A6039">
        <w:rPr>
          <w:rFonts w:cs="Times New Roman"/>
          <w:lang w:val="en-US"/>
        </w:rPr>
        <w:t xml:space="preserve"> </w:t>
      </w:r>
      <w:r w:rsidR="000A6039">
        <w:rPr>
          <w:rFonts w:cs="Times New Roman"/>
          <w:lang w:val="en-US"/>
        </w:rPr>
        <w:t>in Do Lo</w:t>
      </w:r>
      <w:r w:rsidR="0038160F">
        <w:rPr>
          <w:rFonts w:cs="Times New Roman"/>
          <w:lang w:val="en-US"/>
        </w:rPr>
        <w:t xml:space="preserve"> district (Vietnam)</w:t>
      </w:r>
      <w:r w:rsidRPr="00AA1F01">
        <w:rPr>
          <w:rFonts w:cs="Times New Roman"/>
          <w:lang w:val="en-US"/>
        </w:rPr>
        <w:t xml:space="preserve">. </w:t>
      </w:r>
    </w:p>
    <w:p w14:paraId="3CAF84CA" w14:textId="21779382" w:rsidR="0029123F" w:rsidRPr="00AA1F01" w:rsidRDefault="0029123F" w:rsidP="00454592">
      <w:pPr>
        <w:numPr>
          <w:ilvl w:val="0"/>
          <w:numId w:val="3"/>
        </w:numPr>
        <w:spacing w:line="276" w:lineRule="auto"/>
        <w:rPr>
          <w:rFonts w:cs="Times New Roman"/>
        </w:rPr>
      </w:pPr>
      <w:r w:rsidRPr="00AA1F01">
        <w:rPr>
          <w:rFonts w:cs="Times New Roman"/>
          <w:lang w:val="en-US"/>
        </w:rPr>
        <w:lastRenderedPageBreak/>
        <w:t xml:space="preserve">To analyze the flood information system in SWMM (variables, runtimes, </w:t>
      </w:r>
      <w:r w:rsidR="00051E8A" w:rsidRPr="00AA1F01">
        <w:rPr>
          <w:rFonts w:cs="Times New Roman"/>
          <w:lang w:val="en-US"/>
        </w:rPr>
        <w:t>etc.</w:t>
      </w:r>
      <w:r w:rsidRPr="00AA1F01">
        <w:rPr>
          <w:rFonts w:cs="Times New Roman"/>
          <w:lang w:val="en-US"/>
        </w:rPr>
        <w:t>) and how to connect these using Python.</w:t>
      </w:r>
    </w:p>
    <w:p w14:paraId="34861565" w14:textId="77777777" w:rsidR="0029123F" w:rsidRPr="00AA1F01" w:rsidRDefault="0029123F" w:rsidP="00454592">
      <w:pPr>
        <w:numPr>
          <w:ilvl w:val="0"/>
          <w:numId w:val="3"/>
        </w:numPr>
        <w:spacing w:line="276" w:lineRule="auto"/>
        <w:rPr>
          <w:rFonts w:cs="Times New Roman"/>
        </w:rPr>
      </w:pPr>
      <w:r w:rsidRPr="00AA1F01">
        <w:rPr>
          <w:rFonts w:cs="Times New Roman"/>
          <w:lang w:val="en-US"/>
        </w:rPr>
        <w:t xml:space="preserve">To develop algorithms (build a library of functions) that will connect(couple) the Chatbot and SWWM. </w:t>
      </w:r>
    </w:p>
    <w:bookmarkEnd w:id="20"/>
    <w:p w14:paraId="16EF9FA2" w14:textId="77777777" w:rsidR="0029123F" w:rsidRPr="00A204B9" w:rsidRDefault="0038160F" w:rsidP="00454592">
      <w:pPr>
        <w:numPr>
          <w:ilvl w:val="0"/>
          <w:numId w:val="3"/>
        </w:numPr>
        <w:spacing w:line="276" w:lineRule="auto"/>
      </w:pPr>
      <w:r w:rsidRPr="00A204B9">
        <w:rPr>
          <w:rFonts w:cs="Times New Roman"/>
          <w:lang w:val="en-US"/>
        </w:rPr>
        <w:t>To test and validate the computational functionality of the connection results of the model runs.</w:t>
      </w:r>
    </w:p>
    <w:p w14:paraId="01CBB876" w14:textId="77777777" w:rsidR="002312DD" w:rsidRDefault="002312DD" w:rsidP="005A5AF9">
      <w:pPr>
        <w:spacing w:line="276" w:lineRule="auto"/>
        <w:ind w:left="720"/>
      </w:pPr>
    </w:p>
    <w:p w14:paraId="7F703997" w14:textId="77777777" w:rsidR="0029123F" w:rsidRDefault="0029123F" w:rsidP="0005014D">
      <w:pPr>
        <w:pStyle w:val="Heading2"/>
        <w:spacing w:line="276" w:lineRule="auto"/>
        <w:ind w:left="576"/>
      </w:pPr>
      <w:bookmarkStart w:id="21" w:name="_Toc102979641"/>
      <w:r>
        <w:t>Research Questions</w:t>
      </w:r>
      <w:bookmarkEnd w:id="21"/>
    </w:p>
    <w:p w14:paraId="0F5E54F1" w14:textId="77777777" w:rsidR="0029123F" w:rsidRPr="006A4AA7" w:rsidRDefault="0029123F" w:rsidP="00454592">
      <w:pPr>
        <w:numPr>
          <w:ilvl w:val="0"/>
          <w:numId w:val="6"/>
        </w:numPr>
        <w:spacing w:line="276" w:lineRule="auto"/>
        <w:rPr>
          <w:rFonts w:cs="Times New Roman"/>
        </w:rPr>
      </w:pPr>
      <w:bookmarkStart w:id="22" w:name="_Hlk100929182"/>
      <w:r w:rsidRPr="00AA1F01">
        <w:rPr>
          <w:rFonts w:cs="Times New Roman"/>
          <w:lang w:val="en-US"/>
        </w:rPr>
        <w:t>How can we connect</w:t>
      </w:r>
      <w:r w:rsidR="003D19AD">
        <w:rPr>
          <w:rFonts w:cs="Times New Roman"/>
          <w:lang w:val="en-US"/>
        </w:rPr>
        <w:t xml:space="preserve"> </w:t>
      </w:r>
      <w:r w:rsidRPr="00AA1F01">
        <w:rPr>
          <w:rFonts w:cs="Times New Roman"/>
          <w:lang w:val="en-US"/>
        </w:rPr>
        <w:t xml:space="preserve">(couple) the Chatbot and SWWM using Python? How can these technologies be integrated so as to have a water resources information system? </w:t>
      </w:r>
    </w:p>
    <w:p w14:paraId="30ED4824" w14:textId="554D39C9" w:rsidR="006A4AA7" w:rsidRPr="00BD62CD" w:rsidRDefault="00FE526C" w:rsidP="00454592">
      <w:pPr>
        <w:numPr>
          <w:ilvl w:val="0"/>
          <w:numId w:val="6"/>
        </w:numPr>
        <w:spacing w:line="276" w:lineRule="auto"/>
        <w:rPr>
          <w:rFonts w:cs="Times New Roman"/>
        </w:rPr>
      </w:pPr>
      <w:r w:rsidRPr="00BD62CD">
        <w:rPr>
          <w:rFonts w:cs="Times New Roman"/>
          <w:lang w:val="en-US"/>
        </w:rPr>
        <w:t>Is the chatbot capable of extracting information from a modelling system, running the model and providing answers from the model run?</w:t>
      </w:r>
    </w:p>
    <w:p w14:paraId="39CB18D5" w14:textId="77777777" w:rsidR="00FE526C" w:rsidRPr="00BD62CD" w:rsidRDefault="00FE526C" w:rsidP="00454592">
      <w:pPr>
        <w:numPr>
          <w:ilvl w:val="0"/>
          <w:numId w:val="6"/>
        </w:numPr>
        <w:spacing w:line="276" w:lineRule="auto"/>
        <w:rPr>
          <w:rFonts w:cs="Times New Roman"/>
        </w:rPr>
      </w:pPr>
      <w:r w:rsidRPr="00BD62CD">
        <w:rPr>
          <w:rFonts w:cs="Times New Roman"/>
          <w:lang w:val="en-US"/>
        </w:rPr>
        <w:t>Which properties (variables) are important for an AI chatbot flood information system?</w:t>
      </w:r>
    </w:p>
    <w:bookmarkEnd w:id="22"/>
    <w:p w14:paraId="477FF77D" w14:textId="77777777" w:rsidR="00BD62CD" w:rsidRPr="00BD62CD" w:rsidRDefault="00FE526C" w:rsidP="00454592">
      <w:pPr>
        <w:numPr>
          <w:ilvl w:val="0"/>
          <w:numId w:val="6"/>
        </w:numPr>
        <w:spacing w:line="276" w:lineRule="auto"/>
        <w:rPr>
          <w:rFonts w:cs="Times New Roman"/>
        </w:rPr>
      </w:pPr>
      <w:r w:rsidRPr="00BD62CD">
        <w:rPr>
          <w:rFonts w:cs="Times New Roman"/>
          <w:lang w:val="en-US"/>
        </w:rPr>
        <w:t>Is the AI chatbot be able to match the users’ requests with the respective responses?</w:t>
      </w:r>
    </w:p>
    <w:p w14:paraId="1B6F7DF7" w14:textId="6CED0802" w:rsidR="00FE526C" w:rsidRPr="00BD62CD" w:rsidRDefault="00FE526C" w:rsidP="00454592">
      <w:pPr>
        <w:numPr>
          <w:ilvl w:val="0"/>
          <w:numId w:val="6"/>
        </w:numPr>
        <w:spacing w:line="276" w:lineRule="auto"/>
        <w:rPr>
          <w:rFonts w:cs="Times New Roman"/>
        </w:rPr>
      </w:pPr>
      <w:r w:rsidRPr="00BD62CD">
        <w:rPr>
          <w:rFonts w:cs="Times New Roman"/>
          <w:lang w:val="en-US"/>
        </w:rPr>
        <w:t>What are the limitations and advantages of this technology?</w:t>
      </w:r>
    </w:p>
    <w:p w14:paraId="66BC79DC" w14:textId="77777777" w:rsidR="0029123F" w:rsidRDefault="0029123F" w:rsidP="0005014D">
      <w:pPr>
        <w:spacing w:line="276" w:lineRule="auto"/>
      </w:pPr>
    </w:p>
    <w:p w14:paraId="679BD6F1" w14:textId="77777777" w:rsidR="0029123F" w:rsidRDefault="0029123F" w:rsidP="0005014D">
      <w:pPr>
        <w:pStyle w:val="Heading2"/>
        <w:spacing w:line="276" w:lineRule="auto"/>
        <w:ind w:left="576"/>
      </w:pPr>
      <w:bookmarkStart w:id="23" w:name="_Toc85626160"/>
      <w:bookmarkStart w:id="24" w:name="_Toc102979642"/>
      <w:r>
        <w:t>Innovation</w:t>
      </w:r>
      <w:bookmarkEnd w:id="23"/>
      <w:bookmarkEnd w:id="24"/>
      <w:r>
        <w:t xml:space="preserve"> </w:t>
      </w:r>
    </w:p>
    <w:p w14:paraId="6091DC93" w14:textId="77777777" w:rsidR="0029123F" w:rsidRPr="00AA1F01" w:rsidRDefault="0029123F" w:rsidP="0005014D">
      <w:pPr>
        <w:spacing w:line="276" w:lineRule="auto"/>
        <w:rPr>
          <w:rFonts w:cs="Times New Roman"/>
        </w:rPr>
      </w:pPr>
      <w:r w:rsidRPr="00AA1F01">
        <w:rPr>
          <w:rFonts w:cs="Times New Roman"/>
        </w:rPr>
        <w:t>The innovations of the research include:</w:t>
      </w:r>
    </w:p>
    <w:p w14:paraId="56C7EB5D" w14:textId="77777777" w:rsidR="0029123F" w:rsidRPr="00AA1F01" w:rsidRDefault="0029123F" w:rsidP="00454592">
      <w:pPr>
        <w:numPr>
          <w:ilvl w:val="0"/>
          <w:numId w:val="4"/>
        </w:numPr>
        <w:spacing w:line="276" w:lineRule="auto"/>
        <w:rPr>
          <w:rFonts w:cs="Times New Roman"/>
        </w:rPr>
      </w:pPr>
      <w:r w:rsidRPr="00AA1F01">
        <w:rPr>
          <w:rFonts w:cs="Times New Roman"/>
          <w:lang w:val="en-US"/>
        </w:rPr>
        <w:t>Developing an AI-trained Chatbot to provide comprehensible information and support as a tool for creating flood</w:t>
      </w:r>
      <w:r w:rsidR="000A6039">
        <w:rPr>
          <w:rFonts w:cs="Times New Roman"/>
          <w:lang w:val="en-US"/>
        </w:rPr>
        <w:t xml:space="preserve"> awareness</w:t>
      </w:r>
      <w:r w:rsidRPr="00AA1F01">
        <w:rPr>
          <w:rFonts w:cs="Times New Roman"/>
          <w:lang w:val="en-US"/>
        </w:rPr>
        <w:t xml:space="preserve"> in urban areas.</w:t>
      </w:r>
    </w:p>
    <w:p w14:paraId="4E9D2135" w14:textId="77777777" w:rsidR="0029123F" w:rsidRPr="00AA1F01" w:rsidRDefault="0029123F" w:rsidP="00454592">
      <w:pPr>
        <w:numPr>
          <w:ilvl w:val="0"/>
          <w:numId w:val="4"/>
        </w:numPr>
        <w:spacing w:line="276" w:lineRule="auto"/>
        <w:rPr>
          <w:rFonts w:cs="Times New Roman"/>
        </w:rPr>
      </w:pPr>
      <w:r w:rsidRPr="00AA1F01">
        <w:rPr>
          <w:rFonts w:cs="Times New Roman"/>
          <w:lang w:val="en-US"/>
        </w:rPr>
        <w:t>Developing a Chatbot coupled with an urban drainage modelling system to assess flooding.</w:t>
      </w:r>
    </w:p>
    <w:p w14:paraId="7D0FC099" w14:textId="77777777" w:rsidR="0029123F" w:rsidRPr="00AA1F01" w:rsidRDefault="0029123F" w:rsidP="00454592">
      <w:pPr>
        <w:numPr>
          <w:ilvl w:val="0"/>
          <w:numId w:val="4"/>
        </w:numPr>
        <w:spacing w:line="276" w:lineRule="auto"/>
        <w:rPr>
          <w:rFonts w:cs="Times New Roman"/>
        </w:rPr>
      </w:pPr>
      <w:r w:rsidRPr="00AA1F01">
        <w:rPr>
          <w:rFonts w:cs="Times New Roman"/>
          <w:lang w:val="en-US"/>
        </w:rPr>
        <w:t>Application of AI chatbots in the management of urban drainage systems. This will enhance the speed with which information is extracted for more efficient flood management.</w:t>
      </w:r>
    </w:p>
    <w:p w14:paraId="605C9F52" w14:textId="77777777" w:rsidR="0029123F" w:rsidRDefault="0029123F" w:rsidP="0005014D">
      <w:pPr>
        <w:spacing w:line="276" w:lineRule="auto"/>
      </w:pPr>
    </w:p>
    <w:p w14:paraId="5C5902CD" w14:textId="77777777" w:rsidR="0029123F" w:rsidRDefault="0029123F" w:rsidP="0005014D">
      <w:pPr>
        <w:pStyle w:val="Heading2"/>
        <w:spacing w:line="276" w:lineRule="auto"/>
        <w:ind w:left="576"/>
      </w:pPr>
      <w:bookmarkStart w:id="25" w:name="_Toc85626161"/>
      <w:bookmarkStart w:id="26" w:name="_Toc102979643"/>
      <w:r>
        <w:t>Practical Value</w:t>
      </w:r>
      <w:bookmarkEnd w:id="25"/>
      <w:bookmarkEnd w:id="26"/>
    </w:p>
    <w:p w14:paraId="5DCD4F88" w14:textId="77777777" w:rsidR="0029123F" w:rsidRPr="00AA1F01" w:rsidRDefault="0029123F" w:rsidP="00454592">
      <w:pPr>
        <w:numPr>
          <w:ilvl w:val="0"/>
          <w:numId w:val="5"/>
        </w:numPr>
        <w:spacing w:line="276" w:lineRule="auto"/>
        <w:rPr>
          <w:rFonts w:cs="Times New Roman"/>
        </w:rPr>
      </w:pPr>
      <w:r w:rsidRPr="00AA1F01">
        <w:rPr>
          <w:rFonts w:cs="Times New Roman"/>
          <w:lang w:val="en-US"/>
        </w:rPr>
        <w:t>Development of an intelligent system to provide direct sources of answers for flood management awareness in urban areas.</w:t>
      </w:r>
    </w:p>
    <w:p w14:paraId="2871052D" w14:textId="77777777" w:rsidR="0029123F" w:rsidRPr="00AA1F01" w:rsidRDefault="0029123F" w:rsidP="00454592">
      <w:pPr>
        <w:numPr>
          <w:ilvl w:val="0"/>
          <w:numId w:val="5"/>
        </w:numPr>
        <w:spacing w:line="276" w:lineRule="auto"/>
        <w:rPr>
          <w:rFonts w:cs="Times New Roman"/>
        </w:rPr>
      </w:pPr>
      <w:r w:rsidRPr="00AA1F01">
        <w:rPr>
          <w:rFonts w:cs="Times New Roman"/>
          <w:lang w:val="en-US"/>
        </w:rPr>
        <w:t>Easy extraction of model results through asking the Chatbot questions to determine low and high flows in urban drainage systems.</w:t>
      </w:r>
    </w:p>
    <w:p w14:paraId="12E050FD" w14:textId="77777777" w:rsidR="0029123F" w:rsidRPr="00AA1F01" w:rsidRDefault="0029123F" w:rsidP="00454592">
      <w:pPr>
        <w:numPr>
          <w:ilvl w:val="0"/>
          <w:numId w:val="5"/>
        </w:numPr>
        <w:spacing w:line="276" w:lineRule="auto"/>
        <w:rPr>
          <w:rFonts w:cs="Times New Roman"/>
        </w:rPr>
      </w:pPr>
      <w:r w:rsidRPr="00AA1F01">
        <w:rPr>
          <w:rFonts w:cs="Times New Roman"/>
          <w:lang w:val="en-US"/>
        </w:rPr>
        <w:lastRenderedPageBreak/>
        <w:t xml:space="preserve">Development of a decision support information system for use by citizens, </w:t>
      </w:r>
      <w:r w:rsidR="00AF4F54" w:rsidRPr="00AA1F01">
        <w:rPr>
          <w:rFonts w:cs="Times New Roman"/>
          <w:lang w:val="en-US"/>
        </w:rPr>
        <w:t xml:space="preserve">and to a lesser extent, </w:t>
      </w:r>
      <w:r w:rsidRPr="00AA1F01">
        <w:rPr>
          <w:rFonts w:cs="Times New Roman"/>
          <w:lang w:val="en-US"/>
        </w:rPr>
        <w:t>decision-makers and water managers.</w:t>
      </w:r>
    </w:p>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29123F" w:rsidRPr="00AA1F01" w14:paraId="1DA7F8E1" w14:textId="77777777" w:rsidTr="004E1F84">
        <w:tc>
          <w:tcPr>
            <w:tcW w:w="9075" w:type="dxa"/>
            <w:tcBorders>
              <w:top w:val="single" w:sz="4" w:space="0" w:color="auto"/>
              <w:left w:val="single" w:sz="4" w:space="0" w:color="auto"/>
              <w:bottom w:val="single" w:sz="4" w:space="0" w:color="auto"/>
              <w:right w:val="single" w:sz="4" w:space="0" w:color="auto"/>
            </w:tcBorders>
            <w:hideMark/>
          </w:tcPr>
          <w:p w14:paraId="428FB1E2" w14:textId="77777777" w:rsidR="0029123F" w:rsidRPr="00AA1F01" w:rsidRDefault="006A4AA7" w:rsidP="0005014D">
            <w:pPr>
              <w:spacing w:line="276" w:lineRule="auto"/>
              <w:ind w:left="360"/>
              <w:rPr>
                <w:rFonts w:cs="Times New Roman"/>
              </w:rPr>
            </w:pPr>
            <w:r>
              <w:rPr>
                <w:rFonts w:cs="Times New Roman"/>
              </w:rPr>
              <w:t>C</w:t>
            </w:r>
            <w:r w:rsidR="0029123F" w:rsidRPr="00AA1F01">
              <w:rPr>
                <w:rFonts w:cs="Times New Roman"/>
              </w:rPr>
              <w:t xml:space="preserve">hapter </w:t>
            </w:r>
            <w:r>
              <w:rPr>
                <w:rFonts w:cs="Times New Roman"/>
              </w:rPr>
              <w:t>1</w:t>
            </w:r>
            <w:r w:rsidR="0029123F" w:rsidRPr="00AA1F01">
              <w:rPr>
                <w:rFonts w:cs="Times New Roman"/>
              </w:rPr>
              <w:t xml:space="preserve">introduced </w:t>
            </w:r>
            <w:r>
              <w:rPr>
                <w:rFonts w:cs="Times New Roman"/>
              </w:rPr>
              <w:t xml:space="preserve">the </w:t>
            </w:r>
            <w:r w:rsidR="0029123F" w:rsidRPr="00AA1F01">
              <w:rPr>
                <w:rFonts w:cs="Times New Roman"/>
              </w:rPr>
              <w:t>basic concepts o</w:t>
            </w:r>
            <w:r>
              <w:rPr>
                <w:rFonts w:cs="Times New Roman"/>
              </w:rPr>
              <w:t>f</w:t>
            </w:r>
            <w:r w:rsidR="0029123F" w:rsidRPr="00AA1F01">
              <w:rPr>
                <w:rFonts w:cs="Times New Roman"/>
              </w:rPr>
              <w:t xml:space="preserve"> Chatbots. The processes involved from the time a user types their request until they receive a response from the Chatbot were discussed. </w:t>
            </w:r>
            <w:r>
              <w:rPr>
                <w:rFonts w:cs="Times New Roman"/>
              </w:rPr>
              <w:t>Then</w:t>
            </w:r>
            <w:r w:rsidR="0029123F" w:rsidRPr="00AA1F01">
              <w:rPr>
                <w:rFonts w:cs="Times New Roman"/>
              </w:rPr>
              <w:t>, a discussion of flooding in urban areas in light of extreme rainfall events resulting from changes in climate and growth in the urban population was done. Together with this, a description of how flooding occurs resulting from interactions between major and minor flows was included. Following that, a statement problem was defined together with the objectives and research questions to address these problems. Finally, the innovation of the study and the practical value were expounded on.</w:t>
            </w:r>
            <w:r>
              <w:rPr>
                <w:rFonts w:cs="Times New Roman"/>
              </w:rPr>
              <w:t xml:space="preserve"> In Chapter 2 a review of related literature will be done. </w:t>
            </w:r>
          </w:p>
        </w:tc>
      </w:tr>
    </w:tbl>
    <w:p w14:paraId="5003980B" w14:textId="77777777" w:rsidR="00EC2ACA" w:rsidRDefault="00EC2ACA" w:rsidP="0005014D">
      <w:pPr>
        <w:spacing w:line="276" w:lineRule="auto"/>
      </w:pPr>
      <w:r>
        <w:br w:type="page"/>
      </w:r>
    </w:p>
    <w:p w14:paraId="34ECC2B3" w14:textId="77777777" w:rsidR="00EC2ACA" w:rsidRDefault="00023203" w:rsidP="0005014D">
      <w:pPr>
        <w:pStyle w:val="Heading1Chapter"/>
        <w:spacing w:line="276" w:lineRule="auto"/>
      </w:pPr>
      <w:bookmarkStart w:id="27" w:name="_Toc102979644"/>
      <w:r>
        <w:lastRenderedPageBreak/>
        <w:t>Literature Review</w:t>
      </w:r>
      <w:bookmarkEnd w:id="27"/>
    </w:p>
    <w:p w14:paraId="79F62BA9" w14:textId="77777777" w:rsidR="00AA1F01" w:rsidRDefault="00AA1F01" w:rsidP="0005014D">
      <w:pPr>
        <w:pStyle w:val="ListParagraph"/>
        <w:spacing w:line="276" w:lineRule="auto"/>
        <w:ind w:left="0"/>
      </w:pPr>
      <w:r>
        <w:t>For every study, a review of literature is necessary to learn from other researchers’ successes and failures and thus identify any gaps that need further research. This chapter, therefore, outlines the literature reviewed to better understand urban flooding,</w:t>
      </w:r>
      <w:r w:rsidR="00B04B7D">
        <w:t xml:space="preserve"> decision support systems and finally, </w:t>
      </w:r>
      <w:r>
        <w:t>the chatbot technology</w:t>
      </w:r>
      <w:r w:rsidR="00B04B7D">
        <w:t>.</w:t>
      </w:r>
      <w:r>
        <w:t xml:space="preserve"> The chapter expounds on the ideas introduced in Chapter 1 and sets the foundation for the methodology and results outlined in the proceeding chapters. </w:t>
      </w:r>
    </w:p>
    <w:p w14:paraId="73F5DC0A" w14:textId="77777777" w:rsidR="00810895" w:rsidRDefault="00810895" w:rsidP="0005014D">
      <w:pPr>
        <w:pStyle w:val="ListParagraph"/>
        <w:spacing w:line="276" w:lineRule="auto"/>
      </w:pPr>
    </w:p>
    <w:p w14:paraId="3A077055" w14:textId="77777777" w:rsidR="00042DA8" w:rsidRDefault="00320F65" w:rsidP="0005014D">
      <w:pPr>
        <w:pStyle w:val="Heading2"/>
        <w:spacing w:line="276" w:lineRule="auto"/>
      </w:pPr>
      <w:bookmarkStart w:id="28" w:name="_Toc102979645"/>
      <w:r>
        <w:t>Pluvial</w:t>
      </w:r>
      <w:r w:rsidR="00042DA8">
        <w:t xml:space="preserve"> Floods</w:t>
      </w:r>
      <w:bookmarkEnd w:id="28"/>
    </w:p>
    <w:p w14:paraId="4A6D3ABB" w14:textId="23AB6A3C" w:rsidR="00E332F8" w:rsidRDefault="007849AC" w:rsidP="0005014D">
      <w:pPr>
        <w:spacing w:line="276" w:lineRule="auto"/>
        <w:rPr>
          <w:rStyle w:val="fontstyle01"/>
          <w:rFonts w:ascii="Times New Roman" w:hAnsi="Times New Roman" w:cs="Times New Roman"/>
        </w:rPr>
      </w:pPr>
      <w:r w:rsidRPr="00E332F8">
        <w:rPr>
          <w:rStyle w:val="fontstyle01"/>
          <w:rFonts w:ascii="Times New Roman" w:hAnsi="Times New Roman" w:cs="Times New Roman"/>
        </w:rPr>
        <w:t>The catastrophic impacts of floods are felt annually in various areas across the globe</w:t>
      </w:r>
      <w:r w:rsidR="00E332F8">
        <w:rPr>
          <w:rStyle w:val="fontstyle01"/>
          <w:rFonts w:ascii="Times New Roman" w:hAnsi="Times New Roman" w:cs="Times New Roman"/>
        </w:rPr>
        <w:t xml:space="preserve">. </w:t>
      </w:r>
      <w:r w:rsidR="00A83419">
        <w:rPr>
          <w:rStyle w:val="fontstyle01"/>
          <w:rFonts w:ascii="Times New Roman" w:hAnsi="Times New Roman" w:cs="Times New Roman"/>
        </w:rPr>
        <w:t xml:space="preserve">The </w:t>
      </w:r>
      <w:r w:rsidR="00A83419" w:rsidRPr="00E51B88">
        <w:rPr>
          <w:rStyle w:val="fontstyle01"/>
          <w:rFonts w:ascii="Times New Roman" w:hAnsi="Times New Roman" w:cs="Times New Roman"/>
        </w:rPr>
        <w:t xml:space="preserve">Dartmouth Flood Observatory reports the death of more than 500000 people and the displacement of more than 650 million during the period 1985-2014. Economic damages during the same period are estimated to be around US$800 billion making floods one of the costliest of natural disasters </w:t>
      </w:r>
      <w:r w:rsidR="00E51B88">
        <w:rPr>
          <w:rStyle w:val="fontstyle01"/>
          <w:rFonts w:ascii="Times New Roman" w:hAnsi="Times New Roman" w:cs="Times New Roman"/>
        </w:rPr>
        <w:t>o</w:t>
      </w:r>
      <w:r w:rsidR="00A83419" w:rsidRPr="00E51B88">
        <w:rPr>
          <w:rStyle w:val="fontstyle01"/>
          <w:rFonts w:ascii="Times New Roman" w:hAnsi="Times New Roman" w:cs="Times New Roman"/>
        </w:rPr>
        <w:t xml:space="preserve">n the globe </w:t>
      </w:r>
      <w:r w:rsidR="00A83419" w:rsidRPr="00E51B88">
        <w:rPr>
          <w:rStyle w:val="fontstyle01"/>
          <w:rFonts w:ascii="Times New Roman" w:hAnsi="Times New Roman" w:cs="Times New Roman"/>
        </w:rPr>
        <w:fldChar w:fldCharType="begin"/>
      </w:r>
      <w:r w:rsidR="00A83419" w:rsidRPr="00E51B88">
        <w:rPr>
          <w:rStyle w:val="fontstyle01"/>
          <w:rFonts w:ascii="Times New Roman" w:hAnsi="Times New Roman" w:cs="Times New Roman"/>
        </w:rPr>
        <w:instrText xml:space="preserve"> ADDIN EN.CITE &lt;EndNote&gt;&lt;Cite&gt;&lt;Author&gt;Kocornik-Mina&lt;/Author&gt;&lt;Year&gt;2020&lt;/Year&gt;&lt;RecNum&gt;141&lt;/RecNum&gt;&lt;DisplayText&gt;(Kocornik-Mina, et al., 2020)&lt;/DisplayText&gt;&lt;record&gt;&lt;rec-number&gt;141&lt;/rec-number&gt;&lt;foreign-keys&gt;&lt;key app="EN" db-id="efw09vxs2vw0x2evaxmpt2xma2xax0s25200" timestamp="1644737838"&gt;141&lt;/key&gt;&lt;/foreign-keys&gt;&lt;ref-type name="Journal Article"&gt;17&lt;/ref-type&gt;&lt;contributors&gt;&lt;authors&gt;&lt;author&gt;Kocornik-Mina, Adriana&lt;/author&gt;&lt;author&gt;McDermott, Thomas K. J.&lt;/author&gt;&lt;author&gt;Michaels, Guy&lt;/author&gt;&lt;author&gt;Rauch, Ferdinand&lt;/author&gt;&lt;/authors&gt;&lt;/contributors&gt;&lt;titles&gt;&lt;title&gt;Flooded Cities&lt;/title&gt;&lt;secondary-title&gt;American Economic Journal: Applied Economics&lt;/secondary-title&gt;&lt;/titles&gt;&lt;periodical&gt;&lt;full-title&gt;American Economic Journal: Applied Economics&lt;/full-title&gt;&lt;/periodical&gt;&lt;pages&gt;35-66&lt;/pages&gt;&lt;volume&gt;12&lt;/volume&gt;&lt;number&gt;2&lt;/number&gt;&lt;dates&gt;&lt;year&gt;2020&lt;/year&gt;&lt;/dates&gt;&lt;urls&gt;&lt;related-urls&gt;&lt;url&gt;https://www.aeaweb.org/articles?id=10.1257/app.20170066&lt;/url&gt;&lt;/related-urls&gt;&lt;/urls&gt;&lt;electronic-resource-num&gt;10.1257/app.20170066&lt;/electronic-resource-num&gt;&lt;/record&gt;&lt;/Cite&gt;&lt;/EndNote&gt;</w:instrText>
      </w:r>
      <w:r w:rsidR="00A83419" w:rsidRPr="00E51B88">
        <w:rPr>
          <w:rStyle w:val="fontstyle01"/>
          <w:rFonts w:ascii="Times New Roman" w:hAnsi="Times New Roman" w:cs="Times New Roman"/>
        </w:rPr>
        <w:fldChar w:fldCharType="separate"/>
      </w:r>
      <w:r w:rsidR="00A83419" w:rsidRPr="00E51B88">
        <w:rPr>
          <w:rStyle w:val="fontstyle01"/>
          <w:rFonts w:ascii="Times New Roman" w:hAnsi="Times New Roman" w:cs="Times New Roman"/>
          <w:noProof/>
        </w:rPr>
        <w:t>(Kocornik-Mina, et al., 2020)</w:t>
      </w:r>
      <w:r w:rsidR="00A83419" w:rsidRPr="00E51B88">
        <w:rPr>
          <w:rStyle w:val="fontstyle01"/>
          <w:rFonts w:ascii="Times New Roman" w:hAnsi="Times New Roman" w:cs="Times New Roman"/>
        </w:rPr>
        <w:fldChar w:fldCharType="end"/>
      </w:r>
      <w:r w:rsidR="00A83419" w:rsidRPr="00E51B88">
        <w:rPr>
          <w:rStyle w:val="fontstyle01"/>
          <w:rFonts w:ascii="Times New Roman" w:hAnsi="Times New Roman" w:cs="Times New Roman"/>
        </w:rPr>
        <w:t xml:space="preserve">. </w:t>
      </w:r>
      <w:r w:rsidR="00A83419">
        <w:rPr>
          <w:rFonts w:cs="Times New Roman"/>
          <w:szCs w:val="24"/>
          <w:lang w:val="en-US"/>
        </w:rPr>
        <w:t xml:space="preserve">In Europe alone, </w:t>
      </w:r>
      <w:r w:rsidR="00A83419" w:rsidRPr="00AA1F01">
        <w:rPr>
          <w:rFonts w:cs="Times New Roman"/>
          <w:szCs w:val="24"/>
          <w:lang w:val="en-US"/>
        </w:rPr>
        <w:t xml:space="preserve">direct flood damages between 2000 and 2012 were estimated to have been around 4.9 billion Euros per annum </w:t>
      </w:r>
      <w:r w:rsidR="00A83419" w:rsidRPr="00AA1F01">
        <w:rPr>
          <w:rFonts w:cs="Times New Roman"/>
          <w:szCs w:val="24"/>
          <w:lang w:val="en-US"/>
        </w:rPr>
        <w:fldChar w:fldCharType="begin"/>
      </w:r>
      <w:r w:rsidR="00A83419" w:rsidRPr="00AA1F01">
        <w:rPr>
          <w:rFonts w:cs="Times New Roman"/>
          <w:szCs w:val="24"/>
          <w:lang w:val="en-US"/>
        </w:rPr>
        <w:instrText xml:space="preserve"> ADDIN EN.CITE &lt;EndNote&gt;&lt;Cite&gt;&lt;Author&gt;Sörensen&lt;/Author&gt;&lt;Year&gt;2016&lt;/Year&gt;&lt;RecNum&gt;108&lt;/RecNum&gt;&lt;DisplayText&gt;(Sörensen, et al., 2016)&lt;/DisplayText&gt;&lt;record&gt;&lt;rec-number&gt;108&lt;/rec-number&gt;&lt;foreign-keys&gt;&lt;key app="EN" db-id="efw09vxs2vw0x2evaxmpt2xma2xax0s25200" timestamp="1634849593"&gt;108&lt;/key&gt;&lt;/foreign-keys&gt;&lt;ref-type name="Journal Article"&gt;17&lt;/ref-type&gt;&lt;contributors&gt;&lt;authors&gt;&lt;author&gt;Sörensen, Johanna&lt;/author&gt;&lt;author&gt;Persson, Andreas&lt;/author&gt;&lt;author&gt;Sternudd, Catharina&lt;/author&gt;&lt;author&gt;Aspegren, Henrik&lt;/author&gt;&lt;author&gt;Nilsson, Jerry&lt;/author&gt;&lt;author&gt;Nordström, Jonas&lt;/author&gt;&lt;author&gt;Jönsson, Karin&lt;/author&gt;&lt;author&gt;Mottaghi, Misagh&lt;/author&gt;&lt;author&gt;Becker, Per&lt;/author&gt;&lt;author&gt;Pilesjö, Petter&lt;/author&gt;&lt;author&gt;Larsson, Rolf&lt;/author&gt;&lt;author&gt;Berndtsson, Ronny&lt;/author&gt;&lt;author&gt;Mobini, Shifteh&lt;/author&gt;&lt;/authors&gt;&lt;/contributors&gt;&lt;titles&gt;&lt;title&gt;Re-Thinking Urban Flood Management—Time for a Regime Shift&lt;/title&gt;&lt;secondary-title&gt;Water&lt;/secondary-title&gt;&lt;/titles&gt;&lt;periodical&gt;&lt;full-title&gt;Water&lt;/full-title&gt;&lt;/periodical&gt;&lt;volume&gt;8&lt;/volume&gt;&lt;number&gt;8&lt;/number&gt;&lt;section&gt;332&lt;/section&gt;&lt;dates&gt;&lt;year&gt;2016&lt;/year&gt;&lt;/dates&gt;&lt;isbn&gt;2073-4441&lt;/isbn&gt;&lt;urls&gt;&lt;/urls&gt;&lt;electronic-resource-num&gt;10.3390/w8080332&lt;/electronic-resource-num&gt;&lt;/record&gt;&lt;/Cite&gt;&lt;/EndNote&gt;</w:instrText>
      </w:r>
      <w:r w:rsidR="00A83419" w:rsidRPr="00AA1F01">
        <w:rPr>
          <w:rFonts w:cs="Times New Roman"/>
          <w:szCs w:val="24"/>
          <w:lang w:val="en-US"/>
        </w:rPr>
        <w:fldChar w:fldCharType="separate"/>
      </w:r>
      <w:r w:rsidR="00A83419" w:rsidRPr="00AA1F01">
        <w:rPr>
          <w:rFonts w:cs="Times New Roman"/>
          <w:noProof/>
          <w:szCs w:val="24"/>
          <w:lang w:val="en-US"/>
        </w:rPr>
        <w:t>(Sörensen, et al., 2016)</w:t>
      </w:r>
      <w:r w:rsidR="00A83419" w:rsidRPr="00AA1F01">
        <w:rPr>
          <w:rFonts w:cs="Times New Roman"/>
          <w:szCs w:val="24"/>
          <w:lang w:val="en-US"/>
        </w:rPr>
        <w:fldChar w:fldCharType="end"/>
      </w:r>
      <w:r w:rsidR="00A83419" w:rsidRPr="00AA1F01">
        <w:rPr>
          <w:rFonts w:cs="Times New Roman"/>
          <w:szCs w:val="24"/>
          <w:lang w:val="en-US"/>
        </w:rPr>
        <w:t>.</w:t>
      </w:r>
      <w:r w:rsidR="00100CE3">
        <w:rPr>
          <w:rFonts w:cs="Times New Roman"/>
          <w:szCs w:val="24"/>
          <w:lang w:val="en-US"/>
        </w:rPr>
        <w:t xml:space="preserve"> In the year 2021,</w:t>
      </w:r>
      <w:r w:rsidR="00A83419" w:rsidRPr="00AA1F01">
        <w:rPr>
          <w:rFonts w:cs="Times New Roman"/>
          <w:szCs w:val="24"/>
          <w:lang w:val="en-US"/>
        </w:rPr>
        <w:t xml:space="preserve"> </w:t>
      </w:r>
      <w:r w:rsidR="00100CE3">
        <w:rPr>
          <w:rFonts w:cs="Times New Roman"/>
          <w:szCs w:val="24"/>
          <w:lang w:val="en-US"/>
        </w:rPr>
        <w:t>European flood damages are estimated to have been around 10 billion Euros. Focusing on flood impacts on humans, t</w:t>
      </w:r>
      <w:r w:rsidR="00922FE9" w:rsidRPr="00BC66CA">
        <w:rPr>
          <w:rStyle w:val="fontstyle01"/>
          <w:rFonts w:ascii="Times New Roman" w:hAnsi="Times New Roman" w:cs="Times New Roman"/>
        </w:rPr>
        <w:t xml:space="preserve">he </w:t>
      </w:r>
      <w:r w:rsidR="00E332F8" w:rsidRPr="00BC66CA">
        <w:rPr>
          <w:rStyle w:val="fontstyle01"/>
          <w:rFonts w:ascii="Times New Roman" w:hAnsi="Times New Roman" w:cs="Times New Roman"/>
        </w:rPr>
        <w:t>I</w:t>
      </w:r>
      <w:r w:rsidR="00E51B88" w:rsidRPr="00BC66CA">
        <w:rPr>
          <w:rStyle w:val="fontstyle01"/>
          <w:rFonts w:ascii="Times New Roman" w:hAnsi="Times New Roman" w:cs="Times New Roman"/>
        </w:rPr>
        <w:t xml:space="preserve">nternal </w:t>
      </w:r>
      <w:r w:rsidR="00E332F8" w:rsidRPr="00BC66CA">
        <w:rPr>
          <w:rStyle w:val="fontstyle01"/>
          <w:rFonts w:ascii="Times New Roman" w:hAnsi="Times New Roman" w:cs="Times New Roman"/>
        </w:rPr>
        <w:t>D</w:t>
      </w:r>
      <w:r w:rsidR="00E51B88" w:rsidRPr="00BC66CA">
        <w:rPr>
          <w:rStyle w:val="fontstyle01"/>
          <w:rFonts w:ascii="Times New Roman" w:hAnsi="Times New Roman" w:cs="Times New Roman"/>
        </w:rPr>
        <w:t xml:space="preserve">isplacement </w:t>
      </w:r>
      <w:r w:rsidR="00E332F8" w:rsidRPr="00BC66CA">
        <w:rPr>
          <w:rStyle w:val="fontstyle01"/>
          <w:rFonts w:ascii="Times New Roman" w:hAnsi="Times New Roman" w:cs="Times New Roman"/>
        </w:rPr>
        <w:t>M</w:t>
      </w:r>
      <w:r w:rsidR="00E51B88" w:rsidRPr="00BC66CA">
        <w:rPr>
          <w:rStyle w:val="fontstyle01"/>
          <w:rFonts w:ascii="Times New Roman" w:hAnsi="Times New Roman" w:cs="Times New Roman"/>
        </w:rPr>
        <w:t xml:space="preserve">onitoring </w:t>
      </w:r>
      <w:r w:rsidR="00E332F8" w:rsidRPr="00BC66CA">
        <w:rPr>
          <w:rStyle w:val="fontstyle01"/>
          <w:rFonts w:ascii="Times New Roman" w:hAnsi="Times New Roman" w:cs="Times New Roman"/>
        </w:rPr>
        <w:t>C</w:t>
      </w:r>
      <w:r w:rsidR="00E51B88" w:rsidRPr="00BC66CA">
        <w:rPr>
          <w:rStyle w:val="fontstyle01"/>
          <w:rFonts w:ascii="Times New Roman" w:hAnsi="Times New Roman" w:cs="Times New Roman"/>
        </w:rPr>
        <w:t xml:space="preserve">entre </w:t>
      </w:r>
      <w:r w:rsidR="00000302" w:rsidRPr="00BC66CA">
        <w:rPr>
          <w:rStyle w:val="fontstyle01"/>
          <w:rFonts w:ascii="Times New Roman" w:hAnsi="Times New Roman" w:cs="Times New Roman"/>
        </w:rPr>
        <w:fldChar w:fldCharType="begin"/>
      </w:r>
      <w:r w:rsidR="00EF34A3" w:rsidRPr="00BC66CA">
        <w:rPr>
          <w:rStyle w:val="fontstyle01"/>
          <w:rFonts w:ascii="Times New Roman" w:hAnsi="Times New Roman" w:cs="Times New Roman"/>
        </w:rPr>
        <w:instrText xml:space="preserve"> ADDIN EN.CITE &lt;EndNote&gt;&lt;Cite AuthorYear="1"&gt;&lt;Author&gt;IDMC&lt;/Author&gt;&lt;Year&gt;2019&lt;/Year&gt;&lt;RecNum&gt;142&lt;/RecNum&gt;&lt;DisplayText&gt;IDMC (2019)&lt;/DisplayText&gt;&lt;record&gt;&lt;rec-number&gt;142&lt;/rec-number&gt;&lt;foreign-keys&gt;&lt;key app="EN" db-id="efw09vxs2vw0x2evaxmpt2xma2xax0s25200" timestamp="1644769882"&gt;142&lt;/key&gt;&lt;/foreign-keys&gt;&lt;ref-type name="Report"&gt;27&lt;/ref-type&gt;&lt;contributors&gt;&lt;authors&gt;&lt;author&gt;IDMC&lt;/author&gt;&lt;/authors&gt;&lt;/contributors&gt;&lt;titles&gt;&lt;title&gt;Global Report on Internal Displacement&lt;/title&gt;&lt;/titles&gt;&lt;dates&gt;&lt;year&gt;2019&lt;/year&gt;&lt;/dates&gt;&lt;publisher&gt;Internal Displacement Monitoring Centre&lt;/publisher&gt;&lt;urls&gt;&lt;/urls&gt;&lt;/record&gt;&lt;/Cite&gt;&lt;/EndNote&gt;</w:instrText>
      </w:r>
      <w:r w:rsidR="00000302" w:rsidRPr="00BC66CA">
        <w:rPr>
          <w:rStyle w:val="fontstyle01"/>
          <w:rFonts w:ascii="Times New Roman" w:hAnsi="Times New Roman" w:cs="Times New Roman"/>
        </w:rPr>
        <w:fldChar w:fldCharType="separate"/>
      </w:r>
      <w:r w:rsidR="00EF34A3" w:rsidRPr="00BC66CA">
        <w:rPr>
          <w:rStyle w:val="fontstyle01"/>
          <w:rFonts w:ascii="Times New Roman" w:hAnsi="Times New Roman" w:cs="Times New Roman"/>
          <w:noProof/>
        </w:rPr>
        <w:t>IDMC (2019)</w:t>
      </w:r>
      <w:r w:rsidR="00000302" w:rsidRPr="00BC66CA">
        <w:rPr>
          <w:rStyle w:val="fontstyle01"/>
          <w:rFonts w:ascii="Times New Roman" w:hAnsi="Times New Roman" w:cs="Times New Roman"/>
        </w:rPr>
        <w:fldChar w:fldCharType="end"/>
      </w:r>
      <w:r w:rsidR="00E332F8" w:rsidRPr="00BC66CA">
        <w:rPr>
          <w:rStyle w:val="fontstyle01"/>
          <w:rFonts w:ascii="Times New Roman" w:hAnsi="Times New Roman" w:cs="Times New Roman"/>
        </w:rPr>
        <w:t xml:space="preserve"> 2019,</w:t>
      </w:r>
      <w:r w:rsidR="00E332F8">
        <w:rPr>
          <w:rStyle w:val="fontstyle01"/>
          <w:rFonts w:ascii="Times New Roman" w:hAnsi="Times New Roman" w:cs="Times New Roman"/>
        </w:rPr>
        <w:t xml:space="preserve"> reports that annually, on average, floods leave around 17 million people at risk of displacement and 80% of these are urban or peri-urban dwellers. </w:t>
      </w:r>
      <w:r w:rsidR="00186035">
        <w:rPr>
          <w:rStyle w:val="fontstyle01"/>
          <w:rFonts w:ascii="Times New Roman" w:hAnsi="Times New Roman" w:cs="Times New Roman"/>
        </w:rPr>
        <w:fldChar w:fldCharType="begin"/>
      </w:r>
      <w:r w:rsidR="00186035">
        <w:rPr>
          <w:rStyle w:val="fontstyle01"/>
          <w:rFonts w:ascii="Times New Roman" w:hAnsi="Times New Roman" w:cs="Times New Roman"/>
        </w:rPr>
        <w:instrText xml:space="preserve"> REF _Ref95677846 \h </w:instrText>
      </w:r>
      <w:r w:rsidR="0005014D">
        <w:rPr>
          <w:rStyle w:val="fontstyle01"/>
          <w:rFonts w:ascii="Times New Roman" w:hAnsi="Times New Roman" w:cs="Times New Roman"/>
        </w:rPr>
        <w:instrText xml:space="preserve"> \* MERGEFORMAT </w:instrText>
      </w:r>
      <w:r w:rsidR="00186035">
        <w:rPr>
          <w:rStyle w:val="fontstyle01"/>
          <w:rFonts w:ascii="Times New Roman" w:hAnsi="Times New Roman" w:cs="Times New Roman"/>
        </w:rPr>
      </w:r>
      <w:r w:rsidR="00186035">
        <w:rPr>
          <w:rStyle w:val="fontstyle01"/>
          <w:rFonts w:ascii="Times New Roman" w:hAnsi="Times New Roman" w:cs="Times New Roman"/>
        </w:rPr>
        <w:fldChar w:fldCharType="separate"/>
      </w:r>
      <w:r w:rsidR="00CB640D">
        <w:t xml:space="preserve">Figure </w:t>
      </w:r>
      <w:r w:rsidR="00CB640D">
        <w:rPr>
          <w:noProof/>
        </w:rPr>
        <w:t>1</w:t>
      </w:r>
      <w:r w:rsidR="00186035">
        <w:rPr>
          <w:rStyle w:val="fontstyle01"/>
          <w:rFonts w:ascii="Times New Roman" w:hAnsi="Times New Roman" w:cs="Times New Roman"/>
        </w:rPr>
        <w:fldChar w:fldCharType="end"/>
      </w:r>
      <w:r w:rsidR="00E332F8">
        <w:rPr>
          <w:rStyle w:val="fontstyle01"/>
          <w:rFonts w:ascii="Times New Roman" w:hAnsi="Times New Roman" w:cs="Times New Roman"/>
        </w:rPr>
        <w:t xml:space="preserve"> shows the proportion of the number of people </w:t>
      </w:r>
      <w:r w:rsidR="00A83419">
        <w:rPr>
          <w:rStyle w:val="fontstyle01"/>
          <w:rFonts w:ascii="Times New Roman" w:hAnsi="Times New Roman" w:cs="Times New Roman"/>
        </w:rPr>
        <w:t xml:space="preserve">at risk of being </w:t>
      </w:r>
      <w:r w:rsidR="00E332F8">
        <w:rPr>
          <w:rStyle w:val="fontstyle01"/>
          <w:rFonts w:ascii="Times New Roman" w:hAnsi="Times New Roman" w:cs="Times New Roman"/>
        </w:rPr>
        <w:t>displaced by floods</w:t>
      </w:r>
      <w:r w:rsidR="00A83419">
        <w:rPr>
          <w:rStyle w:val="fontstyle01"/>
          <w:rFonts w:ascii="Times New Roman" w:hAnsi="Times New Roman" w:cs="Times New Roman"/>
        </w:rPr>
        <w:t xml:space="preserve"> annually</w:t>
      </w:r>
      <w:r w:rsidR="00E332F8">
        <w:rPr>
          <w:rStyle w:val="fontstyle01"/>
          <w:rFonts w:ascii="Times New Roman" w:hAnsi="Times New Roman" w:cs="Times New Roman"/>
        </w:rPr>
        <w:t xml:space="preserve"> per region, illustrating that a majority of these live in urban areas. </w:t>
      </w:r>
    </w:p>
    <w:p w14:paraId="5B72E735" w14:textId="77777777" w:rsidR="00C90ED4" w:rsidRDefault="00C90ED4" w:rsidP="0005014D">
      <w:pPr>
        <w:spacing w:line="276" w:lineRule="auto"/>
        <w:rPr>
          <w:rFonts w:cs="Times New Roman"/>
          <w:szCs w:val="24"/>
          <w:lang w:val="en-US"/>
        </w:rPr>
      </w:pPr>
    </w:p>
    <w:p w14:paraId="621CBCD6" w14:textId="77777777" w:rsidR="00C90ED4" w:rsidRPr="00501E2D" w:rsidRDefault="00C90ED4" w:rsidP="0005014D">
      <w:pPr>
        <w:spacing w:line="276" w:lineRule="auto"/>
        <w:rPr>
          <w:rFonts w:cs="Times New Roman"/>
          <w:szCs w:val="24"/>
          <w:lang w:val="en-US"/>
        </w:rPr>
      </w:pPr>
      <w:r w:rsidRPr="00501E2D">
        <w:rPr>
          <w:rStyle w:val="fontstyle01"/>
          <w:rFonts w:ascii="Times New Roman" w:hAnsi="Times New Roman" w:cs="Times New Roman"/>
        </w:rPr>
        <w:t xml:space="preserve">The occurrence of floods in urban areas is exacerbated </w:t>
      </w:r>
      <w:r w:rsidR="00F859E6">
        <w:rPr>
          <w:rStyle w:val="fontstyle01"/>
          <w:rFonts w:ascii="Times New Roman" w:hAnsi="Times New Roman" w:cs="Times New Roman"/>
        </w:rPr>
        <w:t>mainly</w:t>
      </w:r>
      <w:r w:rsidRPr="00501E2D">
        <w:rPr>
          <w:rStyle w:val="fontstyle01"/>
          <w:rFonts w:ascii="Times New Roman" w:hAnsi="Times New Roman" w:cs="Times New Roman"/>
        </w:rPr>
        <w:t xml:space="preserve">, by the increase in paved surfaces as construction increases to cater for the continuous increase in urban migration. </w:t>
      </w:r>
      <w:r w:rsidRPr="00AA1F01">
        <w:rPr>
          <w:rFonts w:cs="Times New Roman"/>
          <w:szCs w:val="24"/>
          <w:lang w:val="en-US"/>
        </w:rPr>
        <w:fldChar w:fldCharType="begin">
          <w:fldData xml:space="preserve">PEVuZE5vdGU+PENpdGUgQXV0aG9yWWVhcj0iMSI+PEF1dGhvcj5Tw7ZyZW5zZW48L0F1dGhvcj48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</w:fldData>
        </w:fldChar>
      </w:r>
      <w:r>
        <w:rPr>
          <w:rFonts w:cs="Times New Roman"/>
          <w:szCs w:val="24"/>
          <w:lang w:val="en-US"/>
        </w:rPr>
        <w:instrText xml:space="preserve"> ADDIN EN.CITE </w:instrText>
      </w:r>
      <w:r>
        <w:rPr>
          <w:rFonts w:cs="Times New Roman"/>
          <w:szCs w:val="24"/>
          <w:lang w:val="en-US"/>
        </w:rPr>
        <w:fldChar w:fldCharType="begin">
          <w:fldData xml:space="preserve">PEVuZE5vdGU+PENpdGUgQXV0aG9yWWVhcj0iMSI+PEF1dGhvcj5Tw7ZyZW5zZW48L0F1dGhvcj48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</w:fldData>
        </w:fldChar>
      </w:r>
      <w:r>
        <w:rPr>
          <w:rFonts w:cs="Times New Roman"/>
          <w:szCs w:val="24"/>
          <w:lang w:val="en-US"/>
        </w:rPr>
        <w:instrText xml:space="preserve"> ADDIN EN.CITE.DATA </w:instrText>
      </w:r>
      <w:r>
        <w:rPr>
          <w:rFonts w:cs="Times New Roman"/>
          <w:szCs w:val="24"/>
          <w:lang w:val="en-US"/>
        </w:rPr>
      </w:r>
      <w:r>
        <w:rPr>
          <w:rFonts w:cs="Times New Roman"/>
          <w:szCs w:val="24"/>
          <w:lang w:val="en-US"/>
        </w:rPr>
        <w:fldChar w:fldCharType="end"/>
      </w:r>
      <w:r w:rsidRPr="00AA1F01">
        <w:rPr>
          <w:rFonts w:cs="Times New Roman"/>
          <w:szCs w:val="24"/>
          <w:lang w:val="en-US"/>
        </w:rPr>
      </w:r>
      <w:r w:rsidRPr="00AA1F01">
        <w:rPr>
          <w:rFonts w:cs="Times New Roman"/>
          <w:szCs w:val="24"/>
          <w:lang w:val="en-US"/>
        </w:rPr>
        <w:fldChar w:fldCharType="separate"/>
      </w:r>
      <w:r>
        <w:rPr>
          <w:rFonts w:cs="Times New Roman"/>
          <w:noProof/>
          <w:szCs w:val="24"/>
          <w:lang w:val="en-US"/>
        </w:rPr>
        <w:t>Sörensen, et al. (2016)</w:t>
      </w:r>
      <w:r w:rsidRPr="00AA1F01">
        <w:rPr>
          <w:rFonts w:cs="Times New Roman"/>
          <w:szCs w:val="24"/>
          <w:lang w:val="en-US"/>
        </w:rPr>
        <w:fldChar w:fldCharType="end"/>
      </w:r>
      <w:r w:rsidRPr="00501E2D">
        <w:rPr>
          <w:rFonts w:cs="Times New Roman"/>
          <w:szCs w:val="24"/>
          <w:lang w:val="en-US"/>
        </w:rPr>
        <w:t xml:space="preserve"> highlight </w:t>
      </w:r>
      <w:r w:rsidRPr="00501E2D">
        <w:rPr>
          <w:rStyle w:val="fontstyle01"/>
          <w:rFonts w:ascii="Times New Roman" w:hAnsi="Times New Roman" w:cs="Times New Roman"/>
        </w:rPr>
        <w:t>that a greater percentage (54%) of the world population now lives in urban areas and this value is expected to continue to rise.</w:t>
      </w:r>
      <w:r w:rsidR="00F859E6">
        <w:rPr>
          <w:rStyle w:val="fontstyle01"/>
          <w:rFonts w:ascii="Times New Roman" w:hAnsi="Times New Roman" w:cs="Times New Roman"/>
        </w:rPr>
        <w:t xml:space="preserve"> C</w:t>
      </w:r>
      <w:r w:rsidRPr="00501E2D">
        <w:rPr>
          <w:rFonts w:cs="Times New Roman"/>
          <w:szCs w:val="24"/>
          <w:lang w:val="en-US"/>
        </w:rPr>
        <w:t xml:space="preserve">onsequently, urban development continues to rise in response to this increase in urban migration </w:t>
      </w:r>
      <w:r w:rsidRPr="00501E2D">
        <w:rPr>
          <w:rFonts w:cs="Times New Roman"/>
          <w:szCs w:val="24"/>
          <w:lang w:val="en-US"/>
        </w:rPr>
        <w:fldChar w:fldCharType="begin"/>
      </w:r>
      <w:r w:rsidRPr="00501E2D">
        <w:rPr>
          <w:rFonts w:cs="Times New Roman"/>
          <w:szCs w:val="24"/>
          <w:lang w:val="en-US"/>
        </w:rPr>
        <w:instrText xml:space="preserve"> ADDIN EN.CITE &lt;EndNote&gt;&lt;Cite&gt;&lt;Author&gt;García&lt;/Author&gt;&lt;Year&gt;2015&lt;/Year&gt;&lt;RecNum&gt;107&lt;/RecNum&gt;&lt;DisplayText&gt;(García, et al., 2015)&lt;/DisplayText&gt;&lt;record&gt;&lt;rec-number&gt;107&lt;/rec-number&gt;&lt;foreign-keys&gt;&lt;key app="EN" db-id="efw09vxs2vw0x2evaxmpt2xma2xax0s25200" timestamp="1634849098"&gt;107&lt;/key&gt;&lt;/foreign-keys&gt;&lt;ref-type name="Journal Article"&gt;17&lt;/ref-type&gt;&lt;contributors&gt;&lt;authors&gt;&lt;author&gt;García, L.&lt;/author&gt;&lt;author&gt;Barreiro-Gomez, J.&lt;/author&gt;&lt;author&gt;Escobar, E.&lt;/author&gt;&lt;author&gt;Téllez, D.&lt;/author&gt;&lt;author&gt;Quijano, N.&lt;/author&gt;&lt;author&gt;Ocampo-Martinez, C.&lt;/author&gt;&lt;/authors&gt;&lt;/contributors&gt;&lt;titles&gt;&lt;title&gt;Modeling and real-time control of urban drainage systems: A review&lt;/title&gt;&lt;secondary-title&gt;Advances in Water Resources&lt;/secondary-title&gt;&lt;/titles&gt;&lt;periodical&gt;&lt;full-title&gt;Advances in Water Resources&lt;/full-title&gt;&lt;/periodical&gt;&lt;pages&gt;120-132&lt;/pages&gt;&lt;volume&gt;85&lt;/volume&gt;&lt;section&gt;120&lt;/section&gt;&lt;dates&gt;&lt;year&gt;2015&lt;/year&gt;&lt;/dates&gt;&lt;isbn&gt;03091708&lt;/isbn&gt;&lt;urls&gt;&lt;/urls&gt;&lt;electronic-resource-num&gt;10.1016/j.advwatres.2015.08.007&lt;/electronic-resource-num&gt;&lt;/record&gt;&lt;/Cite&gt;&lt;/EndNote&gt;</w:instrText>
      </w:r>
      <w:r w:rsidRPr="00501E2D">
        <w:rPr>
          <w:rFonts w:cs="Times New Roman"/>
          <w:szCs w:val="24"/>
          <w:lang w:val="en-US"/>
        </w:rPr>
        <w:fldChar w:fldCharType="separate"/>
      </w:r>
      <w:r w:rsidRPr="00501E2D">
        <w:rPr>
          <w:rFonts w:cs="Times New Roman"/>
          <w:noProof/>
          <w:szCs w:val="24"/>
          <w:lang w:val="en-US"/>
        </w:rPr>
        <w:t>(García, et al., 2015)</w:t>
      </w:r>
      <w:r w:rsidRPr="00501E2D">
        <w:rPr>
          <w:rFonts w:cs="Times New Roman"/>
          <w:szCs w:val="24"/>
          <w:lang w:val="en-US"/>
        </w:rPr>
        <w:fldChar w:fldCharType="end"/>
      </w:r>
      <w:r w:rsidRPr="00501E2D">
        <w:rPr>
          <w:rFonts w:cs="Times New Roman"/>
          <w:szCs w:val="24"/>
          <w:lang w:val="en-US"/>
        </w:rPr>
        <w:t>. This increased development leads to more paved surfaces which hinder infiltration</w:t>
      </w:r>
      <w:r w:rsidR="00F859E6">
        <w:rPr>
          <w:rFonts w:cs="Times New Roman"/>
          <w:szCs w:val="24"/>
          <w:lang w:val="en-US"/>
        </w:rPr>
        <w:t>,</w:t>
      </w:r>
      <w:r w:rsidRPr="00501E2D">
        <w:rPr>
          <w:rFonts w:cs="Times New Roman"/>
          <w:szCs w:val="24"/>
          <w:lang w:val="en-US"/>
        </w:rPr>
        <w:t xml:space="preserve"> leading to</w:t>
      </w:r>
      <w:r>
        <w:rPr>
          <w:rFonts w:cs="Times New Roman"/>
          <w:szCs w:val="24"/>
          <w:lang w:val="en-US"/>
        </w:rPr>
        <w:t xml:space="preserve"> reduced</w:t>
      </w:r>
      <w:r w:rsidRPr="00AA1F01">
        <w:rPr>
          <w:rFonts w:cs="Times New Roman"/>
          <w:szCs w:val="24"/>
          <w:lang w:val="en-US"/>
        </w:rPr>
        <w:t xml:space="preserve"> times of concentration and </w:t>
      </w:r>
      <w:r>
        <w:rPr>
          <w:rFonts w:cs="Times New Roman"/>
          <w:szCs w:val="24"/>
          <w:lang w:val="en-US"/>
        </w:rPr>
        <w:t>greater</w:t>
      </w:r>
      <w:r w:rsidRPr="00AA1F01">
        <w:rPr>
          <w:rFonts w:cs="Times New Roman"/>
          <w:szCs w:val="24"/>
          <w:lang w:val="en-US"/>
        </w:rPr>
        <w:t xml:space="preserve"> peak flows when it rains</w:t>
      </w:r>
      <w:r>
        <w:rPr>
          <w:rFonts w:cs="Times New Roman"/>
          <w:szCs w:val="24"/>
          <w:lang w:val="en-US"/>
        </w:rPr>
        <w:t xml:space="preserve"> </w:t>
      </w:r>
      <w:r w:rsidRPr="00AA1F01">
        <w:rPr>
          <w:rFonts w:cs="Times New Roman"/>
          <w:szCs w:val="24"/>
          <w:lang w:val="en-US"/>
        </w:rPr>
        <w:fldChar w:fldCharType="begin"/>
      </w:r>
      <w:r w:rsidRPr="00AA1F01">
        <w:rPr>
          <w:rFonts w:cs="Times New Roman"/>
          <w:szCs w:val="24"/>
          <w:lang w:val="en-US"/>
        </w:rPr>
        <w:instrText xml:space="preserve"> ADDIN EN.CITE &lt;EndNote&gt;&lt;Cite&gt;&lt;Author&gt;Eckart&lt;/Author&gt;&lt;Year&gt;2018&lt;/Year&gt;&lt;RecNum&gt;74&lt;/RecNum&gt;&lt;DisplayText&gt;(Eckart, et al., 2018)&lt;/DisplayText&gt;&lt;record&gt;&lt;rec-number&gt;74&lt;/rec-number&gt;&lt;foreign-keys&gt;&lt;key app="EN" db-id="efw09vxs2vw0x2evaxmpt2xma2xax0s25200" timestamp="1633276412"&gt;74&lt;/key&gt;&lt;/foreign-keys&gt;&lt;ref-type name="Journal Article"&gt;17&lt;/ref-type&gt;&lt;contributors&gt;&lt;authors&gt;&lt;author&gt;Eckart, Kyle&lt;/author&gt;&lt;author&gt;McPhee, Zach&lt;/author&gt;&lt;author&gt;Bolisetti, Tirupati&lt;/author&gt;&lt;/authors&gt;&lt;/contributors&gt;&lt;titles&gt;&lt;title&gt;Multiobjective optimization of low impact development stormwater controls&lt;/title&gt;&lt;secondary-title&gt;Journal of Hydrology&lt;/secondary-title&gt;&lt;/titles&gt;&lt;periodical&gt;&lt;full-title&gt;Journal of hydrology&lt;/full-title&gt;&lt;/periodical&gt;&lt;pages&gt;564-576&lt;/pages&gt;&lt;volume&gt;562&lt;/volume&gt;&lt;section&gt;564&lt;/section&gt;&lt;dates&gt;&lt;year&gt;2018&lt;/year&gt;&lt;/dates&gt;&lt;isbn&gt;00221694&lt;/isbn&gt;&lt;urls&gt;&lt;/urls&gt;&lt;electronic-resource-num&gt;10.1016/j.jhydrol.2018.04.068&lt;/electronic-resource-num&gt;&lt;/record&gt;&lt;/Cite&gt;&lt;/EndNote&gt;</w:instrText>
      </w:r>
      <w:r w:rsidRPr="00AA1F01">
        <w:rPr>
          <w:rFonts w:cs="Times New Roman"/>
          <w:szCs w:val="24"/>
          <w:lang w:val="en-US"/>
        </w:rPr>
        <w:fldChar w:fldCharType="separate"/>
      </w:r>
      <w:r w:rsidRPr="00AA1F01">
        <w:rPr>
          <w:rFonts w:cs="Times New Roman"/>
          <w:noProof/>
          <w:szCs w:val="24"/>
          <w:lang w:val="en-US"/>
        </w:rPr>
        <w:t>(Eckart, et al., 2018)</w:t>
      </w:r>
      <w:r w:rsidRPr="00AA1F01">
        <w:rPr>
          <w:rFonts w:cs="Times New Roman"/>
          <w:szCs w:val="24"/>
          <w:lang w:val="en-US"/>
        </w:rPr>
        <w:fldChar w:fldCharType="end"/>
      </w:r>
      <w:r>
        <w:rPr>
          <w:rFonts w:cs="Times New Roman"/>
          <w:szCs w:val="24"/>
          <w:lang w:val="en-US"/>
        </w:rPr>
        <w:t xml:space="preserve"> and thereby resulting in </w:t>
      </w:r>
      <w:r w:rsidRPr="00501E2D">
        <w:rPr>
          <w:rFonts w:cs="Times New Roman"/>
          <w:szCs w:val="24"/>
          <w:lang w:val="en-US"/>
        </w:rPr>
        <w:t xml:space="preserve">more flooding. </w:t>
      </w:r>
    </w:p>
    <w:p w14:paraId="03853CC1" w14:textId="77777777" w:rsidR="00C90ED4" w:rsidRDefault="00C90ED4" w:rsidP="0005014D">
      <w:pPr>
        <w:spacing w:line="276" w:lineRule="auto"/>
        <w:rPr>
          <w:rFonts w:cs="Times New Roman"/>
          <w:szCs w:val="24"/>
          <w:lang w:val="en-US"/>
        </w:rPr>
      </w:pPr>
    </w:p>
    <w:p w14:paraId="297877E1" w14:textId="77777777" w:rsidR="00E332F8" w:rsidRDefault="00E332F8" w:rsidP="00F859E6">
      <w:pPr>
        <w:keepNext/>
        <w:spacing w:line="276" w:lineRule="auto"/>
        <w:jc w:val="center"/>
      </w:pPr>
      <w:r w:rsidRPr="00E332F8">
        <w:rPr>
          <w:rStyle w:val="fontstyle01"/>
          <w:rFonts w:ascii="Times New Roman" w:hAnsi="Times New Roman" w:cs="Times New Roman"/>
          <w:noProof/>
        </w:rPr>
        <w:lastRenderedPageBreak/>
        <w:drawing>
          <wp:inline distT="0" distB="0" distL="0" distR="0" wp14:anchorId="643A9796" wp14:editId="36D63EFE">
            <wp:extent cx="5454198" cy="2800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7764" cy="2802181"/>
                    </a:xfrm>
                    <a:prstGeom prst="rect">
                      <a:avLst/>
                    </a:prstGeom>
                  </pic:spPr>
                </pic:pic>
              </a:graphicData>
            </a:graphic>
          </wp:inline>
        </w:drawing>
      </w:r>
    </w:p>
    <w:p w14:paraId="0D9BBC52" w14:textId="60B8DAE0" w:rsidR="00E332F8" w:rsidRDefault="00E332F8" w:rsidP="00F859E6">
      <w:pPr>
        <w:pStyle w:val="Caption"/>
        <w:spacing w:line="276" w:lineRule="auto"/>
        <w:rPr>
          <w:rStyle w:val="fontstyle01"/>
          <w:rFonts w:ascii="Times New Roman" w:hAnsi="Times New Roman" w:cs="Times New Roman"/>
        </w:rPr>
      </w:pPr>
      <w:bookmarkStart w:id="29" w:name="_Ref95677846"/>
      <w:bookmarkStart w:id="30" w:name="_Toc102979702"/>
      <w:r>
        <w:t xml:space="preserve">Figure </w:t>
      </w:r>
      <w:r w:rsidR="00827C07">
        <w:fldChar w:fldCharType="begin"/>
      </w:r>
      <w:r w:rsidR="00827C07">
        <w:instrText xml:space="preserve"> SEQ Figure \* ARABIC </w:instrText>
      </w:r>
      <w:r w:rsidR="00827C07">
        <w:fldChar w:fldCharType="separate"/>
      </w:r>
      <w:r w:rsidR="00CB640D">
        <w:rPr>
          <w:noProof/>
        </w:rPr>
        <w:t>1</w:t>
      </w:r>
      <w:r w:rsidR="00827C07">
        <w:rPr>
          <w:noProof/>
        </w:rPr>
        <w:fldChar w:fldCharType="end"/>
      </w:r>
      <w:bookmarkEnd w:id="29"/>
      <w:r>
        <w:t>: Flood displacement risk by region</w:t>
      </w:r>
      <w:bookmarkEnd w:id="30"/>
    </w:p>
    <w:p w14:paraId="2A945781" w14:textId="2ECF1A94" w:rsidR="00501E2D" w:rsidRDefault="00F859E6" w:rsidP="0005014D">
      <w:pPr>
        <w:spacing w:line="276" w:lineRule="auto"/>
        <w:rPr>
          <w:rFonts w:cs="Times New Roman"/>
          <w:szCs w:val="24"/>
          <w:lang w:val="en-US"/>
        </w:rPr>
      </w:pPr>
      <w:r>
        <w:rPr>
          <w:rStyle w:val="fontstyle01"/>
          <w:rFonts w:ascii="Times New Roman" w:hAnsi="Times New Roman" w:cs="Times New Roman"/>
        </w:rPr>
        <w:t>Furthermore</w:t>
      </w:r>
      <w:r w:rsidRPr="006754B7">
        <w:rPr>
          <w:rStyle w:val="fontstyle01"/>
          <w:rFonts w:ascii="Times New Roman" w:hAnsi="Times New Roman" w:cs="Times New Roman"/>
        </w:rPr>
        <w:t xml:space="preserve">, increased flooding results from the intensification and frequency of extreme precipitation </w:t>
      </w:r>
      <w:r w:rsidRPr="006754B7">
        <w:rPr>
          <w:rStyle w:val="fontstyle01"/>
          <w:rFonts w:ascii="Times New Roman" w:hAnsi="Times New Roman" w:cs="Times New Roman"/>
        </w:rPr>
        <w:fldChar w:fldCharType="begin"/>
      </w:r>
      <w:r w:rsidRPr="006754B7">
        <w:rPr>
          <w:rStyle w:val="fontstyle01"/>
          <w:rFonts w:ascii="Times New Roman" w:hAnsi="Times New Roman" w:cs="Times New Roman"/>
        </w:rPr>
        <w:instrText xml:space="preserve"> ADDIN EN.CITE &lt;EndNote&gt;&lt;Cite&gt;&lt;Author&gt;Salinas-Rodriguez&lt;/Author&gt;&lt;Year&gt;2018&lt;/Year&gt;&lt;RecNum&gt;77&lt;/RecNum&gt;&lt;DisplayText&gt;(Salinas-Rodriguez, et al., 2018, IPCC, 2021)&lt;/DisplayText&gt;&lt;record&gt;&lt;rec-number&gt;77&lt;/rec-number&gt;&lt;foreign-keys&gt;&lt;key app="EN" db-id="efw09vxs2vw0x2evaxmpt2xma2xax0s25200" timestamp="1633288920"&gt;77&lt;/key&gt;&lt;/foreign-keys&gt;&lt;ref-type name="Journal Article"&gt;17&lt;/ref-type&gt;&lt;contributors&gt;&lt;authors&gt;&lt;author&gt;Salinas-Rodriguez, Carlos&lt;/author&gt;&lt;author&gt;Gersonius, Berry&lt;/author&gt;&lt;author&gt;Zevenbergen, Chris&lt;/author&gt;&lt;author&gt;Serrano, David&lt;/author&gt;&lt;author&gt;Ashley, Richard&lt;/author&gt;&lt;/authors&gt;&lt;/contributors&gt;&lt;titles&gt;&lt;title&gt;A semi risk-based approach for managing urban drainage systems under extreme rainfall&lt;/title&gt;&lt;secondary-title&gt;Water&lt;/secondary-title&gt;&lt;/titles&gt;&lt;periodical&gt;&lt;full-title&gt;Water&lt;/full-title&gt;&lt;/periodical&gt;&lt;pages&gt;384&lt;/pages&gt;&lt;volume&gt;10&lt;/volume&gt;&lt;number&gt;4&lt;/number&gt;&lt;dates&gt;&lt;year&gt;2018&lt;/year&gt;&lt;/dates&gt;&lt;urls&gt;&lt;/urls&gt;&lt;/record&gt;&lt;/Cite&gt;&lt;Cite&gt;&lt;Author&gt;IPCC&lt;/Author&gt;&lt;Year&gt;2021&lt;/Year&gt;&lt;RecNum&gt;120&lt;/RecNum&gt;&lt;record&gt;&lt;rec-number&gt;120&lt;/rec-number&gt;&lt;foreign-keys&gt;&lt;key app="EN" db-id="efw09vxs2vw0x2evaxmpt2xma2xax0s25200" timestamp="1634934267"&gt;120&lt;/key&gt;&lt;/foreign-keys&gt;&lt;ref-type name="Report"&gt;27&lt;/ref-type&gt;&lt;contributors&gt;&lt;authors&gt;&lt;author&gt;IPCC, 2021:&lt;/author&gt;&lt;/authors&gt;&lt;secondary-authors&gt;&lt;author&gt;[Masson-Delmotte, V., P. Zhai, A. Pirani, S. L. Connors, C. Péan, S. Berger, N. Caud, Y. Chen, L. Goldfarb, M. I. Gomis, M. Huang, K. Leitzell, E. Lonnoy, J.B.R. Matthews, T. K. Maycock, T. Waterfield, O. Yelekçi, R. Yu and B. Zhou (eds.)]&lt;/author&gt;&lt;/secondary-authors&gt;&lt;tertiary-authors&gt;&lt;author&gt;Cambridge University Press. In Press.&lt;/author&gt;&lt;/tertiary-authors&gt;&lt;/contributors&gt;&lt;titles&gt;&lt;title&gt; Summary for Policymakers. In: Climate Change 2021: The Physical Science Basis. Contribution of Working Group I to the Sixth Assessment Report of the Intergovernmental Panel on Climate Change&lt;/title&gt;&lt;/titles&gt;&lt;pages&gt;42&lt;/pages&gt;&lt;dates&gt;&lt;year&gt;2021&lt;/year&gt;&lt;pub-dates&gt;&lt;date&gt;7 August 2021 17:00 CEST&lt;/date&gt;&lt;/pub-dates&gt;&lt;/dates&gt;&lt;urls&gt;&lt;/urls&gt;&lt;/record&gt;&lt;/Cite&gt;&lt;/EndNote&gt;</w:instrText>
      </w:r>
      <w:r w:rsidRPr="006754B7">
        <w:rPr>
          <w:rStyle w:val="fontstyle01"/>
          <w:rFonts w:ascii="Times New Roman" w:hAnsi="Times New Roman" w:cs="Times New Roman"/>
        </w:rPr>
        <w:fldChar w:fldCharType="separate"/>
      </w:r>
      <w:r w:rsidRPr="006754B7">
        <w:rPr>
          <w:rStyle w:val="fontstyle01"/>
          <w:rFonts w:ascii="Times New Roman" w:hAnsi="Times New Roman" w:cs="Times New Roman"/>
          <w:noProof/>
        </w:rPr>
        <w:t>(Salinas-Rodriguez, et al., 2018, IPCC, 2021)</w:t>
      </w:r>
      <w:r w:rsidRPr="006754B7">
        <w:rPr>
          <w:rStyle w:val="fontstyle01"/>
          <w:rFonts w:ascii="Times New Roman" w:hAnsi="Times New Roman" w:cs="Times New Roman"/>
        </w:rPr>
        <w:fldChar w:fldCharType="end"/>
      </w:r>
      <w:r w:rsidRPr="006754B7">
        <w:rPr>
          <w:rStyle w:val="fontstyle01"/>
          <w:rFonts w:ascii="Times New Roman" w:hAnsi="Times New Roman" w:cs="Times New Roman"/>
        </w:rPr>
        <w:t xml:space="preserve">. The IPCC report confirms the increase in heavy precipitation in </w:t>
      </w:r>
      <w:r>
        <w:rPr>
          <w:rStyle w:val="fontstyle01"/>
          <w:rFonts w:ascii="Times New Roman" w:hAnsi="Times New Roman" w:cs="Times New Roman"/>
        </w:rPr>
        <w:t>most</w:t>
      </w:r>
      <w:r w:rsidRPr="006754B7">
        <w:rPr>
          <w:rStyle w:val="fontstyle01"/>
          <w:rFonts w:ascii="Times New Roman" w:hAnsi="Times New Roman" w:cs="Times New Roman"/>
        </w:rPr>
        <w:t xml:space="preserve"> countries </w:t>
      </w:r>
      <w:r>
        <w:rPr>
          <w:rStyle w:val="fontstyle01"/>
          <w:rFonts w:ascii="Times New Roman" w:hAnsi="Times New Roman" w:cs="Times New Roman"/>
        </w:rPr>
        <w:t xml:space="preserve">where data is available, </w:t>
      </w:r>
      <w:r w:rsidRPr="006754B7">
        <w:rPr>
          <w:rStyle w:val="fontstyle01"/>
          <w:rFonts w:ascii="Times New Roman" w:hAnsi="Times New Roman" w:cs="Times New Roman"/>
        </w:rPr>
        <w:t xml:space="preserve">as illustrated in </w:t>
      </w:r>
      <w:r w:rsidRPr="006754B7">
        <w:rPr>
          <w:rStyle w:val="fontstyle01"/>
          <w:rFonts w:ascii="Times New Roman" w:hAnsi="Times New Roman" w:cs="Times New Roman"/>
        </w:rPr>
        <w:fldChar w:fldCharType="begin"/>
      </w:r>
      <w:r w:rsidRPr="006754B7">
        <w:rPr>
          <w:rStyle w:val="fontstyle01"/>
          <w:rFonts w:ascii="Times New Roman" w:hAnsi="Times New Roman" w:cs="Times New Roman"/>
        </w:rPr>
        <w:instrText xml:space="preserve"> REF _Ref86088001 \h  \* MERGEFORMAT </w:instrText>
      </w:r>
      <w:r w:rsidRPr="006754B7">
        <w:rPr>
          <w:rStyle w:val="fontstyle01"/>
          <w:rFonts w:ascii="Times New Roman" w:hAnsi="Times New Roman" w:cs="Times New Roman"/>
        </w:rPr>
      </w:r>
      <w:r w:rsidRPr="006754B7">
        <w:rPr>
          <w:rStyle w:val="fontstyle01"/>
          <w:rFonts w:ascii="Times New Roman" w:hAnsi="Times New Roman" w:cs="Times New Roman"/>
        </w:rPr>
        <w:fldChar w:fldCharType="separate"/>
      </w:r>
      <w:r w:rsidR="00CB640D" w:rsidRPr="00CB640D">
        <w:rPr>
          <w:rFonts w:cs="Times New Roman"/>
        </w:rPr>
        <w:t xml:space="preserve">Figure </w:t>
      </w:r>
      <w:r w:rsidR="00CB640D" w:rsidRPr="00CB640D">
        <w:rPr>
          <w:rFonts w:cs="Times New Roman"/>
          <w:noProof/>
        </w:rPr>
        <w:t>2</w:t>
      </w:r>
      <w:r w:rsidRPr="006754B7">
        <w:rPr>
          <w:rStyle w:val="fontstyle01"/>
          <w:rFonts w:ascii="Times New Roman" w:hAnsi="Times New Roman" w:cs="Times New Roman"/>
        </w:rPr>
        <w:fldChar w:fldCharType="end"/>
      </w:r>
      <w:r>
        <w:rPr>
          <w:rStyle w:val="fontstyle01"/>
          <w:rFonts w:ascii="Times New Roman" w:hAnsi="Times New Roman" w:cs="Times New Roman"/>
        </w:rPr>
        <w:t xml:space="preserve">. </w:t>
      </w:r>
      <w:r w:rsidR="00042DA8" w:rsidRPr="006754B7">
        <w:rPr>
          <w:rStyle w:val="fontstyle01"/>
          <w:rFonts w:ascii="Times New Roman" w:hAnsi="Times New Roman" w:cs="Times New Roman"/>
        </w:rPr>
        <w:t>Th</w:t>
      </w:r>
      <w:r w:rsidR="00501E2D" w:rsidRPr="006754B7">
        <w:rPr>
          <w:rStyle w:val="fontstyle01"/>
          <w:rFonts w:ascii="Times New Roman" w:hAnsi="Times New Roman" w:cs="Times New Roman"/>
        </w:rPr>
        <w:t>is</w:t>
      </w:r>
      <w:r w:rsidR="00042DA8" w:rsidRPr="006754B7">
        <w:rPr>
          <w:rStyle w:val="fontstyle01"/>
          <w:rFonts w:ascii="Times New Roman" w:hAnsi="Times New Roman" w:cs="Times New Roman"/>
        </w:rPr>
        <w:t xml:space="preserve"> increase in the frequency of heavy precipitation will consequently translate to more recurrent flooding, the impact of which will be felt in urban areas which are usually developed on flood plains. </w:t>
      </w:r>
      <w:r w:rsidR="00186035">
        <w:rPr>
          <w:rFonts w:cs="Times New Roman"/>
          <w:szCs w:val="24"/>
          <w:lang w:val="en-US"/>
        </w:rPr>
        <w:t xml:space="preserve">The Global Disaster Assessment Report also concurs with these other findings stating a 33% increase in the frequency of flood events in 2020 compared to the mean for the previous 10 years. </w:t>
      </w:r>
      <w:r w:rsidR="00501E2D" w:rsidRPr="006754B7">
        <w:rPr>
          <w:rFonts w:cs="Times New Roman"/>
          <w:szCs w:val="24"/>
          <w:lang w:val="en-US"/>
        </w:rPr>
        <w:t xml:space="preserve">The resulting increased volumes of stormwater flowing at rapid speed consequently put a strain on the drainage system which has to convey these volumes within a shorter time frame. Moreover, in cities with </w:t>
      </w:r>
      <w:bookmarkStart w:id="31" w:name="_Hlk101214520"/>
      <w:r>
        <w:rPr>
          <w:rFonts w:cs="Times New Roman"/>
          <w:szCs w:val="24"/>
          <w:lang w:val="en-US"/>
        </w:rPr>
        <w:t>c</w:t>
      </w:r>
      <w:r w:rsidR="00501E2D" w:rsidRPr="006754B7">
        <w:rPr>
          <w:rFonts w:cs="Times New Roman"/>
          <w:szCs w:val="24"/>
          <w:lang w:val="en-US"/>
        </w:rPr>
        <w:t xml:space="preserve">ombined </w:t>
      </w:r>
      <w:r>
        <w:rPr>
          <w:rFonts w:cs="Times New Roman"/>
          <w:szCs w:val="24"/>
          <w:lang w:val="en-US"/>
        </w:rPr>
        <w:t>s</w:t>
      </w:r>
      <w:r w:rsidR="00501E2D" w:rsidRPr="006754B7">
        <w:rPr>
          <w:rFonts w:cs="Times New Roman"/>
          <w:szCs w:val="24"/>
          <w:lang w:val="en-US"/>
        </w:rPr>
        <w:t xml:space="preserve">ewer </w:t>
      </w:r>
      <w:r>
        <w:rPr>
          <w:rFonts w:cs="Times New Roman"/>
          <w:szCs w:val="24"/>
          <w:lang w:val="en-US"/>
        </w:rPr>
        <w:t>s</w:t>
      </w:r>
      <w:r w:rsidR="00501E2D" w:rsidRPr="006754B7">
        <w:rPr>
          <w:rFonts w:cs="Times New Roman"/>
          <w:szCs w:val="24"/>
          <w:lang w:val="en-US"/>
        </w:rPr>
        <w:t>ystems</w:t>
      </w:r>
      <w:bookmarkEnd w:id="31"/>
      <w:r w:rsidR="00501E2D" w:rsidRPr="006754B7">
        <w:rPr>
          <w:rFonts w:cs="Times New Roman"/>
          <w:szCs w:val="24"/>
          <w:lang w:val="en-US"/>
        </w:rPr>
        <w:t>, a continued increase in the urban population implies that more wastewater is produced, subsequently increasing the strain on the drainage systems</w:t>
      </w:r>
      <w:r w:rsidR="00501E2D" w:rsidRPr="00AA1F01">
        <w:rPr>
          <w:rFonts w:cs="Times New Roman"/>
          <w:szCs w:val="24"/>
          <w:lang w:val="en-US"/>
        </w:rPr>
        <w:t xml:space="preserve"> as their capacity is exceeded</w:t>
      </w:r>
      <w:r w:rsidR="003543EF">
        <w:rPr>
          <w:rFonts w:cs="Times New Roman"/>
          <w:szCs w:val="24"/>
          <w:lang w:val="en-US"/>
        </w:rPr>
        <w:t xml:space="preserve"> </w:t>
      </w:r>
      <w:r w:rsidR="00501E2D" w:rsidRPr="00AA1F01">
        <w:rPr>
          <w:rFonts w:cs="Times New Roman"/>
          <w:szCs w:val="24"/>
          <w:lang w:val="en-US"/>
        </w:rPr>
        <w:fldChar w:fldCharType="begin"/>
      </w:r>
      <w:r w:rsidR="00501E2D" w:rsidRPr="00AA1F01">
        <w:rPr>
          <w:rFonts w:cs="Times New Roman"/>
          <w:szCs w:val="24"/>
          <w:lang w:val="en-US"/>
        </w:rPr>
        <w:instrText xml:space="preserve"> ADDIN EN.CITE &lt;EndNote&gt;&lt;Cite&gt;&lt;Author&gt;García&lt;/Author&gt;&lt;Year&gt;2015&lt;/Year&gt;&lt;RecNum&gt;107&lt;/RecNum&gt;&lt;DisplayText&gt;(García, et al., 2015)&lt;/DisplayText&gt;&lt;record&gt;&lt;rec-number&gt;107&lt;/rec-number&gt;&lt;foreign-keys&gt;&lt;key app="EN" db-id="efw09vxs2vw0x2evaxmpt2xma2xax0s25200" timestamp="1634849098"&gt;107&lt;/key&gt;&lt;/foreign-keys&gt;&lt;ref-type name="Journal Article"&gt;17&lt;/ref-type&gt;&lt;contributors&gt;&lt;authors&gt;&lt;author&gt;García, L.&lt;/author&gt;&lt;author&gt;Barreiro-Gomez, J.&lt;/author&gt;&lt;author&gt;Escobar, E.&lt;/author&gt;&lt;author&gt;Téllez, D.&lt;/author&gt;&lt;author&gt;Quijano, N.&lt;/author&gt;&lt;author&gt;Ocampo-Martinez, C.&lt;/author&gt;&lt;/authors&gt;&lt;/contributors&gt;&lt;titles&gt;&lt;title&gt;Modeling and real-time control of urban drainage systems: A review&lt;/title&gt;&lt;secondary-title&gt;Advances in Water Resources&lt;/secondary-title&gt;&lt;/titles&gt;&lt;periodical&gt;&lt;full-title&gt;Advances in Water Resources&lt;/full-title&gt;&lt;/periodical&gt;&lt;pages&gt;120-132&lt;/pages&gt;&lt;volume&gt;85&lt;/volume&gt;&lt;section&gt;120&lt;/section&gt;&lt;dates&gt;&lt;year&gt;2015&lt;/year&gt;&lt;/dates&gt;&lt;isbn&gt;03091708&lt;/isbn&gt;&lt;urls&gt;&lt;/urls&gt;&lt;electronic-resource-num&gt;10.1016/j.advwatres.2015.08.007&lt;/electronic-resource-num&gt;&lt;/record&gt;&lt;/Cite&gt;&lt;/EndNote&gt;</w:instrText>
      </w:r>
      <w:r w:rsidR="00501E2D" w:rsidRPr="00AA1F01">
        <w:rPr>
          <w:rFonts w:cs="Times New Roman"/>
          <w:szCs w:val="24"/>
          <w:lang w:val="en-US"/>
        </w:rPr>
        <w:fldChar w:fldCharType="separate"/>
      </w:r>
      <w:r w:rsidR="00501E2D" w:rsidRPr="00AA1F01">
        <w:rPr>
          <w:rFonts w:cs="Times New Roman"/>
          <w:noProof/>
          <w:szCs w:val="24"/>
          <w:lang w:val="en-US"/>
        </w:rPr>
        <w:t>(García, et al., 2015)</w:t>
      </w:r>
      <w:r w:rsidR="00501E2D" w:rsidRPr="00AA1F01">
        <w:rPr>
          <w:rFonts w:cs="Times New Roman"/>
          <w:szCs w:val="24"/>
          <w:lang w:val="en-US"/>
        </w:rPr>
        <w:fldChar w:fldCharType="end"/>
      </w:r>
      <w:r w:rsidR="00501E2D" w:rsidRPr="00AA1F01">
        <w:rPr>
          <w:rFonts w:cs="Times New Roman"/>
          <w:szCs w:val="24"/>
          <w:lang w:val="en-US"/>
        </w:rPr>
        <w:t xml:space="preserve">. As a result, these systems, which normally flow under gravity, may surcharge and eventually outflow, causing flooding of streets and buildings. A layout of such a system is illustrated in </w:t>
      </w:r>
      <w:r w:rsidR="00501E2D" w:rsidRPr="00AA1F01">
        <w:rPr>
          <w:rFonts w:cs="Times New Roman"/>
          <w:szCs w:val="24"/>
          <w:lang w:val="en-US"/>
        </w:rPr>
        <w:fldChar w:fldCharType="begin"/>
      </w:r>
      <w:r w:rsidR="00501E2D" w:rsidRPr="00AA1F01">
        <w:rPr>
          <w:rFonts w:cs="Times New Roman"/>
          <w:szCs w:val="24"/>
          <w:lang w:val="en-US"/>
        </w:rPr>
        <w:instrText xml:space="preserve"> REF _Ref86088644 \h </w:instrText>
      </w:r>
      <w:r w:rsidR="00501E2D">
        <w:rPr>
          <w:rFonts w:cs="Times New Roman"/>
          <w:szCs w:val="24"/>
          <w:lang w:val="en-US"/>
        </w:rPr>
        <w:instrText xml:space="preserve"> \* MERGEFORMAT </w:instrText>
      </w:r>
      <w:r w:rsidR="00501E2D" w:rsidRPr="00AA1F01">
        <w:rPr>
          <w:rFonts w:cs="Times New Roman"/>
          <w:szCs w:val="24"/>
          <w:lang w:val="en-US"/>
        </w:rPr>
      </w:r>
      <w:r w:rsidR="00501E2D" w:rsidRPr="00AA1F01">
        <w:rPr>
          <w:rFonts w:cs="Times New Roman"/>
          <w:szCs w:val="24"/>
          <w:lang w:val="en-US"/>
        </w:rPr>
        <w:fldChar w:fldCharType="separate"/>
      </w:r>
      <w:r w:rsidR="00CB640D" w:rsidRPr="00CB640D">
        <w:rPr>
          <w:rFonts w:cs="Times New Roman"/>
        </w:rPr>
        <w:t xml:space="preserve">Figure </w:t>
      </w:r>
      <w:r w:rsidR="00CB640D" w:rsidRPr="00CB640D">
        <w:rPr>
          <w:rFonts w:cs="Times New Roman"/>
          <w:noProof/>
        </w:rPr>
        <w:t>3</w:t>
      </w:r>
      <w:r w:rsidR="00501E2D" w:rsidRPr="00AA1F01">
        <w:rPr>
          <w:rFonts w:cs="Times New Roman"/>
          <w:szCs w:val="24"/>
          <w:lang w:val="en-US"/>
        </w:rPr>
        <w:fldChar w:fldCharType="end"/>
      </w:r>
      <w:r w:rsidR="00501E2D" w:rsidRPr="00AA1F01">
        <w:rPr>
          <w:rFonts w:cs="Times New Roman"/>
          <w:szCs w:val="24"/>
          <w:lang w:val="en-US"/>
        </w:rPr>
        <w:t xml:space="preserve"> </w:t>
      </w:r>
      <w:r w:rsidR="002932D0">
        <w:rPr>
          <w:rFonts w:cs="Times New Roman"/>
          <w:szCs w:val="24"/>
          <w:lang w:val="en-US"/>
        </w:rPr>
        <w:t xml:space="preserve">and Figure 4, </w:t>
      </w:r>
      <w:r w:rsidR="00501E2D" w:rsidRPr="00AA1F01">
        <w:rPr>
          <w:rFonts w:cs="Times New Roman"/>
          <w:szCs w:val="24"/>
          <w:lang w:val="en-US"/>
        </w:rPr>
        <w:t>showing an overflow from the manhole resulting in flooding. These floods usually result in the devastation of properties, disruption of economic activities, and even loss of lives</w:t>
      </w:r>
      <w:r w:rsidR="003543EF">
        <w:rPr>
          <w:rFonts w:cs="Times New Roman"/>
          <w:szCs w:val="24"/>
          <w:lang w:val="en-US"/>
        </w:rPr>
        <w:t xml:space="preserve"> as discussed above</w:t>
      </w:r>
      <w:r w:rsidR="00501E2D" w:rsidRPr="00AA1F01">
        <w:rPr>
          <w:rFonts w:cs="Times New Roman"/>
          <w:szCs w:val="24"/>
          <w:lang w:val="en-US"/>
        </w:rPr>
        <w:t xml:space="preserve"> </w:t>
      </w:r>
      <w:r w:rsidR="00501E2D" w:rsidRPr="00AA1F01">
        <w:rPr>
          <w:rFonts w:cs="Times New Roman"/>
          <w:szCs w:val="24"/>
          <w:lang w:val="en-US"/>
        </w:rPr>
        <w:fldChar w:fldCharType="begin"/>
      </w:r>
      <w:r w:rsidR="00501E2D" w:rsidRPr="00AA1F01">
        <w:rPr>
          <w:rFonts w:cs="Times New Roman"/>
          <w:szCs w:val="24"/>
          <w:lang w:val="en-US"/>
        </w:rPr>
        <w:instrText xml:space="preserve"> ADDIN EN.CITE &lt;EndNote&gt;&lt;Cite&gt;&lt;Author&gt;Najibi&lt;/Author&gt;&lt;Year&gt;2017&lt;/Year&gt;&lt;RecNum&gt;109&lt;/RecNum&gt;&lt;DisplayText&gt;(Najibi and Devineni, 2017)&lt;/DisplayText&gt;&lt;record&gt;&lt;rec-number&gt;109&lt;/rec-number&gt;&lt;foreign-keys&gt;&lt;key app="EN" db-id="efw09vxs2vw0x2evaxmpt2xma2xax0s25200" timestamp="1634855334"&gt;109&lt;/key&gt;&lt;/foreign-keys&gt;&lt;ref-type name="Journal Article"&gt;17&lt;/ref-type&gt;&lt;contributors&gt;&lt;authors&gt;&lt;author&gt;Najibi, Nasser&lt;/author&gt;&lt;author&gt;Devineni, Naresh&lt;/author&gt;&lt;/authors&gt;&lt;/contributors&gt;&lt;titles&gt;&lt;title&gt;Recent Trends in Frequency and Duration of Global Floods&lt;/title&gt;&lt;secondary-title&gt;Earth Syst. Dynam&lt;/secondary-title&gt;&lt;/titles&gt;&lt;periodical&gt;&lt;full-title&gt;Earth Syst. Dynam&lt;/full-title&gt;&lt;/periodical&gt;&lt;pages&gt;1-40&lt;/pages&gt;&lt;dates&gt;&lt;year&gt;2017&lt;/year&gt;&lt;/dates&gt;&lt;urls&gt;&lt;/urls&gt;&lt;electronic-resource-num&gt;10.5194/esd-2017-59&lt;/electronic-resource-num&gt;&lt;/record&gt;&lt;/Cite&gt;&lt;/EndNote&gt;</w:instrText>
      </w:r>
      <w:r w:rsidR="00501E2D" w:rsidRPr="00AA1F01">
        <w:rPr>
          <w:rFonts w:cs="Times New Roman"/>
          <w:szCs w:val="24"/>
          <w:lang w:val="en-US"/>
        </w:rPr>
        <w:fldChar w:fldCharType="separate"/>
      </w:r>
      <w:r w:rsidR="00501E2D" w:rsidRPr="00AA1F01">
        <w:rPr>
          <w:rFonts w:cs="Times New Roman"/>
          <w:noProof/>
          <w:szCs w:val="24"/>
          <w:lang w:val="en-US"/>
        </w:rPr>
        <w:t>(Najibi and Devineni, 2017)</w:t>
      </w:r>
      <w:r w:rsidR="00501E2D" w:rsidRPr="00AA1F01">
        <w:rPr>
          <w:rFonts w:cs="Times New Roman"/>
          <w:szCs w:val="24"/>
          <w:lang w:val="en-US"/>
        </w:rPr>
        <w:fldChar w:fldCharType="end"/>
      </w:r>
      <w:r w:rsidR="00501E2D" w:rsidRPr="00AA1F01">
        <w:rPr>
          <w:rFonts w:cs="Times New Roman"/>
          <w:szCs w:val="24"/>
          <w:lang w:val="en-US"/>
        </w:rPr>
        <w:t xml:space="preserve">. </w:t>
      </w:r>
    </w:p>
    <w:p w14:paraId="17EDAECE" w14:textId="77777777" w:rsidR="00C90ED4" w:rsidRDefault="00C90ED4" w:rsidP="0005014D">
      <w:pPr>
        <w:spacing w:line="276" w:lineRule="auto"/>
        <w:rPr>
          <w:rStyle w:val="fontstyle01"/>
          <w:rFonts w:ascii="Times New Roman" w:hAnsi="Times New Roman" w:cs="Times New Roman"/>
        </w:rPr>
      </w:pPr>
    </w:p>
    <w:p w14:paraId="1457DE7E" w14:textId="77777777" w:rsidR="00C90ED4" w:rsidRDefault="00C90ED4" w:rsidP="0005014D">
      <w:pPr>
        <w:spacing w:line="276" w:lineRule="auto"/>
        <w:rPr>
          <w:rStyle w:val="fontstyle01"/>
          <w:rFonts w:ascii="Times New Roman" w:hAnsi="Times New Roman" w:cs="Times New Roman"/>
        </w:rPr>
      </w:pPr>
      <w:r>
        <w:rPr>
          <w:rStyle w:val="fontstyle01"/>
        </w:rPr>
        <w:t xml:space="preserve">The </w:t>
      </w:r>
      <w:r>
        <w:rPr>
          <w:rFonts w:cs="Times New Roman"/>
          <w:szCs w:val="24"/>
          <w:lang w:val="en-US"/>
        </w:rPr>
        <w:t xml:space="preserve">Global Disaster Assessment Report of 2020 reports that in 2020 </w:t>
      </w:r>
      <w:r>
        <w:t xml:space="preserve">flood-related deaths were 7% less than the historical average </w:t>
      </w:r>
      <w:r>
        <w:fldChar w:fldCharType="begin"/>
      </w:r>
      <w:r>
        <w:instrText xml:space="preserve"> ADDIN EN.CITE &lt;EndNote&gt;&lt;Cite&gt;&lt;Author&gt;AoDREM&lt;/Author&gt;&lt;Year&gt;2020&lt;/Year&gt;&lt;RecNum&gt;140&lt;/RecNum&gt;&lt;DisplayText&gt;(AoDREM, 2020)&lt;/DisplayText&gt;&lt;record&gt;&lt;rec-number&gt;140&lt;/rec-number&gt;&lt;foreign-keys&gt;&lt;key app="EN" db-id="efw09vxs2vw0x2evaxmpt2xma2xax0s25200" timestamp="1644670592"&gt;140&lt;/key&gt;&lt;/foreign-keys&gt;&lt;ref-type name="Report"&gt;27&lt;/ref-type&gt;&lt;contributors&gt;&lt;authors&gt;&lt;author&gt;AoDREM&lt;/author&gt;&lt;/authors&gt;&lt;/contributors&gt;&lt;titles&gt;&lt;title&gt;2020 Global Natural Disaster Assessment Report&lt;/title&gt;&lt;/titles&gt;&lt;dates&gt;&lt;year&gt;2020&lt;/year&gt;&lt;pub-dates&gt;&lt;date&gt;October 31&lt;/date&gt;&lt;/pub-dates&gt;&lt;/dates&gt;&lt;publisher&gt;Academy of Disaster Reduction and Emergency Management, Ministry of Emergency Management - Ministry of Education, National Disaster Reduction Center of China, Ministry of Emergency Management, International Federation of Red Cross and Red Crescent Societies&amp;#xD;&lt;/publisher&gt;&lt;urls&gt;&lt;related-urls&gt;&lt;url&gt;https://reliefweb.int/sites/reliefweb.int/files/resources/2020%20Global%20Natural%20Disaster%20Assessment%20Report-EN%282%29.pdf&lt;/url&gt;&lt;/related-urls&gt;&lt;/urls&gt;&lt;access-date&gt;12 February 2022&lt;/access-date&gt;&lt;/record&gt;&lt;/Cite&gt;&lt;/EndNote&gt;</w:instrText>
      </w:r>
      <w:r>
        <w:fldChar w:fldCharType="separate"/>
      </w:r>
      <w:r>
        <w:rPr>
          <w:noProof/>
        </w:rPr>
        <w:t>(AoDREM, 2020)</w:t>
      </w:r>
      <w:r>
        <w:fldChar w:fldCharType="end"/>
      </w:r>
      <w:r>
        <w:rPr>
          <w:rStyle w:val="fontstyle01"/>
        </w:rPr>
        <w:t xml:space="preserve">. This may be attributed to advancements in technology that allow for better forecasting and information dissemination through early warning systems and improved flood risk management. To enhance flood risk management modelling technologies and decision support systems are used to better understand the flooding phenomena. </w:t>
      </w:r>
      <w:r w:rsidRPr="00AA1F01">
        <w:rPr>
          <w:rFonts w:cs="Times New Roman"/>
          <w:szCs w:val="24"/>
          <w:lang w:val="en-US"/>
        </w:rPr>
        <w:t>These add value to raw data by providing additional vital, synthesized information.</w:t>
      </w:r>
    </w:p>
    <w:p w14:paraId="09FF5075" w14:textId="77777777" w:rsidR="00C90ED4" w:rsidRDefault="00C90ED4" w:rsidP="0005014D">
      <w:pPr>
        <w:spacing w:line="276" w:lineRule="auto"/>
        <w:rPr>
          <w:rStyle w:val="fontstyle01"/>
          <w:rFonts w:ascii="Times New Roman" w:hAnsi="Times New Roman" w:cs="Times New Roman"/>
        </w:rPr>
      </w:pPr>
    </w:p>
    <w:p w14:paraId="22BE5353" w14:textId="77777777" w:rsidR="00C90ED4" w:rsidRDefault="00C90ED4" w:rsidP="0005014D">
      <w:pPr>
        <w:spacing w:line="276" w:lineRule="auto"/>
        <w:rPr>
          <w:rStyle w:val="fontstyle01"/>
          <w:rFonts w:ascii="Times New Roman" w:hAnsi="Times New Roman" w:cs="Times New Roman"/>
        </w:rPr>
      </w:pPr>
    </w:p>
    <w:p w14:paraId="7A8F612E" w14:textId="77777777" w:rsidR="00042DA8" w:rsidRDefault="00042DA8" w:rsidP="0005014D">
      <w:pPr>
        <w:keepNext/>
        <w:spacing w:line="276" w:lineRule="auto"/>
        <w:jc w:val="center"/>
      </w:pPr>
      <w:r w:rsidRPr="003C7F72">
        <w:rPr>
          <w:rStyle w:val="fontstyle01"/>
          <w:noProof/>
        </w:rPr>
        <w:lastRenderedPageBreak/>
        <w:drawing>
          <wp:inline distT="0" distB="0" distL="0" distR="0" wp14:anchorId="543B6685" wp14:editId="79B75BED">
            <wp:extent cx="5760720" cy="2354580"/>
            <wp:effectExtent l="38100" t="38100" r="30480" b="457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0407" cy="2358539"/>
                    </a:xfrm>
                    <a:prstGeom prst="rect">
                      <a:avLst/>
                    </a:prstGeom>
                    <a:ln w="31750" cmpd="dbl">
                      <a:solidFill>
                        <a:schemeClr val="tx1"/>
                      </a:solidFill>
                    </a:ln>
                  </pic:spPr>
                </pic:pic>
              </a:graphicData>
            </a:graphic>
          </wp:inline>
        </w:drawing>
      </w:r>
    </w:p>
    <w:p w14:paraId="69900D3B" w14:textId="44D448FB" w:rsidR="00042DA8" w:rsidRDefault="00042DA8" w:rsidP="0005014D">
      <w:pPr>
        <w:pStyle w:val="Caption"/>
        <w:spacing w:line="276" w:lineRule="auto"/>
      </w:pPr>
      <w:bookmarkStart w:id="32" w:name="_Ref86088001"/>
      <w:bookmarkStart w:id="33" w:name="_Toc86155281"/>
      <w:bookmarkStart w:id="34" w:name="_Toc102979703"/>
      <w:r>
        <w:t xml:space="preserve">Figure </w:t>
      </w:r>
      <w:r w:rsidR="00827C07">
        <w:fldChar w:fldCharType="begin"/>
      </w:r>
      <w:r w:rsidR="00827C07">
        <w:instrText xml:space="preserve"> SEQ Figure \* ARABIC </w:instrText>
      </w:r>
      <w:r w:rsidR="00827C07">
        <w:fldChar w:fldCharType="separate"/>
      </w:r>
      <w:r w:rsidR="00CB640D">
        <w:rPr>
          <w:noProof/>
        </w:rPr>
        <w:t>2</w:t>
      </w:r>
      <w:r w:rsidR="00827C07">
        <w:rPr>
          <w:noProof/>
        </w:rPr>
        <w:fldChar w:fldCharType="end"/>
      </w:r>
      <w:bookmarkEnd w:id="32"/>
      <w:r>
        <w:t>:</w:t>
      </w:r>
      <w:r w:rsidR="00845754">
        <w:t xml:space="preserve"> </w:t>
      </w:r>
      <w:r w:rsidRPr="00196152">
        <w:t>Synthesis assessment of observed change in heavy precipitation and confidence in human contribution to the observed changes in the world’s regions. Source</w:t>
      </w:r>
      <w:r w:rsidRPr="00BD50E1">
        <w:t>:</w:t>
      </w:r>
      <w:r>
        <w:fldChar w:fldCharType="begin"/>
      </w:r>
      <w:r>
        <w:instrText xml:space="preserve"> ADDIN EN.CITE &lt;EndNote&gt;&lt;Cite&gt;&lt;Author&gt;IPCC&lt;/Author&gt;&lt;Year&gt;2021&lt;/Year&gt;&lt;RecNum&gt;120&lt;/RecNum&gt;&lt;DisplayText&gt;(IPCC, 2021)&lt;/DisplayText&gt;&lt;record&gt;&lt;rec-number&gt;120&lt;/rec-number&gt;&lt;foreign-keys&gt;&lt;key app="EN" db-id="efw09vxs2vw0x2evaxmpt2xma2xax0s25200" timestamp="1634934267"&gt;120&lt;/key&gt;&lt;/foreign-keys&gt;&lt;ref-type name="Report"&gt;27&lt;/ref-type&gt;&lt;contributors&gt;&lt;authors&gt;&lt;author&gt;IPCC, 2021:&lt;/author&gt;&lt;/authors&gt;&lt;secondary-authors&gt;&lt;author&gt;[Masson-Delmotte, V., P. Zhai, A. Pirani, S. L. Connors, C. Péan, S. Berger, N. Caud, Y. Chen, L. Goldfarb, M. I. Gomis, M. Huang, K. Leitzell, E. Lonnoy, J.B.R. Matthews, T. K. Maycock, T. Waterfield, O. Yelekçi, R. Yu and B. Zhou (eds.)]&lt;/author&gt;&lt;/secondary-authors&gt;&lt;tertiary-authors&gt;&lt;author&gt;Cambridge University Press. In Press.&lt;/author&gt;&lt;/tertiary-authors&gt;&lt;/contributors&gt;&lt;titles&gt;&lt;title&gt; Summary for Policymakers. In: Climate Change 2021: The Physical Science Basis. Contribution of Working Group I to the Sixth Assessment Report of the Intergovernmental Panel on Climate Change&lt;/title&gt;&lt;/titles&gt;&lt;pages&gt;42&lt;/pages&gt;&lt;dates&gt;&lt;year&gt;2021&lt;/year&gt;&lt;pub-dates&gt;&lt;date&gt;7 August 2021 17:00 CEST&lt;/date&gt;&lt;/pub-dates&gt;&lt;/dates&gt;&lt;urls&gt;&lt;/urls&gt;&lt;/record&gt;&lt;/Cite&gt;&lt;/EndNote&gt;</w:instrText>
      </w:r>
      <w:r>
        <w:fldChar w:fldCharType="separate"/>
      </w:r>
      <w:r>
        <w:rPr>
          <w:noProof/>
        </w:rPr>
        <w:t>(IPCC, 2021)</w:t>
      </w:r>
      <w:bookmarkEnd w:id="33"/>
      <w:bookmarkEnd w:id="34"/>
      <w:r>
        <w:fldChar w:fldCharType="end"/>
      </w:r>
      <w:r>
        <w:t xml:space="preserve"> </w:t>
      </w:r>
    </w:p>
    <w:p w14:paraId="623363E4" w14:textId="6B70F7E5" w:rsidR="00F82F55" w:rsidRDefault="00F82F55" w:rsidP="00F82F55"/>
    <w:p w14:paraId="3E544444" w14:textId="2B768B7D" w:rsidR="00F82F55" w:rsidRDefault="00F82F55" w:rsidP="0005014D">
      <w:pPr>
        <w:keepNext/>
        <w:spacing w:line="276" w:lineRule="auto"/>
      </w:pPr>
      <w:r w:rsidRPr="00F82F55">
        <w:rPr>
          <w:noProof/>
        </w:rPr>
        <w:drawing>
          <wp:inline distT="0" distB="0" distL="0" distR="0" wp14:anchorId="7DD2076F" wp14:editId="6C62398B">
            <wp:extent cx="5601185" cy="3558848"/>
            <wp:effectExtent l="19050" t="19050" r="19050"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1185" cy="3558848"/>
                    </a:xfrm>
                    <a:prstGeom prst="rect">
                      <a:avLst/>
                    </a:prstGeom>
                    <a:ln w="15875">
                      <a:solidFill>
                        <a:schemeClr val="tx1"/>
                      </a:solidFill>
                    </a:ln>
                  </pic:spPr>
                </pic:pic>
              </a:graphicData>
            </a:graphic>
          </wp:inline>
        </w:drawing>
      </w:r>
    </w:p>
    <w:p w14:paraId="4C5AA719" w14:textId="1E99011A" w:rsidR="00042DA8" w:rsidRDefault="00042DA8" w:rsidP="0005014D">
      <w:pPr>
        <w:pStyle w:val="Caption"/>
        <w:spacing w:line="276" w:lineRule="auto"/>
      </w:pPr>
      <w:bookmarkStart w:id="35" w:name="_Ref86088644"/>
      <w:bookmarkStart w:id="36" w:name="_Toc86155282"/>
      <w:bookmarkStart w:id="37" w:name="_Toc102979704"/>
      <w:r>
        <w:t xml:space="preserve">Figure </w:t>
      </w:r>
      <w:r w:rsidR="00827C07">
        <w:fldChar w:fldCharType="begin"/>
      </w:r>
      <w:r w:rsidR="00827C07">
        <w:instrText xml:space="preserve"> SEQ Figure \* ARABIC </w:instrText>
      </w:r>
      <w:r w:rsidR="00827C07">
        <w:fldChar w:fldCharType="separate"/>
      </w:r>
      <w:r w:rsidR="00CB640D">
        <w:rPr>
          <w:noProof/>
        </w:rPr>
        <w:t>3</w:t>
      </w:r>
      <w:r w:rsidR="00827C07">
        <w:rPr>
          <w:noProof/>
        </w:rPr>
        <w:fldChar w:fldCharType="end"/>
      </w:r>
      <w:bookmarkEnd w:id="35"/>
      <w:r>
        <w:t>:</w:t>
      </w:r>
      <w:r w:rsidR="00845754">
        <w:t xml:space="preserve"> </w:t>
      </w:r>
      <w:r w:rsidRPr="00E21EF2">
        <w:t>Major and minor flow interactions during an extreme event</w:t>
      </w:r>
      <w:r>
        <w:tab/>
      </w:r>
      <w:r w:rsidRPr="00235124">
        <w:t>Adapted from</w:t>
      </w:r>
      <w:r>
        <w:t xml:space="preserve"> </w:t>
      </w:r>
      <w:r>
        <w:fldChar w:fldCharType="begin"/>
      </w:r>
      <w:r>
        <w:instrText xml:space="preserve"> ADDIN EN.CITE &lt;EndNote&gt;&lt;Cite&gt;&lt;Author&gt;Schmitt&lt;/Author&gt;&lt;Year&gt;2004&lt;/Year&gt;&lt;RecNum&gt;64&lt;/RecNum&gt;&lt;DisplayText&gt;(Schmitt, et al., 2004, Ellis, et al., 2009)&lt;/DisplayText&gt;&lt;record&gt;&lt;rec-number&gt;64&lt;/rec-number&gt;&lt;foreign-keys&gt;&lt;key app="EN" db-id="efw09vxs2vw0x2evaxmpt2xma2xax0s25200" timestamp="1633035811"&gt;64&lt;/key&gt;&lt;/foreign-keys&gt;&lt;ref-type name="Journal Article"&gt;17&lt;/ref-type&gt;&lt;contributors&gt;&lt;authors&gt;&lt;author&gt;Schmitt, Theo G.&lt;/author&gt;&lt;author&gt;Thomas, Martin&lt;/author&gt;&lt;author&gt;Ettrich, Norman&lt;/author&gt;&lt;/authors&gt;&lt;/contributors&gt;&lt;titles&gt;&lt;title&gt;Analysis and modeling of flooding in urban drainage systems&lt;/title&gt;&lt;secondary-title&gt;Journal of Hydrology&lt;/secondary-title&gt;&lt;/titles&gt;&lt;periodical&gt;&lt;full-title&gt;Journal of hydrology&lt;/full-title&gt;&lt;/periodical&gt;&lt;pages&gt;300-311&lt;/pages&gt;&lt;volume&gt;299&lt;/volume&gt;&lt;number&gt;3-4&lt;/number&gt;&lt;section&gt;300&lt;/section&gt;&lt;dates&gt;&lt;year&gt;2004&lt;/year&gt;&lt;/dates&gt;&lt;isbn&gt;00221694&lt;/isbn&gt;&lt;urls&gt;&lt;/urls&gt;&lt;electronic-resource-num&gt;10.1016/j.jhydrol.2004.08.012&lt;/electronic-resource-num&gt;&lt;/record&gt;&lt;/Cite&gt;&lt;Cite&gt;&lt;Author&gt;Ellis&lt;/Author&gt;&lt;Year&gt;2009&lt;/Year&gt;&lt;RecNum&gt;89&lt;/RecNum&gt;&lt;record&gt;&lt;rec-number&gt;89&lt;/rec-number&gt;&lt;foreign-keys&gt;&lt;key app="EN" db-id="efw09vxs2vw0x2evaxmpt2xma2xax0s25200" timestamp="1634215596"&gt;89&lt;/key&gt;&lt;/foreign-keys&gt;&lt;ref-type name="Journal Article"&gt;17&lt;/ref-type&gt;&lt;contributors&gt;&lt;authors&gt;&lt;author&gt;Ellis, Bryan&lt;/author&gt;&lt;author&gt;Viavattene, Christophe&lt;/author&gt;&lt;author&gt;Revitt, Michael&lt;/author&gt;&lt;author&gt;Peters, Christian&lt;/author&gt;&lt;author&gt;Seiker, Heiko&lt;/author&gt;&lt;/authors&gt;&lt;/contributors&gt;&lt;titles&gt;&lt;title&gt;A Modelling Approach to Support the Management of Flood and Pollution Risks for Extreme Events in Urban Stormwater Drainage Systems&lt;/title&gt;&lt;/titles&gt;&lt;dates&gt;&lt;year&gt;2009&lt;/year&gt;&lt;pub-dates&gt;&lt;date&gt;01/01&lt;/date&gt;&lt;/pub-dates&gt;&lt;/dates&gt;&lt;urls&gt;&lt;/urls&gt;&lt;/record&gt;&lt;/Cite&gt;&lt;/EndNote&gt;</w:instrText>
      </w:r>
      <w:r>
        <w:fldChar w:fldCharType="separate"/>
      </w:r>
      <w:r>
        <w:rPr>
          <w:noProof/>
        </w:rPr>
        <w:t>(Schmitt, et al., 2004, Ellis, et al., 2009)</w:t>
      </w:r>
      <w:bookmarkEnd w:id="36"/>
      <w:bookmarkEnd w:id="37"/>
      <w:r>
        <w:fldChar w:fldCharType="end"/>
      </w:r>
    </w:p>
    <w:p w14:paraId="4CC94319" w14:textId="45719EAD" w:rsidR="005667D5" w:rsidRDefault="005667D5" w:rsidP="0005014D">
      <w:pPr>
        <w:spacing w:line="276" w:lineRule="auto"/>
      </w:pPr>
    </w:p>
    <w:p w14:paraId="187487AE" w14:textId="77777777" w:rsidR="00180BCA" w:rsidRDefault="00180BCA" w:rsidP="00180BCA">
      <w:pPr>
        <w:keepNext/>
        <w:spacing w:line="276" w:lineRule="auto"/>
        <w:jc w:val="center"/>
      </w:pPr>
      <w:r w:rsidRPr="00180BCA">
        <w:rPr>
          <w:noProof/>
        </w:rPr>
        <w:lastRenderedPageBreak/>
        <w:drawing>
          <wp:inline distT="0" distB="0" distL="0" distR="0" wp14:anchorId="414ECCDD" wp14:editId="0716000C">
            <wp:extent cx="4271571" cy="2307094"/>
            <wp:effectExtent l="0" t="0" r="0" b="0"/>
            <wp:docPr id="19" name="Picture 7">
              <a:extLst xmlns:a="http://schemas.openxmlformats.org/drawingml/2006/main">
                <a:ext uri="{FF2B5EF4-FFF2-40B4-BE49-F238E27FC236}">
                  <a16:creationId xmlns:a16="http://schemas.microsoft.com/office/drawing/2014/main" id="{59E727FA-686A-44B6-8429-C1CC6FBC6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9E727FA-686A-44B6-8429-C1CC6FBC6DB5}"/>
                        </a:ext>
                      </a:extLst>
                    </pic:cNvPr>
                    <pic:cNvPicPr>
                      <a:picLocks noChangeAspect="1"/>
                    </pic:cNvPicPr>
                  </pic:nvPicPr>
                  <pic:blipFill>
                    <a:blip r:embed="rId23">
                      <a:extLst>
                        <a:ext uri="{28A0092B-C50C-407E-A947-70E740481C1C}">
                          <a14:useLocalDpi xmlns:a14="http://schemas.microsoft.com/office/drawing/2010/main" val="0"/>
                        </a:ext>
                        <a:ext uri="{837473B0-CC2E-450A-ABE3-18F120FF3D39}">
                          <a1611:picAttrSrcUrl xmlns:a1611="http://schemas.microsoft.com/office/drawing/2016/11/main" r:id="rId24"/>
                        </a:ext>
                      </a:extLst>
                    </a:blip>
                    <a:stretch>
                      <a:fillRect/>
                    </a:stretch>
                  </pic:blipFill>
                  <pic:spPr>
                    <a:xfrm>
                      <a:off x="0" y="0"/>
                      <a:ext cx="4271571" cy="2307094"/>
                    </a:xfrm>
                    <a:prstGeom prst="rect">
                      <a:avLst/>
                    </a:prstGeom>
                  </pic:spPr>
                </pic:pic>
              </a:graphicData>
            </a:graphic>
          </wp:inline>
        </w:drawing>
      </w:r>
    </w:p>
    <w:p w14:paraId="32E12AF7" w14:textId="019DAC3D" w:rsidR="00180BCA" w:rsidRDefault="00180BCA" w:rsidP="00180BCA">
      <w:pPr>
        <w:pStyle w:val="Caption"/>
      </w:pPr>
      <w:bookmarkStart w:id="38" w:name="_Toc102979705"/>
      <w:r>
        <w:t xml:space="preserve">Figure </w:t>
      </w:r>
      <w:r w:rsidR="00827C07">
        <w:fldChar w:fldCharType="begin"/>
      </w:r>
      <w:r w:rsidR="00827C07">
        <w:instrText xml:space="preserve"> SEQ Figure \* ARABIC </w:instrText>
      </w:r>
      <w:r w:rsidR="00827C07">
        <w:fldChar w:fldCharType="separate"/>
      </w:r>
      <w:r w:rsidR="00CB640D">
        <w:rPr>
          <w:noProof/>
        </w:rPr>
        <w:t>4</w:t>
      </w:r>
      <w:r w:rsidR="00827C07">
        <w:rPr>
          <w:noProof/>
        </w:rPr>
        <w:fldChar w:fldCharType="end"/>
      </w:r>
      <w:r>
        <w:t>: A flooded manhole</w:t>
      </w:r>
      <w:bookmarkEnd w:id="38"/>
    </w:p>
    <w:p w14:paraId="141ED1CB" w14:textId="77777777" w:rsidR="00180BCA" w:rsidRPr="00180BCA" w:rsidRDefault="00180BCA" w:rsidP="00180BCA"/>
    <w:p w14:paraId="601FE7D4" w14:textId="77777777" w:rsidR="003B2AC2" w:rsidRDefault="003B2AC2" w:rsidP="0005014D">
      <w:pPr>
        <w:pStyle w:val="Heading2"/>
        <w:spacing w:line="276" w:lineRule="auto"/>
      </w:pPr>
      <w:bookmarkStart w:id="39" w:name="_Toc102979646"/>
      <w:r>
        <w:t xml:space="preserve">Decision Support </w:t>
      </w:r>
      <w:r w:rsidR="00583120">
        <w:t>Systems</w:t>
      </w:r>
      <w:r>
        <w:t xml:space="preserve"> for Flood</w:t>
      </w:r>
      <w:r w:rsidR="00CA1029">
        <w:t xml:space="preserve"> Management</w:t>
      </w:r>
      <w:bookmarkEnd w:id="39"/>
      <w:r w:rsidR="00CA1029">
        <w:t xml:space="preserve"> </w:t>
      </w:r>
    </w:p>
    <w:p w14:paraId="430D9060" w14:textId="77777777" w:rsidR="00583120" w:rsidRDefault="00313822" w:rsidP="0005014D">
      <w:pPr>
        <w:spacing w:line="276" w:lineRule="auto"/>
      </w:pPr>
      <w:r>
        <w:t xml:space="preserve">As a way of reducing the impacts of flooding, information from computer-based simulations has been combined with human judgement for more informed decision-making. </w:t>
      </w:r>
      <w:r w:rsidR="00583120" w:rsidRPr="00583120">
        <w:fldChar w:fldCharType="begin"/>
      </w:r>
      <w:r w:rsidR="00583120" w:rsidRPr="00583120">
        <w:instrText xml:space="preserve"> ADDIN EN.CITE &lt;EndNote&gt;&lt;Cite AuthorYear="1"&gt;&lt;Author&gt;Abebe&lt;/Author&gt;&lt;Year&gt;2005&lt;/Year&gt;&lt;RecNum&gt;152&lt;/RecNum&gt;&lt;Pages&gt;7&lt;/Pages&gt;&lt;DisplayText&gt;Abebe and Price (2005)&lt;/DisplayText&gt;&lt;record&gt;&lt;rec-number&gt;152&lt;/rec-number&gt;&lt;foreign-keys&gt;&lt;key app="EN" db-id="efw09vxs2vw0x2evaxmpt2xma2xax0s25200" timestamp="1649067848"&gt;152&lt;/key&gt;&lt;/foreign-keys&gt;&lt;ref-type name="Journal Article"&gt;17&lt;/ref-type&gt;&lt;contributors&gt;&lt;authors&gt;&lt;author&gt;Abebe, A. J.&lt;/author&gt;&lt;author&gt;Price, R. K.&lt;/author&gt;&lt;/authors&gt;&lt;/contributors&gt;&lt;titles&gt;&lt;title&gt;Decision support system for urban flood management&lt;/title&gt;&lt;secondary-title&gt;Journal of Hydroinformatics&lt;/secondary-title&gt;&lt;/titles&gt;&lt;periodical&gt;&lt;full-title&gt;Journal of Hydroinformatics&lt;/full-title&gt;&lt;/periodical&gt;&lt;pages&gt;3-15&lt;/pages&gt;&lt;volume&gt;7&lt;/volume&gt;&lt;number&gt;1&lt;/number&gt;&lt;dates&gt;&lt;year&gt;2005&lt;/year&gt;&lt;/dates&gt;&lt;isbn&gt;1464-7141&lt;/isbn&gt;&lt;urls&gt;&lt;related-urls&gt;&lt;url&gt;https://doi.org/10.2166/hydro.2005.0002&lt;/url&gt;&lt;/related-urls&gt;&lt;/urls&gt;&lt;electronic-resource-num&gt;10.2166/hydro.2005.0002&lt;/electronic-resource-num&gt;&lt;access-date&gt;4/4/2022&lt;/access-date&gt;&lt;/record&gt;&lt;/Cite&gt;&lt;/EndNote&gt;</w:instrText>
      </w:r>
      <w:r w:rsidR="00583120" w:rsidRPr="00583120">
        <w:fldChar w:fldCharType="separate"/>
      </w:r>
      <w:r w:rsidR="00583120" w:rsidRPr="00583120">
        <w:rPr>
          <w:noProof/>
        </w:rPr>
        <w:t>Abebe and Price (2005)</w:t>
      </w:r>
      <w:r w:rsidR="00583120" w:rsidRPr="00583120">
        <w:fldChar w:fldCharType="end"/>
      </w:r>
      <w:r w:rsidR="00583120">
        <w:t xml:space="preserve"> d</w:t>
      </w:r>
      <w:r w:rsidRPr="00583120">
        <w:t xml:space="preserve">efine a </w:t>
      </w:r>
      <w:bookmarkStart w:id="40" w:name="_Hlk101223392"/>
      <w:r w:rsidRPr="00583120">
        <w:t xml:space="preserve">Decision Support System (DSS) </w:t>
      </w:r>
      <w:bookmarkEnd w:id="40"/>
      <w:r w:rsidRPr="00583120">
        <w:t xml:space="preserve">as </w:t>
      </w:r>
      <w:r w:rsidR="00583120">
        <w:t>one “</w:t>
      </w:r>
      <w:r w:rsidR="00583120" w:rsidRPr="00583120">
        <w:t>that assists a decision-maker or a relatively small group of decision-makers to make a decision regarding a problem by the use of readily</w:t>
      </w:r>
      <w:r w:rsidR="00583120">
        <w:t xml:space="preserve"> </w:t>
      </w:r>
      <w:r w:rsidR="00583120" w:rsidRPr="00583120">
        <w:t>available resources</w:t>
      </w:r>
      <w:r w:rsidR="00583120">
        <w:t>”.</w:t>
      </w:r>
      <w:r>
        <w:t xml:space="preserve"> </w:t>
      </w:r>
      <w:r w:rsidR="00583120">
        <w:t>They developed a DSS where they used real-time water level data to help authorities decide on what actions to take and information to be disseminated to the public in case of an expected flood.</w:t>
      </w:r>
    </w:p>
    <w:p w14:paraId="7A687CFA" w14:textId="77777777" w:rsidR="000A6039" w:rsidRDefault="000A6039" w:rsidP="0005014D">
      <w:pPr>
        <w:spacing w:line="276" w:lineRule="auto"/>
      </w:pPr>
    </w:p>
    <w:p w14:paraId="158F7550" w14:textId="77777777" w:rsidR="00313822" w:rsidRDefault="00313822" w:rsidP="0005014D">
      <w:pPr>
        <w:spacing w:line="276" w:lineRule="auto"/>
      </w:pPr>
      <w:r>
        <w:fldChar w:fldCharType="begin"/>
      </w:r>
      <w:r>
        <w:instrText xml:space="preserve"> ADDIN EN.CITE &lt;EndNote&gt;&lt;Cite AuthorYear="1"&gt;&lt;Author&gt;Ahmad&lt;/Author&gt;&lt;Year&gt;2006&lt;/Year&gt;&lt;RecNum&gt;151&lt;/RecNum&gt;&lt;DisplayText&gt;Ahmad and Simonovic (2006)&lt;/DisplayText&gt;&lt;record&gt;&lt;rec-number&gt;151&lt;/rec-number&gt;&lt;foreign-keys&gt;&lt;key app="EN" db-id="efw09vxs2vw0x2evaxmpt2xma2xax0s25200" timestamp="1649026588"&gt;151&lt;/key&gt;&lt;/foreign-keys&gt;&lt;ref-type name="Journal Article"&gt;17&lt;/ref-type&gt;&lt;contributors&gt;&lt;authors&gt;&lt;author&gt;Ahmad, Sajjad&lt;/author&gt;&lt;author&gt;Simonovic, Slobodan P.&lt;/author&gt;&lt;/authors&gt;&lt;/contributors&gt;&lt;titles&gt;&lt;title&gt;An Intelligent Decision Support System for Management of Floods&lt;/title&gt;&lt;secondary-title&gt;Water Resources Management&lt;/secondary-title&gt;&lt;/titles&gt;&lt;periodical&gt;&lt;full-title&gt;Water Resources Management&lt;/full-title&gt;&lt;/periodical&gt;&lt;pages&gt;391-410&lt;/pages&gt;&lt;volume&gt;20&lt;/volume&gt;&lt;number&gt;3&lt;/number&gt;&lt;dates&gt;&lt;year&gt;2006&lt;/year&gt;&lt;pub-dates&gt;&lt;date&gt;2006/06/01&lt;/date&gt;&lt;/pub-dates&gt;&lt;/dates&gt;&lt;isbn&gt;1573-1650&lt;/isbn&gt;&lt;urls&gt;&lt;related-urls&gt;&lt;url&gt;https://doi.org/10.1007/s11269-006-0326-3&lt;/url&gt;&lt;/related-urls&gt;&lt;/urls&gt;&lt;electronic-resource-num&gt;10.1007/s11269-006-0326-3&lt;/electronic-resource-num&gt;&lt;/record&gt;&lt;/Cite&gt;&lt;/EndNote&gt;</w:instrText>
      </w:r>
      <w:r>
        <w:fldChar w:fldCharType="separate"/>
      </w:r>
      <w:r>
        <w:rPr>
          <w:noProof/>
        </w:rPr>
        <w:t>Ahmad and Simonovic (2006)</w:t>
      </w:r>
      <w:r>
        <w:fldChar w:fldCharType="end"/>
      </w:r>
      <w:r w:rsidR="00583120">
        <w:t xml:space="preserve"> also developed the Decision Support for Management of Floods (DESMOF), a decision support system that could do flood forecasts, choose the best option for reducing flood damage and use future developmental and population growth projections together with existing data to assess different options for managing floods. The development of this DSS incorporated expert knowledge on reducing damages from floods together with the use of Artificial Neural Networks for flood forecasting and for hydraulic analysis, the HEC-RAS model was used. </w:t>
      </w:r>
    </w:p>
    <w:p w14:paraId="3B944685" w14:textId="77777777" w:rsidR="000A6039" w:rsidRDefault="000A6039" w:rsidP="0005014D">
      <w:pPr>
        <w:spacing w:line="276" w:lineRule="auto"/>
      </w:pPr>
    </w:p>
    <w:p w14:paraId="42622898" w14:textId="77777777" w:rsidR="00313822" w:rsidRDefault="00583120" w:rsidP="0005014D">
      <w:pPr>
        <w:spacing w:line="276" w:lineRule="auto"/>
      </w:pPr>
      <w:r>
        <w:t>Other</w:t>
      </w:r>
      <w:r w:rsidR="00AD782A">
        <w:t xml:space="preserve"> </w:t>
      </w:r>
      <w:r w:rsidR="00BF4CD0">
        <w:t>decision support tools</w:t>
      </w:r>
      <w:r w:rsidR="00AD782A">
        <w:t xml:space="preserve"> aimed at monitoring and controlling floods</w:t>
      </w:r>
      <w:r>
        <w:t xml:space="preserve"> include the use of sensors</w:t>
      </w:r>
      <w:r w:rsidR="00BF4CD0">
        <w:t xml:space="preserve"> for monitoring floods and water quality in urban drainage networks </w:t>
      </w:r>
      <w:r w:rsidR="00BF4CD0">
        <w:fldChar w:fldCharType="begin"/>
      </w:r>
      <w:r w:rsidR="00BF4CD0">
        <w:instrText xml:space="preserve"> ADDIN EN.CITE &lt;EndNote&gt;&lt;Cite&gt;&lt;Author&gt;Ewing&lt;/Author&gt;&lt;Year&gt;2021&lt;/Year&gt;&lt;RecNum&gt;150&lt;/RecNum&gt;&lt;DisplayText&gt;(Ewing and Demir, 2021)&lt;/DisplayText&gt;&lt;record&gt;&lt;rec-number&gt;150&lt;/rec-number&gt;&lt;foreign-keys&gt;&lt;key app="EN" db-id="efw09vxs2vw0x2evaxmpt2xma2xax0s25200" timestamp="1649020529"&gt;150&lt;/key&gt;&lt;/foreign-keys&gt;&lt;ref-type name="Journal Article"&gt;17&lt;/ref-type&gt;&lt;contributors&gt;&lt;authors&gt;&lt;author&gt;Ewing, Gregory&lt;/author&gt;&lt;author&gt;Demir, Ibrahim&lt;/author&gt;&lt;/authors&gt;&lt;/contributors&gt;&lt;titles&gt;&lt;title&gt;An ethical decision-making framework with serious gaming: a smart water case study on flooding&lt;/title&gt;&lt;secondary-title&gt;Journal of Hydroinformatics&lt;/secondary-title&gt;&lt;/titles&gt;&lt;periodical&gt;&lt;full-title&gt;Journal of Hydroinformatics&lt;/full-title&gt;&lt;/periodical&gt;&lt;pages&gt;466-482&lt;/pages&gt;&lt;volume&gt;23&lt;/volume&gt;&lt;number&gt;3&lt;/number&gt;&lt;dates&gt;&lt;year&gt;2021&lt;/year&gt;&lt;/dates&gt;&lt;isbn&gt;1464-7141&lt;/isbn&gt;&lt;urls&gt;&lt;related-urls&gt;&lt;url&gt;https://doi.org/10.2166/hydro.2021.097&lt;/url&gt;&lt;/related-urls&gt;&lt;/urls&gt;&lt;electronic-resource-num&gt;10.2166/hydro.2021.097&lt;/electronic-resource-num&gt;&lt;access-date&gt;4/3/2022&lt;/access-date&gt;&lt;/record&gt;&lt;/Cite&gt;&lt;/EndNote&gt;</w:instrText>
      </w:r>
      <w:r w:rsidR="00BF4CD0">
        <w:fldChar w:fldCharType="separate"/>
      </w:r>
      <w:r w:rsidR="00BF4CD0">
        <w:rPr>
          <w:noProof/>
        </w:rPr>
        <w:t>(Ewing and Demir, 2021)</w:t>
      </w:r>
      <w:r w:rsidR="00BF4CD0">
        <w:fldChar w:fldCharType="end"/>
      </w:r>
      <w:r w:rsidR="00BF4CD0">
        <w:t>. Linked to these sensors are automated and non-automated control structures which enable operators to manage the drainage networks. This has the advantage of allowing for more real-time control of any possible flooding situation in both space and time.</w:t>
      </w:r>
      <w:r w:rsidR="00BF4CD0" w:rsidRPr="00BF4CD0">
        <w:t xml:space="preserve"> </w:t>
      </w:r>
      <w:r w:rsidR="00BF4CD0">
        <w:t>This combination of different techniques helps in providing a holistic approach to flood management.</w:t>
      </w:r>
    </w:p>
    <w:p w14:paraId="4ABC259C" w14:textId="77777777" w:rsidR="000A6039" w:rsidRPr="00AD782A" w:rsidRDefault="000A6039" w:rsidP="0005014D">
      <w:pPr>
        <w:spacing w:line="276" w:lineRule="auto"/>
      </w:pPr>
    </w:p>
    <w:p w14:paraId="2EFBBC12" w14:textId="77777777" w:rsidR="00725F77" w:rsidRDefault="00725F77" w:rsidP="0005014D">
      <w:pPr>
        <w:spacing w:line="276" w:lineRule="auto"/>
      </w:pPr>
      <w:r>
        <w:lastRenderedPageBreak/>
        <w:t xml:space="preserve">Another example of a flood mitigation DSS was </w:t>
      </w:r>
      <w:r w:rsidR="00F859E6">
        <w:t xml:space="preserve">introduced </w:t>
      </w:r>
      <w:r>
        <w:t xml:space="preserve">by </w:t>
      </w:r>
      <w:r>
        <w:fldChar w:fldCharType="begin"/>
      </w:r>
      <w:r>
        <w:instrText xml:space="preserve"> ADDIN EN.CITE &lt;EndNote&gt;&lt;Cite AuthorYear="1"&gt;&lt;Author&gt;Mattos&lt;/Author&gt;&lt;Year&gt;2022&lt;/Year&gt;&lt;RecNum&gt;153&lt;/RecNum&gt;&lt;DisplayText&gt;Mattos, et al. (2022)&lt;/DisplayText&gt;&lt;record&gt;&lt;rec-number&gt;153&lt;/rec-number&gt;&lt;foreign-keys&gt;&lt;key app="EN" db-id="efw09vxs2vw0x2evaxmpt2xma2xax0s25200" timestamp="1649076962"&gt;153&lt;/key&gt;&lt;/foreign-keys&gt;&lt;ref-type name="Journal Article"&gt;17&lt;/ref-type&gt;&lt;contributors&gt;&lt;authors&gt;&lt;author&gt;Mattos, Tiago Souza&lt;/author&gt;&lt;author&gt;Oliveira, Paulo Tarso S.&lt;/author&gt;&lt;author&gt;Bruno, Leonardo de Souza&lt;/author&gt;&lt;author&gt;Carvalho, Glauber Altrão&lt;/author&gt;&lt;author&gt;Pereira, Rodrigo Bahia&lt;/author&gt;&lt;author&gt;Crivellaro, Leonardo Lazarino&lt;/author&gt;&lt;author&gt;Lucas, Murilo Cesar&lt;/author&gt;&lt;author&gt;Roy, Tirthankar&lt;/author&gt;&lt;/authors&gt;&lt;/contributors&gt;&lt;titles&gt;&lt;title&gt;Towards reducing flood risk disasters in a tropical urban basin by the development of flood alert web application&lt;/title&gt;&lt;secondary-title&gt;Environmental Modelling &amp;amp; Software&lt;/secondary-title&gt;&lt;/titles&gt;&lt;periodical&gt;&lt;full-title&gt;Environmental Modelling &amp;amp; Software&lt;/full-title&gt;&lt;/periodical&gt;&lt;pages&gt;105367&lt;/pages&gt;&lt;volume&gt;151&lt;/volume&gt;&lt;keywords&gt;&lt;keyword&gt;Flood alert&lt;/keyword&gt;&lt;keyword&gt;Flood prediction&lt;/keyword&gt;&lt;keyword&gt;Runoff&lt;/keyword&gt;&lt;keyword&gt;Stormwater&lt;/keyword&gt;&lt;/keywords&gt;&lt;dates&gt;&lt;year&gt;2022&lt;/year&gt;&lt;pub-dates&gt;&lt;date&gt;2022/05/01/&lt;/date&gt;&lt;/pub-dates&gt;&lt;/dates&gt;&lt;isbn&gt;1364-8152&lt;/isbn&gt;&lt;urls&gt;&lt;related-urls&gt;&lt;url&gt;https://www.sciencedirect.com/science/article/pii/S1364815222000731&lt;/url&gt;&lt;/related-urls&gt;&lt;/urls&gt;&lt;electronic-resource-num&gt;https://doi.org/10.1016/j.envsoft.2022.105367&lt;/electronic-resource-num&gt;&lt;/record&gt;&lt;/Cite&gt;&lt;/EndNote&gt;</w:instrText>
      </w:r>
      <w:r>
        <w:fldChar w:fldCharType="separate"/>
      </w:r>
      <w:r>
        <w:rPr>
          <w:noProof/>
        </w:rPr>
        <w:t>Mattos, et al. (2022)</w:t>
      </w:r>
      <w:r>
        <w:fldChar w:fldCharType="end"/>
      </w:r>
      <w:r>
        <w:t xml:space="preserve"> who developed a web application for warning residents of pending floods. In developing the system, precipitation forecasts were input into the HEC-HMS hydrological model for the rainfall-runoff</w:t>
      </w:r>
      <w:r w:rsidRPr="00725F77">
        <w:t xml:space="preserve"> </w:t>
      </w:r>
      <w:r>
        <w:t>modelling. The generated runoff forecasts were then input into the HEC-RAS model and flood maps</w:t>
      </w:r>
      <w:r w:rsidR="000A6039">
        <w:t xml:space="preserve"> showing the stages of the river and results of simulations of the floodplain</w:t>
      </w:r>
      <w:r>
        <w:t xml:space="preserve"> were created. These were then used as input into the web application for flood alerts.</w:t>
      </w:r>
    </w:p>
    <w:p w14:paraId="0A6AD5AF" w14:textId="77777777" w:rsidR="006B57C9" w:rsidRDefault="006B57C9" w:rsidP="0005014D">
      <w:pPr>
        <w:spacing w:line="276" w:lineRule="auto"/>
      </w:pPr>
    </w:p>
    <w:p w14:paraId="3F945791" w14:textId="77777777" w:rsidR="00D16ABC" w:rsidRDefault="000A6039" w:rsidP="0005014D">
      <w:pPr>
        <w:spacing w:line="276" w:lineRule="auto"/>
        <w:rPr>
          <w:rFonts w:cs="Times New Roman"/>
          <w:szCs w:val="24"/>
          <w:lang w:val="en-US"/>
        </w:rPr>
      </w:pPr>
      <w:r>
        <w:rPr>
          <w:rFonts w:cs="Times New Roman"/>
          <w:szCs w:val="24"/>
          <w:lang w:val="en-US"/>
        </w:rPr>
        <w:t>Furthermore, i</w:t>
      </w:r>
      <w:r w:rsidR="00042DA8" w:rsidRPr="000A6039">
        <w:rPr>
          <w:rFonts w:cs="Times New Roman"/>
          <w:szCs w:val="24"/>
          <w:lang w:val="en-US"/>
        </w:rPr>
        <w:t xml:space="preserve">n most urban areas, simulation models like the </w:t>
      </w:r>
      <w:r w:rsidR="00D16ABC" w:rsidRPr="000A6039">
        <w:rPr>
          <w:rFonts w:cs="Times New Roman"/>
          <w:szCs w:val="24"/>
          <w:lang w:val="en-US"/>
        </w:rPr>
        <w:t xml:space="preserve">EPA’s </w:t>
      </w:r>
      <w:r w:rsidR="00042DA8" w:rsidRPr="000A6039">
        <w:rPr>
          <w:rFonts w:cs="Times New Roman"/>
          <w:szCs w:val="24"/>
          <w:lang w:val="en-US"/>
        </w:rPr>
        <w:t>Storm Water Management Model (</w:t>
      </w:r>
      <w:r w:rsidRPr="000A6039">
        <w:rPr>
          <w:rFonts w:cs="Times New Roman"/>
          <w:szCs w:val="24"/>
          <w:lang w:val="en-US"/>
        </w:rPr>
        <w:t xml:space="preserve">EPA </w:t>
      </w:r>
      <w:r w:rsidR="00042DA8" w:rsidRPr="000A6039">
        <w:rPr>
          <w:rFonts w:cs="Times New Roman"/>
          <w:szCs w:val="24"/>
          <w:lang w:val="en-US"/>
        </w:rPr>
        <w:t xml:space="preserve">SWMM), MIKE-Urban, and SOBEK-Urban, among others, have been used extensively </w:t>
      </w:r>
      <w:r w:rsidRPr="000A6039">
        <w:rPr>
          <w:rFonts w:cs="Times New Roman"/>
          <w:szCs w:val="24"/>
          <w:lang w:val="en-US"/>
        </w:rPr>
        <w:t xml:space="preserve">for decision support </w:t>
      </w:r>
      <w:r w:rsidR="00042DA8" w:rsidRPr="000A6039">
        <w:rPr>
          <w:rFonts w:cs="Times New Roman"/>
          <w:szCs w:val="24"/>
          <w:lang w:val="en-US"/>
        </w:rPr>
        <w:fldChar w:fldCharType="begin"/>
      </w:r>
      <w:r w:rsidR="00042DA8" w:rsidRPr="000A6039">
        <w:rPr>
          <w:rFonts w:cs="Times New Roman"/>
          <w:szCs w:val="24"/>
          <w:lang w:val="en-US"/>
        </w:rPr>
        <w:instrText xml:space="preserve"> ADDIN EN.CITE &lt;EndNote&gt;&lt;Cite&gt;&lt;Author&gt;Riaño-Briceño&lt;/Author&gt;&lt;Year&gt;2016&lt;/Year&gt;&lt;RecNum&gt;73&lt;/RecNum&gt;&lt;DisplayText&gt;(Riaño-Briceño, et al., 2016)&lt;/DisplayText&gt;&lt;record&gt;&lt;rec-number&gt;73&lt;/rec-number&gt;&lt;foreign-keys&gt;&lt;key app="EN" db-id="efw09vxs2vw0x2evaxmpt2xma2xax0s25200" timestamp="1633274832"&gt;73&lt;/key&gt;&lt;/foreign-keys&gt;&lt;ref-type name="Journal Article"&gt;17&lt;/ref-type&gt;&lt;contributors&gt;&lt;authors&gt;&lt;author&gt;Riaño-Briceño, G.&lt;/author&gt;&lt;author&gt;Barreiro-Gomez, J.&lt;/author&gt;&lt;author&gt;Ramirez-Jaime, A.&lt;/author&gt;&lt;author&gt;Quijano, N.&lt;/author&gt;&lt;author&gt;Ocampo-Martinez, C.&lt;/author&gt;&lt;/authors&gt;&lt;/contributors&gt;&lt;titles&gt;&lt;title&gt;MatSWMM – An open-source toolbox for designing real-time control of urban drainage systems&lt;/title&gt;&lt;secondary-title&gt;Environmental Modelling &amp;amp; Software&lt;/secondary-title&gt;&lt;/titles&gt;&lt;periodical&gt;&lt;full-title&gt;Environmental Modelling &amp;amp; Software&lt;/full-title&gt;&lt;/periodical&gt;&lt;pages&gt;143-154&lt;/pages&gt;&lt;volume&gt;83&lt;/volume&gt;&lt;section&gt;143&lt;/section&gt;&lt;dates&gt;&lt;year&gt;2016&lt;/year&gt;&lt;/dates&gt;&lt;isbn&gt;13648152&lt;/isbn&gt;&lt;urls&gt;&lt;/urls&gt;&lt;electronic-resource-num&gt;10.1016/j.envsoft.2016.05.009&lt;/electronic-resource-num&gt;&lt;/record&gt;&lt;/Cite&gt;&lt;/EndNote&gt;</w:instrText>
      </w:r>
      <w:r w:rsidR="00042DA8" w:rsidRPr="000A6039">
        <w:rPr>
          <w:rFonts w:cs="Times New Roman"/>
          <w:szCs w:val="24"/>
          <w:lang w:val="en-US"/>
        </w:rPr>
        <w:fldChar w:fldCharType="separate"/>
      </w:r>
      <w:r w:rsidR="00042DA8" w:rsidRPr="000A6039">
        <w:rPr>
          <w:rFonts w:cs="Times New Roman"/>
          <w:noProof/>
          <w:szCs w:val="24"/>
          <w:lang w:val="en-US"/>
        </w:rPr>
        <w:t>(Riaño-Briceño, et al., 2016)</w:t>
      </w:r>
      <w:r w:rsidR="00042DA8" w:rsidRPr="000A6039">
        <w:rPr>
          <w:rFonts w:cs="Times New Roman"/>
          <w:szCs w:val="24"/>
          <w:lang w:val="en-US"/>
        </w:rPr>
        <w:fldChar w:fldCharType="end"/>
      </w:r>
      <w:r w:rsidR="00042DA8" w:rsidRPr="000A6039">
        <w:rPr>
          <w:rFonts w:cs="Times New Roman"/>
          <w:szCs w:val="24"/>
          <w:lang w:val="en-US"/>
        </w:rPr>
        <w:t>. These aid in the designing, and analy</w:t>
      </w:r>
      <w:r w:rsidR="001F7242" w:rsidRPr="000A6039">
        <w:rPr>
          <w:rFonts w:cs="Times New Roman"/>
          <w:szCs w:val="24"/>
          <w:lang w:val="en-US"/>
        </w:rPr>
        <w:t>sis</w:t>
      </w:r>
      <w:r w:rsidR="00042DA8" w:rsidRPr="000A6039">
        <w:rPr>
          <w:rFonts w:cs="Times New Roman"/>
          <w:szCs w:val="24"/>
          <w:lang w:val="en-US"/>
        </w:rPr>
        <w:t xml:space="preserve"> of drainage(gray) infrastructure and its control systems </w:t>
      </w:r>
      <w:r w:rsidR="00042DA8" w:rsidRPr="000A6039">
        <w:rPr>
          <w:rFonts w:cs="Times New Roman"/>
          <w:szCs w:val="24"/>
          <w:lang w:val="en-US"/>
        </w:rPr>
        <w:fldChar w:fldCharType="begin"/>
      </w:r>
      <w:r w:rsidR="00042DA8" w:rsidRPr="000A6039">
        <w:rPr>
          <w:rFonts w:cs="Times New Roman"/>
          <w:szCs w:val="24"/>
          <w:lang w:val="en-US"/>
        </w:rPr>
        <w:instrText xml:space="preserve"> ADDIN EN.CITE &lt;EndNote&gt;&lt;Cite&gt;&lt;Author&gt;Gironás&lt;/Author&gt;&lt;Year&gt;2010&lt;/Year&gt;&lt;RecNum&gt;75&lt;/RecNum&gt;&lt;DisplayText&gt;(Gironás, et al., 2010)&lt;/DisplayText&gt;&lt;record&gt;&lt;rec-number&gt;75&lt;/rec-number&gt;&lt;foreign-keys&gt;&lt;key app="EN" db-id="efw09vxs2vw0x2evaxmpt2xma2xax0s25200" timestamp="1633279413"&gt;75&lt;/key&gt;&lt;/foreign-keys&gt;&lt;ref-type name="Journal Article"&gt;17&lt;/ref-type&gt;&lt;contributors&gt;&lt;authors&gt;&lt;author&gt;Gironás, Jorge&lt;/author&gt;&lt;author&gt;Roesner, Larry A.&lt;/author&gt;&lt;author&gt;Rossman, Lewis A.&lt;/author&gt;&lt;author&gt;Davis, Jennifer&lt;/author&gt;&lt;/authors&gt;&lt;/contributors&gt;&lt;titles&gt;&lt;title&gt;A new applications manual for the Storm Water Management Model (SWMM)&lt;/title&gt;&lt;secondary-title&gt;Environmental Modelling &amp;amp; Software&lt;/secondary-title&gt;&lt;/titles&gt;&lt;periodical&gt;&lt;full-title&gt;Environmental Modelling &amp;amp; Software&lt;/full-title&gt;&lt;/periodical&gt;&lt;pages&gt;813-814&lt;/pages&gt;&lt;volume&gt;25&lt;/volume&gt;&lt;number&gt;6&lt;/number&gt;&lt;section&gt;813&lt;/section&gt;&lt;dates&gt;&lt;year&gt;2010&lt;/year&gt;&lt;/dates&gt;&lt;isbn&gt;13648152&lt;/isbn&gt;&lt;urls&gt;&lt;/urls&gt;&lt;electronic-resource-num&gt;10.1016/j.envsoft.2009.11.009&lt;/electronic-resource-num&gt;&lt;/record&gt;&lt;/Cite&gt;&lt;/EndNote&gt;</w:instrText>
      </w:r>
      <w:r w:rsidR="00042DA8" w:rsidRPr="000A6039">
        <w:rPr>
          <w:rFonts w:cs="Times New Roman"/>
          <w:szCs w:val="24"/>
          <w:lang w:val="en-US"/>
        </w:rPr>
        <w:fldChar w:fldCharType="separate"/>
      </w:r>
      <w:r w:rsidR="00042DA8" w:rsidRPr="000A6039">
        <w:rPr>
          <w:rFonts w:cs="Times New Roman"/>
          <w:noProof/>
          <w:szCs w:val="24"/>
          <w:lang w:val="en-US"/>
        </w:rPr>
        <w:t>(Gironás, et al., 2010)</w:t>
      </w:r>
      <w:r w:rsidR="00042DA8" w:rsidRPr="000A6039">
        <w:rPr>
          <w:rFonts w:cs="Times New Roman"/>
          <w:szCs w:val="24"/>
          <w:lang w:val="en-US"/>
        </w:rPr>
        <w:fldChar w:fldCharType="end"/>
      </w:r>
      <w:r w:rsidR="00D16ABC" w:rsidRPr="000A6039">
        <w:rPr>
          <w:rFonts w:cs="Times New Roman"/>
          <w:szCs w:val="24"/>
          <w:lang w:val="en-US"/>
        </w:rPr>
        <w:t xml:space="preserve">. While the use of these modelling systems is invaluable in water management and particularly in flood management, access or comprehension of modelling results is </w:t>
      </w:r>
      <w:r w:rsidR="001E60A2" w:rsidRPr="000A6039">
        <w:rPr>
          <w:rFonts w:cs="Times New Roman"/>
          <w:szCs w:val="24"/>
          <w:lang w:val="en-US"/>
        </w:rPr>
        <w:t>a benefit enjoyed only by those skilled in using these systems. General</w:t>
      </w:r>
      <w:r w:rsidR="00206FAB" w:rsidRPr="000A6039">
        <w:rPr>
          <w:rFonts w:cs="Times New Roman"/>
          <w:szCs w:val="24"/>
          <w:lang w:val="en-US"/>
        </w:rPr>
        <w:t>ly</w:t>
      </w:r>
      <w:r w:rsidR="001E60A2" w:rsidRPr="000A6039">
        <w:rPr>
          <w:rFonts w:cs="Times New Roman"/>
          <w:szCs w:val="24"/>
          <w:lang w:val="en-US"/>
        </w:rPr>
        <w:t>, non-technical citizens would therefore require some training to understand the modelling system</w:t>
      </w:r>
      <w:r w:rsidR="00206FAB" w:rsidRPr="000A6039">
        <w:rPr>
          <w:rFonts w:cs="Times New Roman"/>
          <w:szCs w:val="24"/>
          <w:lang w:val="en-US"/>
        </w:rPr>
        <w:t>(s)</w:t>
      </w:r>
      <w:r w:rsidR="001E60A2" w:rsidRPr="000A6039">
        <w:rPr>
          <w:rFonts w:cs="Times New Roman"/>
          <w:szCs w:val="24"/>
          <w:lang w:val="en-US"/>
        </w:rPr>
        <w:t xml:space="preserve"> or results obtained from these. </w:t>
      </w:r>
      <w:r w:rsidR="00206FAB" w:rsidRPr="000A6039">
        <w:rPr>
          <w:rFonts w:cs="Times New Roman"/>
          <w:szCs w:val="24"/>
          <w:lang w:val="en-US"/>
        </w:rPr>
        <w:t>To bridge this gap, computer programs</w:t>
      </w:r>
      <w:r w:rsidR="001F7242" w:rsidRPr="000A6039">
        <w:rPr>
          <w:rFonts w:cs="Times New Roman"/>
          <w:szCs w:val="24"/>
          <w:lang w:val="en-US"/>
        </w:rPr>
        <w:t>, called chatbots,</w:t>
      </w:r>
      <w:r w:rsidR="00206FAB" w:rsidRPr="000A6039">
        <w:rPr>
          <w:rFonts w:cs="Times New Roman"/>
          <w:szCs w:val="24"/>
          <w:lang w:val="en-US"/>
        </w:rPr>
        <w:t xml:space="preserve"> that can comprehend users’ requests, and in turn</w:t>
      </w:r>
      <w:r w:rsidR="001F7242" w:rsidRPr="000A6039">
        <w:rPr>
          <w:rFonts w:cs="Times New Roman"/>
          <w:szCs w:val="24"/>
          <w:lang w:val="en-US"/>
        </w:rPr>
        <w:t>,</w:t>
      </w:r>
      <w:r w:rsidR="00206FAB" w:rsidRPr="000A6039">
        <w:rPr>
          <w:rFonts w:cs="Times New Roman"/>
          <w:szCs w:val="24"/>
          <w:lang w:val="en-US"/>
        </w:rPr>
        <w:t xml:space="preserve"> provide a response understandable to the user have been developed</w:t>
      </w:r>
      <w:r w:rsidR="001F7242" w:rsidRPr="000A6039">
        <w:rPr>
          <w:rFonts w:cs="Times New Roman"/>
          <w:szCs w:val="24"/>
          <w:lang w:val="en-US"/>
        </w:rPr>
        <w:t xml:space="preserve"> and these are discussed in the proceeding section</w:t>
      </w:r>
      <w:r w:rsidR="00206FAB" w:rsidRPr="000A6039">
        <w:rPr>
          <w:rFonts w:cs="Times New Roman"/>
          <w:szCs w:val="24"/>
          <w:lang w:val="en-US"/>
        </w:rPr>
        <w:t xml:space="preserve">. </w:t>
      </w:r>
      <w:r w:rsidR="001F7242" w:rsidRPr="000A6039">
        <w:rPr>
          <w:rFonts w:cs="Times New Roman"/>
          <w:szCs w:val="24"/>
          <w:lang w:val="en-US"/>
        </w:rPr>
        <w:t>The adoption of these chatbot systems would allow citizens to ask any question about flooding in the city and obtain model simulation results in a form that is easily understandable to them.</w:t>
      </w:r>
      <w:r w:rsidR="00966EC5">
        <w:rPr>
          <w:rFonts w:cs="Times New Roman"/>
          <w:szCs w:val="24"/>
          <w:lang w:val="en-US"/>
        </w:rPr>
        <w:t xml:space="preserve"> The following section discusses chatbots in a bit more detail.</w:t>
      </w:r>
    </w:p>
    <w:p w14:paraId="38F029F9" w14:textId="77777777" w:rsidR="001F7242" w:rsidRDefault="001F7242" w:rsidP="0005014D">
      <w:pPr>
        <w:spacing w:line="276" w:lineRule="auto"/>
        <w:rPr>
          <w:rFonts w:cs="Times New Roman"/>
          <w:szCs w:val="24"/>
          <w:lang w:val="en-US"/>
        </w:rPr>
      </w:pPr>
    </w:p>
    <w:p w14:paraId="7086F631" w14:textId="77777777" w:rsidR="00AF4F54" w:rsidRDefault="00AF4F54" w:rsidP="0005014D">
      <w:pPr>
        <w:pStyle w:val="Heading2"/>
        <w:spacing w:line="276" w:lineRule="auto"/>
      </w:pPr>
      <w:bookmarkStart w:id="41" w:name="_Toc102979647"/>
      <w:r>
        <w:t>Chatbot</w:t>
      </w:r>
      <w:r w:rsidR="001F7242">
        <w:t xml:space="preserve"> Technology</w:t>
      </w:r>
      <w:bookmarkEnd w:id="41"/>
    </w:p>
    <w:p w14:paraId="049FB39C" w14:textId="77777777" w:rsidR="001F7242" w:rsidRDefault="001F7242" w:rsidP="0005014D">
      <w:pPr>
        <w:spacing w:line="276" w:lineRule="auto"/>
        <w:rPr>
          <w:rStyle w:val="fontstyle01"/>
          <w:rFonts w:ascii="Times New Roman" w:hAnsi="Times New Roman" w:cs="Times New Roman"/>
        </w:rPr>
      </w:pPr>
      <w:r w:rsidRPr="001F7242">
        <w:rPr>
          <w:rStyle w:val="fontstyle01"/>
          <w:rFonts w:ascii="Times New Roman" w:hAnsi="Times New Roman" w:cs="Times New Roman"/>
        </w:rPr>
        <w:t>As society becomes more and more technologically advanced, Artificial Intelligence (AI) has proven to play a very significant role in everyday life, from smart assistants like Siri, Alexa, or Google assistant to computer games, internet searches engines, smartphone functionalities, chatbots, self-driving cars and even autonomous weaponry.</w:t>
      </w:r>
      <w:r>
        <w:rPr>
          <w:rStyle w:val="fontstyle01"/>
          <w:rFonts w:ascii="Times New Roman" w:hAnsi="Times New Roman" w:cs="Times New Roman"/>
        </w:rPr>
        <w:t xml:space="preserve"> AI allows us to solve complicated issues by </w:t>
      </w:r>
      <w:r w:rsidRPr="001F7242">
        <w:rPr>
          <w:rStyle w:val="fontstyle01"/>
          <w:rFonts w:ascii="Times New Roman" w:hAnsi="Times New Roman" w:cs="Times New Roman"/>
        </w:rPr>
        <w:t>imitat</w:t>
      </w:r>
      <w:r>
        <w:rPr>
          <w:rStyle w:val="fontstyle01"/>
          <w:rFonts w:ascii="Times New Roman" w:hAnsi="Times New Roman" w:cs="Times New Roman"/>
        </w:rPr>
        <w:t xml:space="preserve">ing how </w:t>
      </w:r>
      <w:r w:rsidRPr="001F7242">
        <w:rPr>
          <w:rStyle w:val="fontstyle01"/>
          <w:rFonts w:ascii="Times New Roman" w:hAnsi="Times New Roman" w:cs="Times New Roman"/>
        </w:rPr>
        <w:t>human</w:t>
      </w:r>
      <w:r>
        <w:rPr>
          <w:rStyle w:val="fontstyle01"/>
          <w:rFonts w:ascii="Times New Roman" w:hAnsi="Times New Roman" w:cs="Times New Roman"/>
        </w:rPr>
        <w:t>s</w:t>
      </w:r>
      <w:r w:rsidRPr="001F7242">
        <w:rPr>
          <w:rStyle w:val="fontstyle01"/>
          <w:rFonts w:ascii="Times New Roman" w:hAnsi="Times New Roman" w:cs="Times New Roman"/>
        </w:rPr>
        <w:t xml:space="preserve"> learn</w:t>
      </w:r>
      <w:r>
        <w:rPr>
          <w:rStyle w:val="fontstyle01"/>
          <w:rFonts w:ascii="Times New Roman" w:hAnsi="Times New Roman" w:cs="Times New Roman"/>
        </w:rPr>
        <w:t>,</w:t>
      </w:r>
      <w:r w:rsidRPr="001F7242">
        <w:rPr>
          <w:rStyle w:val="fontstyle01"/>
          <w:rFonts w:ascii="Times New Roman" w:hAnsi="Times New Roman" w:cs="Times New Roman"/>
        </w:rPr>
        <w:t xml:space="preserve"> understand</w:t>
      </w:r>
      <w:r>
        <w:rPr>
          <w:rStyle w:val="fontstyle01"/>
          <w:rFonts w:ascii="Times New Roman" w:hAnsi="Times New Roman" w:cs="Times New Roman"/>
        </w:rPr>
        <w:t xml:space="preserve"> </w:t>
      </w:r>
      <w:r w:rsidRPr="001F7242">
        <w:rPr>
          <w:rStyle w:val="fontstyle01"/>
          <w:rFonts w:ascii="Times New Roman" w:hAnsi="Times New Roman" w:cs="Times New Roman"/>
        </w:rPr>
        <w:t xml:space="preserve">and </w:t>
      </w:r>
      <w:r>
        <w:rPr>
          <w:rStyle w:val="fontstyle01"/>
          <w:rFonts w:ascii="Times New Roman" w:hAnsi="Times New Roman" w:cs="Times New Roman"/>
        </w:rPr>
        <w:t xml:space="preserve">use their </w:t>
      </w:r>
      <w:r w:rsidRPr="001F7242">
        <w:rPr>
          <w:rStyle w:val="fontstyle01"/>
          <w:rFonts w:ascii="Times New Roman" w:hAnsi="Times New Roman" w:cs="Times New Roman"/>
        </w:rPr>
        <w:t>intellectual abilities</w:t>
      </w:r>
      <w:r>
        <w:rPr>
          <w:rStyle w:val="fontstyle01"/>
          <w:rFonts w:ascii="Times New Roman" w:hAnsi="Times New Roman" w:cs="Times New Roman"/>
        </w:rPr>
        <w:t xml:space="preserve"> to solve problems</w:t>
      </w:r>
      <w:r w:rsidR="00C90ED4">
        <w:rPr>
          <w:rStyle w:val="fontstyle01"/>
          <w:rFonts w:ascii="Times New Roman" w:hAnsi="Times New Roman" w:cs="Times New Roman"/>
        </w:rPr>
        <w:t xml:space="preserve"> </w:t>
      </w:r>
      <w:r w:rsidRPr="001F7242">
        <w:rPr>
          <w:rStyle w:val="fontstyle01"/>
          <w:rFonts w:ascii="Times New Roman" w:hAnsi="Times New Roman" w:cs="Times New Roman"/>
        </w:rPr>
        <w:fldChar w:fldCharType="begin"/>
      </w:r>
      <w:r>
        <w:rPr>
          <w:rStyle w:val="fontstyle01"/>
          <w:rFonts w:ascii="Times New Roman" w:hAnsi="Times New Roman" w:cs="Times New Roman"/>
        </w:rPr>
        <w:instrText xml:space="preserve"> ADDIN EN.CITE &lt;EndNote&gt;&lt;Cite&gt;&lt;Author&gt;Chen&lt;/Author&gt;&lt;Year&gt;2008&lt;/Year&gt;&lt;RecNum&gt;102&lt;/RecNum&gt;&lt;DisplayText&gt;(Chen, et al., 2008)&lt;/DisplayText&gt;&lt;record&gt;&lt;rec-number&gt;102&lt;/rec-number&gt;&lt;foreign-keys&gt;&lt;key app="EN" db-id="efw09vxs2vw0x2evaxmpt2xma2xax0s25200" timestamp="1634772505"&gt;102&lt;/key&gt;&lt;/foreign-keys&gt;&lt;ref-type name="Journal Article"&gt;17&lt;/ref-type&gt;&lt;contributors&gt;&lt;authors&gt;&lt;author&gt;Chen, Serena H.&lt;/author&gt;&lt;author&gt;Jakeman, Anthony J.&lt;/author&gt;&lt;author&gt;Norton, John P.&lt;/author&gt;&lt;/authors&gt;&lt;/contributors&gt;&lt;titles&gt;&lt;title&gt;Artificial Intelligence techniques: An introduction to their use for modelling environmental systems&lt;/title&gt;&lt;secondary-title&gt;Mathematics and Computers in Simulation&lt;/secondary-title&gt;&lt;/titles&gt;&lt;periodical&gt;&lt;full-title&gt;Mathematics and Computers in Simulation&lt;/full-title&gt;&lt;/periodical&gt;&lt;pages&gt;379-400&lt;/pages&gt;&lt;volume&gt;78&lt;/volume&gt;&lt;number&gt;2-3&lt;/number&gt;&lt;section&gt;379&lt;/section&gt;&lt;dates&gt;&lt;year&gt;2008&lt;/year&gt;&lt;/dates&gt;&lt;isbn&gt;03784754&lt;/isbn&gt;&lt;urls&gt;&lt;/urls&gt;&lt;electronic-resource-num&gt;10.1016/j.matcom.2008.01.028&lt;/electronic-resource-num&gt;&lt;/record&gt;&lt;/Cite&gt;&lt;/EndNote&gt;</w:instrText>
      </w:r>
      <w:r w:rsidRPr="001F7242">
        <w:rPr>
          <w:rStyle w:val="fontstyle01"/>
          <w:rFonts w:ascii="Times New Roman" w:hAnsi="Times New Roman" w:cs="Times New Roman"/>
        </w:rPr>
        <w:fldChar w:fldCharType="separate"/>
      </w:r>
      <w:r>
        <w:rPr>
          <w:rStyle w:val="fontstyle01"/>
          <w:rFonts w:ascii="Times New Roman" w:hAnsi="Times New Roman" w:cs="Times New Roman"/>
          <w:noProof/>
        </w:rPr>
        <w:t>(Chen, et al., 2008)</w:t>
      </w:r>
      <w:r w:rsidRPr="001F7242">
        <w:rPr>
          <w:rStyle w:val="fontstyle01"/>
          <w:rFonts w:ascii="Times New Roman" w:hAnsi="Times New Roman" w:cs="Times New Roman"/>
        </w:rPr>
        <w:fldChar w:fldCharType="end"/>
      </w:r>
      <w:r w:rsidRPr="001F7242">
        <w:rPr>
          <w:rStyle w:val="fontstyle01"/>
          <w:rFonts w:ascii="Times New Roman" w:hAnsi="Times New Roman" w:cs="Times New Roman"/>
        </w:rPr>
        <w:t xml:space="preserve">. </w:t>
      </w:r>
      <w:r>
        <w:rPr>
          <w:rStyle w:val="fontstyle01"/>
          <w:rFonts w:ascii="Times New Roman" w:hAnsi="Times New Roman" w:cs="Times New Roman"/>
        </w:rPr>
        <w:t>The</w:t>
      </w:r>
      <w:r w:rsidR="00C90ED4">
        <w:rPr>
          <w:rStyle w:val="fontstyle01"/>
          <w:rFonts w:ascii="Times New Roman" w:hAnsi="Times New Roman" w:cs="Times New Roman"/>
        </w:rPr>
        <w:t>se</w:t>
      </w:r>
      <w:r>
        <w:rPr>
          <w:rStyle w:val="fontstyle01"/>
          <w:rFonts w:ascii="Times New Roman" w:hAnsi="Times New Roman" w:cs="Times New Roman"/>
        </w:rPr>
        <w:t xml:space="preserve"> </w:t>
      </w:r>
      <w:r w:rsidR="00C90ED4">
        <w:rPr>
          <w:rStyle w:val="fontstyle01"/>
          <w:rFonts w:ascii="Times New Roman" w:hAnsi="Times New Roman" w:cs="Times New Roman"/>
        </w:rPr>
        <w:t xml:space="preserve">advances in artificial intelligence have strongly influenced the </w:t>
      </w:r>
      <w:r>
        <w:rPr>
          <w:rStyle w:val="fontstyle01"/>
          <w:rFonts w:ascii="Times New Roman" w:hAnsi="Times New Roman" w:cs="Times New Roman"/>
        </w:rPr>
        <w:t>development of chatbot</w:t>
      </w:r>
      <w:r w:rsidR="00C90ED4">
        <w:rPr>
          <w:rStyle w:val="fontstyle01"/>
          <w:rFonts w:ascii="Times New Roman" w:hAnsi="Times New Roman" w:cs="Times New Roman"/>
        </w:rPr>
        <w:t xml:space="preserve"> technology through advances in natural language processing and machine learning. </w:t>
      </w:r>
    </w:p>
    <w:p w14:paraId="7DBA1A3F" w14:textId="77777777" w:rsidR="001F7242" w:rsidRPr="001F7242" w:rsidRDefault="001F7242" w:rsidP="0005014D">
      <w:pPr>
        <w:spacing w:line="276" w:lineRule="auto"/>
        <w:rPr>
          <w:rFonts w:cs="Times New Roman"/>
          <w:szCs w:val="24"/>
        </w:rPr>
      </w:pPr>
    </w:p>
    <w:p w14:paraId="678DD407" w14:textId="77777777" w:rsidR="003B2AC2" w:rsidRDefault="001F7242" w:rsidP="0005014D">
      <w:pPr>
        <w:spacing w:line="276" w:lineRule="auto"/>
        <w:rPr>
          <w:rFonts w:cs="Times New Roman"/>
          <w:szCs w:val="24"/>
        </w:rPr>
      </w:pPr>
      <w:r w:rsidRPr="001F7242">
        <w:rPr>
          <w:rFonts w:cs="Times New Roman"/>
          <w:szCs w:val="24"/>
        </w:rPr>
        <w:t>While different definitions of Chatbots have been brought forward</w:t>
      </w:r>
      <w:r>
        <w:rPr>
          <w:rFonts w:cs="Times New Roman"/>
          <w:szCs w:val="24"/>
        </w:rPr>
        <w:t>,</w:t>
      </w:r>
      <w:r w:rsidRPr="001F7242">
        <w:rPr>
          <w:rFonts w:cs="Times New Roman"/>
          <w:szCs w:val="24"/>
        </w:rPr>
        <w:t xml:space="preserve"> the underlying concept of chatbots is that they are computer programs(agents) that can </w:t>
      </w:r>
      <w:r>
        <w:rPr>
          <w:rFonts w:cs="Times New Roman"/>
          <w:szCs w:val="24"/>
        </w:rPr>
        <w:t>hold</w:t>
      </w:r>
      <w:r w:rsidRPr="001F7242">
        <w:rPr>
          <w:rFonts w:cs="Times New Roman"/>
          <w:szCs w:val="24"/>
        </w:rPr>
        <w:t xml:space="preserve"> conversations with users in a friendly way as one would with a person </w:t>
      </w:r>
      <w:r w:rsidRPr="001F7242">
        <w:rPr>
          <w:rFonts w:cs="Times New Roman"/>
          <w:szCs w:val="24"/>
        </w:rPr>
        <w:fldChar w:fldCharType="begin"/>
      </w:r>
      <w:r>
        <w:rPr>
          <w:rFonts w:cs="Times New Roman"/>
          <w:szCs w:val="24"/>
        </w:rPr>
        <w:instrText xml:space="preserve"> ADDIN EN.CITE &lt;EndNote&gt;&lt;Cite&gt;&lt;Author&gt;Przegalinska&lt;/Author&gt;&lt;Year&gt;2019&lt;/Year&gt;&lt;RecNum&gt;93&lt;/RecNum&gt;&lt;DisplayText&gt;(Przegalinska, et al., 2019, Setiawan, et al., 2020)&lt;/DisplayText&gt;&lt;record&gt;&lt;rec-number&gt;93&lt;/rec-number&gt;&lt;foreign-keys&gt;&lt;key app="EN" db-id="efw09vxs2vw0x2evaxmpt2xma2xax0s25200" timestamp="1634496032"&gt;93&lt;/key&gt;&lt;/foreign-keys&gt;&lt;ref-type name="Journal Article"&gt;17&lt;/ref-type&gt;&lt;contributors&gt;&lt;authors&gt;&lt;author&gt;Przegalinska, Aleksandra&lt;/author&gt;&lt;author&gt;Ciechanowski, Leon&lt;/author&gt;&lt;author&gt;Stroz, Anna&lt;/author&gt;&lt;author&gt;Gloor, Peter&lt;/author&gt;&lt;author&gt;Mazurek, Grzegorz&lt;/author&gt;&lt;/authors&gt;&lt;/contributors&gt;&lt;titles&gt;&lt;title&gt;In bot we trust: A new methodology of chatbot performance measures&lt;/title&gt;&lt;secondary-title&gt;Business Horizons&lt;/secondary-title&gt;&lt;/titles&gt;&lt;periodical&gt;&lt;full-title&gt;Business Horizons&lt;/full-title&gt;&lt;/periodical&gt;&lt;pages&gt;785-797&lt;/pages&gt;&lt;volume&gt;62&lt;/volume&gt;&lt;number&gt;6&lt;/number&gt;&lt;section&gt;785&lt;/section&gt;&lt;dates&gt;&lt;year&gt;2019&lt;/year&gt;&lt;/dates&gt;&lt;isbn&gt;00076813&lt;/isbn&gt;&lt;urls&gt;&lt;/urls&gt;&lt;electronic-resource-num&gt;10.1016/j.bushor.2019.08.005&lt;/electronic-resource-num&gt;&lt;/record&gt;&lt;/Cite&gt;&lt;Cite&gt;&lt;Author&gt;Setiawan&lt;/Author&gt;&lt;Year&gt;2020&lt;/Year&gt;&lt;RecNum&gt;113&lt;/RecNum&gt;&lt;record&gt;&lt;rec-number&gt;113&lt;/rec-number&gt;&lt;foreign-keys&gt;&lt;key app="EN" db-id="efw09vxs2vw0x2evaxmpt2xma2xax0s25200" timestamp="1634892765"&gt;113&lt;/key&gt;&lt;/foreign-keys&gt;&lt;ref-type name="Conference Proceedings"&gt;10&lt;/ref-type&gt;&lt;contributors&gt;&lt;authors&gt;&lt;author&gt;Setiawan, Ariyono&lt;/author&gt;&lt;author&gt;Mas, Yuyun Suprapto1 I Gede Susrama&lt;/author&gt;&lt;author&gt;Nisa, Diyasa2 Chilyatun&lt;/author&gt;&lt;author&gt;Yuri, Maulana Idris2 Feronika Nur Maghfiro&lt;/author&gt;&lt;author&gt;Hilda, Setiawan2 Dama Yanti&lt;/author&gt;&lt;/authors&gt;&lt;/contributors&gt;&lt;titles&gt;&lt;title&gt;Design and Development of Chatbot Using Dialog Flowin Surya Sembada PDAM Surabaya City&lt;/title&gt;&lt;secondary-title&gt;International Joint Conference on Science and Engineering (IJCSE 2020)&lt;/secondary-title&gt;&lt;/titles&gt;&lt;pages&gt;114-118&lt;/pages&gt;&lt;dates&gt;&lt;year&gt;2020&lt;/year&gt;&lt;/dates&gt;&lt;publisher&gt;Atlantis Press&lt;/publisher&gt;&lt;isbn&gt;9462392765&lt;/isbn&gt;&lt;urls&gt;&lt;/urls&gt;&lt;/record&gt;&lt;/Cite&gt;&lt;/EndNote&gt;</w:instrText>
      </w:r>
      <w:r w:rsidRPr="001F7242">
        <w:rPr>
          <w:rFonts w:cs="Times New Roman"/>
          <w:szCs w:val="24"/>
        </w:rPr>
        <w:fldChar w:fldCharType="separate"/>
      </w:r>
      <w:r>
        <w:rPr>
          <w:rFonts w:cs="Times New Roman"/>
          <w:noProof/>
          <w:szCs w:val="24"/>
        </w:rPr>
        <w:t>(Przegalinska, et al., 2019, Setiawan, et al., 2020)</w:t>
      </w:r>
      <w:r w:rsidRPr="001F7242">
        <w:rPr>
          <w:rFonts w:cs="Times New Roman"/>
          <w:szCs w:val="24"/>
        </w:rPr>
        <w:fldChar w:fldCharType="end"/>
      </w:r>
      <w:r w:rsidRPr="001F7242">
        <w:rPr>
          <w:rFonts w:cs="Times New Roman"/>
          <w:szCs w:val="24"/>
        </w:rPr>
        <w:t>. They use what is called natural language processing</w:t>
      </w:r>
      <w:r>
        <w:rPr>
          <w:rFonts w:cs="Times New Roman"/>
          <w:szCs w:val="24"/>
        </w:rPr>
        <w:t xml:space="preserve"> (NLP)</w:t>
      </w:r>
      <w:r w:rsidRPr="001F7242">
        <w:rPr>
          <w:rFonts w:cs="Times New Roman"/>
          <w:szCs w:val="24"/>
        </w:rPr>
        <w:t xml:space="preserve"> which translates human language into computer language and vice versa</w:t>
      </w:r>
      <w:r>
        <w:rPr>
          <w:rFonts w:cs="Times New Roman"/>
          <w:szCs w:val="24"/>
        </w:rPr>
        <w:t>, responding in a language understandable to the user</w:t>
      </w:r>
      <w:r w:rsidRPr="001F7242">
        <w:rPr>
          <w:rFonts w:cs="Times New Roman"/>
          <w:szCs w:val="24"/>
        </w:rPr>
        <w:t xml:space="preserve"> </w:t>
      </w:r>
      <w:r w:rsidRPr="001F7242">
        <w:rPr>
          <w:rFonts w:cs="Times New Roman"/>
          <w:szCs w:val="24"/>
        </w:rPr>
        <w:fldChar w:fldCharType="begin"/>
      </w:r>
      <w:r>
        <w:rPr>
          <w:rFonts w:cs="Times New Roman"/>
          <w:szCs w:val="24"/>
        </w:rPr>
        <w:instrText xml:space="preserve"> ADDIN EN.CITE &lt;EndNote&gt;&lt;Cite&gt;&lt;Author&gt;Dahiya&lt;/Author&gt;&lt;Year&gt;2017&lt;/Year&gt;&lt;RecNum&gt;119&lt;/RecNum&gt;&lt;DisplayText&gt;(Dahiya, 2017)&lt;/DisplayText&gt;&lt;record&gt;&lt;rec-number&gt;119&lt;/rec-number&gt;&lt;foreign-keys&gt;&lt;key app="EN" db-id="efw09vxs2vw0x2evaxmpt2xma2xax0s25200" timestamp="1634904661"&gt;119&lt;/key&gt;&lt;/foreign-keys&gt;&lt;ref-type name="Journal Article"&gt;17&lt;/ref-type&gt;&lt;contributors&gt;&lt;authors&gt;&lt;author&gt;Dahiya, Menal&lt;/author&gt;&lt;/authors&gt;&lt;/contributors&gt;&lt;titles&gt;&lt;title&gt;A tool of conversation: Chatbot&lt;/title&gt;&lt;secondary-title&gt;International Journal of Computer Sciences and Engineering&lt;/secondary-title&gt;&lt;/titles&gt;&lt;periodical&gt;&lt;full-title&gt;International Journal of Computer Sciences and Engineering&lt;/full-title&gt;&lt;/periodical&gt;&lt;pages&gt;158-161&lt;/pages&gt;&lt;volume&gt;5&lt;/volume&gt;&lt;number&gt;5&lt;/number&gt;&lt;dates&gt;&lt;year&gt;2017&lt;/year&gt;&lt;/dates&gt;&lt;urls&gt;&lt;/urls&gt;&lt;/record&gt;&lt;/Cite&gt;&lt;/EndNote&gt;</w:instrText>
      </w:r>
      <w:r w:rsidRPr="001F7242">
        <w:rPr>
          <w:rFonts w:cs="Times New Roman"/>
          <w:szCs w:val="24"/>
        </w:rPr>
        <w:fldChar w:fldCharType="separate"/>
      </w:r>
      <w:r>
        <w:rPr>
          <w:rFonts w:cs="Times New Roman"/>
          <w:noProof/>
          <w:szCs w:val="24"/>
        </w:rPr>
        <w:t>(Dahiya, 2017)</w:t>
      </w:r>
      <w:r w:rsidRPr="001F7242">
        <w:rPr>
          <w:rFonts w:cs="Times New Roman"/>
          <w:szCs w:val="24"/>
        </w:rPr>
        <w:fldChar w:fldCharType="end"/>
      </w:r>
      <w:r w:rsidRPr="001F7242">
        <w:rPr>
          <w:rFonts w:cs="Times New Roman"/>
          <w:szCs w:val="24"/>
        </w:rPr>
        <w:t>.</w:t>
      </w:r>
    </w:p>
    <w:p w14:paraId="470BF52C" w14:textId="77777777" w:rsidR="003B2AC2" w:rsidRPr="001F7242" w:rsidRDefault="003B2AC2" w:rsidP="0005014D">
      <w:pPr>
        <w:spacing w:line="276" w:lineRule="auto"/>
        <w:rPr>
          <w:rFonts w:cs="Times New Roman"/>
          <w:szCs w:val="24"/>
        </w:rPr>
      </w:pPr>
    </w:p>
    <w:p w14:paraId="30C970A7" w14:textId="77777777" w:rsidR="003B2AC2" w:rsidRPr="00F67CC4" w:rsidRDefault="003B2AC2" w:rsidP="0005014D">
      <w:pPr>
        <w:pStyle w:val="Heading3"/>
        <w:spacing w:line="276" w:lineRule="auto"/>
      </w:pPr>
      <w:bookmarkStart w:id="42" w:name="_Toc102979648"/>
      <w:r w:rsidRPr="00F67CC4">
        <w:lastRenderedPageBreak/>
        <w:t>The History of Chatbots</w:t>
      </w:r>
      <w:bookmarkEnd w:id="42"/>
    </w:p>
    <w:p w14:paraId="3AF37E13" w14:textId="77777777" w:rsidR="003B2AC2" w:rsidRPr="001F7242" w:rsidRDefault="003B2AC2" w:rsidP="0005014D">
      <w:pPr>
        <w:spacing w:line="276" w:lineRule="auto"/>
        <w:rPr>
          <w:rFonts w:cs="Times New Roman"/>
          <w:szCs w:val="24"/>
          <w:lang w:val="en-US"/>
        </w:rPr>
      </w:pPr>
      <w:r>
        <w:rPr>
          <w:rFonts w:cs="Times New Roman"/>
          <w:szCs w:val="24"/>
          <w:lang w:val="en-US"/>
        </w:rPr>
        <w:t xml:space="preserve">The history of chatbots strongly hinges on Alan Turing, who in the early 1950s questioned whether a machine could think. It was only a decade and a half later that the first chatbot was developed. </w:t>
      </w:r>
      <w:r w:rsidRPr="001F7242">
        <w:rPr>
          <w:rFonts w:cs="Times New Roman"/>
          <w:szCs w:val="24"/>
          <w:lang w:val="en-US"/>
        </w:rPr>
        <w:t>The first chatbot</w:t>
      </w:r>
      <w:r>
        <w:rPr>
          <w:rFonts w:cs="Times New Roman"/>
          <w:szCs w:val="24"/>
          <w:lang w:val="en-US"/>
        </w:rPr>
        <w:t>s</w:t>
      </w:r>
      <w:r w:rsidRPr="001F7242">
        <w:rPr>
          <w:rFonts w:cs="Times New Roman"/>
          <w:szCs w:val="24"/>
          <w:lang w:val="en-US"/>
        </w:rPr>
        <w:t xml:space="preserve"> were created to imitate human behavior by recognizing keywords from text input and matching them against some rules to provide a response. ELIZA, </w:t>
      </w:r>
      <w:r>
        <w:rPr>
          <w:rFonts w:cs="Times New Roman"/>
          <w:szCs w:val="24"/>
          <w:lang w:val="en-US"/>
        </w:rPr>
        <w:t xml:space="preserve">was the first to be </w:t>
      </w:r>
      <w:r w:rsidRPr="001F7242">
        <w:rPr>
          <w:rFonts w:cs="Times New Roman"/>
          <w:szCs w:val="24"/>
          <w:lang w:val="en-US"/>
        </w:rPr>
        <w:t xml:space="preserve">created in 1966 by Joseph Weizenbaum </w:t>
      </w:r>
      <w:r w:rsidRPr="001F7242">
        <w:rPr>
          <w:rFonts w:cs="Times New Roman"/>
          <w:szCs w:val="24"/>
          <w:lang w:val="en-US"/>
        </w:rPr>
        <w:fldChar w:fldCharType="begin"/>
      </w:r>
      <w:r w:rsidRPr="001F7242">
        <w:rPr>
          <w:rFonts w:cs="Times New Roman"/>
          <w:szCs w:val="24"/>
          <w:lang w:val="en-US"/>
        </w:rPr>
        <w:instrText xml:space="preserve"> ADDIN EN.CITE &lt;EndNote&gt;&lt;Cite&gt;&lt;Author&gt;Cahn&lt;/Author&gt;&lt;Year&gt;2017&lt;/Year&gt;&lt;RecNum&gt;110&lt;/RecNum&gt;&lt;DisplayText&gt;(Cahn, 2017)&lt;/DisplayText&gt;&lt;record&gt;&lt;rec-number&gt;110&lt;/rec-number&gt;&lt;foreign-keys&gt;&lt;key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Pennsylvania&lt;/publisher&gt;&lt;urls&gt;&lt;/urls&gt;&lt;/record&gt;&lt;/Cite&gt;&lt;Cite&gt;&lt;Author&gt;Cahn&lt;/Author&gt;&lt;Year&gt;2017&lt;/Year&gt;&lt;RecNum&gt;110&lt;/RecNum&gt;&lt;record&gt;&lt;rec-number&gt;110&lt;/rec-number&gt;&lt;foreign-keys&gt;&lt;key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1F7242">
        <w:rPr>
          <w:rFonts w:cs="Times New Roman"/>
          <w:szCs w:val="24"/>
          <w:lang w:val="en-US"/>
        </w:rPr>
        <w:fldChar w:fldCharType="separate"/>
      </w:r>
      <w:r w:rsidRPr="001F7242">
        <w:rPr>
          <w:rFonts w:cs="Times New Roman"/>
          <w:noProof/>
          <w:szCs w:val="24"/>
          <w:lang w:val="en-US"/>
        </w:rPr>
        <w:t>(Cahn, 2017)</w:t>
      </w:r>
      <w:r w:rsidRPr="001F7242">
        <w:rPr>
          <w:rFonts w:cs="Times New Roman"/>
          <w:szCs w:val="24"/>
          <w:lang w:val="en-US"/>
        </w:rPr>
        <w:fldChar w:fldCharType="end"/>
      </w:r>
      <w:r>
        <w:rPr>
          <w:rFonts w:cs="Times New Roman"/>
          <w:szCs w:val="24"/>
          <w:lang w:val="en-US"/>
        </w:rPr>
        <w:t xml:space="preserve"> at MIT</w:t>
      </w:r>
      <w:r w:rsidRPr="001F7242">
        <w:rPr>
          <w:rFonts w:cs="Times New Roman"/>
          <w:szCs w:val="24"/>
          <w:lang w:val="en-US"/>
        </w:rPr>
        <w:t>.</w:t>
      </w:r>
      <w:r>
        <w:rPr>
          <w:rFonts w:cs="Times New Roman"/>
          <w:szCs w:val="24"/>
          <w:lang w:val="en-US"/>
        </w:rPr>
        <w:t xml:space="preserve"> This was a basic chatbot that used a pattern-matching algorithm to provide answers in a conversation. It however could not grasp the context of the conversation.</w:t>
      </w:r>
      <w:r w:rsidRPr="001F7242">
        <w:rPr>
          <w:rFonts w:cs="Times New Roman"/>
          <w:szCs w:val="24"/>
          <w:lang w:val="en-US"/>
        </w:rPr>
        <w:t xml:space="preserve"> </w:t>
      </w:r>
      <w:r>
        <w:rPr>
          <w:rFonts w:cs="Times New Roman"/>
          <w:szCs w:val="24"/>
          <w:lang w:val="en-US"/>
        </w:rPr>
        <w:t xml:space="preserve">After ELIZA, </w:t>
      </w:r>
      <w:r w:rsidRPr="001F7242">
        <w:rPr>
          <w:rFonts w:cs="Times New Roman"/>
          <w:szCs w:val="24"/>
          <w:lang w:val="en-US"/>
        </w:rPr>
        <w:t>PARRY</w:t>
      </w:r>
      <w:r>
        <w:rPr>
          <w:rFonts w:cs="Times New Roman"/>
          <w:szCs w:val="24"/>
          <w:lang w:val="en-US"/>
        </w:rPr>
        <w:t xml:space="preserve"> was</w:t>
      </w:r>
      <w:r w:rsidRPr="001F7242">
        <w:rPr>
          <w:rFonts w:cs="Times New Roman"/>
          <w:szCs w:val="24"/>
          <w:lang w:val="en-US"/>
        </w:rPr>
        <w:t xml:space="preserve"> developed by Kenneth Colby in the </w:t>
      </w:r>
      <w:r>
        <w:rPr>
          <w:rFonts w:cs="Times New Roman"/>
          <w:szCs w:val="24"/>
          <w:lang w:val="en-US"/>
        </w:rPr>
        <w:t>19</w:t>
      </w:r>
      <w:r w:rsidRPr="001F7242">
        <w:rPr>
          <w:rFonts w:cs="Times New Roman"/>
          <w:szCs w:val="24"/>
          <w:lang w:val="en-US"/>
        </w:rPr>
        <w:t xml:space="preserve">70s </w:t>
      </w:r>
      <w:r>
        <w:rPr>
          <w:rFonts w:cs="Times New Roman"/>
          <w:szCs w:val="24"/>
          <w:lang w:val="en-US"/>
        </w:rPr>
        <w:t xml:space="preserve">at Stanford to impersonate someone with </w:t>
      </w:r>
      <w:r w:rsidRPr="00F037C8">
        <w:rPr>
          <w:rFonts w:cs="Times New Roman"/>
          <w:szCs w:val="24"/>
          <w:lang w:val="en-US"/>
        </w:rPr>
        <w:t>paranoid schizophrenia</w:t>
      </w:r>
      <w:r>
        <w:rPr>
          <w:rFonts w:cs="Times New Roman"/>
          <w:szCs w:val="24"/>
          <w:lang w:val="en-US"/>
        </w:rPr>
        <w:t>. PARRY managed to convince many psychiatrists</w:t>
      </w:r>
      <w:r w:rsidRPr="001F7242">
        <w:rPr>
          <w:rFonts w:cs="Times New Roman"/>
          <w:szCs w:val="24"/>
          <w:lang w:val="en-US"/>
        </w:rPr>
        <w:t xml:space="preserve"> in</w:t>
      </w:r>
      <w:r>
        <w:rPr>
          <w:rFonts w:cs="Times New Roman"/>
          <w:szCs w:val="24"/>
          <w:lang w:val="en-US"/>
        </w:rPr>
        <w:t>to believing that it was a real person.</w:t>
      </w:r>
      <w:r w:rsidRPr="001F7242">
        <w:rPr>
          <w:rFonts w:cs="Times New Roman"/>
          <w:szCs w:val="24"/>
          <w:lang w:val="en-US"/>
        </w:rPr>
        <w:t xml:space="preserve"> </w:t>
      </w:r>
      <w:r>
        <w:rPr>
          <w:rFonts w:cs="Times New Roman"/>
          <w:szCs w:val="24"/>
          <w:lang w:val="en-US"/>
        </w:rPr>
        <w:t xml:space="preserve">In </w:t>
      </w:r>
      <w:r w:rsidRPr="001F7242">
        <w:rPr>
          <w:rFonts w:cs="Times New Roman"/>
          <w:szCs w:val="24"/>
          <w:lang w:val="en-US"/>
        </w:rPr>
        <w:t xml:space="preserve">1995 Richard Wallace started developing A.L.I.C.E </w:t>
      </w:r>
      <w:r>
        <w:rPr>
          <w:rFonts w:cs="Times New Roman"/>
          <w:szCs w:val="24"/>
          <w:lang w:val="en-US"/>
        </w:rPr>
        <w:t>(</w:t>
      </w:r>
      <w:r w:rsidRPr="00F037C8">
        <w:rPr>
          <w:rFonts w:cs="Times New Roman"/>
          <w:szCs w:val="24"/>
          <w:lang w:val="en-US"/>
        </w:rPr>
        <w:t>Artificial Linguistic Internet Computer Entity</w:t>
      </w:r>
      <w:r>
        <w:rPr>
          <w:rFonts w:cs="Times New Roman"/>
          <w:szCs w:val="24"/>
          <w:lang w:val="en-US"/>
        </w:rPr>
        <w:t xml:space="preserve">) which was a natural language processing chatbot </w:t>
      </w:r>
      <w:r w:rsidRPr="001F7242">
        <w:rPr>
          <w:rFonts w:cs="Times New Roman"/>
          <w:szCs w:val="24"/>
          <w:lang w:val="en-US"/>
        </w:rPr>
        <w:fldChar w:fldCharType="begin">
          <w:fldData xml:space="preserve">PEVuZE5vdGU+PENpdGU+PEF1dGhvcj5TaHVtPC9BdXRob3I+PFllYXI+MjAxODwvWWVhcj48UmVj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</w:fldData>
        </w:fldChar>
      </w:r>
      <w:r w:rsidRPr="001F7242">
        <w:rPr>
          <w:rFonts w:cs="Times New Roman"/>
          <w:szCs w:val="24"/>
          <w:lang w:val="en-US"/>
        </w:rPr>
        <w:instrText xml:space="preserve"> ADDIN EN.CITE </w:instrText>
      </w:r>
      <w:r w:rsidRPr="001F7242">
        <w:rPr>
          <w:rFonts w:cs="Times New Roman"/>
          <w:szCs w:val="24"/>
          <w:lang w:val="en-US"/>
        </w:rPr>
        <w:fldChar w:fldCharType="begin">
          <w:fldData xml:space="preserve">PEVuZE5vdGU+PENpdGU+PEF1dGhvcj5TaHVtPC9BdXRob3I+PFllYXI+MjAxODwvWWVhcj48UmVj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</w:fldData>
        </w:fldChar>
      </w:r>
      <w:r w:rsidRPr="001F7242">
        <w:rPr>
          <w:rFonts w:cs="Times New Roman"/>
          <w:szCs w:val="24"/>
          <w:lang w:val="en-US"/>
        </w:rPr>
        <w:instrText xml:space="preserve"> ADDIN EN.CITE.DATA </w:instrText>
      </w:r>
      <w:r w:rsidRPr="001F7242">
        <w:rPr>
          <w:rFonts w:cs="Times New Roman"/>
          <w:szCs w:val="24"/>
          <w:lang w:val="en-US"/>
        </w:rPr>
      </w:r>
      <w:r w:rsidRPr="001F7242">
        <w:rPr>
          <w:rFonts w:cs="Times New Roman"/>
          <w:szCs w:val="24"/>
          <w:lang w:val="en-US"/>
        </w:rPr>
        <w:fldChar w:fldCharType="end"/>
      </w:r>
      <w:r w:rsidRPr="001F7242">
        <w:rPr>
          <w:rFonts w:cs="Times New Roman"/>
          <w:szCs w:val="24"/>
          <w:lang w:val="en-US"/>
        </w:rPr>
      </w:r>
      <w:r w:rsidRPr="001F7242">
        <w:rPr>
          <w:rFonts w:cs="Times New Roman"/>
          <w:szCs w:val="24"/>
          <w:lang w:val="en-US"/>
        </w:rPr>
        <w:fldChar w:fldCharType="separate"/>
      </w:r>
      <w:r w:rsidRPr="001F7242">
        <w:rPr>
          <w:rFonts w:cs="Times New Roman"/>
          <w:noProof/>
          <w:szCs w:val="24"/>
          <w:lang w:val="en-US"/>
        </w:rPr>
        <w:t>(Cahn, 2017, Shum, et al., 2018)</w:t>
      </w:r>
      <w:r w:rsidRPr="001F7242">
        <w:rPr>
          <w:rFonts w:cs="Times New Roman"/>
          <w:szCs w:val="24"/>
          <w:lang w:val="en-US"/>
        </w:rPr>
        <w:fldChar w:fldCharType="end"/>
      </w:r>
      <w:r w:rsidRPr="001F7242">
        <w:rPr>
          <w:rFonts w:cs="Times New Roman"/>
          <w:szCs w:val="24"/>
          <w:lang w:val="en-US"/>
        </w:rPr>
        <w:t xml:space="preserve">. All of these </w:t>
      </w:r>
      <w:r>
        <w:rPr>
          <w:rFonts w:cs="Times New Roman"/>
          <w:szCs w:val="24"/>
          <w:lang w:val="en-US"/>
        </w:rPr>
        <w:t>chatbots</w:t>
      </w:r>
      <w:r w:rsidRPr="001F7242">
        <w:rPr>
          <w:rFonts w:cs="Times New Roman"/>
          <w:szCs w:val="24"/>
          <w:lang w:val="en-US"/>
        </w:rPr>
        <w:t xml:space="preserve"> performed well</w:t>
      </w:r>
      <w:r>
        <w:rPr>
          <w:rFonts w:cs="Times New Roman"/>
          <w:szCs w:val="24"/>
          <w:lang w:val="en-US"/>
        </w:rPr>
        <w:t>,</w:t>
      </w:r>
      <w:r w:rsidRPr="001F7242">
        <w:rPr>
          <w:rFonts w:cs="Times New Roman"/>
          <w:szCs w:val="24"/>
          <w:lang w:val="en-US"/>
        </w:rPr>
        <w:t xml:space="preserve"> but under constrained situations </w:t>
      </w:r>
      <w:r w:rsidRPr="001F7242">
        <w:rPr>
          <w:rFonts w:cs="Times New Roman"/>
          <w:szCs w:val="24"/>
          <w:lang w:val="en-US"/>
        </w:rPr>
        <w:fldChar w:fldCharType="begin"/>
      </w:r>
      <w:r w:rsidRPr="001F7242">
        <w:rPr>
          <w:rFonts w:cs="Times New Roman"/>
          <w:szCs w:val="24"/>
          <w:lang w:val="en-US"/>
        </w:rPr>
        <w:instrText xml:space="preserve"> ADDIN EN.CITE &lt;EndNote&gt;&lt;Cite&gt;&lt;Author&gt;Shum&lt;/Author&gt;&lt;Year&gt;2018&lt;/Year&gt;&lt;RecNum&gt;124&lt;/RecNum&gt;&lt;DisplayText&gt;(Shum, et al., 2018)&lt;/DisplayText&gt;&lt;record&gt;&lt;rec-number&gt;124&lt;/rec-number&gt;&lt;foreign-keys&gt;&lt;key app="EN" db-id="efw09vxs2vw0x2evaxmpt2xma2xax0s25200" timestamp="1635098388"&gt;124&lt;/key&gt;&lt;/foreign-keys&gt;&lt;ref-type name="Journal Article"&gt;17&lt;/ref-type&gt;&lt;contributors&gt;&lt;authors&gt;&lt;author&gt;Heung-Yeung Shum&lt;/author&gt;&lt;author&gt;Xiaodong He &lt;/author&gt;&lt;author&gt;Di Li &lt;/author&gt;&lt;/authors&gt;&lt;/contributors&gt;&lt;titles&gt;&lt;title&gt;From ELIZA to Xiaolce: Challenges and Opportunities with Social Chatbots&lt;/title&gt;&lt;secondary-title&gt;CoRR&lt;/secondary-title&gt;&lt;/titles&gt;&lt;periodical&gt;&lt;full-title&gt;CoRR&lt;/full-title&gt;&lt;/periodical&gt;&lt;volume&gt;abs/1801.01957&lt;/volume&gt;&lt;dates&gt;&lt;year&gt;2018&lt;/year&gt;&lt;pub-dates&gt;&lt;date&gt;Mon, 13 Aug 2018&lt;/date&gt;&lt;/pub-dates&gt;&lt;/dates&gt;&lt;urls&gt;&lt;related-urls&gt;&lt;url&gt;http://arxiv.org/abs/1801.01957&lt;/url&gt;&lt;/related-urls&gt;&lt;/urls&gt;&lt;/record&gt;&lt;/Cite&gt;&lt;/EndNote&gt;</w:instrText>
      </w:r>
      <w:r w:rsidRPr="001F7242">
        <w:rPr>
          <w:rFonts w:cs="Times New Roman"/>
          <w:szCs w:val="24"/>
          <w:lang w:val="en-US"/>
        </w:rPr>
        <w:fldChar w:fldCharType="separate"/>
      </w:r>
      <w:r w:rsidRPr="001F7242">
        <w:rPr>
          <w:rFonts w:cs="Times New Roman"/>
          <w:noProof/>
          <w:szCs w:val="24"/>
          <w:lang w:val="en-US"/>
        </w:rPr>
        <w:t>(Shum, et al., 2018)</w:t>
      </w:r>
      <w:r w:rsidRPr="001F7242">
        <w:rPr>
          <w:rFonts w:cs="Times New Roman"/>
          <w:szCs w:val="24"/>
          <w:lang w:val="en-US"/>
        </w:rPr>
        <w:fldChar w:fldCharType="end"/>
      </w:r>
      <w:r w:rsidRPr="001F7242">
        <w:rPr>
          <w:rFonts w:cs="Times New Roman"/>
          <w:szCs w:val="24"/>
          <w:lang w:val="en-US"/>
        </w:rPr>
        <w:t>. Further enhancements</w:t>
      </w:r>
      <w:r>
        <w:rPr>
          <w:rFonts w:cs="Times New Roman"/>
          <w:szCs w:val="24"/>
          <w:lang w:val="en-US"/>
        </w:rPr>
        <w:t xml:space="preserve"> were therefore done on chatbots such as </w:t>
      </w:r>
      <w:r w:rsidRPr="001F7242">
        <w:rPr>
          <w:rFonts w:cs="Times New Roman"/>
          <w:szCs w:val="24"/>
          <w:lang w:val="en-US"/>
        </w:rPr>
        <w:t>the incorporation of the ability to fulfill a task</w:t>
      </w:r>
      <w:r>
        <w:rPr>
          <w:rFonts w:cs="Times New Roman"/>
          <w:szCs w:val="24"/>
          <w:lang w:val="en-US"/>
        </w:rPr>
        <w:t>,</w:t>
      </w:r>
      <w:r w:rsidRPr="001F7242">
        <w:rPr>
          <w:rFonts w:cs="Times New Roman"/>
          <w:szCs w:val="24"/>
          <w:lang w:val="en-US"/>
        </w:rPr>
        <w:t xml:space="preserve"> such as providing tourists with flight data </w:t>
      </w:r>
      <w:r w:rsidRPr="001F7242">
        <w:rPr>
          <w:rFonts w:cs="Times New Roman"/>
          <w:szCs w:val="24"/>
          <w:lang w:val="en-US"/>
        </w:rPr>
        <w:fldChar w:fldCharType="begin"/>
      </w:r>
      <w:r w:rsidRPr="001F7242">
        <w:rPr>
          <w:rFonts w:cs="Times New Roman"/>
          <w:szCs w:val="24"/>
          <w:lang w:val="en-US"/>
        </w:rPr>
        <w:instrText xml:space="preserve"> ADDIN EN.CITE &lt;EndNote&gt;&lt;Cite&gt;&lt;Author&gt;Shum&lt;/Author&gt;&lt;Year&gt;2018&lt;/Year&gt;&lt;RecNum&gt;124&lt;/RecNum&gt;&lt;DisplayText&gt;(Shum, et al., 2018)&lt;/DisplayText&gt;&lt;record&gt;&lt;rec-number&gt;124&lt;/rec-number&gt;&lt;foreign-keys&gt;&lt;key app="EN" db-id="efw09vxs2vw0x2evaxmpt2xma2xax0s25200" timestamp="1635098388"&gt;124&lt;/key&gt;&lt;/foreign-keys&gt;&lt;ref-type name="Journal Article"&gt;17&lt;/ref-type&gt;&lt;contributors&gt;&lt;authors&gt;&lt;author&gt;Heung-Yeung Shum&lt;/author&gt;&lt;author&gt;Xiaodong He &lt;/author&gt;&lt;author&gt;Di Li &lt;/author&gt;&lt;/authors&gt;&lt;/contributors&gt;&lt;titles&gt;&lt;title&gt;From ELIZA to Xiaolce: Challenges and Opportunities with Social Chatbots&lt;/title&gt;&lt;secondary-title&gt;CoRR&lt;/secondary-title&gt;&lt;/titles&gt;&lt;periodical&gt;&lt;full-title&gt;CoRR&lt;/full-title&gt;&lt;/periodical&gt;&lt;volume&gt;abs/1801.01957&lt;/volume&gt;&lt;dates&gt;&lt;year&gt;2018&lt;/year&gt;&lt;pub-dates&gt;&lt;date&gt;Mon, 13 Aug 2018&lt;/date&gt;&lt;/pub-dates&gt;&lt;/dates&gt;&lt;urls&gt;&lt;related-urls&gt;&lt;url&gt;http://arxiv.org/abs/1801.01957&lt;/url&gt;&lt;/related-urls&gt;&lt;/urls&gt;&lt;/record&gt;&lt;/Cite&gt;&lt;/EndNote&gt;</w:instrText>
      </w:r>
      <w:r w:rsidRPr="001F7242">
        <w:rPr>
          <w:rFonts w:cs="Times New Roman"/>
          <w:szCs w:val="24"/>
          <w:lang w:val="en-US"/>
        </w:rPr>
        <w:fldChar w:fldCharType="separate"/>
      </w:r>
      <w:r w:rsidRPr="001F7242">
        <w:rPr>
          <w:rFonts w:cs="Times New Roman"/>
          <w:noProof/>
          <w:szCs w:val="24"/>
          <w:lang w:val="en-US"/>
        </w:rPr>
        <w:t>(Shum, et al., 2018)</w:t>
      </w:r>
      <w:r w:rsidRPr="001F7242">
        <w:rPr>
          <w:rFonts w:cs="Times New Roman"/>
          <w:szCs w:val="24"/>
          <w:lang w:val="en-US"/>
        </w:rPr>
        <w:fldChar w:fldCharType="end"/>
      </w:r>
      <w:r w:rsidRPr="001F7242">
        <w:rPr>
          <w:rFonts w:cs="Times New Roman"/>
          <w:szCs w:val="24"/>
          <w:lang w:val="en-US"/>
        </w:rPr>
        <w:t>. Owing to advances in AI</w:t>
      </w:r>
      <w:r>
        <w:rPr>
          <w:rFonts w:cs="Times New Roman"/>
          <w:szCs w:val="24"/>
          <w:lang w:val="en-US"/>
        </w:rPr>
        <w:t>,</w:t>
      </w:r>
      <w:r w:rsidRPr="001F7242">
        <w:rPr>
          <w:rFonts w:cs="Times New Roman"/>
          <w:szCs w:val="24"/>
          <w:lang w:val="en-US"/>
        </w:rPr>
        <w:t xml:space="preserve"> the process of retrieving information improved to a point where responses are obtained from analysis of web search results</w:t>
      </w:r>
      <w:r>
        <w:rPr>
          <w:rFonts w:cs="Times New Roman"/>
          <w:szCs w:val="24"/>
          <w:lang w:val="en-US"/>
        </w:rPr>
        <w:t xml:space="preserve"> and the user input is now verbal</w:t>
      </w:r>
      <w:r w:rsidRPr="001F7242">
        <w:rPr>
          <w:rFonts w:cs="Times New Roman"/>
          <w:szCs w:val="24"/>
          <w:lang w:val="en-US"/>
        </w:rPr>
        <w:t xml:space="preserve"> as is the case with Virtual Personal Assistants (VPA) like Cortana, Siri, Alexa, and Google Assistant </w:t>
      </w:r>
      <w:r w:rsidRPr="001F7242">
        <w:rPr>
          <w:rFonts w:cs="Times New Roman"/>
          <w:szCs w:val="24"/>
          <w:lang w:val="en-US"/>
        </w:rPr>
        <w:fldChar w:fldCharType="begin"/>
      </w:r>
      <w:r w:rsidRPr="001F7242">
        <w:rPr>
          <w:rFonts w:cs="Times New Roman"/>
          <w:szCs w:val="24"/>
          <w:lang w:val="en-US"/>
        </w:rPr>
        <w:instrText xml:space="preserve"> ADDIN EN.CITE &lt;EndNote&gt;&lt;Cite&gt;&lt;Author&gt;Cahn&lt;/Author&gt;&lt;Year&gt;2017&lt;/Year&gt;&lt;RecNum&gt;110&lt;/RecNum&gt;&lt;DisplayText&gt;(Cahn, 2017)&lt;/DisplayText&gt;&lt;record&gt;&lt;rec-number&gt;110&lt;/rec-number&gt;&lt;foreign-keys&gt;&lt;key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1F7242">
        <w:rPr>
          <w:rFonts w:cs="Times New Roman"/>
          <w:szCs w:val="24"/>
          <w:lang w:val="en-US"/>
        </w:rPr>
        <w:fldChar w:fldCharType="separate"/>
      </w:r>
      <w:r w:rsidRPr="001F7242">
        <w:rPr>
          <w:rFonts w:cs="Times New Roman"/>
          <w:noProof/>
          <w:szCs w:val="24"/>
          <w:lang w:val="en-US"/>
        </w:rPr>
        <w:t>(Cahn, 2017)</w:t>
      </w:r>
      <w:r w:rsidRPr="001F7242">
        <w:rPr>
          <w:rFonts w:cs="Times New Roman"/>
          <w:szCs w:val="24"/>
          <w:lang w:val="en-US"/>
        </w:rPr>
        <w:fldChar w:fldCharType="end"/>
      </w:r>
      <w:r w:rsidRPr="001F7242">
        <w:rPr>
          <w:rFonts w:cs="Times New Roman"/>
          <w:szCs w:val="24"/>
          <w:lang w:val="en-US"/>
        </w:rPr>
        <w:t xml:space="preserve">. </w:t>
      </w:r>
      <w:r>
        <w:rPr>
          <w:rFonts w:cs="Times New Roman"/>
          <w:szCs w:val="24"/>
          <w:lang w:val="en-US"/>
        </w:rPr>
        <w:t xml:space="preserve">Presently, </w:t>
      </w:r>
      <w:r w:rsidRPr="001F7242">
        <w:rPr>
          <w:rFonts w:cs="Times New Roman"/>
          <w:szCs w:val="24"/>
          <w:lang w:val="en-US"/>
        </w:rPr>
        <w:t xml:space="preserve">chatbots </w:t>
      </w:r>
      <w:r>
        <w:rPr>
          <w:rFonts w:cs="Times New Roman"/>
          <w:szCs w:val="24"/>
          <w:lang w:val="en-US"/>
        </w:rPr>
        <w:t>are being</w:t>
      </w:r>
      <w:r w:rsidRPr="001F7242">
        <w:rPr>
          <w:rFonts w:cs="Times New Roman"/>
          <w:szCs w:val="24"/>
          <w:lang w:val="en-US"/>
        </w:rPr>
        <w:t xml:space="preserve"> created to address various issues as </w:t>
      </w:r>
      <w:r>
        <w:rPr>
          <w:rFonts w:cs="Times New Roman"/>
          <w:szCs w:val="24"/>
          <w:lang w:val="en-US"/>
        </w:rPr>
        <w:t>alluded to</w:t>
      </w:r>
      <w:r w:rsidRPr="001F7242">
        <w:rPr>
          <w:rFonts w:cs="Times New Roman"/>
          <w:szCs w:val="24"/>
          <w:lang w:val="en-US"/>
        </w:rPr>
        <w:t xml:space="preserve"> in previous sections.</w:t>
      </w:r>
      <w:r>
        <w:rPr>
          <w:rFonts w:cs="Times New Roman"/>
          <w:szCs w:val="24"/>
          <w:lang w:val="en-US"/>
        </w:rPr>
        <w:t xml:space="preserve"> </w:t>
      </w:r>
    </w:p>
    <w:p w14:paraId="2A387CB7" w14:textId="77777777" w:rsidR="003B2AC2" w:rsidRPr="001F7242" w:rsidRDefault="003B2AC2" w:rsidP="0005014D">
      <w:pPr>
        <w:spacing w:line="276" w:lineRule="auto"/>
        <w:rPr>
          <w:rFonts w:cs="Times New Roman"/>
          <w:szCs w:val="24"/>
          <w:lang w:val="en-US"/>
        </w:rPr>
      </w:pPr>
    </w:p>
    <w:p w14:paraId="54153BD7" w14:textId="77777777" w:rsidR="003B2AC2" w:rsidRPr="00F67CC4" w:rsidRDefault="003B2AC2" w:rsidP="0005014D">
      <w:pPr>
        <w:pStyle w:val="Heading3"/>
        <w:spacing w:line="276" w:lineRule="auto"/>
      </w:pPr>
      <w:bookmarkStart w:id="43" w:name="_Toc102979649"/>
      <w:r w:rsidRPr="00F67CC4">
        <w:t>Basic Functions in Chatbots</w:t>
      </w:r>
      <w:bookmarkEnd w:id="43"/>
    </w:p>
    <w:p w14:paraId="4DA58C42" w14:textId="03629E19" w:rsidR="00652507" w:rsidRDefault="003B2AC2" w:rsidP="0005014D">
      <w:pPr>
        <w:spacing w:line="276" w:lineRule="auto"/>
        <w:rPr>
          <w:rFonts w:cs="Times New Roman"/>
          <w:szCs w:val="24"/>
        </w:rPr>
      </w:pPr>
      <w:r w:rsidRPr="007F57AD">
        <w:rPr>
          <w:rFonts w:cs="Times New Roman"/>
          <w:color w:val="000000"/>
          <w:szCs w:val="24"/>
        </w:rPr>
        <w:fldChar w:fldCharType="begin"/>
      </w:r>
      <w:r w:rsidRPr="007F57AD">
        <w:rPr>
          <w:rFonts w:cs="Times New Roman"/>
          <w:color w:val="000000"/>
          <w:szCs w:val="24"/>
        </w:rPr>
        <w:instrText xml:space="preserve"> ADDIN EN.CITE &lt;EndNote&gt;&lt;Cite AuthorYear="1"&gt;&lt;Author&gt;Cahn&lt;/Author&gt;&lt;Year&gt;2017&lt;/Year&gt;&lt;RecNum&gt;110&lt;/RecNum&gt;&lt;DisplayText&gt;Cahn (2017)&lt;/DisplayText&gt;&lt;record&gt;&lt;rec-number&gt;110&lt;/rec-number&gt;&lt;foreign-keys&gt;&lt;key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7F57AD">
        <w:rPr>
          <w:rFonts w:cs="Times New Roman"/>
          <w:color w:val="000000"/>
          <w:szCs w:val="24"/>
        </w:rPr>
        <w:fldChar w:fldCharType="separate"/>
      </w:r>
      <w:r w:rsidRPr="007F57AD">
        <w:rPr>
          <w:rFonts w:cs="Times New Roman"/>
          <w:noProof/>
          <w:color w:val="000000"/>
          <w:szCs w:val="24"/>
        </w:rPr>
        <w:t>Cahn (2017)</w:t>
      </w:r>
      <w:r w:rsidRPr="007F57AD">
        <w:rPr>
          <w:rFonts w:cs="Times New Roman"/>
          <w:color w:val="000000"/>
          <w:szCs w:val="24"/>
        </w:rPr>
        <w:fldChar w:fldCharType="end"/>
      </w:r>
      <w:r w:rsidRPr="007F57AD">
        <w:rPr>
          <w:rFonts w:cs="Times New Roman"/>
          <w:color w:val="000000"/>
          <w:szCs w:val="24"/>
        </w:rPr>
        <w:t xml:space="preserve"> quoting Sansonnet et al. (2006) proposes three basic functions that should be fulfilled by every chatbot. Firstly, the chatbot must be able to comprehend what the user is requesting and provide appropriate responses</w:t>
      </w:r>
      <w:r w:rsidRPr="007F57AD">
        <w:rPr>
          <w:rFonts w:cs="Times New Roman"/>
          <w:color w:val="000000"/>
          <w:szCs w:val="24"/>
        </w:rPr>
        <w:fldChar w:fldCharType="begin"/>
      </w:r>
      <w:r w:rsidRPr="007F57AD">
        <w:rPr>
          <w:rFonts w:cs="Times New Roman"/>
          <w:color w:val="000000"/>
          <w:szCs w:val="24"/>
        </w:rPr>
        <w:instrText xml:space="preserve"> ADDIN EN.CITE &lt;EndNote&gt;&lt;Cite&gt;&lt;Author&gt;Cahn&lt;/Author&gt;&lt;Year&gt;2017&lt;/Year&gt;&lt;RecNum&gt;110&lt;/RecNum&gt;&lt;DisplayText&gt;(Cahn, 2017)&lt;/DisplayText&gt;&lt;record&gt;&lt;rec-number&gt;110&lt;/rec-number&gt;&lt;foreign-keys&gt;&lt;key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7F57AD">
        <w:rPr>
          <w:rFonts w:cs="Times New Roman"/>
          <w:color w:val="000000"/>
          <w:szCs w:val="24"/>
        </w:rPr>
        <w:fldChar w:fldCharType="separate"/>
      </w:r>
      <w:r w:rsidRPr="007F57AD">
        <w:rPr>
          <w:rFonts w:cs="Times New Roman"/>
          <w:noProof/>
          <w:color w:val="000000"/>
          <w:szCs w:val="24"/>
        </w:rPr>
        <w:t>(Cahn, 2017)</w:t>
      </w:r>
      <w:r w:rsidRPr="007F57AD">
        <w:rPr>
          <w:rFonts w:cs="Times New Roman"/>
          <w:color w:val="000000"/>
          <w:szCs w:val="24"/>
        </w:rPr>
        <w:fldChar w:fldCharType="end"/>
      </w:r>
      <w:r w:rsidRPr="007F57AD">
        <w:rPr>
          <w:rFonts w:cs="Times New Roman"/>
          <w:color w:val="000000"/>
          <w:szCs w:val="24"/>
        </w:rPr>
        <w:t xml:space="preserve">. This is regardless of the type of input that the user uses, which could either be textual, visual or oral depending on the developer’s preference and the purpose of the chatbot. If the chatbot is designed to accept for example both textual and visual input, it should, therefore, under no means fail to support these types of input and provide responses accordingly. For instance, a chatbot designed to serve blind patients would have to incorporate an option for oral communication </w:t>
      </w:r>
      <w:r w:rsidRPr="007F57AD">
        <w:rPr>
          <w:rFonts w:cs="Times New Roman"/>
          <w:color w:val="000000"/>
          <w:szCs w:val="24"/>
        </w:rPr>
        <w:fldChar w:fldCharType="begin"/>
      </w:r>
      <w:r w:rsidR="0005014D">
        <w:rPr>
          <w:rFonts w:cs="Times New Roman"/>
          <w:color w:val="000000"/>
          <w:szCs w:val="24"/>
        </w:rPr>
        <w:instrText xml:space="preserve"> ADDIN EN.CITE &lt;EndNote&gt;&lt;Cite&gt;&lt;Author&gt;Nurdiana&lt;/Author&gt;&lt;Year&gt;nd&lt;/Year&gt;&lt;RecNum&gt;126&lt;/RecNum&gt;&lt;DisplayText&gt;(Nurdiana and Wijaya, nd)&lt;/DisplayText&gt;&lt;record&gt;&lt;rec-number&gt;126&lt;/rec-number&gt;&lt;foreign-keys&gt;&lt;key app="EN" db-id="efw09vxs2vw0x2evaxmpt2xma2xax0s25200" timestamp="1635118536"&gt;126&lt;/key&gt;&lt;/foreign-keys&gt;&lt;ref-type name="Journal Article"&gt;17&lt;/ref-type&gt;&lt;contributors&gt;&lt;authors&gt;&lt;author&gt;Nurdiana, Andi&lt;/author&gt;&lt;author&gt;Wijaya, Erick&lt;/author&gt;&lt;/authors&gt;&lt;/contributors&gt;&lt;titles&gt;&lt;title&gt;Onilne Booking Chatbot Applicatiom for Blind People Using Google Dialogflow API and Online Store API Based Android&lt;/title&gt;&lt;/titles&gt;&lt;dates&gt;&lt;year&gt;nd&lt;/year&gt;&lt;/dates&gt;&lt;urls&gt;&lt;/urls&gt;&lt;/record&gt;&lt;/Cite&gt;&lt;/EndNote&gt;</w:instrText>
      </w:r>
      <w:r w:rsidRPr="007F57AD">
        <w:rPr>
          <w:rFonts w:cs="Times New Roman"/>
          <w:color w:val="000000"/>
          <w:szCs w:val="24"/>
        </w:rPr>
        <w:fldChar w:fldCharType="separate"/>
      </w:r>
      <w:r w:rsidRPr="007F57AD">
        <w:rPr>
          <w:rFonts w:cs="Times New Roman"/>
          <w:noProof/>
          <w:color w:val="000000"/>
          <w:szCs w:val="24"/>
        </w:rPr>
        <w:t>(Nurdiana and Wijaya, nd)</w:t>
      </w:r>
      <w:r w:rsidRPr="007F57AD">
        <w:rPr>
          <w:rFonts w:cs="Times New Roman"/>
          <w:color w:val="000000"/>
          <w:szCs w:val="24"/>
        </w:rPr>
        <w:fldChar w:fldCharType="end"/>
      </w:r>
      <w:r w:rsidRPr="007F57AD">
        <w:rPr>
          <w:rFonts w:cs="Times New Roman"/>
          <w:color w:val="000000"/>
          <w:szCs w:val="24"/>
        </w:rPr>
        <w:t xml:space="preserve"> so as to adequately address the users’ needs. Secondly, the chatbot must be integrated with an external database from where it can extract the information needed by the user. These can be static(unchanging) or dynamic</w:t>
      </w:r>
      <w:r w:rsidRPr="007F57AD">
        <w:rPr>
          <w:rFonts w:cs="Times New Roman"/>
          <w:color w:val="000000"/>
          <w:szCs w:val="24"/>
        </w:rPr>
        <w:fldChar w:fldCharType="begin"/>
      </w:r>
      <w:r w:rsidR="007C45CC">
        <w:rPr>
          <w:rFonts w:cs="Times New Roman"/>
          <w:color w:val="000000"/>
          <w:szCs w:val="24"/>
        </w:rPr>
        <w:instrText xml:space="preserve"> ADDIN EN.CITE &lt;EndNote&gt;&lt;Cite&gt;&lt;Author&gt;Boné&lt;/Author&gt;&lt;Year&gt;2020&lt;/Year&gt;&lt;RecNum&gt;123&lt;/RecNum&gt;&lt;DisplayText&gt;(Boné, et al., 2020)&lt;/DisplayText&gt;&lt;record&gt;&lt;rec-number&gt;123&lt;/rec-number&gt;&lt;foreign-keys&gt;&lt;key app="EN" db-id="efw09vxs2vw0x2evaxmpt2xma2xax0s25200" timestamp="1635089855"&gt;123&lt;/key&gt;&lt;/foreign-keys&gt;&lt;ref-type name="Journal Article"&gt;17&lt;/ref-type&gt;&lt;contributors&gt;&lt;authors&gt;&lt;author&gt;Boné, João&lt;/author&gt;&lt;author&gt;Ferreira, João C.&lt;/author&gt;&lt;author&gt;Ribeiro, Ricardo&lt;/author&gt;&lt;author&gt;Cadete, Gonçalo&lt;/author&gt;&lt;/authors&gt;&lt;/contributors&gt;&lt;titles&gt;&lt;title&gt;DisBot: A Portuguese Disaster Support Dynamic Knowledge Chatbot&lt;/title&gt;&lt;secondary-title&gt;Applied Sciences&lt;/secondary-title&gt;&lt;/titles&gt;&lt;periodical&gt;&lt;full-title&gt;Applied Sciences&lt;/full-title&gt;&lt;/periodical&gt;&lt;volume&gt;10&lt;/volume&gt;&lt;number&gt;24&lt;/number&gt;&lt;section&gt;9082&lt;/section&gt;&lt;dates&gt;&lt;year&gt;2020&lt;/year&gt;&lt;/dates&gt;&lt;isbn&gt;2076-3417&lt;/isbn&gt;&lt;urls&gt;&lt;/urls&gt;&lt;electronic-resource-num&gt;10.3390/app10249082&lt;/electronic-resource-num&gt;&lt;/record&gt;&lt;/Cite&gt;&lt;/EndNote&gt;</w:instrText>
      </w:r>
      <w:r w:rsidRPr="007F57AD">
        <w:rPr>
          <w:rFonts w:cs="Times New Roman"/>
          <w:color w:val="000000"/>
          <w:szCs w:val="24"/>
        </w:rPr>
        <w:fldChar w:fldCharType="separate"/>
      </w:r>
      <w:r w:rsidR="007C45CC">
        <w:rPr>
          <w:rFonts w:cs="Times New Roman"/>
          <w:noProof/>
          <w:color w:val="000000"/>
          <w:szCs w:val="24"/>
        </w:rPr>
        <w:t>(Boné, et al., 2020)</w:t>
      </w:r>
      <w:r w:rsidRPr="007F57AD">
        <w:rPr>
          <w:rFonts w:cs="Times New Roman"/>
          <w:color w:val="000000"/>
          <w:szCs w:val="24"/>
        </w:rPr>
        <w:fldChar w:fldCharType="end"/>
      </w:r>
      <w:r w:rsidRPr="007F57AD">
        <w:rPr>
          <w:rFonts w:cs="Times New Roman"/>
          <w:color w:val="000000"/>
          <w:szCs w:val="24"/>
        </w:rPr>
        <w:t xml:space="preserve"> getting updated in real-time. Finally, chatbots should “provide the function of presence” or a persona. This is the aspect of chatbots that ensures that they are relatable so that the users trust them </w:t>
      </w:r>
      <w:r w:rsidRPr="007F57AD">
        <w:rPr>
          <w:rFonts w:cs="Times New Roman"/>
          <w:color w:val="000000"/>
          <w:szCs w:val="24"/>
        </w:rPr>
        <w:fldChar w:fldCharType="begin"/>
      </w:r>
      <w:r w:rsidRPr="007F57AD">
        <w:rPr>
          <w:rFonts w:cs="Times New Roman"/>
          <w:color w:val="000000"/>
          <w:szCs w:val="24"/>
        </w:rPr>
        <w:instrText xml:space="preserve"> ADDIN EN.CITE &lt;EndNote&gt;&lt;Cite&gt;&lt;Author&gt;Cahn&lt;/Author&gt;&lt;Year&gt;2017&lt;/Year&gt;&lt;RecNum&gt;110&lt;/RecNum&gt;&lt;Suffix&gt; &lt;/Suffix&gt;&lt;DisplayText&gt;(Cahn, 2017 )&lt;/DisplayText&gt;&lt;record&gt;&lt;rec-number&gt;110&lt;/rec-number&gt;&lt;foreign-keys&gt;&lt;key app="EN" db-id="efw09vxs2vw0x2evaxmpt2xma2xax0s25200" timestamp="1634885653"&gt;110&lt;/key&gt;&lt;/foreign-keys&gt;&lt;ref-type name="Thesis"&gt;32&lt;/ref-type&gt;&lt;contributors&gt;&lt;authors&gt;&lt;author&gt;Jack Cahn&lt;/author&gt;&lt;/authors&gt;&lt;tertiary-authors&gt;&lt;author&gt;Dr. Boon Thau Loo&lt;/author&gt;&lt;author&gt;Dr. Jean Gallier&lt;/author&gt;&lt;/tertiary-authors&gt;&lt;/contributors&gt;&lt;titles&gt;&lt;title&gt;Chatbot: Architecture, Design and Development&lt;/title&gt;&lt;secondary-title&gt;Department of Computer and Information Science&lt;/secondary-title&gt;&lt;/titles&gt;&lt;pages&gt;47&lt;/pages&gt;&lt;volume&gt;Senior Thesis &lt;/volume&gt;&lt;number&gt;EAS499&lt;/number&gt;&lt;dates&gt;&lt;year&gt;2017&lt;/year&gt;&lt;pub-dates&gt;&lt;date&gt;April 26, 2017&lt;/date&gt;&lt;/pub-dates&gt;&lt;/dates&gt;&lt;pub-location&gt;Pennsylvania&lt;/pub-location&gt;&lt;publisher&gt;University of Pennsylvania&lt;/publisher&gt;&lt;urls&gt;&lt;/urls&gt;&lt;/record&gt;&lt;/Cite&gt;&lt;/EndNote&gt;</w:instrText>
      </w:r>
      <w:r w:rsidRPr="007F57AD">
        <w:rPr>
          <w:rFonts w:cs="Times New Roman"/>
          <w:color w:val="000000"/>
          <w:szCs w:val="24"/>
        </w:rPr>
        <w:fldChar w:fldCharType="separate"/>
      </w:r>
      <w:r w:rsidRPr="007F57AD">
        <w:rPr>
          <w:rFonts w:cs="Times New Roman"/>
          <w:noProof/>
          <w:color w:val="000000"/>
          <w:szCs w:val="24"/>
        </w:rPr>
        <w:t>(Cahn, 2017 )</w:t>
      </w:r>
      <w:r w:rsidRPr="007F57AD">
        <w:rPr>
          <w:rFonts w:cs="Times New Roman"/>
          <w:color w:val="000000"/>
          <w:szCs w:val="24"/>
        </w:rPr>
        <w:fldChar w:fldCharType="end"/>
      </w:r>
      <w:r w:rsidRPr="007F57AD">
        <w:rPr>
          <w:rFonts w:cs="Times New Roman"/>
          <w:color w:val="000000"/>
          <w:szCs w:val="24"/>
        </w:rPr>
        <w:t xml:space="preserve"> and the responses that they provide. The essence of chatbots hinges on the users getting a feeling of communicating with someone who understands their needs.</w:t>
      </w:r>
      <w:r w:rsidR="00051E8A">
        <w:rPr>
          <w:rFonts w:cs="Times New Roman"/>
          <w:color w:val="000000"/>
          <w:szCs w:val="24"/>
        </w:rPr>
        <w:t xml:space="preserve"> </w:t>
      </w:r>
      <w:r w:rsidR="001F7242" w:rsidRPr="001F7242">
        <w:rPr>
          <w:rFonts w:cs="Times New Roman"/>
          <w:szCs w:val="24"/>
        </w:rPr>
        <w:t>Their popularity emanates from the fact that they are accessible to everyone as there is no need for the user to have knowledge about computers, they just have to ask questions</w:t>
      </w:r>
      <w:r w:rsidR="001F7242">
        <w:rPr>
          <w:rFonts w:cs="Times New Roman"/>
          <w:szCs w:val="24"/>
        </w:rPr>
        <w:t xml:space="preserve"> and answers will be provided</w:t>
      </w:r>
      <w:r w:rsidR="001F7242" w:rsidRPr="001F7242">
        <w:rPr>
          <w:rFonts w:cs="Times New Roman"/>
          <w:szCs w:val="24"/>
        </w:rPr>
        <w:t>. After it analyses and understands</w:t>
      </w:r>
      <w:r w:rsidR="001F7242">
        <w:rPr>
          <w:rFonts w:cs="Times New Roman"/>
          <w:szCs w:val="24"/>
        </w:rPr>
        <w:t xml:space="preserve"> (</w:t>
      </w:r>
      <w:r w:rsidR="001F7242" w:rsidRPr="001F7242">
        <w:rPr>
          <w:rFonts w:cs="Times New Roman"/>
          <w:szCs w:val="24"/>
        </w:rPr>
        <w:t>parses</w:t>
      </w:r>
      <w:r w:rsidR="001F7242">
        <w:rPr>
          <w:rFonts w:cs="Times New Roman"/>
          <w:szCs w:val="24"/>
        </w:rPr>
        <w:t>)</w:t>
      </w:r>
      <w:r w:rsidR="001F7242" w:rsidRPr="001F7242">
        <w:rPr>
          <w:rFonts w:cs="Times New Roman"/>
          <w:szCs w:val="24"/>
        </w:rPr>
        <w:t xml:space="preserve"> the question the chatbot then provides the appropriate response. </w:t>
      </w:r>
    </w:p>
    <w:p w14:paraId="6302A20E" w14:textId="77777777" w:rsidR="00652507" w:rsidRDefault="00652507" w:rsidP="0005014D">
      <w:pPr>
        <w:spacing w:line="276" w:lineRule="auto"/>
        <w:rPr>
          <w:rFonts w:cs="Times New Roman"/>
          <w:szCs w:val="24"/>
        </w:rPr>
      </w:pPr>
    </w:p>
    <w:p w14:paraId="770FEA5E" w14:textId="77777777" w:rsidR="003B2AC2" w:rsidRDefault="003B2AC2" w:rsidP="0005014D">
      <w:pPr>
        <w:pStyle w:val="Heading3"/>
        <w:spacing w:line="276" w:lineRule="auto"/>
      </w:pPr>
      <w:bookmarkStart w:id="44" w:name="_Toc102979650"/>
      <w:r w:rsidRPr="00F67CC4">
        <w:lastRenderedPageBreak/>
        <w:t>Chatbot</w:t>
      </w:r>
      <w:r>
        <w:t xml:space="preserve"> Applications in Water Resources Management</w:t>
      </w:r>
      <w:bookmarkEnd w:id="44"/>
    </w:p>
    <w:p w14:paraId="389F1EF2" w14:textId="64ED0BD9" w:rsidR="000A6039" w:rsidRPr="00402872" w:rsidRDefault="000A6039" w:rsidP="0005014D">
      <w:pPr>
        <w:spacing w:line="276" w:lineRule="auto"/>
      </w:pPr>
      <w:r>
        <w:rPr>
          <w:lang w:val="en-US"/>
        </w:rPr>
        <w:t xml:space="preserve">As outlined in previous sections, the </w:t>
      </w:r>
      <w:r w:rsidRPr="00402872">
        <w:rPr>
          <w:lang w:val="en-US"/>
        </w:rPr>
        <w:t xml:space="preserve">Chatbots technology has been applied in </w:t>
      </w:r>
      <w:r>
        <w:rPr>
          <w:lang w:val="en-US"/>
        </w:rPr>
        <w:t xml:space="preserve">numerous </w:t>
      </w:r>
      <w:r w:rsidRPr="00402872">
        <w:rPr>
          <w:lang w:val="en-US"/>
        </w:rPr>
        <w:t>fields</w:t>
      </w:r>
      <w:r>
        <w:rPr>
          <w:lang w:val="en-US"/>
        </w:rPr>
        <w:t xml:space="preserve"> a few of which will be discussed in more detail in this section</w:t>
      </w:r>
      <w:r w:rsidRPr="000A6039">
        <w:rPr>
          <w:szCs w:val="24"/>
          <w:lang w:val="en-US"/>
        </w:rPr>
        <w:t>.</w:t>
      </w:r>
      <w:r w:rsidR="00511890">
        <w:rPr>
          <w:szCs w:val="24"/>
          <w:lang w:val="en-US"/>
        </w:rPr>
        <w:t xml:space="preserve"> </w:t>
      </w:r>
      <w:r w:rsidR="00F859E6">
        <w:rPr>
          <w:szCs w:val="24"/>
          <w:lang w:val="en-US"/>
        </w:rPr>
        <w:t>To start with</w:t>
      </w:r>
      <w:r w:rsidR="00511890">
        <w:rPr>
          <w:szCs w:val="24"/>
          <w:lang w:val="en-US"/>
        </w:rPr>
        <w:t>,</w:t>
      </w:r>
      <w:r w:rsidRPr="000A6039">
        <w:rPr>
          <w:szCs w:val="24"/>
          <w:lang w:val="en-US"/>
        </w:rPr>
        <w:t xml:space="preserve"> </w:t>
      </w:r>
      <w:r w:rsidRPr="000A6039">
        <w:rPr>
          <w:rFonts w:eastAsia="Calibri"/>
          <w:color w:val="000000" w:themeColor="text1"/>
          <w:kern w:val="24"/>
          <w:szCs w:val="24"/>
          <w:lang w:val="en-US"/>
        </w:rPr>
        <w:fldChar w:fldCharType="begin"/>
      </w:r>
      <w:r>
        <w:rPr>
          <w:rFonts w:eastAsia="Calibri"/>
          <w:color w:val="000000" w:themeColor="text1"/>
          <w:kern w:val="24"/>
          <w:szCs w:val="24"/>
          <w:lang w:val="en-US"/>
        </w:rPr>
        <w:instrText xml:space="preserve"> ADDIN EN.CITE &lt;EndNote&gt;&lt;Cite AuthorYear="1"&gt;&lt;Author&gt;Okon&lt;/Author&gt;&lt;Year&gt;2021&lt;/Year&gt;&lt;RecNum&gt;111&lt;/RecNum&gt;&lt;DisplayText&gt;Okon (2021)&lt;/DisplayText&gt;&lt;record&gt;&lt;rec-number&gt;111&lt;/rec-number&gt;&lt;foreign-keys&gt;&lt;key app="EN" db-id="efw09vxs2vw0x2evaxmpt2xma2xax0s25200" timestamp="1634891338"&gt;111&lt;/key&gt;&lt;/foreign-keys&gt;&lt;ref-type name="Thesis"&gt;32&lt;/ref-type&gt;&lt;contributors&gt;&lt;authors&gt;&lt;author&gt; Anietie Edet  Okon&lt;/author&gt;&lt;/authors&gt;&lt;tertiary-authors&gt;&lt;author&gt;Dr. Gerald Corzo Perez&lt;/author&gt;&lt;author&gt;Prof. Dimitri Solomatine&lt;/author&gt;&lt;/tertiary-authors&gt;&lt;/contributors&gt;&lt;titles&gt;&lt;title&gt;Exploring the Use of an Artificial Intelligence Chatbot Mobile Application for Providing Early Flood Awareness&lt;/title&gt;&lt;secondary-title&gt;Hydro-informatics&lt;/secondary-title&gt;&lt;/titles&gt;&lt;volume&gt;Master of Science Thesis&lt;/volume&gt;&lt;dates&gt;&lt;year&gt;2021&lt;/year&gt;&lt;pub-dates&gt;&lt;date&gt;24 March 2021&lt;/date&gt;&lt;/pub-dates&gt;&lt;/dates&gt;&lt;pub-location&gt;Delft, the Netherlands.&lt;/pub-location&gt;&lt;publisher&gt;HE Delft Institute for Water Education &lt;/publisher&gt;&lt;urls&gt;&lt;/urls&gt;&lt;/record&gt;&lt;/Cite&gt;&lt;/EndNote&gt;</w:instrText>
      </w:r>
      <w:r w:rsidRPr="000A6039">
        <w:rPr>
          <w:rFonts w:eastAsia="Calibri"/>
          <w:color w:val="000000" w:themeColor="text1"/>
          <w:kern w:val="24"/>
          <w:szCs w:val="24"/>
          <w:lang w:val="en-US"/>
        </w:rPr>
        <w:fldChar w:fldCharType="separate"/>
      </w:r>
      <w:r>
        <w:rPr>
          <w:rFonts w:eastAsia="Calibri"/>
          <w:noProof/>
          <w:color w:val="000000" w:themeColor="text1"/>
          <w:kern w:val="24"/>
          <w:szCs w:val="24"/>
          <w:lang w:val="en-US"/>
        </w:rPr>
        <w:t>Okon (2021)</w:t>
      </w:r>
      <w:r w:rsidRPr="000A6039">
        <w:rPr>
          <w:rFonts w:eastAsia="Calibri"/>
          <w:color w:val="000000" w:themeColor="text1"/>
          <w:kern w:val="24"/>
          <w:szCs w:val="24"/>
          <w:lang w:val="en-US"/>
        </w:rPr>
        <w:fldChar w:fldCharType="end"/>
      </w:r>
      <w:r>
        <w:rPr>
          <w:rFonts w:eastAsia="Calibri"/>
          <w:color w:val="000000" w:themeColor="text1"/>
          <w:kern w:val="24"/>
          <w:szCs w:val="24"/>
          <w:lang w:val="en-US"/>
        </w:rPr>
        <w:t xml:space="preserve"> developed a chatbot for flood awareness creation in Nigeria. In the study, NLP was used to convert any text the user input into a format understandable by the computer using the Natural language Tool Kit (NLTK), </w:t>
      </w:r>
      <w:r w:rsidR="00051E8A">
        <w:rPr>
          <w:rFonts w:eastAsia="Calibri"/>
          <w:color w:val="000000" w:themeColor="text1"/>
          <w:kern w:val="24"/>
          <w:szCs w:val="24"/>
          <w:lang w:val="en-US"/>
        </w:rPr>
        <w:t>TensorFlow</w:t>
      </w:r>
      <w:r>
        <w:rPr>
          <w:rFonts w:eastAsia="Calibri"/>
          <w:color w:val="000000" w:themeColor="text1"/>
          <w:kern w:val="24"/>
          <w:szCs w:val="24"/>
          <w:lang w:val="en-US"/>
        </w:rPr>
        <w:t xml:space="preserve"> and TFLearn. Intents were then developed in the Google Dialogflow platform to cover different phrases users would use to ask different questions. The possible responses were also set up on the platform based on flood forecast information for different areas in the country. The Flutter framework was used in the development of the mobile application for the </w:t>
      </w:r>
      <w:r w:rsidR="00051E8A">
        <w:rPr>
          <w:rFonts w:eastAsia="Calibri"/>
          <w:color w:val="000000" w:themeColor="text1"/>
          <w:kern w:val="24"/>
          <w:szCs w:val="24"/>
          <w:lang w:val="en-US"/>
        </w:rPr>
        <w:t>front-end</w:t>
      </w:r>
      <w:r>
        <w:rPr>
          <w:rFonts w:eastAsia="Calibri"/>
          <w:color w:val="000000" w:themeColor="text1"/>
          <w:kern w:val="24"/>
          <w:szCs w:val="24"/>
          <w:lang w:val="en-US"/>
        </w:rPr>
        <w:t xml:space="preserve"> ensuring access to anyone with a smartphone.</w:t>
      </w:r>
    </w:p>
    <w:p w14:paraId="4B72FB10" w14:textId="77777777" w:rsidR="003B2AC2" w:rsidRDefault="003B2AC2" w:rsidP="0005014D">
      <w:pPr>
        <w:spacing w:line="276" w:lineRule="auto"/>
      </w:pPr>
    </w:p>
    <w:p w14:paraId="151663CA" w14:textId="77777777" w:rsidR="00652507" w:rsidRDefault="00652507" w:rsidP="0005014D">
      <w:pPr>
        <w:spacing w:line="276" w:lineRule="auto"/>
      </w:pPr>
      <w:r>
        <w:fldChar w:fldCharType="begin"/>
      </w:r>
      <w:r>
        <w:instrText xml:space="preserve"> ADDIN EN.CITE &lt;EndNote&gt;&lt;Cite AuthorYear="1"&gt;&lt;Author&gt;Tsai&lt;/Author&gt;&lt;Year&gt;2019&lt;/Year&gt;&lt;RecNum&gt;96&lt;/RecNum&gt;&lt;DisplayText&gt;Tsai, et al. (2019)&lt;/DisplayText&gt;&lt;record&gt;&lt;rec-number&gt;96&lt;/rec-number&gt;&lt;foreign-keys&gt;&lt;key app="EN" db-id="efw09vxs2vw0x2evaxmpt2xma2xax0s25200" timestamp="1634744365"&gt;96&lt;/key&gt;&lt;/foreign-keys&gt;&lt;ref-type name="Journal Article"&gt;17&lt;/ref-type&gt;&lt;contributors&gt;&lt;authors&gt;&lt;author&gt;Tsai, Meng-Han&lt;/author&gt;&lt;author&gt;Chen, James&lt;/author&gt;&lt;author&gt;Kang, Shih-Chung&lt;/author&gt;&lt;/authors&gt;&lt;/contributors&gt;&lt;titles&gt;&lt;title&gt;Ask Diana: A Keyword-Based Chatbot System for Water-Related Disaster Management&lt;/title&gt;&lt;secondary-title&gt;Water&lt;/secondary-title&gt;&lt;/titles&gt;&lt;periodical&gt;&lt;full-title&gt;Water&lt;/full-title&gt;&lt;/periodical&gt;&lt;volume&gt;11&lt;/volume&gt;&lt;number&gt;2&lt;/number&gt;&lt;section&gt;234&lt;/section&gt;&lt;dates&gt;&lt;year&gt;2019&lt;/year&gt;&lt;/dates&gt;&lt;isbn&gt;2073-4441&lt;/isbn&gt;&lt;urls&gt;&lt;/urls&gt;&lt;electronic-resource-num&gt;10.3390/w11020234&lt;/electronic-resource-num&gt;&lt;/record&gt;&lt;/Cite&gt;&lt;/EndNote&gt;</w:instrText>
      </w:r>
      <w:r>
        <w:fldChar w:fldCharType="separate"/>
      </w:r>
      <w:r>
        <w:rPr>
          <w:noProof/>
        </w:rPr>
        <w:t>Tsai, et al. (2019)</w:t>
      </w:r>
      <w:r>
        <w:fldChar w:fldCharType="end"/>
      </w:r>
      <w:r w:rsidR="00F859E6">
        <w:t xml:space="preserve"> also</w:t>
      </w:r>
      <w:r>
        <w:t xml:space="preserve"> </w:t>
      </w:r>
      <w:r w:rsidR="00F859E6">
        <w:t xml:space="preserve">developed </w:t>
      </w:r>
      <w:r>
        <w:t xml:space="preserve">a chatbot called Ask Diana which managed great amounts of data to provide just the critical information to decision-makers. This chatbot was meant to lessen the amount of data that decision-makers had to handle. They made data accessible by providing easy-click buttons on the chatbot. The chatbot provided different kinds of information including weather data, reports on past disasters and other information related to the prevention of droughts and floods. </w:t>
      </w:r>
      <w:r w:rsidR="00511890">
        <w:t>They created a database to store</w:t>
      </w:r>
      <w:r w:rsidR="00EA7697">
        <w:t xml:space="preserve"> both static and dynamic information </w:t>
      </w:r>
      <w:r w:rsidR="00511890">
        <w:t>from government reports and expert advice. In using the chatbot if the user utilized the menu buttons then intent-matching was done using a keyword table. However, if the input was text a Fuzzy search algorithm would be used to match the user’s request to an intent. The Line platform was used for integrating the chatbot for use on mobile smart cellular phones.</w:t>
      </w:r>
    </w:p>
    <w:p w14:paraId="16FF0118" w14:textId="77777777" w:rsidR="007C45CC" w:rsidRDefault="00966EC5" w:rsidP="0005014D">
      <w:pPr>
        <w:spacing w:line="276" w:lineRule="auto"/>
      </w:pPr>
      <w:r>
        <w:t xml:space="preserve">Once more, </w:t>
      </w:r>
      <w:r w:rsidR="007C45CC">
        <w:fldChar w:fldCharType="begin"/>
      </w:r>
      <w:r w:rsidR="007C45CC">
        <w:instrText xml:space="preserve"> ADDIN EN.CITE &lt;EndNote&gt;&lt;Cite AuthorYear="1"&gt;&lt;Author&gt;Boné&lt;/Author&gt;&lt;Year&gt;2020&lt;/Year&gt;&lt;RecNum&gt;123&lt;/RecNum&gt;&lt;DisplayText&gt;Boné, et al. (2020)&lt;/DisplayText&gt;&lt;record&gt;&lt;rec-number&gt;123&lt;/rec-number&gt;&lt;foreign-keys&gt;&lt;key app="EN" db-id="efw09vxs2vw0x2evaxmpt2xma2xax0s25200" timestamp="1635089855"&gt;123&lt;/key&gt;&lt;/foreign-keys&gt;&lt;ref-type name="Journal Article"&gt;17&lt;/ref-type&gt;&lt;contributors&gt;&lt;authors&gt;&lt;author&gt;Boné, João&lt;/author&gt;&lt;author&gt;Ferreira, João C.&lt;/author&gt;&lt;author&gt;Ribeiro, Ricardo&lt;/author&gt;&lt;author&gt;Cadete, Gonçalo&lt;/author&gt;&lt;/authors&gt;&lt;/contributors&gt;&lt;titles&gt;&lt;title&gt;DisBot: A Portuguese Disaster Support Dynamic Knowledge Chatbot&lt;/title&gt;&lt;secondary-title&gt;Applied Sciences&lt;/secondary-title&gt;&lt;/titles&gt;&lt;periodical&gt;&lt;full-title&gt;Applied Sciences&lt;/full-title&gt;&lt;/periodical&gt;&lt;volume&gt;10&lt;/volume&gt;&lt;number&gt;24&lt;/number&gt;&lt;section&gt;9082&lt;/section&gt;&lt;dates&gt;&lt;year&gt;2020&lt;/year&gt;&lt;/dates&gt;&lt;isbn&gt;2076-3417&lt;/isbn&gt;&lt;urls&gt;&lt;/urls&gt;&lt;electronic-resource-num&gt;10.3390/app10249082&lt;/electronic-resource-num&gt;&lt;/record&gt;&lt;/Cite&gt;&lt;/EndNote&gt;</w:instrText>
      </w:r>
      <w:r w:rsidR="007C45CC">
        <w:fldChar w:fldCharType="separate"/>
      </w:r>
      <w:r w:rsidR="007C45CC">
        <w:rPr>
          <w:noProof/>
        </w:rPr>
        <w:t>Boné, et al. (2020)</w:t>
      </w:r>
      <w:r w:rsidR="007C45CC">
        <w:fldChar w:fldCharType="end"/>
      </w:r>
      <w:r>
        <w:t xml:space="preserve"> developed DisBot, a chatbot that speaks Portuguese and was designed to provide flooding information to citizens and first-responders during a disaster. The processes involved in developing the chatbot included using SpaCy to tokenize and extract important features of the messages that the users input. Then through </w:t>
      </w:r>
      <w:bookmarkStart w:id="45" w:name="_Hlk101223451"/>
      <w:r>
        <w:t xml:space="preserve">Natural Language Understanding (NLU) </w:t>
      </w:r>
      <w:bookmarkEnd w:id="45"/>
      <w:r>
        <w:t>the user’s intent was classified. The context between different intents was fixed using Dialogue Management and then responses were set to either be predefined or obtained from a Dynamic Knowledge Base (DKB)</w:t>
      </w:r>
      <w:r w:rsidRPr="00966EC5">
        <w:t xml:space="preserve"> </w:t>
      </w:r>
      <w:r>
        <w:fldChar w:fldCharType="begin"/>
      </w:r>
      <w:r>
        <w:instrText xml:space="preserve"> ADDIN EN.CITE &lt;EndNote&gt;&lt;Cite AuthorYear="1"&gt;&lt;Author&gt;Boné&lt;/Author&gt;&lt;Year&gt;2020&lt;/Year&gt;&lt;RecNum&gt;123&lt;/RecNum&gt;&lt;DisplayText&gt;Boné, et al. (2020)&lt;/DisplayText&gt;&lt;record&gt;&lt;rec-number&gt;123&lt;/rec-number&gt;&lt;foreign-keys&gt;&lt;key app="EN" db-id="efw09vxs2vw0x2evaxmpt2xma2xax0s25200" timestamp="1635089855"&gt;123&lt;/key&gt;&lt;/foreign-keys&gt;&lt;ref-type name="Journal Article"&gt;17&lt;/ref-type&gt;&lt;contributors&gt;&lt;authors&gt;&lt;author&gt;Boné, João&lt;/author&gt;&lt;author&gt;Ferreira, João C.&lt;/author&gt;&lt;author&gt;Ribeiro, Ricardo&lt;/author&gt;&lt;author&gt;Cadete, Gonçalo&lt;/author&gt;&lt;/authors&gt;&lt;/contributors&gt;&lt;titles&gt;&lt;title&gt;DisBot: A Portuguese Disaster Support Dynamic Knowledge Chatbot&lt;/title&gt;&lt;secondary-title&gt;Applied Sciences&lt;/secondary-title&gt;&lt;/titles&gt;&lt;periodical&gt;&lt;full-title&gt;Applied Sciences&lt;/full-title&gt;&lt;/periodical&gt;&lt;volume&gt;10&lt;/volume&gt;&lt;number&gt;24&lt;/number&gt;&lt;section&gt;9082&lt;/section&gt;&lt;dates&gt;&lt;year&gt;2020&lt;/year&gt;&lt;/dates&gt;&lt;isbn&gt;2076-3417&lt;/isbn&gt;&lt;urls&gt;&lt;/urls&gt;&lt;electronic-resource-num&gt;10.3390/app10249082&lt;/electronic-resource-num&gt;&lt;/record&gt;&lt;/Cite&gt;&lt;/EndNote&gt;</w:instrText>
      </w:r>
      <w:r>
        <w:fldChar w:fldCharType="separate"/>
      </w:r>
      <w:r>
        <w:rPr>
          <w:noProof/>
        </w:rPr>
        <w:t>Boné, et al. (2020)</w:t>
      </w:r>
      <w:r>
        <w:fldChar w:fldCharType="end"/>
      </w:r>
      <w:r>
        <w:t>.</w:t>
      </w:r>
    </w:p>
    <w:p w14:paraId="4FD9BED9" w14:textId="77777777" w:rsidR="003B2AC2" w:rsidRDefault="00966EC5" w:rsidP="0005014D">
      <w:pPr>
        <w:spacing w:line="276" w:lineRule="auto"/>
        <w:rPr>
          <w:rFonts w:cs="Times New Roman"/>
          <w:szCs w:val="24"/>
        </w:rPr>
      </w:pPr>
      <w:r>
        <w:rPr>
          <w:rFonts w:cs="Times New Roman"/>
          <w:szCs w:val="24"/>
        </w:rPr>
        <w:t>Finally</w:t>
      </w:r>
      <w:r w:rsidR="007C45CC">
        <w:rPr>
          <w:rFonts w:cs="Times New Roman"/>
          <w:szCs w:val="24"/>
        </w:rPr>
        <w:t xml:space="preserve">, </w:t>
      </w:r>
      <w:r w:rsidR="003B2AC2">
        <w:rPr>
          <w:rFonts w:cs="Times New Roman"/>
          <w:szCs w:val="24"/>
        </w:rPr>
        <w:t xml:space="preserve">a chatbot that allowed </w:t>
      </w:r>
      <w:r w:rsidR="007C45CC">
        <w:rPr>
          <w:rFonts w:cs="Times New Roman"/>
          <w:szCs w:val="24"/>
        </w:rPr>
        <w:t xml:space="preserve">real-time </w:t>
      </w:r>
      <w:r w:rsidR="003B2AC2">
        <w:rPr>
          <w:rFonts w:cs="Times New Roman"/>
          <w:szCs w:val="24"/>
        </w:rPr>
        <w:t>monitor</w:t>
      </w:r>
      <w:r w:rsidR="007C45CC">
        <w:rPr>
          <w:rFonts w:cs="Times New Roman"/>
          <w:szCs w:val="24"/>
        </w:rPr>
        <w:t>ing of</w:t>
      </w:r>
      <w:r w:rsidR="003B2AC2">
        <w:rPr>
          <w:rFonts w:cs="Times New Roman"/>
          <w:szCs w:val="24"/>
        </w:rPr>
        <w:t xml:space="preserve"> the </w:t>
      </w:r>
      <w:r w:rsidR="007C45CC">
        <w:rPr>
          <w:rFonts w:cs="Times New Roman"/>
          <w:szCs w:val="24"/>
        </w:rPr>
        <w:t>water level, pH and dissolved oxygen</w:t>
      </w:r>
      <w:r w:rsidR="003B2AC2">
        <w:rPr>
          <w:rFonts w:cs="Times New Roman"/>
          <w:szCs w:val="24"/>
        </w:rPr>
        <w:t xml:space="preserve"> in a fish pond </w:t>
      </w:r>
      <w:r w:rsidR="007C45CC">
        <w:rPr>
          <w:rFonts w:cs="Times New Roman"/>
          <w:szCs w:val="24"/>
        </w:rPr>
        <w:t xml:space="preserve">using </w:t>
      </w:r>
      <w:r w:rsidR="003B2AC2">
        <w:rPr>
          <w:rFonts w:cs="Times New Roman"/>
          <w:szCs w:val="24"/>
        </w:rPr>
        <w:t>sensors and the Internet of Things</w:t>
      </w:r>
      <w:r w:rsidR="00F859E6">
        <w:rPr>
          <w:rFonts w:cs="Times New Roman"/>
          <w:szCs w:val="24"/>
        </w:rPr>
        <w:t xml:space="preserve"> was developed by</w:t>
      </w:r>
      <w:r w:rsidR="003B2AC2">
        <w:rPr>
          <w:rFonts w:cs="Times New Roman"/>
          <w:szCs w:val="24"/>
        </w:rPr>
        <w:t xml:space="preserve"> </w:t>
      </w:r>
      <w:r w:rsidR="003B2AC2" w:rsidRPr="001F7242">
        <w:rPr>
          <w:rFonts w:cs="Times New Roman"/>
          <w:szCs w:val="24"/>
        </w:rPr>
        <w:fldChar w:fldCharType="begin"/>
      </w:r>
      <w:r w:rsidR="00F859E6">
        <w:rPr>
          <w:rFonts w:cs="Times New Roman"/>
          <w:szCs w:val="24"/>
        </w:rPr>
        <w:instrText xml:space="preserve"> ADDIN EN.CITE &lt;EndNote&gt;&lt;Cite AuthorYear="1"&gt;&lt;Author&gt;Al Rasyid&lt;/Author&gt;&lt;Year&gt;2020&lt;/Year&gt;&lt;RecNum&gt;50&lt;/RecNum&gt;&lt;DisplayText&gt;Al Rasyid, et al. (2020)&lt;/DisplayText&gt;&lt;record&gt;&lt;rec-number&gt;50&lt;/rec-number&gt;&lt;foreign-keys&gt;&lt;key app="EN" db-id="efw09vxs2vw0x2evaxmpt2xma2xax0s25200" timestamp="1632717711"&gt;50&lt;/key&gt;&lt;/foreign-keys&gt;&lt;ref-type name="Journal Article"&gt;17&lt;/ref-type&gt;&lt;contributors&gt;&lt;authors&gt;&lt;author&gt;Al Rasyid, M Udin Harun&lt;/author&gt;&lt;author&gt;Sukaridhoto, Sritrusta&lt;/author&gt;&lt;author&gt;Dzulqornain, Muhammad Iskandar&lt;/author&gt;&lt;author&gt;Rifa’i, Ahmad&lt;/author&gt;&lt;/authors&gt;&lt;/contributors&gt;&lt;titles&gt;&lt;title&gt;Integration of IoT and chatbot for aquaculture with natural language processing&lt;/title&gt;&lt;secondary-title&gt;Telkomnika (Telecommunication Comput. Electron. Control&lt;/secondary-title&gt;&lt;/titles&gt;&lt;periodical&gt;&lt;full-title&gt;Telkomnika (Telecommunication Comput. Electron. Control&lt;/full-title&gt;&lt;/periodical&gt;&lt;pages&gt;640-648&lt;/pages&gt;&lt;volume&gt;18&lt;/volume&gt;&lt;number&gt;2&lt;/number&gt;&lt;dates&gt;&lt;year&gt;2020&lt;/year&gt;&lt;/dates&gt;&lt;urls&gt;&lt;/urls&gt;&lt;/record&gt;&lt;/Cite&gt;&lt;/EndNote&gt;</w:instrText>
      </w:r>
      <w:r w:rsidR="003B2AC2" w:rsidRPr="001F7242">
        <w:rPr>
          <w:rFonts w:cs="Times New Roman"/>
          <w:szCs w:val="24"/>
        </w:rPr>
        <w:fldChar w:fldCharType="separate"/>
      </w:r>
      <w:r w:rsidR="00F859E6">
        <w:rPr>
          <w:rFonts w:cs="Times New Roman"/>
          <w:noProof/>
          <w:szCs w:val="24"/>
        </w:rPr>
        <w:t>Al Rasyid, et al. (2020)</w:t>
      </w:r>
      <w:r w:rsidR="003B2AC2" w:rsidRPr="001F7242">
        <w:rPr>
          <w:rFonts w:cs="Times New Roman"/>
          <w:szCs w:val="24"/>
        </w:rPr>
        <w:fldChar w:fldCharType="end"/>
      </w:r>
      <w:r w:rsidR="007C45CC">
        <w:rPr>
          <w:rFonts w:cs="Times New Roman"/>
          <w:szCs w:val="24"/>
        </w:rPr>
        <w:t>. The system was developed to allow for aeration of the fish pond using smart aerators when necessary. The user would be able to control the devices via text allowing for remote monitoring of the ponds.</w:t>
      </w:r>
    </w:p>
    <w:p w14:paraId="6F7B6F75" w14:textId="77777777" w:rsidR="001B173A" w:rsidRDefault="001B173A" w:rsidP="0005014D">
      <w:pPr>
        <w:spacing w:line="276" w:lineRule="auto"/>
        <w:rPr>
          <w:lang w:val="en-US"/>
        </w:rPr>
      </w:pPr>
    </w:p>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1B173A" w:rsidRPr="00AA1F01" w14:paraId="76F92453" w14:textId="77777777" w:rsidTr="00966EC5">
        <w:tc>
          <w:tcPr>
            <w:tcW w:w="9075" w:type="dxa"/>
            <w:tcBorders>
              <w:top w:val="single" w:sz="4" w:space="0" w:color="auto"/>
              <w:left w:val="single" w:sz="4" w:space="0" w:color="auto"/>
              <w:bottom w:val="single" w:sz="4" w:space="0" w:color="auto"/>
              <w:right w:val="single" w:sz="4" w:space="0" w:color="auto"/>
            </w:tcBorders>
            <w:shd w:val="clear" w:color="auto" w:fill="auto"/>
            <w:hideMark/>
          </w:tcPr>
          <w:p w14:paraId="6D6FD988" w14:textId="77777777" w:rsidR="001B173A" w:rsidRPr="00AA1F01" w:rsidRDefault="00966EC5" w:rsidP="0005014D">
            <w:pPr>
              <w:spacing w:line="276" w:lineRule="auto"/>
              <w:ind w:left="360"/>
              <w:rPr>
                <w:rFonts w:cs="Times New Roman"/>
              </w:rPr>
            </w:pPr>
            <w:r w:rsidRPr="00966EC5">
              <w:rPr>
                <w:rFonts w:cs="Times New Roman"/>
              </w:rPr>
              <w:t>The</w:t>
            </w:r>
            <w:r w:rsidR="001B173A" w:rsidRPr="00966EC5">
              <w:rPr>
                <w:rFonts w:cs="Times New Roman"/>
              </w:rPr>
              <w:t xml:space="preserve"> chapter </w:t>
            </w:r>
            <w:r w:rsidRPr="00966EC5">
              <w:rPr>
                <w:rFonts w:cs="Times New Roman"/>
              </w:rPr>
              <w:t>discussed some literature reviewed on the prevailing flood situation in urban areas</w:t>
            </w:r>
            <w:r>
              <w:rPr>
                <w:rFonts w:cs="Times New Roman"/>
              </w:rPr>
              <w:t xml:space="preserve"> in light of increased rainfall intensities and increased development to provide housing and services for a larger urban population</w:t>
            </w:r>
            <w:r w:rsidRPr="00966EC5">
              <w:rPr>
                <w:rFonts w:cs="Times New Roman"/>
              </w:rPr>
              <w:t>. After that</w:t>
            </w:r>
            <w:r>
              <w:rPr>
                <w:rFonts w:cs="Times New Roman"/>
              </w:rPr>
              <w:t xml:space="preserve">, different </w:t>
            </w:r>
            <w:r w:rsidRPr="00966EC5">
              <w:rPr>
                <w:rFonts w:cs="Times New Roman"/>
              </w:rPr>
              <w:t xml:space="preserve">decision support </w:t>
            </w:r>
            <w:r w:rsidRPr="00966EC5">
              <w:rPr>
                <w:rFonts w:cs="Times New Roman"/>
              </w:rPr>
              <w:lastRenderedPageBreak/>
              <w:t xml:space="preserve">systems </w:t>
            </w:r>
            <w:r>
              <w:rPr>
                <w:rFonts w:cs="Times New Roman"/>
              </w:rPr>
              <w:t>developed for</w:t>
            </w:r>
            <w:r w:rsidRPr="00966EC5">
              <w:rPr>
                <w:rFonts w:cs="Times New Roman"/>
              </w:rPr>
              <w:t xml:space="preserve"> water management were also reviewed. Finally, the chatbot technology was expounded on starting with the history of chatbots. After this</w:t>
            </w:r>
            <w:r w:rsidR="00F859E6">
              <w:rPr>
                <w:rFonts w:cs="Times New Roman"/>
              </w:rPr>
              <w:t>,</w:t>
            </w:r>
            <w:r w:rsidRPr="00966EC5">
              <w:rPr>
                <w:rFonts w:cs="Times New Roman"/>
              </w:rPr>
              <w:t xml:space="preserve"> </w:t>
            </w:r>
            <w:r w:rsidR="001B173A" w:rsidRPr="00966EC5">
              <w:rPr>
                <w:rFonts w:cs="Times New Roman"/>
              </w:rPr>
              <w:t xml:space="preserve">basic </w:t>
            </w:r>
            <w:r w:rsidRPr="00966EC5">
              <w:rPr>
                <w:rFonts w:cs="Times New Roman"/>
              </w:rPr>
              <w:t>functions that should be fulfilled by chat</w:t>
            </w:r>
            <w:r w:rsidR="001B173A" w:rsidRPr="00966EC5">
              <w:rPr>
                <w:rFonts w:cs="Times New Roman"/>
              </w:rPr>
              <w:t>bots</w:t>
            </w:r>
            <w:r w:rsidRPr="00966EC5">
              <w:rPr>
                <w:rFonts w:cs="Times New Roman"/>
              </w:rPr>
              <w:t xml:space="preserve"> were outlined. Finally, the chapter discusses different studies that have developed chatbots for </w:t>
            </w:r>
            <w:r>
              <w:rPr>
                <w:rFonts w:cs="Times New Roman"/>
              </w:rPr>
              <w:t xml:space="preserve">the </w:t>
            </w:r>
            <w:r w:rsidRPr="00966EC5">
              <w:rPr>
                <w:rFonts w:cs="Times New Roman"/>
              </w:rPr>
              <w:t>management of water resources and particularly mitigating the impacts of floods</w:t>
            </w:r>
            <w:r>
              <w:rPr>
                <w:rFonts w:cs="Times New Roman"/>
              </w:rPr>
              <w:t>.</w:t>
            </w:r>
            <w:r w:rsidR="00B85365">
              <w:rPr>
                <w:rFonts w:cs="Times New Roman"/>
              </w:rPr>
              <w:t xml:space="preserve"> The next chapter outlines some of the technological tools used in the research.</w:t>
            </w:r>
          </w:p>
        </w:tc>
      </w:tr>
    </w:tbl>
    <w:p w14:paraId="4EF36FF9" w14:textId="77777777" w:rsidR="001B173A" w:rsidRDefault="001B173A" w:rsidP="0005014D">
      <w:pPr>
        <w:spacing w:line="276" w:lineRule="auto"/>
        <w:rPr>
          <w:rFonts w:cs="Times New Roman"/>
          <w:szCs w:val="24"/>
          <w:lang w:val="en-US"/>
        </w:rPr>
      </w:pPr>
    </w:p>
    <w:p w14:paraId="6C1B8BFB" w14:textId="77777777" w:rsidR="001B173A" w:rsidRDefault="001B173A" w:rsidP="0005014D">
      <w:pPr>
        <w:spacing w:line="276" w:lineRule="auto"/>
        <w:rPr>
          <w:rFonts w:cs="Times New Roman"/>
          <w:szCs w:val="24"/>
          <w:lang w:val="en-US"/>
        </w:rPr>
      </w:pPr>
    </w:p>
    <w:p w14:paraId="77D604EE" w14:textId="77777777" w:rsidR="001B173A" w:rsidRDefault="001B173A" w:rsidP="0005014D">
      <w:pPr>
        <w:spacing w:line="276" w:lineRule="auto"/>
        <w:rPr>
          <w:rFonts w:cs="Times New Roman"/>
          <w:szCs w:val="24"/>
          <w:lang w:val="en-US"/>
        </w:rPr>
      </w:pPr>
    </w:p>
    <w:p w14:paraId="68881C43" w14:textId="77777777" w:rsidR="001B173A" w:rsidRDefault="001B173A" w:rsidP="0005014D">
      <w:pPr>
        <w:spacing w:line="276" w:lineRule="auto"/>
      </w:pPr>
    </w:p>
    <w:p w14:paraId="48B135A5" w14:textId="77777777" w:rsidR="001B173A" w:rsidRDefault="001B173A" w:rsidP="0005014D">
      <w:pPr>
        <w:spacing w:line="276" w:lineRule="auto"/>
        <w:sectPr w:rsidR="001B173A" w:rsidSect="00AF4F54">
          <w:footerReference w:type="even" r:id="rId25"/>
          <w:pgSz w:w="11906" w:h="16838"/>
          <w:pgMar w:top="1411" w:right="1411" w:bottom="1411" w:left="1411" w:header="706" w:footer="706" w:gutter="0"/>
          <w:pgNumType w:start="1"/>
          <w:cols w:space="708"/>
          <w:docGrid w:linePitch="360"/>
        </w:sectPr>
      </w:pPr>
    </w:p>
    <w:p w14:paraId="5163C5B8" w14:textId="77777777" w:rsidR="001B173A" w:rsidRDefault="001B173A" w:rsidP="0005014D">
      <w:pPr>
        <w:pStyle w:val="Heading1Chapter"/>
        <w:spacing w:line="276" w:lineRule="auto"/>
      </w:pPr>
      <w:bookmarkStart w:id="46" w:name="_Toc102979651"/>
      <w:r>
        <w:lastRenderedPageBreak/>
        <w:t>Technological Tools Used in the Research</w:t>
      </w:r>
      <w:bookmarkEnd w:id="46"/>
    </w:p>
    <w:p w14:paraId="7BA50852" w14:textId="18B58015" w:rsidR="001B173A" w:rsidRDefault="00285362" w:rsidP="0005014D">
      <w:pPr>
        <w:spacing w:line="276" w:lineRule="auto"/>
      </w:pPr>
      <w:r>
        <w:t xml:space="preserve">This chapter will set the foundation for the methodology highlighting some technological tools that were used in the research starting with a discussion of NLP algorithms that are used by computers to understand the user’s intent. Here, the different </w:t>
      </w:r>
      <w:r w:rsidR="00051E8A">
        <w:t>pre-processing</w:t>
      </w:r>
      <w:r>
        <w:t xml:space="preserve"> techniques together with various word embedding methods will be discussed. Then the Dialogflow platform will be explained together with other platforms that are also used for chatbot development. In addition to this webhooks will be described highlighting the Flask platform for developing web applications. Finally, a description of the EPA SWMM model will be provided. </w:t>
      </w:r>
    </w:p>
    <w:p w14:paraId="053D21E3" w14:textId="77777777" w:rsidR="00285362" w:rsidRDefault="00285362" w:rsidP="0005014D">
      <w:pPr>
        <w:spacing w:line="276" w:lineRule="auto"/>
        <w:rPr>
          <w:rFonts w:cs="Times New Roman"/>
          <w:szCs w:val="24"/>
          <w:lang w:val="en-US"/>
        </w:rPr>
      </w:pPr>
    </w:p>
    <w:p w14:paraId="1549AAC1" w14:textId="77777777" w:rsidR="00AF4F54" w:rsidRDefault="00AF4F54" w:rsidP="0005014D">
      <w:pPr>
        <w:pStyle w:val="Heading2"/>
        <w:spacing w:line="276" w:lineRule="auto"/>
      </w:pPr>
      <w:bookmarkStart w:id="47" w:name="_Toc102979652"/>
      <w:r>
        <w:t>Natural Language Processing Algorithms</w:t>
      </w:r>
      <w:bookmarkEnd w:id="47"/>
    </w:p>
    <w:p w14:paraId="462864D0" w14:textId="5B2BCBAE" w:rsidR="007F57AD" w:rsidRDefault="00F037C8" w:rsidP="0005014D">
      <w:pPr>
        <w:spacing w:line="276" w:lineRule="auto"/>
      </w:pPr>
      <w:r>
        <w:t xml:space="preserve">The development of chatbots primarily </w:t>
      </w:r>
      <w:r w:rsidR="00847087">
        <w:t>centers</w:t>
      </w:r>
      <w:r>
        <w:t xml:space="preserve"> on advancements in NLP </w:t>
      </w:r>
      <w:r w:rsidR="00847087">
        <w:t>which</w:t>
      </w:r>
      <w:r>
        <w:t xml:space="preserve"> provides the foundation </w:t>
      </w:r>
      <w:r w:rsidR="00F859E6">
        <w:t>for</w:t>
      </w:r>
      <w:r>
        <w:t xml:space="preserve"> </w:t>
      </w:r>
      <w:r w:rsidR="00F859E6">
        <w:t>humans-</w:t>
      </w:r>
      <w:r w:rsidR="00F859E6" w:rsidRPr="00F859E6">
        <w:t xml:space="preserve"> </w:t>
      </w:r>
      <w:r w:rsidR="00F859E6">
        <w:t>computer communication</w:t>
      </w:r>
      <w:r>
        <w:t>.</w:t>
      </w:r>
      <w:r w:rsidR="007F57AD">
        <w:t xml:space="preserve"> </w:t>
      </w:r>
      <w:r w:rsidR="00847087">
        <w:t>NLP</w:t>
      </w:r>
      <w:r w:rsidR="007F57AD">
        <w:t xml:space="preserve"> is a branch of AI that involves using several techniques to analyze normal text </w:t>
      </w:r>
      <w:r w:rsidR="007F57AD">
        <w:fldChar w:fldCharType="begin"/>
      </w:r>
      <w:r w:rsidR="007F57AD">
        <w:instrText xml:space="preserve"> ADDIN EN.CITE &lt;EndNote&gt;&lt;Cite&gt;&lt;Author&gt;Liddy&lt;/Author&gt;&lt;Year&gt;2001&lt;/Year&gt;&lt;RecNum&gt;128&lt;/RecNum&gt;&lt;DisplayText&gt;(Liddy, 2001)&lt;/DisplayText&gt;&lt;record&gt;&lt;rec-number&gt;128&lt;/rec-number&gt;&lt;foreign-keys&gt;&lt;key app="EN" db-id="efw09vxs2vw0x2evaxmpt2xma2xax0s25200" timestamp="1635167834"&gt;128&lt;/key&gt;&lt;/foreign-keys&gt;&lt;ref-type name="Journal Article"&gt;17&lt;/ref-type&gt;&lt;contributors&gt;&lt;authors&gt;&lt;author&gt;Liddy, Elizabeth D&lt;/author&gt;&lt;/authors&gt;&lt;/contributors&gt;&lt;titles&gt;&lt;title&gt;Natural language processing&lt;/title&gt;&lt;/titles&gt;&lt;dates&gt;&lt;year&gt;2001&lt;/year&gt;&lt;/dates&gt;&lt;urls&gt;&lt;/urls&gt;&lt;/record&gt;&lt;/Cite&gt;&lt;/EndNote&gt;</w:instrText>
      </w:r>
      <w:r w:rsidR="007F57AD">
        <w:fldChar w:fldCharType="separate"/>
      </w:r>
      <w:r w:rsidR="007F57AD">
        <w:rPr>
          <w:noProof/>
        </w:rPr>
        <w:t>(Liddy, 2001)</w:t>
      </w:r>
      <w:r w:rsidR="007F57AD">
        <w:fldChar w:fldCharType="end"/>
      </w:r>
      <w:r w:rsidR="007F57AD">
        <w:t xml:space="preserve">. </w:t>
      </w:r>
      <w:r w:rsidR="00847087">
        <w:t>M</w:t>
      </w:r>
      <w:r w:rsidR="007F57AD">
        <w:t xml:space="preserve">achine learning and deep learning techniques </w:t>
      </w:r>
      <w:r w:rsidR="00847087">
        <w:t xml:space="preserve">are used </w:t>
      </w:r>
      <w:r w:rsidR="007F57AD">
        <w:t xml:space="preserve">in this analysis to improve the understanding of human language by computers </w:t>
      </w:r>
      <w:r w:rsidR="00847087">
        <w:t>so that</w:t>
      </w:r>
      <w:r w:rsidR="007F57AD">
        <w:t xml:space="preserve"> communication between humans and computers </w:t>
      </w:r>
      <w:r w:rsidR="00847087">
        <w:t>is made possible</w:t>
      </w:r>
      <w:r w:rsidR="007F57AD">
        <w:t xml:space="preserve">. Furthermore, NLP incorporates both text and voice analysis. It is categorized into two main branches: Natural Language Understanding (NLU) the process by which computers can understand user input and Natural Language Generation (NLG) the process by which the computer will respond to the user </w:t>
      </w:r>
      <w:r w:rsidR="007F57AD">
        <w:fldChar w:fldCharType="begin"/>
      </w:r>
      <w:r w:rsidR="007F57AD">
        <w:instrText xml:space="preserve"> ADDIN EN.CITE &lt;EndNote&gt;&lt;Cite&gt;&lt;Author&gt;Ghosh&lt;/Author&gt;&lt;Year&gt;2019&lt;/Year&gt;&lt;RecNum&gt;129&lt;/RecNum&gt;&lt;DisplayText&gt;(Ghosh,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007F57AD">
        <w:fldChar w:fldCharType="separate"/>
      </w:r>
      <w:r w:rsidR="007F57AD">
        <w:rPr>
          <w:noProof/>
        </w:rPr>
        <w:t>(Ghosh, 2019)</w:t>
      </w:r>
      <w:r w:rsidR="007F57AD">
        <w:fldChar w:fldCharType="end"/>
      </w:r>
      <w:r w:rsidR="007F57AD">
        <w:t>. NLP is a field of study on its own, which is rapidly changing with advancements in AI. Numerous techniques are used in NLP, and these are described in the following section</w:t>
      </w:r>
      <w:r w:rsidR="009337C8">
        <w:t xml:space="preserve"> starting with the different </w:t>
      </w:r>
      <w:r w:rsidR="00051E8A">
        <w:t>pre-processing</w:t>
      </w:r>
      <w:r w:rsidR="009337C8">
        <w:t xml:space="preserve"> techniques</w:t>
      </w:r>
      <w:r w:rsidR="007F57AD">
        <w:t>.</w:t>
      </w:r>
    </w:p>
    <w:p w14:paraId="16B049F8" w14:textId="77777777" w:rsidR="007F57AD" w:rsidRPr="007F2EB4" w:rsidRDefault="007F57AD" w:rsidP="0005014D">
      <w:pPr>
        <w:spacing w:line="276" w:lineRule="auto"/>
      </w:pPr>
    </w:p>
    <w:p w14:paraId="041270BC" w14:textId="065CA718" w:rsidR="007F57AD" w:rsidRPr="00F67CC4" w:rsidRDefault="00051E8A" w:rsidP="0005014D">
      <w:pPr>
        <w:pStyle w:val="Heading3"/>
        <w:spacing w:line="276" w:lineRule="auto"/>
      </w:pPr>
      <w:bookmarkStart w:id="48" w:name="_Toc85626171"/>
      <w:bookmarkStart w:id="49" w:name="_Ref98433769"/>
      <w:bookmarkStart w:id="50" w:name="_Toc102979653"/>
      <w:r>
        <w:t>Pre-processing</w:t>
      </w:r>
      <w:r w:rsidR="009337C8">
        <w:t xml:space="preserve"> </w:t>
      </w:r>
      <w:r w:rsidR="007F57AD" w:rsidRPr="00F67CC4">
        <w:t>Techniques in N</w:t>
      </w:r>
      <w:bookmarkEnd w:id="48"/>
      <w:r w:rsidR="005773EA">
        <w:t>LP</w:t>
      </w:r>
      <w:bookmarkEnd w:id="49"/>
      <w:bookmarkEnd w:id="50"/>
    </w:p>
    <w:p w14:paraId="527B9444" w14:textId="77777777" w:rsidR="007F57AD" w:rsidRDefault="00E36752" w:rsidP="0005014D">
      <w:pPr>
        <w:spacing w:line="276" w:lineRule="auto"/>
      </w:pPr>
      <w:r>
        <w:t>Our n</w:t>
      </w:r>
      <w:r w:rsidR="006838EF">
        <w:t>atu</w:t>
      </w:r>
      <w:r>
        <w:t>ral language as humans is the way we communicate with each other, usually via text or speech. So as we evolve, so does our language, and with this transition comes the need to constantly change or upgrade the techniques we use to understand language.</w:t>
      </w:r>
      <w:r w:rsidR="001D1522">
        <w:t xml:space="preserve"> The advent of computers enabled vari</w:t>
      </w:r>
      <w:r w:rsidR="007F57AD">
        <w:t xml:space="preserve">ous techniques </w:t>
      </w:r>
      <w:r w:rsidR="001D1522">
        <w:t xml:space="preserve">to be </w:t>
      </w:r>
      <w:r w:rsidR="007F57AD">
        <w:t>performed on our natural language</w:t>
      </w:r>
      <w:r w:rsidR="001D1522">
        <w:t xml:space="preserve"> to come up with different ways of understanding it. Firstly, however, the computer need</w:t>
      </w:r>
      <w:r w:rsidR="009D3C9F">
        <w:t>s</w:t>
      </w:r>
      <w:r w:rsidR="001D1522">
        <w:t xml:space="preserve"> to understand the text input by a user and to adequately </w:t>
      </w:r>
      <w:r w:rsidR="007F57AD">
        <w:t>process it and provide a response</w:t>
      </w:r>
      <w:r w:rsidR="001D1522">
        <w:t xml:space="preserve"> where necessary</w:t>
      </w:r>
      <w:r w:rsidR="007F57AD">
        <w:t xml:space="preserve">. </w:t>
      </w:r>
      <w:r w:rsidR="001D1522">
        <w:t>Since the whole concept of chatbot design hinges on NLP, t</w:t>
      </w:r>
      <w:r w:rsidR="007F57AD">
        <w:t>h</w:t>
      </w:r>
      <w:r w:rsidR="001D1522">
        <w:t>is section is dedicated to discussing the</w:t>
      </w:r>
      <w:r w:rsidR="007F57AD">
        <w:t xml:space="preserve"> </w:t>
      </w:r>
      <w:r w:rsidR="001D1522">
        <w:t xml:space="preserve">various </w:t>
      </w:r>
      <w:r w:rsidR="007F57AD">
        <w:t xml:space="preserve">techniques </w:t>
      </w:r>
      <w:r w:rsidR="001D1522">
        <w:t>used in natural language processing</w:t>
      </w:r>
      <w:r w:rsidR="007F57AD">
        <w:t>.</w:t>
      </w:r>
    </w:p>
    <w:p w14:paraId="69F3E8D7" w14:textId="023CF8C4" w:rsidR="006E5451" w:rsidRDefault="007F57AD" w:rsidP="0005014D">
      <w:pPr>
        <w:spacing w:line="276" w:lineRule="auto"/>
        <w:rPr>
          <w:rFonts w:cs="Times New Roman"/>
        </w:rPr>
      </w:pPr>
      <w:r w:rsidRPr="00083EA1">
        <w:rPr>
          <w:rFonts w:cs="Times New Roman"/>
        </w:rPr>
        <w:t>NLP incorporates both text and voice analysis</w:t>
      </w:r>
      <w:r>
        <w:rPr>
          <w:rFonts w:cs="Times New Roman"/>
        </w:rPr>
        <w:t xml:space="preserve"> and is</w:t>
      </w:r>
      <w:r w:rsidRPr="00083EA1">
        <w:rPr>
          <w:rFonts w:cs="Times New Roman"/>
        </w:rPr>
        <w:t xml:space="preserve"> categorized into Natural Language Understanding (NLU)</w:t>
      </w:r>
      <w:r w:rsidR="00BB660A">
        <w:rPr>
          <w:rFonts w:cs="Times New Roman"/>
        </w:rPr>
        <w:t>,</w:t>
      </w:r>
      <w:r w:rsidRPr="00083EA1">
        <w:rPr>
          <w:rFonts w:cs="Times New Roman"/>
        </w:rPr>
        <w:t xml:space="preserve"> the process by which computers can understand user input and Natural </w:t>
      </w:r>
      <w:r w:rsidRPr="00083EA1">
        <w:rPr>
          <w:rFonts w:cs="Times New Roman"/>
        </w:rPr>
        <w:lastRenderedPageBreak/>
        <w:t>Language Generation(NLG) the process by it which will</w:t>
      </w:r>
      <w:r>
        <w:rPr>
          <w:rFonts w:cs="Times New Roman"/>
        </w:rPr>
        <w:t xml:space="preserve"> then</w:t>
      </w:r>
      <w:r w:rsidRPr="00083EA1">
        <w:rPr>
          <w:rFonts w:cs="Times New Roman"/>
        </w:rPr>
        <w:t xml:space="preserve"> respond to the user</w:t>
      </w:r>
      <w:r>
        <w:rPr>
          <w:rFonts w:cs="Times New Roman"/>
        </w:rPr>
        <w:t xml:space="preserve"> </w:t>
      </w:r>
      <w:r w:rsidRPr="00083EA1">
        <w:rPr>
          <w:rFonts w:cs="Times New Roman"/>
        </w:rPr>
        <w:fldChar w:fldCharType="begin"/>
      </w:r>
      <w:r w:rsidRPr="00083EA1">
        <w:rPr>
          <w:rFonts w:cs="Times New Roman"/>
        </w:rPr>
        <w:instrText xml:space="preserve"> ADDIN EN.CITE &lt;EndNote&gt;&lt;Cite&gt;&lt;Author&gt;Ghosh&lt;/Author&gt;&lt;Year&gt;2019&lt;/Year&gt;&lt;RecNum&gt;129&lt;/RecNum&gt;&lt;DisplayText&gt;(Ghosh,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Pr="00083EA1">
        <w:rPr>
          <w:rFonts w:cs="Times New Roman"/>
        </w:rPr>
        <w:fldChar w:fldCharType="separate"/>
      </w:r>
      <w:r w:rsidRPr="00083EA1">
        <w:rPr>
          <w:rFonts w:cs="Times New Roman"/>
          <w:noProof/>
        </w:rPr>
        <w:t>(Ghosh, 2019)</w:t>
      </w:r>
      <w:r w:rsidRPr="00083EA1">
        <w:rPr>
          <w:rFonts w:cs="Times New Roman"/>
        </w:rPr>
        <w:fldChar w:fldCharType="end"/>
      </w:r>
      <w:r w:rsidRPr="00083EA1">
        <w:rPr>
          <w:rFonts w:cs="Times New Roman"/>
        </w:rPr>
        <w:t>.</w:t>
      </w:r>
      <w:r>
        <w:rPr>
          <w:rFonts w:cs="Times New Roman"/>
        </w:rPr>
        <w:t xml:space="preserve"> </w:t>
      </w:r>
      <w:r w:rsidR="009D3C9F">
        <w:rPr>
          <w:rFonts w:cs="Times New Roman"/>
        </w:rPr>
        <w:t>A</w:t>
      </w:r>
      <w:r w:rsidR="006E5451">
        <w:rPr>
          <w:rFonts w:cs="Times New Roman"/>
        </w:rPr>
        <w:t xml:space="preserve"> </w:t>
      </w:r>
      <w:r w:rsidR="00B371A4" w:rsidRPr="00E974BD">
        <w:rPr>
          <w:rFonts w:cs="Times New Roman"/>
        </w:rPr>
        <w:t xml:space="preserve">variety of techniques are used </w:t>
      </w:r>
      <w:r w:rsidR="00E974BD" w:rsidRPr="00E974BD">
        <w:rPr>
          <w:rFonts w:cs="Times New Roman"/>
        </w:rPr>
        <w:t>in NLP to understand the users’ input</w:t>
      </w:r>
      <w:r w:rsidR="00E974BD">
        <w:rPr>
          <w:rFonts w:cs="Times New Roman"/>
        </w:rPr>
        <w:t xml:space="preserve"> </w:t>
      </w:r>
      <w:r w:rsidR="007563DA">
        <w:rPr>
          <w:rFonts w:cs="Times New Roman"/>
        </w:rPr>
        <w:t>and provide</w:t>
      </w:r>
      <w:r w:rsidR="00254E4B">
        <w:rPr>
          <w:rFonts w:cs="Times New Roman"/>
        </w:rPr>
        <w:t xml:space="preserve"> as output, </w:t>
      </w:r>
      <w:r w:rsidR="007563DA">
        <w:rPr>
          <w:rFonts w:cs="Times New Roman"/>
        </w:rPr>
        <w:t xml:space="preserve">a response </w:t>
      </w:r>
      <w:r w:rsidR="00254E4B">
        <w:rPr>
          <w:rFonts w:cs="Times New Roman"/>
        </w:rPr>
        <w:t>that is understandable by the users</w:t>
      </w:r>
      <w:r w:rsidR="007563DA">
        <w:rPr>
          <w:rFonts w:cs="Times New Roman"/>
        </w:rPr>
        <w:t xml:space="preserve">. </w:t>
      </w:r>
      <w:r w:rsidR="009D3C9F" w:rsidRPr="00E974BD">
        <w:rPr>
          <w:rFonts w:cs="Times New Roman"/>
        </w:rPr>
        <w:t>A</w:t>
      </w:r>
      <w:r w:rsidR="009D3C9F">
        <w:rPr>
          <w:rFonts w:cs="Times New Roman"/>
        </w:rPr>
        <w:t xml:space="preserve">s illustrated in </w:t>
      </w:r>
      <w:r w:rsidR="009D3C9F">
        <w:rPr>
          <w:rFonts w:cs="Times New Roman"/>
        </w:rPr>
        <w:fldChar w:fldCharType="begin"/>
      </w:r>
      <w:r w:rsidR="009D3C9F">
        <w:rPr>
          <w:rFonts w:cs="Times New Roman"/>
        </w:rPr>
        <w:instrText xml:space="preserve"> REF _Ref96353749 \h  \* MERGEFORMAT </w:instrText>
      </w:r>
      <w:r w:rsidR="009D3C9F">
        <w:rPr>
          <w:rFonts w:cs="Times New Roman"/>
        </w:rPr>
      </w:r>
      <w:r w:rsidR="009D3C9F">
        <w:rPr>
          <w:rFonts w:cs="Times New Roman"/>
        </w:rPr>
        <w:fldChar w:fldCharType="separate"/>
      </w:r>
      <w:r w:rsidR="00CB640D">
        <w:t xml:space="preserve">Figure </w:t>
      </w:r>
      <w:r w:rsidR="00CB640D">
        <w:rPr>
          <w:noProof/>
        </w:rPr>
        <w:t>5</w:t>
      </w:r>
      <w:r w:rsidR="009D3C9F">
        <w:rPr>
          <w:rFonts w:cs="Times New Roman"/>
        </w:rPr>
        <w:fldChar w:fldCharType="end"/>
      </w:r>
      <w:r w:rsidR="009D3C9F">
        <w:rPr>
          <w:rFonts w:cs="Times New Roman"/>
        </w:rPr>
        <w:t xml:space="preserve">, shows the NLP text </w:t>
      </w:r>
      <w:r w:rsidR="00051E8A">
        <w:rPr>
          <w:rFonts w:cs="Times New Roman"/>
        </w:rPr>
        <w:t>pre-processing</w:t>
      </w:r>
      <w:r w:rsidR="009D3C9F">
        <w:rPr>
          <w:rFonts w:cs="Times New Roman"/>
        </w:rPr>
        <w:t xml:space="preserve"> pipeline. </w:t>
      </w:r>
    </w:p>
    <w:p w14:paraId="4D386EC6" w14:textId="77777777" w:rsidR="006E5451" w:rsidRDefault="0049275D" w:rsidP="0005014D">
      <w:pPr>
        <w:keepNext/>
        <w:spacing w:line="276" w:lineRule="auto"/>
        <w:jc w:val="center"/>
      </w:pPr>
      <w:r w:rsidRPr="0049275D">
        <w:rPr>
          <w:noProof/>
        </w:rPr>
        <w:drawing>
          <wp:inline distT="0" distB="0" distL="0" distR="0" wp14:anchorId="48AAD224" wp14:editId="5C4C97D4">
            <wp:extent cx="6004220" cy="533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49353" cy="537410"/>
                    </a:xfrm>
                    <a:prstGeom prst="rect">
                      <a:avLst/>
                    </a:prstGeom>
                  </pic:spPr>
                </pic:pic>
              </a:graphicData>
            </a:graphic>
          </wp:inline>
        </w:drawing>
      </w:r>
    </w:p>
    <w:p w14:paraId="08FE86A3" w14:textId="6743ECDD" w:rsidR="007F57AD" w:rsidRDefault="006E5451" w:rsidP="0005014D">
      <w:pPr>
        <w:pStyle w:val="Caption"/>
        <w:spacing w:line="276" w:lineRule="auto"/>
      </w:pPr>
      <w:bookmarkStart w:id="51" w:name="_Ref96353749"/>
      <w:bookmarkStart w:id="52" w:name="_Ref96353676"/>
      <w:bookmarkStart w:id="53" w:name="_Toc102979706"/>
      <w:r>
        <w:t xml:space="preserve">Figure </w:t>
      </w:r>
      <w:r w:rsidR="00827C07">
        <w:fldChar w:fldCharType="begin"/>
      </w:r>
      <w:r w:rsidR="00827C07">
        <w:instrText xml:space="preserve"> SEQ Figure \* ARABIC </w:instrText>
      </w:r>
      <w:r w:rsidR="00827C07">
        <w:fldChar w:fldCharType="separate"/>
      </w:r>
      <w:r w:rsidR="00CB640D">
        <w:rPr>
          <w:noProof/>
        </w:rPr>
        <w:t>5</w:t>
      </w:r>
      <w:r w:rsidR="00827C07">
        <w:rPr>
          <w:noProof/>
        </w:rPr>
        <w:fldChar w:fldCharType="end"/>
      </w:r>
      <w:bookmarkEnd w:id="51"/>
      <w:r>
        <w:t>: Natural Language Proc</w:t>
      </w:r>
      <w:r w:rsidR="007563DA">
        <w:t>e</w:t>
      </w:r>
      <w:r>
        <w:t>ssing Pipeline</w:t>
      </w:r>
      <w:bookmarkEnd w:id="52"/>
      <w:r w:rsidR="00435E22">
        <w:tab/>
      </w:r>
      <w:r w:rsidR="00435E22">
        <w:tab/>
        <w:t xml:space="preserve">Source: </w:t>
      </w:r>
      <w:r w:rsidR="00435E22">
        <w:fldChar w:fldCharType="begin"/>
      </w:r>
      <w:r w:rsidR="002134CA">
        <w:instrText xml:space="preserve"> ADDIN EN.CITE &lt;EndNote&gt;&lt;Cite AuthorYear="1"&gt;&lt;Author&gt;Geitgey&lt;/Author&gt;&lt;Year&gt; 2018&lt;/Year&gt;&lt;RecNum&gt;180&lt;/RecNum&gt;&lt;DisplayText&gt;Geitgey ( 2018)&lt;/DisplayText&gt;&lt;record&gt;&lt;rec-number&gt;180&lt;/rec-number&gt;&lt;foreign-keys&gt;&lt;key app="EN" db-id="efw09vxs2vw0x2evaxmpt2xma2xax0s25200" timestamp="1650154951"&gt;180&lt;/key&gt;&lt;/foreign-keys&gt;&lt;ref-type name="Web Page"&gt;12&lt;/ref-type&gt;&lt;contributors&gt;&lt;authors&gt;&lt;author&gt; Adam Geitgey&lt;/author&gt;&lt;/authors&gt;&lt;/contributors&gt;&lt;titles&gt;&lt;title&gt;Geitgey A (2018). &amp;quot;Natural Language Processing is Fun!&amp;quot;&lt;/title&gt;&lt;/titles&gt;&lt;volume&gt;2022&lt;/volume&gt;&lt;number&gt;17 April&lt;/number&gt;&lt;dates&gt;&lt;year&gt; 2018&lt;/year&gt;&lt;pub-dates&gt;&lt;date&gt;July 18&lt;/date&gt;&lt;/pub-dates&gt;&lt;/dates&gt;&lt;pub-location&gt;Medium&lt;/pub-location&gt;&lt;urls&gt;&lt;related-urls&gt;&lt;url&gt;https://medium.com/@ageitgey/natural-language-processing-is-fun-9a0bff37854e&lt;/url&gt;&lt;/related-urls&gt;&lt;/urls&gt;&lt;custom1&gt;2022&lt;/custom1&gt;&lt;custom2&gt;17 April&lt;/custom2&gt;&lt;/record&gt;&lt;/Cite&gt;&lt;/EndNote&gt;</w:instrText>
      </w:r>
      <w:r w:rsidR="00435E22">
        <w:fldChar w:fldCharType="separate"/>
      </w:r>
      <w:r w:rsidR="002134CA">
        <w:rPr>
          <w:noProof/>
        </w:rPr>
        <w:t>Geitgey ( 2018)</w:t>
      </w:r>
      <w:bookmarkEnd w:id="53"/>
      <w:r w:rsidR="00435E22">
        <w:fldChar w:fldCharType="end"/>
      </w:r>
    </w:p>
    <w:p w14:paraId="277FD37D" w14:textId="77777777" w:rsidR="007F57AD" w:rsidRPr="00FA0683" w:rsidRDefault="00F67CC4" w:rsidP="00FA0683">
      <w:pPr>
        <w:pStyle w:val="Heading4"/>
        <w:rPr>
          <w:b/>
          <w:color w:val="auto"/>
          <w:sz w:val="28"/>
        </w:rPr>
      </w:pPr>
      <w:bookmarkStart w:id="54" w:name="_Ref98371412"/>
      <w:r w:rsidRPr="00FA0683">
        <w:rPr>
          <w:b/>
          <w:color w:val="auto"/>
        </w:rPr>
        <w:t>Tokenization</w:t>
      </w:r>
      <w:bookmarkEnd w:id="54"/>
    </w:p>
    <w:p w14:paraId="6DE125B1" w14:textId="54B8CC5B" w:rsidR="00150CF6" w:rsidRDefault="00E974BD" w:rsidP="0005014D">
      <w:pPr>
        <w:spacing w:line="276" w:lineRule="auto"/>
      </w:pPr>
      <w:r>
        <w:t>The NLP pipeline comprises of various techniques</w:t>
      </w:r>
      <w:r w:rsidR="00254E4B">
        <w:t>, the first of which is tokenization</w:t>
      </w:r>
      <w:r w:rsidR="00847087">
        <w:t xml:space="preserve">. </w:t>
      </w:r>
      <w:r w:rsidR="007F57AD">
        <w:t xml:space="preserve">Tokenization </w:t>
      </w:r>
      <w:r w:rsidR="00254E4B">
        <w:t>involves the splitting of text into smaller units or tokens that can be understood by the computer. Depending on the tokenization algorithm used</w:t>
      </w:r>
      <w:r w:rsidR="00847087">
        <w:t xml:space="preserve">, text can be split so that the different words in the sentence are used </w:t>
      </w:r>
      <w:r w:rsidR="00254E4B">
        <w:t xml:space="preserve">(word-based), </w:t>
      </w:r>
      <w:r w:rsidR="00847087">
        <w:t xml:space="preserve">or for each word the </w:t>
      </w:r>
      <w:r w:rsidR="00254E4B">
        <w:t xml:space="preserve">different </w:t>
      </w:r>
      <w:r w:rsidR="00847087">
        <w:t>letters(characters) of the words are used</w:t>
      </w:r>
      <w:r w:rsidR="00254E4B">
        <w:t xml:space="preserve"> (character-based) or </w:t>
      </w:r>
      <w:r w:rsidR="00847087">
        <w:t xml:space="preserve">the words are split into subwords </w:t>
      </w:r>
      <w:r w:rsidR="00254E4B">
        <w:t>sub-word based</w:t>
      </w:r>
      <w:r w:rsidR="00F73A2D">
        <w:t xml:space="preserve"> as illustrated in </w:t>
      </w:r>
      <w:r w:rsidR="00B3125A">
        <w:fldChar w:fldCharType="begin"/>
      </w:r>
      <w:r w:rsidR="00B3125A">
        <w:instrText xml:space="preserve"> REF _Ref96355394 \h </w:instrText>
      </w:r>
      <w:r w:rsidR="00E375BF">
        <w:instrText xml:space="preserve"> \* MERGEFORMAT </w:instrText>
      </w:r>
      <w:r w:rsidR="00B3125A">
        <w:fldChar w:fldCharType="separate"/>
      </w:r>
      <w:r w:rsidR="00CB640D">
        <w:t xml:space="preserve">Figure </w:t>
      </w:r>
      <w:r w:rsidR="00CB640D">
        <w:rPr>
          <w:noProof/>
        </w:rPr>
        <w:t>6</w:t>
      </w:r>
      <w:r w:rsidR="00B3125A">
        <w:fldChar w:fldCharType="end"/>
      </w:r>
      <w:r w:rsidR="00B3125A">
        <w:t>. When created</w:t>
      </w:r>
      <w:r w:rsidR="00F67CC4">
        <w:t>,</w:t>
      </w:r>
      <w:r w:rsidR="00B3125A">
        <w:t xml:space="preserve"> these tokens are then mapped with numbers</w:t>
      </w:r>
      <w:r w:rsidR="00F67CC4">
        <w:t xml:space="preserve"> (encoding)</w:t>
      </w:r>
      <w:r w:rsidR="00B3125A">
        <w:t xml:space="preserve"> so that they can further feed the next stages of the NLP model. </w:t>
      </w:r>
    </w:p>
    <w:p w14:paraId="716FFBD9" w14:textId="77777777" w:rsidR="00F67CC4" w:rsidRDefault="00F67CC4" w:rsidP="0005014D">
      <w:pPr>
        <w:spacing w:line="276" w:lineRule="auto"/>
      </w:pPr>
    </w:p>
    <w:p w14:paraId="701D9A1B" w14:textId="77777777" w:rsidR="00F67CC4" w:rsidRPr="00F67CC4" w:rsidRDefault="00F67CC4" w:rsidP="00454592">
      <w:pPr>
        <w:pStyle w:val="ListParagraph"/>
        <w:numPr>
          <w:ilvl w:val="0"/>
          <w:numId w:val="9"/>
        </w:numPr>
        <w:spacing w:line="276" w:lineRule="auto"/>
        <w:rPr>
          <w:b/>
        </w:rPr>
      </w:pPr>
      <w:r w:rsidRPr="00F67CC4">
        <w:rPr>
          <w:b/>
        </w:rPr>
        <w:t>Word-based Tokenization</w:t>
      </w:r>
    </w:p>
    <w:p w14:paraId="3AADFBC4" w14:textId="77777777" w:rsidR="00F73A2D" w:rsidRDefault="00F859E6" w:rsidP="0005014D">
      <w:pPr>
        <w:spacing w:line="276" w:lineRule="auto"/>
      </w:pPr>
      <w:r>
        <w:t>T</w:t>
      </w:r>
      <w:r w:rsidR="00B3125A">
        <w:t xml:space="preserve">okenization can be </w:t>
      </w:r>
      <w:r w:rsidR="00B3125A" w:rsidRPr="00F67CC4">
        <w:t>word-based</w:t>
      </w:r>
      <w:r w:rsidR="00B3125A">
        <w:t>, where the text is split on</w:t>
      </w:r>
      <w:r w:rsidR="00E22DAF" w:rsidRPr="00B3125A">
        <w:rPr>
          <w:lang w:val="en-US"/>
        </w:rPr>
        <w:t xml:space="preserve"> white spaces, punctuation or delimiters (e.g. comma, brackets)</w:t>
      </w:r>
      <w:r w:rsidR="00150CF6">
        <w:rPr>
          <w:lang w:val="en-US"/>
        </w:rPr>
        <w:t xml:space="preserve"> depending on the task at hand and the nature of the input data.</w:t>
      </w:r>
      <w:r w:rsidR="00DA2450" w:rsidRPr="00DA2450">
        <w:t xml:space="preserve"> </w:t>
      </w:r>
    </w:p>
    <w:p w14:paraId="3FA04EB7" w14:textId="77777777" w:rsidR="00F73A2D" w:rsidRDefault="00F73A2D" w:rsidP="0005014D">
      <w:pPr>
        <w:keepNext/>
        <w:spacing w:line="276" w:lineRule="auto"/>
        <w:jc w:val="center"/>
      </w:pPr>
      <w:r w:rsidRPr="00F73A2D">
        <w:rPr>
          <w:noProof/>
        </w:rPr>
        <w:drawing>
          <wp:inline distT="0" distB="0" distL="0" distR="0" wp14:anchorId="01697750" wp14:editId="4612DCA1">
            <wp:extent cx="3974691" cy="2781800"/>
            <wp:effectExtent l="19050" t="19050" r="26035" b="19050"/>
            <wp:docPr id="39" name="Content Placeholder 5">
              <a:extLst xmlns:a="http://schemas.openxmlformats.org/drawingml/2006/main">
                <a:ext uri="{FF2B5EF4-FFF2-40B4-BE49-F238E27FC236}">
                  <a16:creationId xmlns:a16="http://schemas.microsoft.com/office/drawing/2014/main" id="{B8F8840A-926F-452B-8FC9-13909A10E5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B8F8840A-926F-452B-8FC9-13909A10E532}"/>
                        </a:ext>
                      </a:extLst>
                    </pic:cNvPr>
                    <pic:cNvPicPr>
                      <a:picLocks noGrp="1" noChangeAspect="1"/>
                    </pic:cNvPicPr>
                  </pic:nvPicPr>
                  <pic:blipFill>
                    <a:blip r:embed="rId27"/>
                    <a:stretch>
                      <a:fillRect/>
                    </a:stretch>
                  </pic:blipFill>
                  <pic:spPr>
                    <a:xfrm>
                      <a:off x="0" y="0"/>
                      <a:ext cx="4079441" cy="2855112"/>
                    </a:xfrm>
                    <a:prstGeom prst="rect">
                      <a:avLst/>
                    </a:prstGeom>
                    <a:ln w="15875">
                      <a:solidFill>
                        <a:schemeClr val="tx1"/>
                      </a:solidFill>
                    </a:ln>
                  </pic:spPr>
                </pic:pic>
              </a:graphicData>
            </a:graphic>
          </wp:inline>
        </w:drawing>
      </w:r>
    </w:p>
    <w:p w14:paraId="03F8AB62" w14:textId="1884E849" w:rsidR="00F73A2D" w:rsidRDefault="00F73A2D" w:rsidP="0005014D">
      <w:pPr>
        <w:pStyle w:val="Caption"/>
        <w:spacing w:line="276" w:lineRule="auto"/>
      </w:pPr>
      <w:bookmarkStart w:id="55" w:name="_Ref96355394"/>
      <w:bookmarkStart w:id="56" w:name="_Toc102979707"/>
      <w:r>
        <w:t xml:space="preserve">Figure </w:t>
      </w:r>
      <w:r w:rsidR="00827C07">
        <w:fldChar w:fldCharType="begin"/>
      </w:r>
      <w:r w:rsidR="00827C07">
        <w:instrText xml:space="preserve"> SEQ Figure \* ARABIC </w:instrText>
      </w:r>
      <w:r w:rsidR="00827C07">
        <w:fldChar w:fldCharType="separate"/>
      </w:r>
      <w:r w:rsidR="00CB640D">
        <w:rPr>
          <w:noProof/>
        </w:rPr>
        <w:t>6</w:t>
      </w:r>
      <w:r w:rsidR="00827C07">
        <w:rPr>
          <w:noProof/>
        </w:rPr>
        <w:fldChar w:fldCharType="end"/>
      </w:r>
      <w:bookmarkEnd w:id="55"/>
      <w:r>
        <w:t>: Tokenization</w:t>
      </w:r>
      <w:bookmarkEnd w:id="56"/>
    </w:p>
    <w:p w14:paraId="75D38D77" w14:textId="614294C2" w:rsidR="00527551" w:rsidRDefault="00E03D09" w:rsidP="0005014D">
      <w:pPr>
        <w:spacing w:line="276" w:lineRule="auto"/>
      </w:pPr>
      <w:r>
        <w:fldChar w:fldCharType="begin"/>
      </w:r>
      <w:r>
        <w:instrText xml:space="preserve"> REF _Ref96358867 \h </w:instrText>
      </w:r>
      <w:r w:rsidR="00E375BF">
        <w:instrText xml:space="preserve"> \* MERGEFORMAT </w:instrText>
      </w:r>
      <w:r>
        <w:fldChar w:fldCharType="separate"/>
      </w:r>
      <w:r w:rsidR="00CB640D">
        <w:t xml:space="preserve">Figure </w:t>
      </w:r>
      <w:r w:rsidR="00CB640D">
        <w:rPr>
          <w:noProof/>
        </w:rPr>
        <w:t>7</w:t>
      </w:r>
      <w:r>
        <w:fldChar w:fldCharType="end"/>
      </w:r>
      <w:r w:rsidR="00527551">
        <w:t xml:space="preserve"> show</w:t>
      </w:r>
      <w:r>
        <w:t>s</w:t>
      </w:r>
      <w:r w:rsidR="00527551">
        <w:t xml:space="preserve"> an example of how word-based tokeni</w:t>
      </w:r>
      <w:r>
        <w:t>z</w:t>
      </w:r>
      <w:r w:rsidR="00527551">
        <w:t>ation happens. A</w:t>
      </w:r>
      <w:r w:rsidR="00847087">
        <w:t xml:space="preserve"> pass is made by the computer over the text and firstly, the text is </w:t>
      </w:r>
      <w:r w:rsidR="00527551">
        <w:t>split based on white spaces</w:t>
      </w:r>
      <w:r w:rsidR="00847087">
        <w:t xml:space="preserve">. After this, </w:t>
      </w:r>
      <w:r w:rsidR="00527551">
        <w:t xml:space="preserve">it </w:t>
      </w:r>
      <w:r w:rsidR="00F67CC4">
        <w:t xml:space="preserve">is then </w:t>
      </w:r>
      <w:r w:rsidR="00527551">
        <w:t xml:space="preserve">split based on punctuation. In this case, </w:t>
      </w:r>
      <w:r w:rsidR="00F67CC4">
        <w:t xml:space="preserve">care should be taken so that </w:t>
      </w:r>
      <w:r w:rsidR="00527551">
        <w:t>shortened words like “</w:t>
      </w:r>
      <w:r w:rsidR="00527551" w:rsidRPr="00F67CC4">
        <w:rPr>
          <w:i/>
        </w:rPr>
        <w:t>isn’t</w:t>
      </w:r>
      <w:r w:rsidR="00527551">
        <w:t>” should not be split as “</w:t>
      </w:r>
      <w:r w:rsidR="00527551" w:rsidRPr="00F67CC4">
        <w:rPr>
          <w:i/>
        </w:rPr>
        <w:t>isn</w:t>
      </w:r>
      <w:r w:rsidR="004C36F9" w:rsidRPr="00F67CC4">
        <w:rPr>
          <w:i/>
        </w:rPr>
        <w:t>/</w:t>
      </w:r>
      <w:r w:rsidR="00527551" w:rsidRPr="00F67CC4">
        <w:rPr>
          <w:i/>
        </w:rPr>
        <w:t>t</w:t>
      </w:r>
      <w:r w:rsidR="00527551">
        <w:t xml:space="preserve">”, and to </w:t>
      </w:r>
      <w:r w:rsidR="004C36F9">
        <w:t>prevent this</w:t>
      </w:r>
      <w:r>
        <w:t>,</w:t>
      </w:r>
      <w:r w:rsidR="004C36F9">
        <w:t xml:space="preserve"> tokenization exception rules are applied. These then ensure that the word is split accurately as “</w:t>
      </w:r>
      <w:r w:rsidR="004C36F9" w:rsidRPr="00095334">
        <w:rPr>
          <w:i/>
        </w:rPr>
        <w:t>is/nt</w:t>
      </w:r>
      <w:r w:rsidR="004C36F9">
        <w:t>”</w:t>
      </w:r>
      <w:r w:rsidR="00F67CC4">
        <w:t xml:space="preserve"> so that the meaning of the word is </w:t>
      </w:r>
      <w:r w:rsidR="00F67CC4">
        <w:lastRenderedPageBreak/>
        <w:t xml:space="preserve">preserved after tokenization. Prefixes, suffixes and infixes (e.g. hyphens) are also used to tokenize text. When all these have been used on the given text whatever forms that remain are considered as a single token. </w:t>
      </w:r>
      <w:r w:rsidR="00847087">
        <w:t>If every single word is extracted individually then the tokens are called unigrams, however, if it is two tokens at a time then they are called bigrams and so forth. The decision on the number of tokens ‘n-grams’ extracted depends on the task to be fulfilled.</w:t>
      </w:r>
    </w:p>
    <w:p w14:paraId="4FE6F748" w14:textId="77777777" w:rsidR="00847087" w:rsidRDefault="00847087" w:rsidP="0005014D">
      <w:pPr>
        <w:spacing w:line="276" w:lineRule="auto"/>
      </w:pPr>
    </w:p>
    <w:p w14:paraId="6AA9521B" w14:textId="77777777" w:rsidR="004C36F9" w:rsidRDefault="00847087" w:rsidP="0005014D">
      <w:pPr>
        <w:keepNext/>
        <w:spacing w:line="276" w:lineRule="auto"/>
        <w:jc w:val="right"/>
      </w:pPr>
      <w:r>
        <w:rPr>
          <w:noProof/>
        </w:rPr>
        <w:drawing>
          <wp:inline distT="0" distB="0" distL="0" distR="0" wp14:anchorId="5CA6D88A" wp14:editId="07CE1974">
            <wp:extent cx="5925411" cy="2004060"/>
            <wp:effectExtent l="19050" t="19050" r="18415"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1974" cy="2033337"/>
                    </a:xfrm>
                    <a:prstGeom prst="rect">
                      <a:avLst/>
                    </a:prstGeom>
                    <a:noFill/>
                    <a:ln w="15875">
                      <a:solidFill>
                        <a:schemeClr val="tx1"/>
                      </a:solidFill>
                    </a:ln>
                  </pic:spPr>
                </pic:pic>
              </a:graphicData>
            </a:graphic>
          </wp:inline>
        </w:drawing>
      </w:r>
    </w:p>
    <w:p w14:paraId="7CBFC48D" w14:textId="72B19906" w:rsidR="00527551" w:rsidRDefault="004C36F9" w:rsidP="0005014D">
      <w:pPr>
        <w:pStyle w:val="Caption"/>
        <w:spacing w:line="276" w:lineRule="auto"/>
      </w:pPr>
      <w:bookmarkStart w:id="57" w:name="_Ref96358867"/>
      <w:bookmarkStart w:id="58" w:name="_Ref100133723"/>
      <w:bookmarkStart w:id="59" w:name="_Toc102979708"/>
      <w:r>
        <w:t xml:space="preserve">Figure </w:t>
      </w:r>
      <w:r w:rsidR="00827C07">
        <w:fldChar w:fldCharType="begin"/>
      </w:r>
      <w:r w:rsidR="00827C07">
        <w:instrText xml:space="preserve"> SEQ Figure \* ARABIC </w:instrText>
      </w:r>
      <w:r w:rsidR="00827C07">
        <w:fldChar w:fldCharType="separate"/>
      </w:r>
      <w:r w:rsidR="00CB640D">
        <w:rPr>
          <w:noProof/>
        </w:rPr>
        <w:t>7</w:t>
      </w:r>
      <w:r w:rsidR="00827C07">
        <w:rPr>
          <w:noProof/>
        </w:rPr>
        <w:fldChar w:fldCharType="end"/>
      </w:r>
      <w:bookmarkEnd w:id="57"/>
      <w:r>
        <w:t>: An Illustration of Word-Based Tokenization</w:t>
      </w:r>
      <w:bookmarkEnd w:id="58"/>
      <w:bookmarkEnd w:id="59"/>
    </w:p>
    <w:p w14:paraId="63E440E5" w14:textId="77777777" w:rsidR="00847087" w:rsidRPr="00847087" w:rsidRDefault="00847087" w:rsidP="0005014D">
      <w:pPr>
        <w:spacing w:line="276" w:lineRule="auto"/>
      </w:pPr>
    </w:p>
    <w:p w14:paraId="469A6BC8" w14:textId="77777777" w:rsidR="00B079BC" w:rsidRDefault="007F57AD" w:rsidP="0005014D">
      <w:pPr>
        <w:spacing w:line="276" w:lineRule="auto"/>
      </w:pPr>
      <w:r>
        <w:t>Th</w:t>
      </w:r>
      <w:r w:rsidR="004C36F9">
        <w:t xml:space="preserve">is method of tokenizing text has </w:t>
      </w:r>
      <w:r w:rsidR="00E03D09">
        <w:t>several</w:t>
      </w:r>
      <w:r w:rsidR="004C36F9">
        <w:t xml:space="preserve"> setbacks </w:t>
      </w:r>
      <w:r w:rsidR="00E03D09">
        <w:t xml:space="preserve">including the fact that there is the creation of a large vocabulary to cater for different variants of words e.g. </w:t>
      </w:r>
      <w:r w:rsidR="00E03D09" w:rsidRPr="00B079BC">
        <w:rPr>
          <w:i/>
        </w:rPr>
        <w:t>“let”</w:t>
      </w:r>
      <w:r w:rsidR="00E03D09">
        <w:t xml:space="preserve"> and “</w:t>
      </w:r>
      <w:r w:rsidR="00E03D09" w:rsidRPr="00B079BC">
        <w:rPr>
          <w:i/>
        </w:rPr>
        <w:t>lets</w:t>
      </w:r>
      <w:r w:rsidR="00E03D09">
        <w:t>” which would then need their own tokens.</w:t>
      </w:r>
      <w:r w:rsidR="00B079BC">
        <w:t xml:space="preserve"> The second setback comes in handling hyphenated words like “</w:t>
      </w:r>
      <w:r w:rsidR="00B079BC" w:rsidRPr="00B079BC">
        <w:rPr>
          <w:i/>
        </w:rPr>
        <w:t>in-depth”, “ice-cold”</w:t>
      </w:r>
      <w:r w:rsidR="00B079BC">
        <w:t xml:space="preserve"> where a set of heuristic rules then have to be developed to enable proper tokenization. A third limitation of the method is that names like ‘</w:t>
      </w:r>
      <w:r w:rsidR="00B079BC" w:rsidRPr="00B079BC">
        <w:rPr>
          <w:i/>
        </w:rPr>
        <w:t>South Africa’</w:t>
      </w:r>
      <w:r w:rsidR="00B079BC">
        <w:t xml:space="preserve"> will also be tokenized into </w:t>
      </w:r>
      <w:r w:rsidR="00B079BC" w:rsidRPr="00B079BC">
        <w:rPr>
          <w:i/>
        </w:rPr>
        <w:t>‘South’ ‘Africa’</w:t>
      </w:r>
      <w:r w:rsidR="00B079BC">
        <w:t xml:space="preserve"> thereby losing their meaning </w:t>
      </w:r>
      <w:r w:rsidR="00B079BC">
        <w:fldChar w:fldCharType="begin"/>
      </w:r>
      <w:r w:rsidR="00B079BC">
        <w:instrText xml:space="preserve"> ADDIN EN.CITE &lt;EndNote&gt;&lt;Cite&gt;&lt;Author&gt;Ghosh&lt;/Author&gt;&lt;Year&gt;2019&lt;/Year&gt;&lt;RecNum&gt;129&lt;/RecNum&gt;&lt;DisplayText&gt;(Ghosh,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00B079BC">
        <w:fldChar w:fldCharType="separate"/>
      </w:r>
      <w:r w:rsidR="00B079BC">
        <w:rPr>
          <w:noProof/>
        </w:rPr>
        <w:t>(Ghosh, 2019)</w:t>
      </w:r>
      <w:r w:rsidR="00B079BC">
        <w:fldChar w:fldCharType="end"/>
      </w:r>
      <w:r w:rsidR="00F67CC4">
        <w:t>. Finally, word-based tokenization would not work on languages that do not use white spaces as separators like Chinese. It is interesting to note that word embeddings like Word2Vec and GloVe which are used in most NLP software fall under word-based tokenization</w:t>
      </w:r>
    </w:p>
    <w:p w14:paraId="2D25A249" w14:textId="77777777" w:rsidR="00847087" w:rsidRDefault="00847087" w:rsidP="0005014D">
      <w:pPr>
        <w:spacing w:line="276" w:lineRule="auto"/>
      </w:pPr>
    </w:p>
    <w:p w14:paraId="17CFA111" w14:textId="77777777" w:rsidR="00F67CC4" w:rsidRPr="00F67CC4" w:rsidRDefault="00F67CC4" w:rsidP="00454592">
      <w:pPr>
        <w:pStyle w:val="ListParagraph"/>
        <w:numPr>
          <w:ilvl w:val="0"/>
          <w:numId w:val="9"/>
        </w:numPr>
        <w:spacing w:line="276" w:lineRule="auto"/>
        <w:rPr>
          <w:b/>
        </w:rPr>
      </w:pPr>
      <w:r>
        <w:rPr>
          <w:b/>
        </w:rPr>
        <w:t>Character</w:t>
      </w:r>
      <w:r w:rsidRPr="00F67CC4">
        <w:rPr>
          <w:b/>
        </w:rPr>
        <w:t>-based Tokenization</w:t>
      </w:r>
    </w:p>
    <w:p w14:paraId="4CBE51EB" w14:textId="50552AB3" w:rsidR="007F57AD" w:rsidRDefault="00F67CC4" w:rsidP="0005014D">
      <w:pPr>
        <w:spacing w:line="276" w:lineRule="auto"/>
      </w:pPr>
      <w:r>
        <w:t xml:space="preserve">In addition to word-based tokenization, we have character-based tokenization where word characters are considered as tokens as illustrated in </w:t>
      </w:r>
      <w:r>
        <w:fldChar w:fldCharType="begin"/>
      </w:r>
      <w:r>
        <w:instrText xml:space="preserve"> REF _Ref96376220 \h </w:instrText>
      </w:r>
      <w:r w:rsidR="00E375BF">
        <w:instrText xml:space="preserve"> \* MERGEFORMAT </w:instrText>
      </w:r>
      <w:r>
        <w:fldChar w:fldCharType="separate"/>
      </w:r>
      <w:r w:rsidR="00CB640D">
        <w:t xml:space="preserve">Figure </w:t>
      </w:r>
      <w:r w:rsidR="00CB640D">
        <w:rPr>
          <w:noProof/>
        </w:rPr>
        <w:t>8</w:t>
      </w:r>
      <w:r>
        <w:fldChar w:fldCharType="end"/>
      </w:r>
      <w:r>
        <w:t>. Since it is based on characters, encoding of the characters (numbers assigned to characters in computers) can be done using ASCII or Unicode for the embedding of any word. Furthermore, character-based tokenization brings the advantage of increasing the vocabulary that the NLP models can handle</w:t>
      </w:r>
      <w:r w:rsidR="00095334">
        <w:t xml:space="preserve"> since the words are split into letters which can therefore be used to identify any other word with similar letters</w:t>
      </w:r>
      <w:r>
        <w:t>. It is computationally faster than the other methods</w:t>
      </w:r>
      <w:r w:rsidR="00847087">
        <w:t>.</w:t>
      </w:r>
      <w:r>
        <w:t xml:space="preserve"> This tokenization technique can accommodate abbreviations, slang and emojis since it considers the character itself. The main setback of character-based tokenization is that the semantics of the word </w:t>
      </w:r>
      <w:r w:rsidR="00F859E6">
        <w:t>i</w:t>
      </w:r>
      <w:r>
        <w:t>s lost as the tokens (characters) carry no inherent meaning.</w:t>
      </w:r>
    </w:p>
    <w:p w14:paraId="3C59887A" w14:textId="77777777" w:rsidR="00F67CC4" w:rsidRDefault="00F67CC4" w:rsidP="0005014D">
      <w:pPr>
        <w:keepNext/>
        <w:spacing w:line="276" w:lineRule="auto"/>
        <w:jc w:val="center"/>
      </w:pPr>
      <w:r w:rsidRPr="00F67CC4">
        <w:rPr>
          <w:noProof/>
        </w:rPr>
        <w:lastRenderedPageBreak/>
        <w:drawing>
          <wp:inline distT="0" distB="0" distL="0" distR="0" wp14:anchorId="08B31929" wp14:editId="59D8FF34">
            <wp:extent cx="4017332" cy="1066548"/>
            <wp:effectExtent l="19050" t="19050" r="21590" b="19685"/>
            <wp:docPr id="41" name="Picture 4">
              <a:extLst xmlns:a="http://schemas.openxmlformats.org/drawingml/2006/main">
                <a:ext uri="{FF2B5EF4-FFF2-40B4-BE49-F238E27FC236}">
                  <a16:creationId xmlns:a16="http://schemas.microsoft.com/office/drawing/2014/main" id="{BEFA2373-1E34-4450-93DF-E8AB241D28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EFA2373-1E34-4450-93DF-E8AB241D2891}"/>
                        </a:ext>
                      </a:extLst>
                    </pic:cNvPr>
                    <pic:cNvPicPr>
                      <a:picLocks noChangeAspect="1"/>
                    </pic:cNvPicPr>
                  </pic:nvPicPr>
                  <pic:blipFill>
                    <a:blip r:embed="rId29"/>
                    <a:stretch>
                      <a:fillRect/>
                    </a:stretch>
                  </pic:blipFill>
                  <pic:spPr>
                    <a:xfrm>
                      <a:off x="0" y="0"/>
                      <a:ext cx="4017332" cy="1066548"/>
                    </a:xfrm>
                    <a:prstGeom prst="rect">
                      <a:avLst/>
                    </a:prstGeom>
                    <a:ln w="15875">
                      <a:solidFill>
                        <a:schemeClr val="tx1"/>
                      </a:solidFill>
                    </a:ln>
                  </pic:spPr>
                </pic:pic>
              </a:graphicData>
            </a:graphic>
          </wp:inline>
        </w:drawing>
      </w:r>
    </w:p>
    <w:p w14:paraId="51D57D92" w14:textId="4F2DDBCB" w:rsidR="00F67CC4" w:rsidRDefault="00F67CC4" w:rsidP="0005014D">
      <w:pPr>
        <w:pStyle w:val="Caption"/>
        <w:spacing w:line="276" w:lineRule="auto"/>
      </w:pPr>
      <w:bookmarkStart w:id="60" w:name="_Ref96376220"/>
      <w:bookmarkStart w:id="61" w:name="_Toc102979709"/>
      <w:r>
        <w:t xml:space="preserve">Figure </w:t>
      </w:r>
      <w:r w:rsidR="00827C07">
        <w:fldChar w:fldCharType="begin"/>
      </w:r>
      <w:r w:rsidR="00827C07">
        <w:instrText xml:space="preserve"> SEQ Figure \* ARABIC </w:instrText>
      </w:r>
      <w:r w:rsidR="00827C07">
        <w:fldChar w:fldCharType="separate"/>
      </w:r>
      <w:r w:rsidR="00CB640D">
        <w:rPr>
          <w:noProof/>
        </w:rPr>
        <w:t>8</w:t>
      </w:r>
      <w:r w:rsidR="00827C07">
        <w:rPr>
          <w:noProof/>
        </w:rPr>
        <w:fldChar w:fldCharType="end"/>
      </w:r>
      <w:bookmarkEnd w:id="60"/>
      <w:r>
        <w:t>: Character-Based Tokenization</w:t>
      </w:r>
      <w:bookmarkEnd w:id="61"/>
    </w:p>
    <w:p w14:paraId="063F2E4C" w14:textId="77777777" w:rsidR="00F67CC4" w:rsidRPr="00F67CC4" w:rsidRDefault="00F67CC4" w:rsidP="0005014D">
      <w:pPr>
        <w:spacing w:line="276" w:lineRule="auto"/>
      </w:pPr>
    </w:p>
    <w:p w14:paraId="40DFCE6F" w14:textId="77777777" w:rsidR="00F67CC4" w:rsidRPr="00F67CC4" w:rsidRDefault="00F67CC4" w:rsidP="00454592">
      <w:pPr>
        <w:pStyle w:val="ListParagraph"/>
        <w:numPr>
          <w:ilvl w:val="0"/>
          <w:numId w:val="9"/>
        </w:numPr>
        <w:spacing w:line="276" w:lineRule="auto"/>
        <w:rPr>
          <w:b/>
        </w:rPr>
      </w:pPr>
      <w:r>
        <w:rPr>
          <w:b/>
        </w:rPr>
        <w:t>Sub-word</w:t>
      </w:r>
      <w:r w:rsidRPr="00F67CC4">
        <w:rPr>
          <w:b/>
        </w:rPr>
        <w:t>-based Tokenization</w:t>
      </w:r>
    </w:p>
    <w:p w14:paraId="64FF5456" w14:textId="71001C99" w:rsidR="00F67CC4" w:rsidRDefault="00F67CC4" w:rsidP="0005014D">
      <w:pPr>
        <w:spacing w:line="276" w:lineRule="auto"/>
      </w:pPr>
      <w:r>
        <w:t>The main aim of sub</w:t>
      </w:r>
      <w:r w:rsidR="00095334">
        <w:t>-</w:t>
      </w:r>
      <w:r>
        <w:t xml:space="preserve">word-based tokenization was to capitalize on the pros of both the word-based and character-based tokenization i.e. retaining the meaning of the tokens and reducing the vocabulary size. The splitting of words is done using prefixes and suffixes and the resulting sub-words can be put together to create other words. </w:t>
      </w:r>
      <w:r w:rsidR="00847087">
        <w:fldChar w:fldCharType="begin"/>
      </w:r>
      <w:r w:rsidR="00847087">
        <w:instrText xml:space="preserve"> REF _Ref96596256 \h </w:instrText>
      </w:r>
      <w:r w:rsidR="00E375BF">
        <w:instrText xml:space="preserve"> \* MERGEFORMAT </w:instrText>
      </w:r>
      <w:r w:rsidR="00847087">
        <w:fldChar w:fldCharType="separate"/>
      </w:r>
      <w:r w:rsidR="00CB640D">
        <w:t xml:space="preserve">Figure </w:t>
      </w:r>
      <w:r w:rsidR="00CB640D">
        <w:rPr>
          <w:noProof/>
        </w:rPr>
        <w:t>9</w:t>
      </w:r>
      <w:r w:rsidR="00847087">
        <w:fldChar w:fldCharType="end"/>
      </w:r>
      <w:r>
        <w:t xml:space="preserve"> illustrates sub</w:t>
      </w:r>
      <w:r w:rsidR="00095334">
        <w:t>-</w:t>
      </w:r>
      <w:r>
        <w:t>word tokenization showing how the different sub</w:t>
      </w:r>
      <w:r w:rsidR="00095334">
        <w:t>-</w:t>
      </w:r>
      <w:r>
        <w:t>words are used in the creation of other words.</w:t>
      </w:r>
      <w:r w:rsidR="00847087">
        <w:t xml:space="preserve"> In the figure, the word informatics is split into ‘</w:t>
      </w:r>
      <w:r w:rsidR="00847087" w:rsidRPr="00847087">
        <w:rPr>
          <w:i/>
        </w:rPr>
        <w:t>in</w:t>
      </w:r>
      <w:r w:rsidR="00847087">
        <w:rPr>
          <w:i/>
        </w:rPr>
        <w:t>-</w:t>
      </w:r>
      <w:r w:rsidR="00847087" w:rsidRPr="00847087">
        <w:rPr>
          <w:i/>
        </w:rPr>
        <w:t>form</w:t>
      </w:r>
      <w:r w:rsidR="00847087">
        <w:t>’ adapted from Latin in-forma (</w:t>
      </w:r>
      <w:r w:rsidR="00847087" w:rsidRPr="00051E8A">
        <w:rPr>
          <w:i/>
        </w:rPr>
        <w:t>informare</w:t>
      </w:r>
      <w:r w:rsidR="00847087">
        <w:t>) meaning to form/shape/ describe to someone and ‘</w:t>
      </w:r>
      <w:r w:rsidR="00847087" w:rsidRPr="00847087">
        <w:rPr>
          <w:i/>
        </w:rPr>
        <w:t>matics’</w:t>
      </w:r>
      <w:r w:rsidR="00847087">
        <w:rPr>
          <w:i/>
        </w:rPr>
        <w:t xml:space="preserve"> </w:t>
      </w:r>
      <w:r w:rsidR="00847087" w:rsidRPr="00847087">
        <w:t>from</w:t>
      </w:r>
      <w:r w:rsidR="00847087">
        <w:t xml:space="preserve"> the Greek meaning to act on its own or thought. The subwords can then be used to form other words as prefixes e.g. ‘inform-ality’, ‘inform-ation’ or as suffixes ‘auto-matic’ and ‘schematic’.</w:t>
      </w:r>
    </w:p>
    <w:p w14:paraId="3253432E" w14:textId="77777777" w:rsidR="00847087" w:rsidRDefault="005E1C37" w:rsidP="0005014D">
      <w:pPr>
        <w:keepNext/>
        <w:spacing w:line="276" w:lineRule="auto"/>
        <w:jc w:val="center"/>
      </w:pPr>
      <w:r w:rsidRPr="005E1C37">
        <w:rPr>
          <w:noProof/>
        </w:rPr>
        <w:drawing>
          <wp:inline distT="0" distB="0" distL="0" distR="0" wp14:anchorId="74C34867" wp14:editId="02BD8172">
            <wp:extent cx="5768340" cy="1366520"/>
            <wp:effectExtent l="19050" t="19050" r="22860"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8340" cy="1366520"/>
                    </a:xfrm>
                    <a:prstGeom prst="rect">
                      <a:avLst/>
                    </a:prstGeom>
                    <a:ln w="15875">
                      <a:solidFill>
                        <a:schemeClr val="tx1"/>
                      </a:solidFill>
                    </a:ln>
                  </pic:spPr>
                </pic:pic>
              </a:graphicData>
            </a:graphic>
          </wp:inline>
        </w:drawing>
      </w:r>
    </w:p>
    <w:p w14:paraId="3F4510AE" w14:textId="28BEC5DD" w:rsidR="00F67CC4" w:rsidRPr="00F67CC4" w:rsidRDefault="00847087" w:rsidP="0005014D">
      <w:pPr>
        <w:pStyle w:val="Caption"/>
        <w:spacing w:line="276" w:lineRule="auto"/>
        <w:rPr>
          <w:highlight w:val="yellow"/>
        </w:rPr>
      </w:pPr>
      <w:bookmarkStart w:id="62" w:name="_Ref96596256"/>
      <w:bookmarkStart w:id="63" w:name="_Toc102979710"/>
      <w:r>
        <w:t xml:space="preserve">Figure </w:t>
      </w:r>
      <w:r w:rsidR="00827C07">
        <w:fldChar w:fldCharType="begin"/>
      </w:r>
      <w:r w:rsidR="00827C07">
        <w:instrText xml:space="preserve"> SEQ Figure \* ARABIC </w:instrText>
      </w:r>
      <w:r w:rsidR="00827C07">
        <w:fldChar w:fldCharType="separate"/>
      </w:r>
      <w:r w:rsidR="00CB640D">
        <w:rPr>
          <w:noProof/>
        </w:rPr>
        <w:t>9</w:t>
      </w:r>
      <w:r w:rsidR="00827C07">
        <w:rPr>
          <w:noProof/>
        </w:rPr>
        <w:fldChar w:fldCharType="end"/>
      </w:r>
      <w:bookmarkEnd w:id="62"/>
      <w:r>
        <w:t>: Subword Tokenization</w:t>
      </w:r>
      <w:bookmarkEnd w:id="63"/>
    </w:p>
    <w:p w14:paraId="579DBC4D" w14:textId="77777777" w:rsidR="007F0AB7" w:rsidRDefault="007F0AB7" w:rsidP="0005014D">
      <w:pPr>
        <w:spacing w:line="276" w:lineRule="auto"/>
      </w:pPr>
    </w:p>
    <w:p w14:paraId="594DAEB0" w14:textId="77777777" w:rsidR="0049275D" w:rsidRPr="00F67CC4" w:rsidRDefault="0049275D" w:rsidP="0005014D">
      <w:pPr>
        <w:pStyle w:val="Heading4"/>
        <w:spacing w:line="276" w:lineRule="auto"/>
        <w:rPr>
          <w:rFonts w:ascii="Arial" w:hAnsi="Arial" w:cs="Arial"/>
          <w:b/>
          <w:i w:val="0"/>
          <w:color w:val="auto"/>
        </w:rPr>
      </w:pPr>
      <w:r w:rsidRPr="008D4A1F">
        <w:rPr>
          <w:rFonts w:ascii="Arial" w:hAnsi="Arial" w:cs="Arial"/>
          <w:b/>
          <w:i w:val="0"/>
          <w:color w:val="auto"/>
        </w:rPr>
        <w:t>Parts</w:t>
      </w:r>
      <w:r w:rsidR="00435E22" w:rsidRPr="008D4A1F">
        <w:rPr>
          <w:rFonts w:ascii="Arial" w:hAnsi="Arial" w:cs="Arial"/>
          <w:b/>
          <w:i w:val="0"/>
          <w:color w:val="auto"/>
        </w:rPr>
        <w:t>-</w:t>
      </w:r>
      <w:r w:rsidRPr="008D4A1F">
        <w:rPr>
          <w:rFonts w:ascii="Arial" w:hAnsi="Arial" w:cs="Arial"/>
          <w:b/>
          <w:i w:val="0"/>
          <w:color w:val="auto"/>
        </w:rPr>
        <w:t>of</w:t>
      </w:r>
      <w:r w:rsidR="00435E22" w:rsidRPr="008D4A1F">
        <w:rPr>
          <w:rFonts w:ascii="Arial" w:hAnsi="Arial" w:cs="Arial"/>
          <w:b/>
          <w:i w:val="0"/>
          <w:color w:val="auto"/>
        </w:rPr>
        <w:t>-</w:t>
      </w:r>
      <w:r w:rsidRPr="008D4A1F">
        <w:rPr>
          <w:rFonts w:ascii="Arial" w:hAnsi="Arial" w:cs="Arial"/>
          <w:b/>
          <w:i w:val="0"/>
          <w:color w:val="auto"/>
        </w:rPr>
        <w:t>Speech Tagging</w:t>
      </w:r>
    </w:p>
    <w:p w14:paraId="1433722D" w14:textId="19A449C9" w:rsidR="007F57AD" w:rsidRDefault="007F57AD" w:rsidP="0005014D">
      <w:pPr>
        <w:spacing w:line="276" w:lineRule="auto"/>
      </w:pPr>
      <w:r>
        <w:t>This refers to when words in a sentence are tagged</w:t>
      </w:r>
      <w:r w:rsidR="00847087">
        <w:t xml:space="preserve"> into or assigned</w:t>
      </w:r>
      <w:r>
        <w:t xml:space="preserve"> their parts in speech, </w:t>
      </w:r>
      <w:r w:rsidR="00051E8A">
        <w:t>i.e.</w:t>
      </w:r>
      <w:r>
        <w:t xml:space="preserve"> whether it is a noun, verb</w:t>
      </w:r>
      <w:r w:rsidR="00847087">
        <w:t xml:space="preserve"> or </w:t>
      </w:r>
      <w:r>
        <w:t>adjective</w:t>
      </w:r>
      <w:r w:rsidR="00847087">
        <w:t xml:space="preserve"> and so forth in relation to other adjacent words. Tagging is therefore dependent on the context in which the word is used. This technique can assist in distinguishing whether the word is being used for example as a verb or a noun. An example is the word ‘</w:t>
      </w:r>
      <w:r w:rsidR="00847087" w:rsidRPr="00847087">
        <w:rPr>
          <w:i/>
        </w:rPr>
        <w:t>help</w:t>
      </w:r>
      <w:r w:rsidR="00847087">
        <w:t>’ which can be used as a verb (‘</w:t>
      </w:r>
      <w:r w:rsidR="00847087" w:rsidRPr="00FE75C8">
        <w:rPr>
          <w:i/>
        </w:rPr>
        <w:t>May I help you carry that</w:t>
      </w:r>
      <w:r w:rsidR="00847087">
        <w:t>?’) or as a noun( ‘</w:t>
      </w:r>
      <w:r w:rsidR="00847087" w:rsidRPr="00FE75C8">
        <w:rPr>
          <w:i/>
        </w:rPr>
        <w:t>Their help was greatly appreciated</w:t>
      </w:r>
      <w:r w:rsidR="0049275D">
        <w:t>.’</w:t>
      </w:r>
      <w:r w:rsidR="00847087">
        <w:t xml:space="preserve">). </w:t>
      </w:r>
    </w:p>
    <w:p w14:paraId="14AFF2D4" w14:textId="77777777" w:rsidR="0049275D" w:rsidRDefault="0049275D" w:rsidP="0005014D">
      <w:pPr>
        <w:spacing w:line="276" w:lineRule="auto"/>
      </w:pPr>
    </w:p>
    <w:p w14:paraId="3D03779F" w14:textId="77777777" w:rsidR="0049275D" w:rsidRDefault="0049275D" w:rsidP="0005014D">
      <w:pPr>
        <w:spacing w:line="276" w:lineRule="auto"/>
      </w:pPr>
      <w:r>
        <w:t xml:space="preserve">Before the advent of computers, Parts of speech tagging was done manually and this was a cumbersome process. While computers have lessened the process, automatic PoS tagging is made difficult by the ambiguity in most English words. Manual tags are therefore sometimes used as a checking mechanism to the automatic process. PoS tagging is done in different ways, such as following a set of context rules to determine the appropriate tag for the given word </w:t>
      </w:r>
      <w:r>
        <w:lastRenderedPageBreak/>
        <w:t>(rule-based tagging) or using frequencies to assign the most likely tag(statistical tagging) or a combination of both (transformation-based tagging).</w:t>
      </w:r>
    </w:p>
    <w:p w14:paraId="4910E8FA" w14:textId="77777777" w:rsidR="00847087" w:rsidRDefault="00847087" w:rsidP="0005014D">
      <w:pPr>
        <w:spacing w:line="276" w:lineRule="auto"/>
      </w:pPr>
    </w:p>
    <w:p w14:paraId="28C68CF9" w14:textId="77777777" w:rsidR="0049275D" w:rsidRPr="008D4A1F" w:rsidRDefault="0049275D" w:rsidP="0005014D">
      <w:pPr>
        <w:pStyle w:val="Heading4"/>
        <w:spacing w:line="276" w:lineRule="auto"/>
        <w:rPr>
          <w:rFonts w:ascii="Arial" w:hAnsi="Arial" w:cs="Arial"/>
          <w:b/>
          <w:i w:val="0"/>
          <w:color w:val="auto"/>
          <w:sz w:val="28"/>
        </w:rPr>
      </w:pPr>
      <w:r w:rsidRPr="008D4A1F">
        <w:rPr>
          <w:rFonts w:ascii="Arial" w:hAnsi="Arial" w:cs="Arial"/>
          <w:b/>
          <w:i w:val="0"/>
          <w:color w:val="auto"/>
        </w:rPr>
        <w:t>Stop Words Removal</w:t>
      </w:r>
    </w:p>
    <w:p w14:paraId="641AF13D" w14:textId="77777777" w:rsidR="00FE75C8" w:rsidRDefault="00FE75C8" w:rsidP="0005014D">
      <w:pPr>
        <w:spacing w:line="276" w:lineRule="auto"/>
      </w:pPr>
      <w:r>
        <w:t>In most text corpus</w:t>
      </w:r>
      <w:r w:rsidR="0049275D">
        <w:t>,</w:t>
      </w:r>
      <w:r>
        <w:t xml:space="preserve"> there </w:t>
      </w:r>
      <w:r w:rsidR="0049275D">
        <w:t>are</w:t>
      </w:r>
      <w:r>
        <w:t xml:space="preserve"> a lot of frequently occurring words that do not add much meaning to the sentence and these are called </w:t>
      </w:r>
      <w:r w:rsidR="007F57AD">
        <w:t>Stop words</w:t>
      </w:r>
      <w:r>
        <w:t xml:space="preserve">. These are prepositions and pronouns </w:t>
      </w:r>
      <w:r w:rsidR="007F57AD">
        <w:t>such as ‘</w:t>
      </w:r>
      <w:r w:rsidR="007F57AD" w:rsidRPr="00FE75C8">
        <w:rPr>
          <w:i/>
        </w:rPr>
        <w:t>a</w:t>
      </w:r>
      <w:r w:rsidR="007F57AD">
        <w:t>’, ‘</w:t>
      </w:r>
      <w:r w:rsidR="007F57AD" w:rsidRPr="00FE75C8">
        <w:rPr>
          <w:i/>
        </w:rPr>
        <w:t>the</w:t>
      </w:r>
      <w:r w:rsidR="007F57AD">
        <w:t>’, ‘</w:t>
      </w:r>
      <w:r w:rsidR="007F57AD" w:rsidRPr="00FE75C8">
        <w:rPr>
          <w:i/>
        </w:rPr>
        <w:t>am</w:t>
      </w:r>
      <w:r w:rsidR="007F57AD">
        <w:t xml:space="preserve">’ </w:t>
      </w:r>
      <w:r>
        <w:t>‘</w:t>
      </w:r>
      <w:r w:rsidRPr="00FE75C8">
        <w:rPr>
          <w:i/>
        </w:rPr>
        <w:t>of</w:t>
      </w:r>
      <w:r>
        <w:t>’, ‘</w:t>
      </w:r>
      <w:r w:rsidRPr="00FE75C8">
        <w:rPr>
          <w:i/>
        </w:rPr>
        <w:t>at</w:t>
      </w:r>
      <w:r>
        <w:t>’, ‘</w:t>
      </w:r>
      <w:r w:rsidRPr="00FE75C8">
        <w:rPr>
          <w:i/>
        </w:rPr>
        <w:t>to</w:t>
      </w:r>
      <w:r>
        <w:t xml:space="preserve">’ </w:t>
      </w:r>
      <w:r w:rsidR="007F57AD">
        <w:t xml:space="preserve">and so forth </w:t>
      </w:r>
      <w:r>
        <w:t>which</w:t>
      </w:r>
      <w:r w:rsidR="007F57AD">
        <w:t xml:space="preserve"> are eliminated because their absence does not affect the sense</w:t>
      </w:r>
      <w:r>
        <w:t xml:space="preserve"> or meaning</w:t>
      </w:r>
      <w:r w:rsidR="007F57AD">
        <w:t xml:space="preserve"> of the sentence.</w:t>
      </w:r>
      <w:r w:rsidRPr="00FE75C8">
        <w:t xml:space="preserve"> </w:t>
      </w:r>
      <w:r>
        <w:t xml:space="preserve">An example of stop words removal is shown in the diagram below. </w:t>
      </w:r>
    </w:p>
    <w:p w14:paraId="78A5A79E" w14:textId="77777777" w:rsidR="005A4746" w:rsidRDefault="00FE75C8" w:rsidP="0005014D">
      <w:pPr>
        <w:keepNext/>
        <w:spacing w:line="276" w:lineRule="auto"/>
        <w:jc w:val="center"/>
      </w:pPr>
      <w:r w:rsidRPr="00FE75C8">
        <w:rPr>
          <w:noProof/>
        </w:rPr>
        <w:drawing>
          <wp:inline distT="0" distB="0" distL="0" distR="0" wp14:anchorId="3B1BA6CA" wp14:editId="2EDA6BF4">
            <wp:extent cx="5353970" cy="3135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6725" cy="340653"/>
                    </a:xfrm>
                    <a:prstGeom prst="rect">
                      <a:avLst/>
                    </a:prstGeom>
                  </pic:spPr>
                </pic:pic>
              </a:graphicData>
            </a:graphic>
          </wp:inline>
        </w:drawing>
      </w:r>
    </w:p>
    <w:p w14:paraId="061C5F46" w14:textId="4855B82C" w:rsidR="00FE75C8" w:rsidRDefault="005A4746" w:rsidP="0005014D">
      <w:pPr>
        <w:pStyle w:val="Caption"/>
        <w:spacing w:line="276" w:lineRule="auto"/>
      </w:pPr>
      <w:bookmarkStart w:id="64" w:name="_Toc102979711"/>
      <w:r>
        <w:t xml:space="preserve">Figure </w:t>
      </w:r>
      <w:r w:rsidR="00827C07">
        <w:fldChar w:fldCharType="begin"/>
      </w:r>
      <w:r w:rsidR="00827C07">
        <w:instrText xml:space="preserve"> SEQ Figure \* ARABIC </w:instrText>
      </w:r>
      <w:r w:rsidR="00827C07">
        <w:fldChar w:fldCharType="separate"/>
      </w:r>
      <w:r w:rsidR="00CB640D">
        <w:rPr>
          <w:noProof/>
        </w:rPr>
        <w:t>10</w:t>
      </w:r>
      <w:r w:rsidR="00827C07">
        <w:rPr>
          <w:noProof/>
        </w:rPr>
        <w:fldChar w:fldCharType="end"/>
      </w:r>
      <w:r>
        <w:t>: Stop Words Removal</w:t>
      </w:r>
      <w:bookmarkEnd w:id="64"/>
    </w:p>
    <w:p w14:paraId="097FB21C" w14:textId="77777777" w:rsidR="00FE75C8" w:rsidRDefault="00FE75C8" w:rsidP="0005014D">
      <w:pPr>
        <w:spacing w:line="276" w:lineRule="auto"/>
      </w:pPr>
      <w:r>
        <w:t>The process of removing stop words involves performing a look-up for a set of stop words in a list. While there are numerous stop words lists, a comprehensive list covering all stopwords does not exist and thus one can adopt any list and add any words they may deem necessary. It is worth noting that the removal of some of these words may completely alter the meaning of the sentence. An example is the word ‘</w:t>
      </w:r>
      <w:r w:rsidRPr="00FE75C8">
        <w:rPr>
          <w:i/>
        </w:rPr>
        <w:t>not</w:t>
      </w:r>
      <w:r>
        <w:t>’ which negates the sentence and its removal</w:t>
      </w:r>
      <w:r w:rsidR="00AB3D76">
        <w:t>,</w:t>
      </w:r>
      <w:r>
        <w:t xml:space="preserve"> therefore, transforms the sentence into having a positive meaning. </w:t>
      </w:r>
    </w:p>
    <w:p w14:paraId="02E0A010" w14:textId="77777777" w:rsidR="0049275D" w:rsidRDefault="0049275D" w:rsidP="0005014D">
      <w:pPr>
        <w:spacing w:line="276" w:lineRule="auto"/>
      </w:pPr>
    </w:p>
    <w:p w14:paraId="7E6928A7" w14:textId="77777777" w:rsidR="0049275D" w:rsidRPr="008D4A1F" w:rsidRDefault="0049275D" w:rsidP="0005014D">
      <w:pPr>
        <w:pStyle w:val="Heading4"/>
        <w:spacing w:line="276" w:lineRule="auto"/>
        <w:rPr>
          <w:rFonts w:ascii="Arial" w:hAnsi="Arial" w:cs="Arial"/>
          <w:b/>
          <w:i w:val="0"/>
          <w:color w:val="auto"/>
          <w:sz w:val="28"/>
        </w:rPr>
      </w:pPr>
      <w:r w:rsidRPr="008D4A1F">
        <w:rPr>
          <w:rFonts w:ascii="Arial" w:hAnsi="Arial" w:cs="Arial"/>
          <w:b/>
          <w:i w:val="0"/>
          <w:color w:val="auto"/>
        </w:rPr>
        <w:t>Normalizing Text</w:t>
      </w:r>
    </w:p>
    <w:p w14:paraId="23497A45" w14:textId="77777777" w:rsidR="007F57AD" w:rsidRDefault="00C84BCF" w:rsidP="0005014D">
      <w:pPr>
        <w:spacing w:line="276" w:lineRule="auto"/>
      </w:pPr>
      <w:r>
        <w:t xml:space="preserve">Text normalization is a </w:t>
      </w:r>
      <w:r w:rsidR="0049275D">
        <w:t>process</w:t>
      </w:r>
      <w:r w:rsidR="007F57AD">
        <w:t xml:space="preserve"> </w:t>
      </w:r>
      <w:r>
        <w:t xml:space="preserve">that </w:t>
      </w:r>
      <w:r w:rsidR="007F57AD">
        <w:t>involves converting text into standard form e.g. ‘</w:t>
      </w:r>
      <w:r w:rsidR="007F57AD" w:rsidRPr="00FE75C8">
        <w:rPr>
          <w:i/>
        </w:rPr>
        <w:t>doing</w:t>
      </w:r>
      <w:r w:rsidR="007F57AD">
        <w:t>’ and ‘</w:t>
      </w:r>
      <w:r w:rsidR="007F57AD" w:rsidRPr="00FE75C8">
        <w:rPr>
          <w:i/>
        </w:rPr>
        <w:t>does</w:t>
      </w:r>
      <w:r w:rsidR="007F57AD">
        <w:t>’ are normalized back to ‘</w:t>
      </w:r>
      <w:r w:rsidR="007F57AD" w:rsidRPr="00FE75C8">
        <w:rPr>
          <w:i/>
        </w:rPr>
        <w:t>do</w:t>
      </w:r>
      <w:r w:rsidR="007F57AD">
        <w:t>’. Also, words with the same meaning like ‘</w:t>
      </w:r>
      <w:r w:rsidR="007F57AD" w:rsidRPr="00FE75C8">
        <w:rPr>
          <w:i/>
        </w:rPr>
        <w:t>SA</w:t>
      </w:r>
      <w:r w:rsidR="007F57AD">
        <w:t>’ and ‘</w:t>
      </w:r>
      <w:r w:rsidR="007F57AD" w:rsidRPr="00FE75C8">
        <w:rPr>
          <w:i/>
        </w:rPr>
        <w:t>South Africa</w:t>
      </w:r>
      <w:r w:rsidR="007F57AD">
        <w:t>’ are normalized into one form. Lemmatization, stemming and correcting spellings are varied ways of normalizing text</w:t>
      </w:r>
      <w:r>
        <w:t xml:space="preserve"> </w:t>
      </w:r>
      <w:r w:rsidR="007F57AD">
        <w:fldChar w:fldCharType="begin"/>
      </w:r>
      <w:r w:rsidR="007F57AD">
        <w:instrText xml:space="preserve"> ADDIN EN.CITE &lt;EndNote&gt;&lt;Cite&gt;&lt;Author&gt;Ghosh&lt;/Author&gt;&lt;Year&gt;2019&lt;/Year&gt;&lt;RecNum&gt;129&lt;/RecNum&gt;&lt;DisplayText&gt;(Ghosh,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007F57AD">
        <w:fldChar w:fldCharType="separate"/>
      </w:r>
      <w:r w:rsidR="007F57AD">
        <w:rPr>
          <w:noProof/>
        </w:rPr>
        <w:t>(Ghosh, 2019)</w:t>
      </w:r>
      <w:r w:rsidR="007F57AD">
        <w:fldChar w:fldCharType="end"/>
      </w:r>
      <w:r w:rsidR="007F57AD">
        <w:t>.</w:t>
      </w:r>
      <w:r w:rsidR="00AC7240">
        <w:t xml:space="preserve"> Lemmatization and stemming are both useful algorithms in search engines</w:t>
      </w:r>
      <w:r w:rsidR="00780CE8">
        <w:t xml:space="preserve"> and other platform where relationships and similarities in words are of importance.</w:t>
      </w:r>
    </w:p>
    <w:p w14:paraId="54E46D53" w14:textId="77777777" w:rsidR="0049275D" w:rsidRPr="000C3A0B" w:rsidRDefault="0049275D" w:rsidP="0005014D">
      <w:pPr>
        <w:spacing w:line="276" w:lineRule="auto"/>
      </w:pPr>
    </w:p>
    <w:p w14:paraId="5A42F533" w14:textId="77777777" w:rsidR="007F57AD" w:rsidRPr="00FA0683" w:rsidRDefault="007F57AD" w:rsidP="00454592">
      <w:pPr>
        <w:pStyle w:val="ListParagraph"/>
        <w:numPr>
          <w:ilvl w:val="0"/>
          <w:numId w:val="10"/>
        </w:numPr>
        <w:rPr>
          <w:b/>
        </w:rPr>
      </w:pPr>
      <w:r w:rsidRPr="00FA0683">
        <w:rPr>
          <w:b/>
        </w:rPr>
        <w:t xml:space="preserve">Stemming </w:t>
      </w:r>
    </w:p>
    <w:p w14:paraId="55C57C85" w14:textId="77777777" w:rsidR="007F57AD" w:rsidRDefault="007F57AD" w:rsidP="0005014D">
      <w:pPr>
        <w:spacing w:line="276" w:lineRule="auto"/>
      </w:pPr>
      <w:r>
        <w:t>This process involves</w:t>
      </w:r>
      <w:r w:rsidR="0049275D">
        <w:t xml:space="preserve"> trimming words so that only their stem remains and is done through </w:t>
      </w:r>
      <w:r>
        <w:t xml:space="preserve">the removal of affixes </w:t>
      </w:r>
      <w:r w:rsidR="0049275D">
        <w:t xml:space="preserve">that is </w:t>
      </w:r>
      <w:r>
        <w:t>prefixes and suffixes</w:t>
      </w:r>
      <w:r w:rsidR="0049275D">
        <w:t>.</w:t>
      </w:r>
      <w:r>
        <w:t xml:space="preserve"> </w:t>
      </w:r>
      <w:r w:rsidR="00AC7240">
        <w:t xml:space="preserve">The resulting stem does not necessarily have to be a whole word. </w:t>
      </w:r>
      <w:r w:rsidR="0052273D">
        <w:t>Some stemming algorithms use simply rules like removal of suffices like ‘</w:t>
      </w:r>
      <w:r w:rsidR="0052273D" w:rsidRPr="0052273D">
        <w:rPr>
          <w:i/>
        </w:rPr>
        <w:t>ed</w:t>
      </w:r>
      <w:r w:rsidR="0052273D">
        <w:t>’, ‘</w:t>
      </w:r>
      <w:r w:rsidR="0052273D" w:rsidRPr="0052273D">
        <w:rPr>
          <w:i/>
        </w:rPr>
        <w:t>ing</w:t>
      </w:r>
      <w:r w:rsidR="0052273D">
        <w:t>’, ‘</w:t>
      </w:r>
      <w:r w:rsidR="0052273D" w:rsidRPr="0052273D">
        <w:rPr>
          <w:i/>
        </w:rPr>
        <w:t>ly</w:t>
      </w:r>
      <w:r w:rsidR="0052273D">
        <w:t xml:space="preserve">’ when the algorithm comes across words with such suffices. </w:t>
      </w:r>
      <w:r w:rsidR="00F008B5">
        <w:t>An example of suffix s</w:t>
      </w:r>
      <w:r w:rsidR="0049275D">
        <w:t xml:space="preserve">temming </w:t>
      </w:r>
      <w:r w:rsidR="00F008B5">
        <w:t xml:space="preserve">is </w:t>
      </w:r>
      <w:r>
        <w:t>‘</w:t>
      </w:r>
      <w:r w:rsidRPr="003E60DC">
        <w:rPr>
          <w:i/>
        </w:rPr>
        <w:t>coming</w:t>
      </w:r>
      <w:r>
        <w:t>’ becomes ‘</w:t>
      </w:r>
      <w:r w:rsidRPr="003E60DC">
        <w:rPr>
          <w:i/>
        </w:rPr>
        <w:t>com</w:t>
      </w:r>
      <w:r w:rsidR="00780CE8">
        <w:rPr>
          <w:i/>
        </w:rPr>
        <w:t>e</w:t>
      </w:r>
      <w:r>
        <w:t>’ while ‘</w:t>
      </w:r>
      <w:r w:rsidRPr="003E60DC">
        <w:rPr>
          <w:i/>
        </w:rPr>
        <w:t xml:space="preserve">firing’ </w:t>
      </w:r>
      <w:r w:rsidRPr="003E60DC">
        <w:t>becomes</w:t>
      </w:r>
      <w:r>
        <w:t xml:space="preserve"> ‘</w:t>
      </w:r>
      <w:r w:rsidRPr="003E60DC">
        <w:rPr>
          <w:i/>
        </w:rPr>
        <w:t>fire</w:t>
      </w:r>
      <w:r>
        <w:t>’. This can</w:t>
      </w:r>
      <w:r w:rsidR="00FE75C8">
        <w:t>, however,</w:t>
      </w:r>
      <w:r>
        <w:t xml:space="preserve"> be a challenge </w:t>
      </w:r>
      <w:r w:rsidR="00F008B5">
        <w:t>since</w:t>
      </w:r>
      <w:r>
        <w:t xml:space="preserve"> some </w:t>
      </w:r>
      <w:r w:rsidR="0052273D">
        <w:t>su</w:t>
      </w:r>
      <w:r>
        <w:t>ffi</w:t>
      </w:r>
      <w:r w:rsidR="0052273D">
        <w:t>c</w:t>
      </w:r>
      <w:r>
        <w:t>es are used to create different words in the English language</w:t>
      </w:r>
      <w:r w:rsidR="00F859E6">
        <w:t>, for example,</w:t>
      </w:r>
      <w:r>
        <w:t xml:space="preserve"> the </w:t>
      </w:r>
      <w:r w:rsidR="00FE75C8">
        <w:t>‘</w:t>
      </w:r>
      <w:r w:rsidRPr="0049275D">
        <w:rPr>
          <w:i/>
        </w:rPr>
        <w:t>ist</w:t>
      </w:r>
      <w:r w:rsidR="00FE75C8">
        <w:t>’</w:t>
      </w:r>
      <w:r>
        <w:t xml:space="preserve"> in ‘</w:t>
      </w:r>
      <w:r w:rsidRPr="005A5AF9">
        <w:rPr>
          <w:i/>
        </w:rPr>
        <w:t>hydrolog</w:t>
      </w:r>
      <w:r w:rsidRPr="005A5AF9">
        <w:rPr>
          <w:i/>
          <w:u w:val="single"/>
        </w:rPr>
        <w:t>ist</w:t>
      </w:r>
      <w:r>
        <w:rPr>
          <w:u w:val="single"/>
        </w:rPr>
        <w:t>’</w:t>
      </w:r>
      <w:r w:rsidR="00F008B5" w:rsidRPr="00F008B5">
        <w:t>,</w:t>
      </w:r>
      <w:r w:rsidR="00F008B5">
        <w:t xml:space="preserve"> and ‘</w:t>
      </w:r>
      <w:r w:rsidR="00F008B5" w:rsidRPr="00F008B5">
        <w:rPr>
          <w:i/>
        </w:rPr>
        <w:t>scient</w:t>
      </w:r>
      <w:r w:rsidR="00F008B5" w:rsidRPr="00F008B5">
        <w:rPr>
          <w:i/>
          <w:u w:val="single"/>
        </w:rPr>
        <w:t>ist</w:t>
      </w:r>
      <w:r w:rsidR="00F008B5">
        <w:t>’ create totally new words which if stemmed lose their intended meaning</w:t>
      </w:r>
      <w:r w:rsidRPr="00F008B5">
        <w:t xml:space="preserve">. </w:t>
      </w:r>
    </w:p>
    <w:p w14:paraId="1446CFBD" w14:textId="77777777" w:rsidR="0052273D" w:rsidRDefault="00B46321" w:rsidP="0005014D">
      <w:pPr>
        <w:spacing w:line="276" w:lineRule="auto"/>
      </w:pPr>
      <w:r>
        <w:t>In addition, since stemming does not consider the meaning of the stem produced, there are errors encountered where words with different roots are stemmed to the same stem. This error is called over</w:t>
      </w:r>
      <w:r w:rsidR="00F859E6">
        <w:t>-</w:t>
      </w:r>
      <w:r>
        <w:t xml:space="preserve">stemming. </w:t>
      </w:r>
      <w:r w:rsidR="00507DED">
        <w:t>On the other hand</w:t>
      </w:r>
      <w:r>
        <w:t>, un</w:t>
      </w:r>
      <w:r w:rsidR="00507DED">
        <w:t>der</w:t>
      </w:r>
      <w:r w:rsidR="00F859E6">
        <w:t>-</w:t>
      </w:r>
      <w:r w:rsidR="00507DED">
        <w:t xml:space="preserve">stemming is another error where words with the same </w:t>
      </w:r>
      <w:r w:rsidR="00507DED">
        <w:lastRenderedPageBreak/>
        <w:t>root are stemmed to different stems e.g. ‘</w:t>
      </w:r>
      <w:r w:rsidR="00507DED" w:rsidRPr="00507DED">
        <w:rPr>
          <w:i/>
        </w:rPr>
        <w:t>alumnus</w:t>
      </w:r>
      <w:r w:rsidR="00507DED">
        <w:t>’ and ‘</w:t>
      </w:r>
      <w:r w:rsidR="00507DED" w:rsidRPr="00507DED">
        <w:rPr>
          <w:i/>
        </w:rPr>
        <w:t>alumnae</w:t>
      </w:r>
      <w:r w:rsidR="00507DED">
        <w:t>’ being stemmed into different stems while they both have the same root.</w:t>
      </w:r>
      <w:r w:rsidR="008B22C6">
        <w:t xml:space="preserve"> Regardless of the errors that are sometimes incurred</w:t>
      </w:r>
      <w:r w:rsidR="00E375BF">
        <w:t>,</w:t>
      </w:r>
      <w:r w:rsidR="008B22C6">
        <w:t xml:space="preserve"> stemming </w:t>
      </w:r>
      <w:r w:rsidR="00E375BF">
        <w:t>has the advantage of being fast and straightforward.</w:t>
      </w:r>
      <w:r w:rsidR="00507DED">
        <w:t xml:space="preserve"> Lemmatization algorithms have been noted to produce better results since it considers the dictionary meaning of the words. This algorithm is discussed in the following section.</w:t>
      </w:r>
    </w:p>
    <w:p w14:paraId="7B9C3BD4" w14:textId="77777777" w:rsidR="0049275D" w:rsidRPr="001455C4" w:rsidRDefault="0049275D" w:rsidP="0005014D">
      <w:pPr>
        <w:spacing w:line="276" w:lineRule="auto"/>
      </w:pPr>
    </w:p>
    <w:p w14:paraId="33B040BB" w14:textId="77777777" w:rsidR="007F57AD" w:rsidRPr="00FA0683" w:rsidRDefault="007F57AD" w:rsidP="00454592">
      <w:pPr>
        <w:pStyle w:val="ListParagraph"/>
        <w:numPr>
          <w:ilvl w:val="0"/>
          <w:numId w:val="10"/>
        </w:numPr>
        <w:rPr>
          <w:b/>
        </w:rPr>
      </w:pPr>
      <w:r w:rsidRPr="00FA0683">
        <w:rPr>
          <w:b/>
        </w:rPr>
        <w:t>Lemmatization</w:t>
      </w:r>
    </w:p>
    <w:p w14:paraId="0BB02492" w14:textId="5279CE98" w:rsidR="0004566B" w:rsidRDefault="000C77C0" w:rsidP="0005014D">
      <w:pPr>
        <w:spacing w:line="276" w:lineRule="auto"/>
      </w:pPr>
      <w:r>
        <w:t xml:space="preserve">As stated in the section under stemming, the main difference between stemming and lemmatization is that the latter considers the dictionary </w:t>
      </w:r>
      <w:r w:rsidR="00780CE8">
        <w:t>form</w:t>
      </w:r>
      <w:r>
        <w:t xml:space="preserve"> of the words while stemming does not.</w:t>
      </w:r>
      <w:r w:rsidR="007F0AB7">
        <w:t xml:space="preserve"> Therefore, lemmatization give</w:t>
      </w:r>
      <w:r w:rsidR="005773EA">
        <w:t>s</w:t>
      </w:r>
      <w:r w:rsidR="007F0AB7">
        <w:t xml:space="preserve"> </w:t>
      </w:r>
      <w:r w:rsidR="006432EA">
        <w:t>the dictionary form of a set of words</w:t>
      </w:r>
      <w:r w:rsidR="004C03BF">
        <w:t xml:space="preserve"> which is called the lemma</w:t>
      </w:r>
      <w:r w:rsidR="006432EA">
        <w:t>.</w:t>
      </w:r>
      <w:r w:rsidR="004C03BF">
        <w:t xml:space="preserve"> </w:t>
      </w:r>
      <w:r w:rsidR="0004566B">
        <w:rPr>
          <w:highlight w:val="yellow"/>
        </w:rPr>
        <w:fldChar w:fldCharType="begin"/>
      </w:r>
      <w:r w:rsidR="0004566B">
        <w:instrText xml:space="preserve"> REF _Ref96670100 \h </w:instrText>
      </w:r>
      <w:r w:rsidR="0005014D">
        <w:rPr>
          <w:highlight w:val="yellow"/>
        </w:rPr>
        <w:instrText xml:space="preserve"> \* MERGEFORMAT </w:instrText>
      </w:r>
      <w:r w:rsidR="0004566B">
        <w:rPr>
          <w:highlight w:val="yellow"/>
        </w:rPr>
      </w:r>
      <w:r w:rsidR="0004566B">
        <w:rPr>
          <w:highlight w:val="yellow"/>
        </w:rPr>
        <w:fldChar w:fldCharType="separate"/>
      </w:r>
      <w:r w:rsidR="00CB640D">
        <w:t xml:space="preserve">Figure </w:t>
      </w:r>
      <w:r w:rsidR="00CB640D">
        <w:rPr>
          <w:noProof/>
        </w:rPr>
        <w:t>11</w:t>
      </w:r>
      <w:r w:rsidR="0004566B">
        <w:rPr>
          <w:highlight w:val="yellow"/>
        </w:rPr>
        <w:fldChar w:fldCharType="end"/>
      </w:r>
      <w:r w:rsidR="004C03BF">
        <w:t xml:space="preserve"> illustrates the difference between the two techniques,</w:t>
      </w:r>
      <w:r w:rsidR="004B7955">
        <w:t xml:space="preserve"> </w:t>
      </w:r>
      <w:r w:rsidR="0004566B">
        <w:t>and from the figure</w:t>
      </w:r>
      <w:r w:rsidR="005773EA">
        <w:t>,</w:t>
      </w:r>
      <w:r w:rsidR="0004566B">
        <w:t xml:space="preserve"> it can be noted that Lemmatization takes cognisance of the meaning of the word regardless of its tense while stemming only removes the inflection of the word i.e. ‘ing’ or ‘en’ in this case. Another example by </w:t>
      </w:r>
      <w:r w:rsidR="0004566B">
        <w:fldChar w:fldCharType="begin"/>
      </w:r>
      <w:r w:rsidR="0004566B">
        <w:instrText xml:space="preserve"> ADDIN EN.CITE &lt;EndNote&gt;&lt;Cite AuthorYear="1"&gt;&lt;Author&gt;Ghosh&lt;/Author&gt;&lt;Year&gt;2019&lt;/Year&gt;&lt;RecNum&gt;129&lt;/RecNum&gt;&lt;DisplayText&gt;Ghosh (2019)&lt;/DisplayText&gt;&lt;record&gt;&lt;rec-number&gt;129&lt;/rec-number&gt;&lt;foreign-keys&gt;&lt;key app="EN" db-id="efw09vxs2vw0x2evaxmpt2xma2xax0s25200" timestamp="1635173095"&gt;129&lt;/key&gt;&lt;/foreign-keys&gt;&lt;ref-type name="Book"&gt;6&lt;/ref-type&gt;&lt;contributors&gt;&lt;authors&gt;&lt;author&gt;Ghosh, Sohom Gunning Dwight&lt;/author&gt;&lt;/authors&gt;&lt;/contributors&gt;&lt;titles&gt;&lt;title&gt;Natural Language Processing Fundamentals : Build Intelligent Applications That Can Interpret the Human Language to Deliver Impactful Results&lt;/title&gt;&lt;/titles&gt;&lt;dates&gt;&lt;year&gt;2019&lt;/year&gt;&lt;/dates&gt;&lt;pub-location&gt;Birmingham&lt;/pub-location&gt;&lt;publisher&gt;Packt Publishing Ltd&lt;/publisher&gt;&lt;isbn&gt;178995598X 9781789955989&lt;/isbn&gt;&lt;urls&gt;&lt;related-urls&gt;&lt;url&gt;https://search.ebscohost.com/login.aspx?direct=true&amp;amp;scope=site&amp;amp;db=nlebk&amp;amp;db=nlabk&amp;amp;AN=2094770&lt;/url&gt;&lt;/related-urls&gt;&lt;/urls&gt;&lt;remote-database-name&gt;/z-wcorg/&lt;/remote-database-name&gt;&lt;remote-database-provider&gt;http://worldcat.org&lt;/remote-database-provider&gt;&lt;language&gt;English&lt;/language&gt;&lt;/record&gt;&lt;/Cite&gt;&lt;/EndNote&gt;</w:instrText>
      </w:r>
      <w:r w:rsidR="0004566B">
        <w:fldChar w:fldCharType="separate"/>
      </w:r>
      <w:r w:rsidR="0004566B">
        <w:rPr>
          <w:noProof/>
        </w:rPr>
        <w:t>Ghosh (2019)</w:t>
      </w:r>
      <w:r w:rsidR="0004566B">
        <w:fldChar w:fldCharType="end"/>
      </w:r>
      <w:r w:rsidR="004C03BF">
        <w:t xml:space="preserve"> </w:t>
      </w:r>
      <w:r w:rsidR="0004566B">
        <w:t xml:space="preserve">shows how the lemma of the word </w:t>
      </w:r>
      <w:r w:rsidR="007F57AD">
        <w:t>‘</w:t>
      </w:r>
      <w:r w:rsidR="007F57AD" w:rsidRPr="00E22DAF">
        <w:rPr>
          <w:i/>
        </w:rPr>
        <w:t>products</w:t>
      </w:r>
      <w:r w:rsidR="007F57AD">
        <w:t xml:space="preserve">’ </w:t>
      </w:r>
      <w:r w:rsidR="004C03BF">
        <w:t>is</w:t>
      </w:r>
      <w:r w:rsidR="007F57AD">
        <w:t xml:space="preserve"> ‘</w:t>
      </w:r>
      <w:r w:rsidR="007F57AD" w:rsidRPr="00E22DAF">
        <w:rPr>
          <w:i/>
        </w:rPr>
        <w:t>product</w:t>
      </w:r>
      <w:r w:rsidR="007F57AD">
        <w:t xml:space="preserve">’ </w:t>
      </w:r>
      <w:r w:rsidR="0004566B">
        <w:t>while</w:t>
      </w:r>
      <w:r w:rsidR="007F57AD">
        <w:t xml:space="preserve"> ‘production’ </w:t>
      </w:r>
      <w:r w:rsidR="004C03BF">
        <w:t xml:space="preserve">will </w:t>
      </w:r>
      <w:r w:rsidR="007F57AD">
        <w:t>remain ‘</w:t>
      </w:r>
      <w:r w:rsidR="007F57AD" w:rsidRPr="00E22DAF">
        <w:rPr>
          <w:i/>
        </w:rPr>
        <w:t>production</w:t>
      </w:r>
      <w:r w:rsidR="007F57AD">
        <w:t>’</w:t>
      </w:r>
      <w:r w:rsidR="00780CE8">
        <w:t>.</w:t>
      </w:r>
      <w:r w:rsidR="0004566B">
        <w:t xml:space="preserve"> I</w:t>
      </w:r>
      <w:r w:rsidR="004C03BF">
        <w:t>f however</w:t>
      </w:r>
      <w:r w:rsidR="0004566B">
        <w:t>,</w:t>
      </w:r>
      <w:r w:rsidR="004C03BF">
        <w:t xml:space="preserve"> we </w:t>
      </w:r>
      <w:r w:rsidR="0004566B">
        <w:t>use stemming, the stem of both would be ‘product’.</w:t>
      </w:r>
    </w:p>
    <w:p w14:paraId="7F77B852" w14:textId="77777777" w:rsidR="007F57AD" w:rsidRDefault="004B7955" w:rsidP="0005014D">
      <w:pPr>
        <w:spacing w:line="276" w:lineRule="auto"/>
      </w:pPr>
      <w:r>
        <w:t>Since dictionary forms are required, lemmatizers are more difficult to build as they require more knowledge about the language structure. In this case</w:t>
      </w:r>
      <w:r w:rsidR="005773EA">
        <w:t>,</w:t>
      </w:r>
      <w:r>
        <w:t xml:space="preserve"> </w:t>
      </w:r>
      <w:r w:rsidR="005773EA">
        <w:t>it is therefore also important to assign the right p</w:t>
      </w:r>
      <w:r>
        <w:t xml:space="preserve">arts of </w:t>
      </w:r>
      <w:r w:rsidR="005773EA">
        <w:t>s</w:t>
      </w:r>
      <w:r>
        <w:t xml:space="preserve">peech </w:t>
      </w:r>
      <w:r w:rsidR="005773EA">
        <w:t>for the given word in order to obtain its correct meaning. As a result, lemmatization takes a longer time compared to stemming. In terms of its application, lemmatization can be used in chatbot development where we require an understanding of the users’ questions to provide the appropriate response.</w:t>
      </w:r>
    </w:p>
    <w:p w14:paraId="2EE72657" w14:textId="77777777" w:rsidR="0004566B" w:rsidRDefault="004C03BF" w:rsidP="0005014D">
      <w:pPr>
        <w:keepNext/>
        <w:spacing w:line="276" w:lineRule="auto"/>
      </w:pPr>
      <w:r w:rsidRPr="004C03BF">
        <w:rPr>
          <w:noProof/>
        </w:rPr>
        <w:drawing>
          <wp:inline distT="0" distB="0" distL="0" distR="0" wp14:anchorId="0C6C2E95" wp14:editId="2D43D3C9">
            <wp:extent cx="5578323" cy="1882303"/>
            <wp:effectExtent l="19050" t="19050" r="22860"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8323" cy="1882303"/>
                    </a:xfrm>
                    <a:prstGeom prst="rect">
                      <a:avLst/>
                    </a:prstGeom>
                    <a:ln>
                      <a:solidFill>
                        <a:srgbClr val="000000"/>
                      </a:solidFill>
                    </a:ln>
                  </pic:spPr>
                </pic:pic>
              </a:graphicData>
            </a:graphic>
          </wp:inline>
        </w:drawing>
      </w:r>
    </w:p>
    <w:p w14:paraId="74B69784" w14:textId="6A8C4046" w:rsidR="007D664D" w:rsidRDefault="0004566B" w:rsidP="0005014D">
      <w:pPr>
        <w:pStyle w:val="Caption"/>
        <w:spacing w:line="276" w:lineRule="auto"/>
      </w:pPr>
      <w:bookmarkStart w:id="65" w:name="_Ref96670100"/>
      <w:bookmarkStart w:id="66" w:name="_Toc102979712"/>
      <w:r>
        <w:t xml:space="preserve">Figure </w:t>
      </w:r>
      <w:r w:rsidR="00827C07">
        <w:fldChar w:fldCharType="begin"/>
      </w:r>
      <w:r w:rsidR="00827C07">
        <w:instrText xml:space="preserve"> SEQ Figure \* ARABIC </w:instrText>
      </w:r>
      <w:r w:rsidR="00827C07">
        <w:fldChar w:fldCharType="separate"/>
      </w:r>
      <w:r w:rsidR="00CB640D">
        <w:rPr>
          <w:noProof/>
        </w:rPr>
        <w:t>11</w:t>
      </w:r>
      <w:r w:rsidR="00827C07">
        <w:rPr>
          <w:noProof/>
        </w:rPr>
        <w:fldChar w:fldCharType="end"/>
      </w:r>
      <w:bookmarkEnd w:id="65"/>
      <w:r>
        <w:t>: Lemmatization vs Stemming</w:t>
      </w:r>
      <w:bookmarkEnd w:id="66"/>
    </w:p>
    <w:p w14:paraId="1BDFA0D6" w14:textId="77777777" w:rsidR="0004566B" w:rsidRPr="0004566B" w:rsidRDefault="0004566B" w:rsidP="0005014D">
      <w:pPr>
        <w:spacing w:line="276" w:lineRule="auto"/>
      </w:pPr>
    </w:p>
    <w:p w14:paraId="6D29EB36" w14:textId="77777777" w:rsidR="007F57AD" w:rsidRPr="008B22C6" w:rsidRDefault="007F57AD" w:rsidP="0005014D">
      <w:pPr>
        <w:spacing w:line="276" w:lineRule="auto"/>
        <w:rPr>
          <w:rFonts w:asciiTheme="majorHAnsi" w:hAnsiTheme="majorHAnsi" w:cstheme="majorHAnsi"/>
          <w:b/>
        </w:rPr>
      </w:pPr>
      <w:bookmarkStart w:id="67" w:name="_Hlk96674089"/>
      <w:r w:rsidRPr="008B22C6">
        <w:rPr>
          <w:rFonts w:asciiTheme="majorHAnsi" w:hAnsiTheme="majorHAnsi" w:cstheme="majorHAnsi"/>
          <w:b/>
        </w:rPr>
        <w:t>Word Sense Disambiguation</w:t>
      </w:r>
      <w:r w:rsidR="005773EA">
        <w:rPr>
          <w:rFonts w:asciiTheme="majorHAnsi" w:hAnsiTheme="majorHAnsi" w:cstheme="majorHAnsi"/>
          <w:b/>
        </w:rPr>
        <w:t xml:space="preserve"> and </w:t>
      </w:r>
      <w:r w:rsidR="005773EA" w:rsidRPr="008B22C6">
        <w:rPr>
          <w:rFonts w:asciiTheme="majorHAnsi" w:hAnsiTheme="majorHAnsi" w:cstheme="majorHAnsi"/>
          <w:b/>
        </w:rPr>
        <w:t xml:space="preserve">Sentence Boundary Detection </w:t>
      </w:r>
    </w:p>
    <w:bookmarkEnd w:id="67"/>
    <w:p w14:paraId="7C315CAB" w14:textId="77777777" w:rsidR="007F57AD" w:rsidRDefault="005773EA" w:rsidP="0005014D">
      <w:pPr>
        <w:spacing w:line="276" w:lineRule="auto"/>
      </w:pPr>
      <w:r>
        <w:t>Other techniques used in NLP pre</w:t>
      </w:r>
      <w:r w:rsidR="00F859E6">
        <w:t>-</w:t>
      </w:r>
      <w:r>
        <w:t xml:space="preserve">processing, usually together with other methods discussed in the preceding sections, include </w:t>
      </w:r>
      <w:r w:rsidRPr="005773EA">
        <w:t xml:space="preserve">Word </w:t>
      </w:r>
      <w:r>
        <w:t>s</w:t>
      </w:r>
      <w:r w:rsidRPr="005773EA">
        <w:t xml:space="preserve">ense </w:t>
      </w:r>
      <w:r>
        <w:t>d</w:t>
      </w:r>
      <w:r w:rsidRPr="005773EA">
        <w:t xml:space="preserve">isambiguation and Sentence </w:t>
      </w:r>
      <w:r>
        <w:t>b</w:t>
      </w:r>
      <w:r w:rsidRPr="005773EA">
        <w:t xml:space="preserve">oundary </w:t>
      </w:r>
      <w:r>
        <w:t>d</w:t>
      </w:r>
      <w:r w:rsidRPr="005773EA">
        <w:t>etection</w:t>
      </w:r>
      <w:r>
        <w:t xml:space="preserve">. </w:t>
      </w:r>
      <w:r w:rsidRPr="005773EA">
        <w:t xml:space="preserve">Word </w:t>
      </w:r>
      <w:r>
        <w:t>s</w:t>
      </w:r>
      <w:r w:rsidRPr="005773EA">
        <w:t xml:space="preserve">ense </w:t>
      </w:r>
      <w:r>
        <w:t>d</w:t>
      </w:r>
      <w:r w:rsidRPr="005773EA">
        <w:t xml:space="preserve">isambiguation </w:t>
      </w:r>
      <w:r>
        <w:t xml:space="preserve">refers to </w:t>
      </w:r>
      <w:r w:rsidR="007F57AD">
        <w:t>when words are matched to their intended meaning for example ‘bank’ could mean a river</w:t>
      </w:r>
      <w:r w:rsidR="003E60DC">
        <w:t xml:space="preserve"> </w:t>
      </w:r>
      <w:r w:rsidR="007F57AD">
        <w:t xml:space="preserve">bank or a savings bank. The disambiguation process, therefore, </w:t>
      </w:r>
      <w:r w:rsidR="00E375BF">
        <w:t>a</w:t>
      </w:r>
      <w:r w:rsidR="007F57AD">
        <w:t>scribes the true meaning of each word as it is used in the sentence</w:t>
      </w:r>
      <w:r>
        <w:t xml:space="preserve">, while Sentence </w:t>
      </w:r>
      <w:r>
        <w:lastRenderedPageBreak/>
        <w:t xml:space="preserve">boundary detection is for </w:t>
      </w:r>
      <w:r w:rsidR="007F57AD">
        <w:t>determin</w:t>
      </w:r>
      <w:r>
        <w:t>ing</w:t>
      </w:r>
      <w:r w:rsidR="007F57AD">
        <w:t xml:space="preserve"> the end of a sentence and the beginning of another. This </w:t>
      </w:r>
      <w:r>
        <w:t xml:space="preserve">process is however </w:t>
      </w:r>
      <w:r w:rsidR="007F57AD">
        <w:t>complicated by words that are abbreviated for instance ‘</w:t>
      </w:r>
      <w:r w:rsidR="007F57AD" w:rsidRPr="00E22DAF">
        <w:rPr>
          <w:i/>
        </w:rPr>
        <w:t>Mr.’, ‘Mrs’, ‘Dr</w:t>
      </w:r>
      <w:r w:rsidR="007F57AD">
        <w:t xml:space="preserve">.’. </w:t>
      </w:r>
    </w:p>
    <w:p w14:paraId="0CBCF540" w14:textId="77777777" w:rsidR="00F037C8" w:rsidRDefault="00F037C8" w:rsidP="0005014D">
      <w:pPr>
        <w:spacing w:line="276" w:lineRule="auto"/>
      </w:pPr>
    </w:p>
    <w:p w14:paraId="481945BB" w14:textId="77777777" w:rsidR="009D3C9F" w:rsidRDefault="009D3C9F" w:rsidP="0005014D">
      <w:pPr>
        <w:pStyle w:val="Heading3"/>
        <w:spacing w:line="276" w:lineRule="auto"/>
      </w:pPr>
      <w:bookmarkStart w:id="68" w:name="_Toc102979654"/>
      <w:r>
        <w:t>Word Embeddings</w:t>
      </w:r>
      <w:r w:rsidRPr="00F67CC4">
        <w:t xml:space="preserve"> in N</w:t>
      </w:r>
      <w:r>
        <w:t>LP</w:t>
      </w:r>
      <w:bookmarkEnd w:id="68"/>
    </w:p>
    <w:p w14:paraId="0C94FA97" w14:textId="72E3D524" w:rsidR="004968A2" w:rsidRDefault="009D3C9F" w:rsidP="0005014D">
      <w:pPr>
        <w:spacing w:line="276" w:lineRule="auto"/>
      </w:pPr>
      <w:r>
        <w:t>After the pre-processing techniques discussed in the preceding sections, the words or phrases are then converted into numerical form</w:t>
      </w:r>
      <w:r w:rsidR="003214D4">
        <w:t xml:space="preserve"> so that the computer can understand their meaning.</w:t>
      </w:r>
      <w:r>
        <w:t xml:space="preserve"> This process is called word embedding or word vectorization. In word vectorization, the words or phrases are mapped into vectors. This helps in finding similarities and meanings of the words. When the words have been converted into vectors, Cosine similarity</w:t>
      </w:r>
      <w:r w:rsidR="008D4E2F">
        <w:t>(the angle between two vectors in the vector space)</w:t>
      </w:r>
      <w:r>
        <w:t xml:space="preserve"> or Euclidean distance</w:t>
      </w:r>
      <w:r w:rsidR="008D4E2F">
        <w:t>(distance between the two points.)</w:t>
      </w:r>
      <w:r>
        <w:t xml:space="preserve"> is then used to check the similarity between words. Words with similar meanings are closer together in the vector space</w:t>
      </w:r>
      <w:r w:rsidR="008D4E2F">
        <w:t xml:space="preserve"> </w:t>
      </w:r>
      <w:r w:rsidR="00051E8A">
        <w:t>i.e.</w:t>
      </w:r>
      <w:r w:rsidR="008D4E2F">
        <w:t xml:space="preserve"> they have similar representations or values </w:t>
      </w:r>
      <w:r>
        <w:t xml:space="preserve">than those which are not similar. </w:t>
      </w:r>
      <w:r w:rsidRPr="003214D4">
        <w:t>Word embeddings can either be based on frequency analysis</w:t>
      </w:r>
      <w:r w:rsidR="003214D4">
        <w:t xml:space="preserve"> e.g. TF-IDF</w:t>
      </w:r>
      <w:r w:rsidRPr="003214D4">
        <w:t xml:space="preserve"> or prediction-based</w:t>
      </w:r>
      <w:r w:rsidR="003214D4">
        <w:t xml:space="preserve"> e.g. word2vec</w:t>
      </w:r>
      <w:r w:rsidRPr="003214D4">
        <w:t>.</w:t>
      </w:r>
      <w:r>
        <w:t xml:space="preserve"> The</w:t>
      </w:r>
      <w:r w:rsidR="003214D4">
        <w:t>se</w:t>
      </w:r>
      <w:r w:rsidR="002E0DE7">
        <w:t xml:space="preserve"> are discussed </w:t>
      </w:r>
      <w:r w:rsidR="003214D4">
        <w:t xml:space="preserve">further </w:t>
      </w:r>
      <w:r w:rsidR="002E0DE7">
        <w:t>in this section.</w:t>
      </w:r>
    </w:p>
    <w:p w14:paraId="6C94D3B5" w14:textId="77777777" w:rsidR="008D4A1F" w:rsidRDefault="008D4A1F" w:rsidP="0005014D">
      <w:pPr>
        <w:spacing w:line="276" w:lineRule="auto"/>
      </w:pPr>
    </w:p>
    <w:p w14:paraId="4A5E3CA9" w14:textId="77777777" w:rsidR="003214D4" w:rsidRPr="00983B0C" w:rsidRDefault="009D3C9F" w:rsidP="0005014D">
      <w:pPr>
        <w:pStyle w:val="Heading4"/>
        <w:spacing w:line="276" w:lineRule="auto"/>
        <w:rPr>
          <w:b/>
          <w:i w:val="0"/>
          <w:color w:val="auto"/>
          <w:sz w:val="28"/>
        </w:rPr>
      </w:pPr>
      <w:bookmarkStart w:id="69" w:name="_Ref100136910"/>
      <w:r w:rsidRPr="00983B0C">
        <w:rPr>
          <w:b/>
          <w:i w:val="0"/>
          <w:color w:val="auto"/>
        </w:rPr>
        <w:t>One-Hot Encoding</w:t>
      </w:r>
      <w:bookmarkEnd w:id="69"/>
    </w:p>
    <w:p w14:paraId="1C49F604" w14:textId="77777777" w:rsidR="008D4E2F" w:rsidRDefault="003214D4" w:rsidP="0005014D">
      <w:pPr>
        <w:spacing w:line="276" w:lineRule="auto"/>
      </w:pPr>
      <w:r>
        <w:t>This</w:t>
      </w:r>
      <w:r w:rsidR="009D3C9F">
        <w:t xml:space="preserve"> is a method by which a word is </w:t>
      </w:r>
      <w:r w:rsidR="008D4E2F">
        <w:t>assigned</w:t>
      </w:r>
      <w:r w:rsidR="009D3C9F">
        <w:t xml:space="preserve"> the value of ‘1’ in the vector depending on its position in the sentence. For example, for the sentence</w:t>
      </w:r>
      <w:r w:rsidR="008D4E2F">
        <w:t xml:space="preserve">: </w:t>
      </w:r>
    </w:p>
    <w:p w14:paraId="5C6FAA07" w14:textId="77777777" w:rsidR="008D4E2F" w:rsidRDefault="008D4E2F" w:rsidP="0005014D">
      <w:pPr>
        <w:spacing w:line="276" w:lineRule="auto"/>
        <w:jc w:val="center"/>
      </w:pPr>
      <w:r>
        <w:t>“</w:t>
      </w:r>
      <w:r w:rsidRPr="008D4E2F">
        <w:rPr>
          <w:i/>
        </w:rPr>
        <w:t xml:space="preserve">This is an example of </w:t>
      </w:r>
      <w:r>
        <w:rPr>
          <w:i/>
        </w:rPr>
        <w:t>one hot encoding</w:t>
      </w:r>
      <w:r>
        <w:t>”</w:t>
      </w:r>
    </w:p>
    <w:p w14:paraId="42DABFAF" w14:textId="77777777" w:rsidR="008D4E2F" w:rsidRDefault="008D4E2F" w:rsidP="0005014D">
      <w:pPr>
        <w:spacing w:line="276" w:lineRule="auto"/>
      </w:pPr>
      <w:r>
        <w:t xml:space="preserve">The one hot-encoded vectors for the words would be: </w:t>
      </w:r>
    </w:p>
    <w:p w14:paraId="5CF8810D" w14:textId="77777777" w:rsidR="008D4E2F" w:rsidRDefault="008D4E2F" w:rsidP="0005014D">
      <w:pPr>
        <w:spacing w:line="276" w:lineRule="auto"/>
      </w:pPr>
      <w:r>
        <w:t>This = [1,0,0,0,0,0,0,0]; is = [0,1,0,0,0,0,0,0],</w:t>
      </w:r>
      <w:r w:rsidRPr="008D4E2F">
        <w:rPr>
          <w:i/>
        </w:rPr>
        <w:t xml:space="preserve"> </w:t>
      </w:r>
      <w:r w:rsidRPr="008D4E2F">
        <w:t>an</w:t>
      </w:r>
      <w:r>
        <w:t>= [0,0,1,0,0,0,0,0];</w:t>
      </w:r>
      <w:r w:rsidRPr="008D4E2F">
        <w:t xml:space="preserve"> example</w:t>
      </w:r>
      <w:r>
        <w:t xml:space="preserve"> = [0,0,0,1,0,0,0,0];</w:t>
      </w:r>
      <w:r w:rsidRPr="008D4E2F">
        <w:t xml:space="preserve"> of</w:t>
      </w:r>
      <w:r>
        <w:t>=[0,0,0,0,1,0,0,0];</w:t>
      </w:r>
      <w:r w:rsidRPr="008D4E2F">
        <w:t xml:space="preserve"> one</w:t>
      </w:r>
      <w:r>
        <w:t xml:space="preserve"> = [0,0,0,0,0,1,0,0];</w:t>
      </w:r>
      <w:r w:rsidRPr="008D4E2F">
        <w:t xml:space="preserve"> hot</w:t>
      </w:r>
      <w:r>
        <w:t xml:space="preserve"> = [0,0,0,0,0,0,1,0]; </w:t>
      </w:r>
      <w:r w:rsidRPr="008D4E2F">
        <w:t xml:space="preserve"> encoding</w:t>
      </w:r>
      <w:r>
        <w:t xml:space="preserve"> = [0,0,0,0,0,0,0,1]</w:t>
      </w:r>
    </w:p>
    <w:p w14:paraId="447BBFD1" w14:textId="77777777" w:rsidR="003214D4" w:rsidRDefault="008D4E2F" w:rsidP="0005014D">
      <w:pPr>
        <w:spacing w:line="276" w:lineRule="auto"/>
      </w:pPr>
      <w:r>
        <w:t>Each word, therefore, has its distinct location in the vector space</w:t>
      </w:r>
      <w:r w:rsidR="009D3C9F">
        <w:t>. This method has the disadvantage of not showing the relationship between the different words.</w:t>
      </w:r>
    </w:p>
    <w:p w14:paraId="5A7A8493" w14:textId="77777777" w:rsidR="008D4E2F" w:rsidRPr="009D3C9F" w:rsidRDefault="008D4E2F" w:rsidP="0005014D">
      <w:pPr>
        <w:spacing w:line="276" w:lineRule="auto"/>
      </w:pPr>
    </w:p>
    <w:p w14:paraId="293CD877" w14:textId="77777777" w:rsidR="003214D4" w:rsidRDefault="003214D4" w:rsidP="0005014D">
      <w:pPr>
        <w:pStyle w:val="Heading4"/>
        <w:spacing w:line="276" w:lineRule="auto"/>
        <w:rPr>
          <w:i w:val="0"/>
          <w:color w:val="auto"/>
        </w:rPr>
      </w:pPr>
      <w:bookmarkStart w:id="70" w:name="_Ref100451940"/>
      <w:r w:rsidRPr="00983B0C">
        <w:rPr>
          <w:b/>
          <w:i w:val="0"/>
          <w:color w:val="auto"/>
        </w:rPr>
        <w:t>Term Frequency- Inverse Document Frequency (</w:t>
      </w:r>
      <w:r w:rsidR="004968A2" w:rsidRPr="00983B0C">
        <w:rPr>
          <w:b/>
          <w:i w:val="0"/>
          <w:color w:val="auto"/>
        </w:rPr>
        <w:t>TF-IDF</w:t>
      </w:r>
      <w:r w:rsidRPr="00983B0C">
        <w:rPr>
          <w:b/>
          <w:i w:val="0"/>
          <w:color w:val="auto"/>
        </w:rPr>
        <w:t>)</w:t>
      </w:r>
      <w:bookmarkEnd w:id="70"/>
      <w:r w:rsidRPr="00983B0C">
        <w:rPr>
          <w:i w:val="0"/>
          <w:color w:val="auto"/>
        </w:rPr>
        <w:t xml:space="preserve"> </w:t>
      </w:r>
    </w:p>
    <w:p w14:paraId="1E4917A3" w14:textId="77777777" w:rsidR="003214D4" w:rsidRDefault="008D4E2F" w:rsidP="0005014D">
      <w:pPr>
        <w:spacing w:line="276" w:lineRule="auto"/>
      </w:pPr>
      <w:r>
        <w:t xml:space="preserve">This </w:t>
      </w:r>
      <w:r w:rsidR="003214D4">
        <w:t xml:space="preserve">is a method for quantifying the importance of a word (term) in a number of words (document). It is a valuable method in text mining. Term frequency will count the number of times a word is present in a document while for document frequency we consider in how many of the documents the word is present. This is represented by the formula </w:t>
      </w:r>
      <w:r w:rsidR="003214D4">
        <w:fldChar w:fldCharType="begin"/>
      </w:r>
      <w:r w:rsidR="0005014D">
        <w:instrText xml:space="preserve"> ADDIN EN.CITE &lt;EndNote&gt;&lt;Cite&gt;&lt;Author&gt;Scott&lt;/Author&gt;&lt;Year&gt;2019&lt;/Year&gt;&lt;RecNum&gt;155&lt;/RecNum&gt;&lt;DisplayText&gt;(Scott, 2019)&lt;/DisplayText&gt;&lt;record&gt;&lt;rec-number&gt;155&lt;/rec-number&gt;&lt;foreign-keys&gt;&lt;key app="EN" db-id="efw09vxs2vw0x2evaxmpt2xma2xax0s25200" timestamp="1649154994"&gt;155&lt;/key&gt;&lt;/foreign-keys&gt;&lt;ref-type name="Web Page"&gt;12&lt;/ref-type&gt;&lt;contributors&gt;&lt;authors&gt;&lt;author&gt;William Scott&lt;/author&gt;&lt;/authors&gt;&lt;/contributors&gt;&lt;titles&gt;&lt;title&gt;William Scott (2019) TF-IDF From Scratch in Python on a Real-world Datatset&lt;/title&gt;&lt;/titles&gt;&lt;pages&gt;TF-IDF&lt;/pages&gt;&lt;volume&gt;2022&lt;/volume&gt;&lt;number&gt;5 April&lt;/number&gt;&lt;dates&gt;&lt;year&gt;2019&lt;/year&gt;&lt;pub-dates&gt;&lt;date&gt;15 Feb 2019&lt;/date&gt;&lt;/pub-dates&gt;&lt;/dates&gt;&lt;pub-location&gt;Towards Data Science&lt;/pub-location&gt;&lt;publisher&gt;Towards Data Science&lt;/publisher&gt;&lt;urls&gt;&lt;related-urls&gt;&lt;url&gt;https://towardsdatascience.com/tf-idf-for-document-ranking-from-scratch-in-python-on-real-world-dataset-796d339a4089&lt;/url&gt;&lt;/related-urls&gt;&lt;/urls&gt;&lt;custom1&gt;2022&lt;/custom1&gt;&lt;custom2&gt;5 April&lt;/custom2&gt;&lt;/record&gt;&lt;/Cite&gt;&lt;/EndNote&gt;</w:instrText>
      </w:r>
      <w:r w:rsidR="003214D4">
        <w:fldChar w:fldCharType="separate"/>
      </w:r>
      <w:r w:rsidR="003214D4">
        <w:rPr>
          <w:noProof/>
        </w:rPr>
        <w:t>(Scott, 2019)</w:t>
      </w:r>
      <w:r w:rsidR="003214D4">
        <w:fldChar w:fldCharType="end"/>
      </w:r>
      <w:r w:rsidR="003214D4">
        <w:t>:</w:t>
      </w:r>
    </w:p>
    <w:p w14:paraId="751C89D9" w14:textId="77777777" w:rsidR="004968A2" w:rsidRDefault="003214D4" w:rsidP="0005014D">
      <w:pPr>
        <w:spacing w:line="276" w:lineRule="auto"/>
      </w:pPr>
      <m:oMath>
        <m:r>
          <w:rPr>
            <w:rFonts w:ascii="Cambria Math" w:hAnsi="Cambria Math"/>
          </w:rPr>
          <m:t xml:space="preserve">TF-IDF= </m:t>
        </m:r>
        <m:d>
          <m:dPr>
            <m:ctrlPr>
              <w:rPr>
                <w:rFonts w:ascii="Cambria Math" w:hAnsi="Cambria Math"/>
                <w:i/>
              </w:rPr>
            </m:ctrlPr>
          </m:dPr>
          <m:e>
            <m:f>
              <m:fPr>
                <m:ctrlPr>
                  <w:rPr>
                    <w:rFonts w:ascii="Cambria Math" w:hAnsi="Cambria Math"/>
                    <w:i/>
                  </w:rPr>
                </m:ctrlPr>
              </m:fPr>
              <m:num>
                <m:r>
                  <w:rPr>
                    <w:rFonts w:ascii="Cambria Math" w:hAnsi="Cambria Math"/>
                  </w:rPr>
                  <m:t>count of word in document</m:t>
                </m:r>
              </m:num>
              <m:den>
                <m:r>
                  <w:rPr>
                    <w:rFonts w:ascii="Cambria Math" w:hAnsi="Cambria Math"/>
                  </w:rPr>
                  <m:t xml:space="preserve">total no.  of words in document </m:t>
                </m:r>
              </m:den>
            </m:f>
          </m:e>
        </m:d>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 xml:space="preserve">total number of documents </m:t>
                </m:r>
              </m:num>
              <m:den>
                <m:d>
                  <m:dPr>
                    <m:ctrlPr>
                      <w:rPr>
                        <w:rFonts w:ascii="Cambria Math" w:hAnsi="Cambria Math"/>
                        <w:i/>
                      </w:rPr>
                    </m:ctrlPr>
                  </m:dPr>
                  <m:e>
                    <m:r>
                      <w:rPr>
                        <w:rFonts w:ascii="Cambria Math" w:hAnsi="Cambria Math"/>
                      </w:rPr>
                      <m:t>occurrence of word in the documents set+1</m:t>
                    </m:r>
                  </m:e>
                </m:d>
              </m:den>
            </m:f>
          </m:e>
        </m:d>
      </m:oMath>
      <w:r>
        <w:t xml:space="preserve"> </w:t>
      </w:r>
    </w:p>
    <w:p w14:paraId="62E14E87" w14:textId="77777777" w:rsidR="003214D4" w:rsidRDefault="003214D4" w:rsidP="0005014D">
      <w:pPr>
        <w:spacing w:line="276" w:lineRule="auto"/>
      </w:pPr>
      <w:r>
        <w:t>The log is so that we do not get values</w:t>
      </w:r>
      <w:r w:rsidR="003A7DDB">
        <w:t xml:space="preserve"> that are too high</w:t>
      </w:r>
      <w:r>
        <w:t xml:space="preserve"> and +1 is to ensure that we do not have to divide by 0.</w:t>
      </w:r>
      <w:r w:rsidR="008D4E2F">
        <w:t xml:space="preserve"> The main disadvantage of this method is that it does not maintain the relationship between the words.</w:t>
      </w:r>
    </w:p>
    <w:p w14:paraId="788E8541" w14:textId="77777777" w:rsidR="003214D4" w:rsidRDefault="003214D4" w:rsidP="0005014D">
      <w:pPr>
        <w:spacing w:line="276" w:lineRule="auto"/>
      </w:pPr>
    </w:p>
    <w:p w14:paraId="0E9B0441" w14:textId="77777777" w:rsidR="005773EA" w:rsidRPr="00983B0C" w:rsidRDefault="004968A2" w:rsidP="0005014D">
      <w:pPr>
        <w:pStyle w:val="Heading4"/>
        <w:spacing w:line="276" w:lineRule="auto"/>
        <w:rPr>
          <w:b/>
          <w:i w:val="0"/>
          <w:color w:val="auto"/>
        </w:rPr>
      </w:pPr>
      <w:bookmarkStart w:id="71" w:name="_Ref100511079"/>
      <w:r w:rsidRPr="00983B0C">
        <w:rPr>
          <w:b/>
          <w:i w:val="0"/>
          <w:color w:val="auto"/>
        </w:rPr>
        <w:lastRenderedPageBreak/>
        <w:t>Word2</w:t>
      </w:r>
      <w:r w:rsidR="00983B0C">
        <w:rPr>
          <w:b/>
          <w:i w:val="0"/>
          <w:color w:val="auto"/>
        </w:rPr>
        <w:t>V</w:t>
      </w:r>
      <w:r w:rsidRPr="00983B0C">
        <w:rPr>
          <w:b/>
          <w:i w:val="0"/>
          <w:color w:val="auto"/>
        </w:rPr>
        <w:t>ec</w:t>
      </w:r>
      <w:bookmarkEnd w:id="71"/>
    </w:p>
    <w:p w14:paraId="6BFEEBFB" w14:textId="77777777" w:rsidR="003214D4" w:rsidRDefault="008D4E2F" w:rsidP="0005014D">
      <w:pPr>
        <w:spacing w:line="276" w:lineRule="auto"/>
      </w:pPr>
      <w:r>
        <w:t xml:space="preserve">Developed at Google by </w:t>
      </w:r>
      <w:r>
        <w:fldChar w:fldCharType="begin"/>
      </w:r>
      <w:r>
        <w:instrText xml:space="preserve"> ADDIN EN.CITE &lt;EndNote&gt;&lt;Cite AuthorYear="1"&gt;&lt;Author&gt;Mikolov&lt;/Author&gt;&lt;Year&gt;2013&lt;/Year&gt;&lt;RecNum&gt;158&lt;/RecNum&gt;&lt;DisplayText&gt;Mikolov, et al. (2013)&lt;/DisplayText&gt;&lt;record&gt;&lt;rec-number&gt;158&lt;/rec-number&gt;&lt;foreign-keys&gt;&lt;key app="EN" db-id="efw09vxs2vw0x2evaxmpt2xma2xax0s25200" timestamp="1649233792"&gt;158&lt;/key&gt;&lt;/foreign-keys&gt;&lt;ref-type name="Journal Article"&gt;17&lt;/ref-type&gt;&lt;contributors&gt;&lt;authors&gt;&lt;author&gt;Mikolov, Tomas&lt;/author&gt;&lt;author&gt;Chen, Kai&lt;/author&gt;&lt;author&gt;Corrado, Greg&lt;/author&gt;&lt;author&gt;Dean, Jeffrey&lt;/author&gt;&lt;/authors&gt;&lt;/contributors&gt;&lt;titles&gt;&lt;title&gt;Efficient estimation of word representations in vector space&lt;/title&gt;&lt;secondary-title&gt;arXiv preprint arXiv:1301.3781&lt;/secondary-title&gt;&lt;/titles&gt;&lt;periodical&gt;&lt;full-title&gt;arXiv preprint arXiv:1301.3781&lt;/full-title&gt;&lt;/periodical&gt;&lt;dates&gt;&lt;year&gt;2013&lt;/year&gt;&lt;/dates&gt;&lt;urls&gt;&lt;/urls&gt;&lt;/record&gt;&lt;/Cite&gt;&lt;/EndNote&gt;</w:instrText>
      </w:r>
      <w:r>
        <w:fldChar w:fldCharType="separate"/>
      </w:r>
      <w:r>
        <w:rPr>
          <w:noProof/>
        </w:rPr>
        <w:t>Mikolov, et al. (2013)</w:t>
      </w:r>
      <w:r>
        <w:fldChar w:fldCharType="end"/>
      </w:r>
      <w:r>
        <w:t xml:space="preserve">, </w:t>
      </w:r>
      <w:r w:rsidR="003214D4">
        <w:t xml:space="preserve">Word2Vec uses an Artificial Neural Network model to learn links or relations between words. </w:t>
      </w:r>
      <w:r w:rsidR="00895E9F">
        <w:t xml:space="preserve">Neural networks are used because they can efficiently process large amounts of text. </w:t>
      </w:r>
      <w:r>
        <w:t xml:space="preserve">Each word is assigned its own vector in the vector space and the trained model can then be used to distinguish similar words. It is applied in text recognition and is comprised of 2 models, the Continuous Bag of Words and the continuous Skip-gram. </w:t>
      </w:r>
    </w:p>
    <w:p w14:paraId="2DAFE921" w14:textId="77777777" w:rsidR="004968A2" w:rsidRPr="00FA0683" w:rsidRDefault="004968A2" w:rsidP="00454592">
      <w:pPr>
        <w:pStyle w:val="ListParagraph"/>
        <w:numPr>
          <w:ilvl w:val="0"/>
          <w:numId w:val="11"/>
        </w:numPr>
        <w:rPr>
          <w:b/>
        </w:rPr>
      </w:pPr>
      <w:r w:rsidRPr="00FA0683">
        <w:rPr>
          <w:b/>
        </w:rPr>
        <w:t>C</w:t>
      </w:r>
      <w:r w:rsidR="003214D4" w:rsidRPr="00FA0683">
        <w:rPr>
          <w:b/>
        </w:rPr>
        <w:t xml:space="preserve">ontinuous </w:t>
      </w:r>
      <w:r w:rsidRPr="00FA0683">
        <w:rPr>
          <w:b/>
        </w:rPr>
        <w:t>B</w:t>
      </w:r>
      <w:r w:rsidR="003214D4" w:rsidRPr="00FA0683">
        <w:rPr>
          <w:b/>
        </w:rPr>
        <w:t xml:space="preserve">ag </w:t>
      </w:r>
      <w:r w:rsidR="00983B0C" w:rsidRPr="00FA0683">
        <w:rPr>
          <w:b/>
        </w:rPr>
        <w:t>o</w:t>
      </w:r>
      <w:r w:rsidR="003214D4" w:rsidRPr="00FA0683">
        <w:rPr>
          <w:b/>
        </w:rPr>
        <w:t xml:space="preserve">f </w:t>
      </w:r>
      <w:r w:rsidRPr="00FA0683">
        <w:rPr>
          <w:b/>
        </w:rPr>
        <w:t>W</w:t>
      </w:r>
      <w:r w:rsidR="003214D4" w:rsidRPr="00FA0683">
        <w:rPr>
          <w:b/>
        </w:rPr>
        <w:t>ords</w:t>
      </w:r>
      <w:r w:rsidR="009A654B" w:rsidRPr="00FA0683">
        <w:rPr>
          <w:b/>
        </w:rPr>
        <w:t xml:space="preserve"> (CBOW)</w:t>
      </w:r>
    </w:p>
    <w:p w14:paraId="508F7506" w14:textId="778146C5" w:rsidR="003214D4" w:rsidRDefault="008D4E2F" w:rsidP="0005014D">
      <w:pPr>
        <w:spacing w:line="276" w:lineRule="auto"/>
      </w:pPr>
      <w:r>
        <w:t xml:space="preserve">This model predicts the target word using the context or surrounding words </w:t>
      </w:r>
      <w:r w:rsidR="00895E9F">
        <w:fldChar w:fldCharType="begin"/>
      </w:r>
      <w:r w:rsidR="00895E9F">
        <w:instrText xml:space="preserve"> ADDIN EN.CITE &lt;EndNote&gt;&lt;Cite&gt;&lt;Author&gt;Pilehvar&lt;/Author&gt;&lt;Year&gt;2020&lt;/Year&gt;&lt;RecNum&gt;157&lt;/RecNum&gt;&lt;DisplayText&gt;(Pilehvar and Camacho-Collados, 2020)&lt;/DisplayText&gt;&lt;record&gt;&lt;rec-number&gt;157&lt;/rec-number&gt;&lt;foreign-keys&gt;&lt;key app="EN" db-id="efw09vxs2vw0x2evaxmpt2xma2xax0s25200" timestamp="1649196680"&gt;157&lt;/key&gt;&lt;/foreign-keys&gt;&lt;ref-type name="Book"&gt;6&lt;/ref-type&gt;&lt;contributors&gt;&lt;authors&gt;&lt;author&gt;Mohammad Taher Pilehvar&lt;/author&gt;&lt;author&gt;Jose Camacho-Collados&lt;/author&gt;&lt;/authors&gt;&lt;/contributors&gt;&lt;titles&gt;&lt;title&gt;Embeddings in Natural Language Processing: Theory and Advances in Vector Representations of Meaning&lt;/title&gt;&lt;/titles&gt;&lt;pages&gt;1&lt;/pages&gt;&lt;dates&gt;&lt;year&gt;2020&lt;/year&gt;&lt;/dates&gt;&lt;publisher&gt;Morgan &amp;amp; Claypool&lt;/publisher&gt;&lt;urls&gt;&lt;related-urls&gt;&lt;url&gt;http://ieeexplore.ieee.org/document/9285228&lt;/url&gt;&lt;/related-urls&gt;&lt;/urls&gt;&lt;/record&gt;&lt;/Cite&gt;&lt;/EndNote&gt;</w:instrText>
      </w:r>
      <w:r w:rsidR="00895E9F">
        <w:fldChar w:fldCharType="separate"/>
      </w:r>
      <w:r w:rsidR="00895E9F">
        <w:rPr>
          <w:noProof/>
        </w:rPr>
        <w:t>(Pilehvar and Camacho-Collados, 2020)</w:t>
      </w:r>
      <w:r w:rsidR="00895E9F">
        <w:fldChar w:fldCharType="end"/>
      </w:r>
      <w:r>
        <w:t xml:space="preserve">. For example, using the sentence from section </w:t>
      </w:r>
      <w:r>
        <w:fldChar w:fldCharType="begin"/>
      </w:r>
      <w:r>
        <w:instrText xml:space="preserve"> REF _Ref100136910 \n \h </w:instrText>
      </w:r>
      <w:r w:rsidR="00EA4B95">
        <w:instrText xml:space="preserve"> \* MERGEFORMAT </w:instrText>
      </w:r>
      <w:r>
        <w:fldChar w:fldCharType="separate"/>
      </w:r>
      <w:r w:rsidR="00CB640D">
        <w:t>i</w:t>
      </w:r>
      <w:r>
        <w:fldChar w:fldCharType="end"/>
      </w:r>
      <w:r>
        <w:t>, the words ‘</w:t>
      </w:r>
      <w:r w:rsidRPr="008D4E2F">
        <w:rPr>
          <w:i/>
        </w:rPr>
        <w:t>one</w:t>
      </w:r>
      <w:r>
        <w:t>’ and ‘</w:t>
      </w:r>
      <w:r w:rsidRPr="008D4E2F">
        <w:rPr>
          <w:i/>
        </w:rPr>
        <w:t>encoding</w:t>
      </w:r>
      <w:r>
        <w:t>’ can be used to predict the word ‘</w:t>
      </w:r>
      <w:r w:rsidRPr="008D4E2F">
        <w:rPr>
          <w:i/>
        </w:rPr>
        <w:t>hot</w:t>
      </w:r>
      <w:r>
        <w:t>’. Firstly, one-hot encoding of the words ‘</w:t>
      </w:r>
      <w:r w:rsidRPr="008D4E2F">
        <w:rPr>
          <w:i/>
        </w:rPr>
        <w:t>one</w:t>
      </w:r>
      <w:r>
        <w:t>’ and ‘</w:t>
      </w:r>
      <w:r w:rsidRPr="008D4E2F">
        <w:rPr>
          <w:i/>
        </w:rPr>
        <w:t>encoding</w:t>
      </w:r>
      <w:r>
        <w:t xml:space="preserve">’ is done and then these are then fed as input into the neural network with some initial random weights. </w:t>
      </w:r>
      <w:r w:rsidRPr="008D4E2F">
        <w:t xml:space="preserve">It is passed to the </w:t>
      </w:r>
      <w:r w:rsidR="00051E8A" w:rsidRPr="008D4E2F">
        <w:t>SoftMax</w:t>
      </w:r>
      <w:r w:rsidRPr="008D4E2F">
        <w:t xml:space="preserve"> layer where</w:t>
      </w:r>
      <w:r>
        <w:t xml:space="preserve"> the target word is then predicted. This output is then compared with the actual expected ‘target’ word and the error is used to update the weights</w:t>
      </w:r>
      <w:r w:rsidR="009A654B">
        <w:t xml:space="preserve">. </w:t>
      </w:r>
      <w:r>
        <w:t>Back-propagation is done</w:t>
      </w:r>
      <w:r w:rsidR="00CB1D13">
        <w:t xml:space="preserve"> each time until the lowest error is obtained</w:t>
      </w:r>
      <w:r w:rsidR="009A654B">
        <w:t xml:space="preserve"> and the word with the least error will be the predicted output. </w:t>
      </w:r>
      <w:r w:rsidR="009A654B">
        <w:rPr>
          <w:highlight w:val="yellow"/>
        </w:rPr>
        <w:fldChar w:fldCharType="begin"/>
      </w:r>
      <w:r w:rsidR="009A654B">
        <w:instrText xml:space="preserve"> REF _Ref100143780 \h </w:instrText>
      </w:r>
      <w:r w:rsidR="00EA4B95">
        <w:rPr>
          <w:highlight w:val="yellow"/>
        </w:rPr>
        <w:instrText xml:space="preserve"> \* MERGEFORMAT </w:instrText>
      </w:r>
      <w:r w:rsidR="009A654B">
        <w:rPr>
          <w:highlight w:val="yellow"/>
        </w:rPr>
      </w:r>
      <w:r w:rsidR="009A654B">
        <w:rPr>
          <w:highlight w:val="yellow"/>
        </w:rPr>
        <w:fldChar w:fldCharType="separate"/>
      </w:r>
      <w:r w:rsidR="00CB640D">
        <w:t xml:space="preserve">Figure </w:t>
      </w:r>
      <w:r w:rsidR="00CB640D">
        <w:rPr>
          <w:noProof/>
        </w:rPr>
        <w:t>12</w:t>
      </w:r>
      <w:r w:rsidR="009A654B">
        <w:rPr>
          <w:highlight w:val="yellow"/>
        </w:rPr>
        <w:fldChar w:fldCharType="end"/>
      </w:r>
      <w:r>
        <w:t xml:space="preserve"> illustrates this process</w:t>
      </w:r>
      <w:r w:rsidR="004C4634">
        <w:t>.</w:t>
      </w:r>
      <w:r>
        <w:t xml:space="preserve"> </w:t>
      </w:r>
      <w:r w:rsidR="009A654B">
        <w:t xml:space="preserve">In comparison to Skip-Gram, CBOW </w:t>
      </w:r>
      <w:r>
        <w:t>is c</w:t>
      </w:r>
      <w:r w:rsidR="003214D4">
        <w:t>omputationally faster</w:t>
      </w:r>
      <w:r w:rsidR="009A654B">
        <w:t xml:space="preserve">. </w:t>
      </w:r>
    </w:p>
    <w:p w14:paraId="2A893F72" w14:textId="77777777" w:rsidR="009A654B" w:rsidRDefault="00983B0C" w:rsidP="0005014D">
      <w:pPr>
        <w:keepNext/>
        <w:spacing w:line="276" w:lineRule="auto"/>
        <w:jc w:val="center"/>
      </w:pPr>
      <w:r w:rsidRPr="00983B0C">
        <w:rPr>
          <w:noProof/>
        </w:rPr>
        <w:drawing>
          <wp:inline distT="0" distB="0" distL="0" distR="0" wp14:anchorId="1E208EB4" wp14:editId="620F4A35">
            <wp:extent cx="5768340" cy="3705860"/>
            <wp:effectExtent l="19050" t="19050" r="22860" b="279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8340" cy="3705860"/>
                    </a:xfrm>
                    <a:prstGeom prst="rect">
                      <a:avLst/>
                    </a:prstGeom>
                    <a:ln w="15875">
                      <a:solidFill>
                        <a:schemeClr val="tx1"/>
                      </a:solidFill>
                    </a:ln>
                  </pic:spPr>
                </pic:pic>
              </a:graphicData>
            </a:graphic>
          </wp:inline>
        </w:drawing>
      </w:r>
    </w:p>
    <w:p w14:paraId="6E53D134" w14:textId="294FC65F" w:rsidR="004C4634" w:rsidRDefault="009A654B" w:rsidP="0005014D">
      <w:pPr>
        <w:pStyle w:val="Caption"/>
        <w:spacing w:line="276" w:lineRule="auto"/>
      </w:pPr>
      <w:bookmarkStart w:id="72" w:name="_Ref100143780"/>
      <w:bookmarkStart w:id="73" w:name="_Toc102979713"/>
      <w:r>
        <w:t xml:space="preserve">Figure </w:t>
      </w:r>
      <w:r w:rsidR="00827C07">
        <w:fldChar w:fldCharType="begin"/>
      </w:r>
      <w:r w:rsidR="00827C07">
        <w:instrText xml:space="preserve"> SEQ Figure \* ARABIC </w:instrText>
      </w:r>
      <w:r w:rsidR="00827C07">
        <w:fldChar w:fldCharType="separate"/>
      </w:r>
      <w:r w:rsidR="00CB640D">
        <w:rPr>
          <w:noProof/>
        </w:rPr>
        <w:t>12</w:t>
      </w:r>
      <w:r w:rsidR="00827C07">
        <w:rPr>
          <w:noProof/>
        </w:rPr>
        <w:fldChar w:fldCharType="end"/>
      </w:r>
      <w:bookmarkEnd w:id="72"/>
      <w:r>
        <w:t>: Continous Bag of Words</w:t>
      </w:r>
      <w:bookmarkEnd w:id="73"/>
    </w:p>
    <w:p w14:paraId="208D9B19" w14:textId="77777777" w:rsidR="00023ED6" w:rsidRDefault="00023ED6" w:rsidP="0005014D">
      <w:pPr>
        <w:spacing w:line="276" w:lineRule="auto"/>
      </w:pPr>
    </w:p>
    <w:p w14:paraId="7383D470" w14:textId="06F629C1" w:rsidR="004968A2" w:rsidRPr="0092531E" w:rsidRDefault="003214D4" w:rsidP="00454592">
      <w:pPr>
        <w:pStyle w:val="ListParagraph"/>
        <w:numPr>
          <w:ilvl w:val="0"/>
          <w:numId w:val="11"/>
        </w:numPr>
        <w:rPr>
          <w:b/>
        </w:rPr>
      </w:pPr>
      <w:r w:rsidRPr="0092531E">
        <w:rPr>
          <w:b/>
        </w:rPr>
        <w:t>S</w:t>
      </w:r>
      <w:r w:rsidR="004968A2" w:rsidRPr="0092531E">
        <w:rPr>
          <w:b/>
        </w:rPr>
        <w:t>kip</w:t>
      </w:r>
      <w:r w:rsidRPr="0092531E">
        <w:rPr>
          <w:b/>
        </w:rPr>
        <w:t>-</w:t>
      </w:r>
      <w:r w:rsidR="004968A2" w:rsidRPr="0092531E">
        <w:rPr>
          <w:b/>
        </w:rPr>
        <w:t>gram</w:t>
      </w:r>
    </w:p>
    <w:p w14:paraId="2379BC08" w14:textId="1FB7235D" w:rsidR="004D2670" w:rsidRDefault="00CB1D13" w:rsidP="0005014D">
      <w:pPr>
        <w:spacing w:line="276" w:lineRule="auto"/>
      </w:pPr>
      <w:r>
        <w:t>It is used to predict the surrounding or context words from a given center word. It is sort of the opposite of the CBOW algorithm. The center word is the one that is passed to the hidden layer and</w:t>
      </w:r>
      <w:r w:rsidR="004D2670">
        <w:t xml:space="preserve"> then the </w:t>
      </w:r>
      <w:r w:rsidR="00051E8A">
        <w:t>SoftMax</w:t>
      </w:r>
      <w:r w:rsidR="004D2670">
        <w:t xml:space="preserve"> function is used</w:t>
      </w:r>
      <w:r>
        <w:t xml:space="preserve"> to find the probability of getting any of the words as </w:t>
      </w:r>
      <w:r>
        <w:lastRenderedPageBreak/>
        <w:t xml:space="preserve">outputs. The word that has the highest probability is the result. If, however, </w:t>
      </w:r>
      <w:r w:rsidR="004D2670">
        <w:t xml:space="preserve">errors are obtained between the predicted </w:t>
      </w:r>
      <w:r>
        <w:t>output</w:t>
      </w:r>
      <w:r w:rsidR="004D2670">
        <w:t>s and the target words</w:t>
      </w:r>
      <w:r>
        <w:t>, backpropagation is used to update the weights</w:t>
      </w:r>
      <w:r w:rsidR="004D2670">
        <w:t xml:space="preserve"> until the word with the highest probability is obtained</w:t>
      </w:r>
      <w:r>
        <w:t>. Skip-gram is better for predicting</w:t>
      </w:r>
      <w:r w:rsidR="003214D4">
        <w:t xml:space="preserve"> less frequent words but it is computationally slower</w:t>
      </w:r>
      <w:r>
        <w:t xml:space="preserve"> than CBOW. An illustration of the Skip-gram method is shown in </w:t>
      </w:r>
      <w:r w:rsidR="00983B0C">
        <w:rPr>
          <w:highlight w:val="yellow"/>
        </w:rPr>
        <w:fldChar w:fldCharType="begin"/>
      </w:r>
      <w:r w:rsidR="00983B0C">
        <w:instrText xml:space="preserve"> REF _Ref100149863 \h </w:instrText>
      </w:r>
      <w:r w:rsidR="00EA4B95">
        <w:rPr>
          <w:highlight w:val="yellow"/>
        </w:rPr>
        <w:instrText xml:space="preserve"> \* MERGEFORMAT </w:instrText>
      </w:r>
      <w:r w:rsidR="00983B0C">
        <w:rPr>
          <w:highlight w:val="yellow"/>
        </w:rPr>
      </w:r>
      <w:r w:rsidR="00983B0C">
        <w:rPr>
          <w:highlight w:val="yellow"/>
        </w:rPr>
        <w:fldChar w:fldCharType="separate"/>
      </w:r>
      <w:r w:rsidR="00CB640D">
        <w:t xml:space="preserve">Figure </w:t>
      </w:r>
      <w:r w:rsidR="00CB640D">
        <w:rPr>
          <w:noProof/>
        </w:rPr>
        <w:t>13</w:t>
      </w:r>
      <w:r w:rsidR="00983B0C">
        <w:rPr>
          <w:highlight w:val="yellow"/>
        </w:rPr>
        <w:fldChar w:fldCharType="end"/>
      </w:r>
      <w:r w:rsidR="00983B0C" w:rsidRPr="00983B0C">
        <w:t>.</w:t>
      </w:r>
      <w:r w:rsidR="004D2670">
        <w:t xml:space="preserve"> From the figure, it can be noted that the context words ‘</w:t>
      </w:r>
      <w:r w:rsidR="004D2670" w:rsidRPr="004D2670">
        <w:rPr>
          <w:i/>
        </w:rPr>
        <w:t>one</w:t>
      </w:r>
      <w:r w:rsidR="004D2670">
        <w:t>’ and ‘</w:t>
      </w:r>
      <w:r w:rsidR="004D2670" w:rsidRPr="004D2670">
        <w:rPr>
          <w:i/>
        </w:rPr>
        <w:t>encoding</w:t>
      </w:r>
      <w:r w:rsidR="004D2670">
        <w:t>’ are obtained from the center word ‘</w:t>
      </w:r>
      <w:r w:rsidR="004D2670" w:rsidRPr="004D2670">
        <w:rPr>
          <w:i/>
        </w:rPr>
        <w:t>hot</w:t>
      </w:r>
      <w:r w:rsidR="004D2670">
        <w:t>’.</w:t>
      </w:r>
    </w:p>
    <w:p w14:paraId="102F55C0" w14:textId="77777777" w:rsidR="00983B0C" w:rsidRDefault="00983B0C" w:rsidP="0005014D">
      <w:pPr>
        <w:spacing w:line="276" w:lineRule="auto"/>
      </w:pPr>
    </w:p>
    <w:p w14:paraId="02F96E3C" w14:textId="77777777" w:rsidR="00983B0C" w:rsidRDefault="00983B0C" w:rsidP="0005014D">
      <w:pPr>
        <w:keepNext/>
        <w:spacing w:line="276" w:lineRule="auto"/>
        <w:jc w:val="center"/>
      </w:pPr>
      <w:r w:rsidRPr="00983B0C">
        <w:rPr>
          <w:noProof/>
        </w:rPr>
        <w:drawing>
          <wp:inline distT="0" distB="0" distL="0" distR="0" wp14:anchorId="7F9EC3A5" wp14:editId="08C47C78">
            <wp:extent cx="5768340" cy="3436620"/>
            <wp:effectExtent l="19050" t="19050" r="22860"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340" cy="3436620"/>
                    </a:xfrm>
                    <a:prstGeom prst="rect">
                      <a:avLst/>
                    </a:prstGeom>
                    <a:ln w="15875">
                      <a:solidFill>
                        <a:schemeClr val="tx1"/>
                      </a:solidFill>
                    </a:ln>
                  </pic:spPr>
                </pic:pic>
              </a:graphicData>
            </a:graphic>
          </wp:inline>
        </w:drawing>
      </w:r>
    </w:p>
    <w:p w14:paraId="3606B237" w14:textId="37993E03" w:rsidR="005773EA" w:rsidRDefault="00983B0C" w:rsidP="0005014D">
      <w:pPr>
        <w:pStyle w:val="Caption"/>
        <w:spacing w:line="276" w:lineRule="auto"/>
      </w:pPr>
      <w:bookmarkStart w:id="74" w:name="_Ref100149863"/>
      <w:bookmarkStart w:id="75" w:name="_Toc102979714"/>
      <w:r>
        <w:t xml:space="preserve">Figure </w:t>
      </w:r>
      <w:r w:rsidR="00827C07">
        <w:fldChar w:fldCharType="begin"/>
      </w:r>
      <w:r w:rsidR="00827C07">
        <w:instrText xml:space="preserve"> SEQ Figure \* ARABIC </w:instrText>
      </w:r>
      <w:r w:rsidR="00827C07">
        <w:fldChar w:fldCharType="separate"/>
      </w:r>
      <w:r w:rsidR="00CB640D">
        <w:rPr>
          <w:noProof/>
        </w:rPr>
        <w:t>13</w:t>
      </w:r>
      <w:r w:rsidR="00827C07">
        <w:rPr>
          <w:noProof/>
        </w:rPr>
        <w:fldChar w:fldCharType="end"/>
      </w:r>
      <w:bookmarkEnd w:id="74"/>
      <w:r>
        <w:t>: Skip-Gram Method</w:t>
      </w:r>
      <w:bookmarkEnd w:id="75"/>
    </w:p>
    <w:p w14:paraId="39EFA739" w14:textId="77777777" w:rsidR="004D2670" w:rsidRPr="004D2670" w:rsidRDefault="004D2670" w:rsidP="0005014D">
      <w:pPr>
        <w:spacing w:line="276" w:lineRule="auto"/>
      </w:pPr>
    </w:p>
    <w:p w14:paraId="39EF0BE0" w14:textId="77777777" w:rsidR="00AF4F54" w:rsidRDefault="00AF4F54" w:rsidP="0005014D">
      <w:pPr>
        <w:pStyle w:val="Heading2"/>
        <w:spacing w:line="276" w:lineRule="auto"/>
      </w:pPr>
      <w:bookmarkStart w:id="76" w:name="_Ref101223812"/>
      <w:bookmarkStart w:id="77" w:name="_Toc102979655"/>
      <w:r>
        <w:t>Dialogflow</w:t>
      </w:r>
      <w:bookmarkEnd w:id="76"/>
      <w:bookmarkEnd w:id="77"/>
    </w:p>
    <w:p w14:paraId="22A765DF" w14:textId="77777777" w:rsidR="00F859E6" w:rsidRDefault="00F859E6" w:rsidP="00F859E6">
      <w:pPr>
        <w:spacing w:line="276" w:lineRule="auto"/>
      </w:pPr>
      <w:r>
        <w:t>As people increasingly spend most of their time on messaging platforms, chatbots are now being developed and integrated on these platforms to reach these people. This has therefore led to an increase in chatbot development platforms such as Google’s Dialogflow, IBM Watson Assistant Framework, Microsoft Bot Framework, Facebook’s Wit.ai, Amazon’s Lex Framework and RASA, among others. All these platforms have their strengths and weaknesses and the selection of which platform to use depends on whether the platform has the features required to fulfill the purpose of the chatbot and also the pricing of the platform versus the expected number of users of the chatbot per month. Another issue to consider is whether the platform allows direct integrations with other platforms e.g. messaging platforms. In addition to this, one should also consider the programming language supported by the platform i.e. whether the developer knows the language. Finally, some platforms are limited in terms of the languages they support.</w:t>
      </w:r>
    </w:p>
    <w:p w14:paraId="0AFBD928" w14:textId="77777777" w:rsidR="00F859E6" w:rsidRDefault="00F859E6" w:rsidP="00F859E6">
      <w:pPr>
        <w:spacing w:line="276" w:lineRule="auto"/>
      </w:pPr>
      <w:r>
        <w:lastRenderedPageBreak/>
        <w:t xml:space="preserve">Some reasons for the use of Dialogflow include, according to </w:t>
      </w:r>
      <w:r>
        <w:fldChar w:fldCharType="begin"/>
      </w:r>
      <w:r>
        <w:instrText xml:space="preserve"> ADDIN EN.CITE &lt;EndNote&gt;&lt;Cite AuthorYear="1"&gt;&lt;Author&gt;Shukla&lt;/Author&gt;&lt;Year&gt;2019&lt;/Year&gt;&lt;RecNum&gt;164&lt;/RecNum&gt;&lt;DisplayText&gt;Shukla (2019)&lt;/DisplayText&gt;&lt;record&gt;&lt;rec-number&gt;164&lt;/rec-number&gt;&lt;foreign-keys&gt;&lt;key app="EN" db-id="efw09vxs2vw0x2evaxmpt2xma2xax0s25200" timestamp="1649330827"&gt;164&lt;/key&gt;&lt;/foreign-keys&gt;&lt;ref-type name="Web Page"&gt;12&lt;/ref-type&gt;&lt;contributors&gt;&lt;authors&gt;&lt;author&gt;Siddharth  Shukla&lt;/author&gt;&lt;/authors&gt;&lt;/contributors&gt;&lt;titles&gt;&lt;title&gt;Shukla (2019) Introduction to Dialogflow&lt;/title&gt;&lt;/titles&gt;&lt;volume&gt;2022&lt;/volume&gt;&lt;number&gt;7 April 2022&lt;/number&gt;&lt;dates&gt;&lt;year&gt;2019&lt;/year&gt;&lt;pub-dates&gt;&lt;date&gt;14 March 2019&lt;/date&gt;&lt;/pub-dates&gt;&lt;/dates&gt;&lt;pub-location&gt;Medium.com&lt;/pub-location&gt;&lt;urls&gt;&lt;related-urls&gt;&lt;url&gt;https://medium.com/@sid8491/introduction-to-dialogflow-da6b9cf953b9&lt;/url&gt;&lt;/related-urls&gt;&lt;/urls&gt;&lt;custom1&gt;2022&lt;/custom1&gt;&lt;custom2&gt;7 April &lt;/custom2&gt;&lt;/record&gt;&lt;/Cite&gt;&lt;/EndNote&gt;</w:instrText>
      </w:r>
      <w:r>
        <w:fldChar w:fldCharType="separate"/>
      </w:r>
      <w:r>
        <w:rPr>
          <w:noProof/>
        </w:rPr>
        <w:t>Shukla (2019)</w:t>
      </w:r>
      <w:r>
        <w:fldChar w:fldCharType="end"/>
      </w:r>
      <w:r>
        <w:t xml:space="preserve">, that it has better ML capabilities compared to others. It allows for integration with other platforms like Facebook Messenger, Twitter and Line among others and it can be developed for use by millions of users since it runs on the Google infrastructure. </w:t>
      </w:r>
      <w:r w:rsidR="00A204B9">
        <w:t>Also</w:t>
      </w:r>
      <w:r>
        <w:t>, Dialogflow supports more than twenty languages which adds the advantage of possible use in various locations in the world.</w:t>
      </w:r>
    </w:p>
    <w:p w14:paraId="7AC68F65" w14:textId="77777777" w:rsidR="0044070A" w:rsidRDefault="0044070A" w:rsidP="0005014D">
      <w:pPr>
        <w:spacing w:line="276" w:lineRule="auto"/>
        <w:rPr>
          <w:rFonts w:cs="Times New Roman"/>
          <w:color w:val="000000"/>
          <w:szCs w:val="20"/>
        </w:rPr>
      </w:pPr>
      <w:r w:rsidRPr="00083EA1">
        <w:rPr>
          <w:rFonts w:cs="Times New Roman"/>
          <w:color w:val="000000"/>
          <w:szCs w:val="24"/>
        </w:rPr>
        <w:t xml:space="preserve">Dialogflow is an AI platform </w:t>
      </w:r>
      <w:r>
        <w:rPr>
          <w:rFonts w:cs="Times New Roman"/>
          <w:color w:val="000000"/>
          <w:szCs w:val="24"/>
        </w:rPr>
        <w:t>used for developing conversational applications. It does this by</w:t>
      </w:r>
      <w:r w:rsidRPr="00083EA1">
        <w:rPr>
          <w:rFonts w:cs="Times New Roman"/>
          <w:color w:val="000000"/>
          <w:szCs w:val="24"/>
        </w:rPr>
        <w:t xml:space="preserve"> </w:t>
      </w:r>
      <w:r>
        <w:rPr>
          <w:rFonts w:cs="Times New Roman"/>
          <w:color w:val="000000"/>
          <w:szCs w:val="24"/>
        </w:rPr>
        <w:t>understanding</w:t>
      </w:r>
      <w:r w:rsidRPr="00083EA1">
        <w:rPr>
          <w:rFonts w:cs="Times New Roman"/>
          <w:color w:val="000000"/>
          <w:szCs w:val="24"/>
        </w:rPr>
        <w:t xml:space="preserve"> natural language</w:t>
      </w:r>
      <w:r>
        <w:rPr>
          <w:rFonts w:cs="Times New Roman"/>
          <w:color w:val="000000"/>
          <w:szCs w:val="24"/>
        </w:rPr>
        <w:t xml:space="preserve"> using NLP and uses Machine Learning (ML) algorithms to train different phrases so that when the user inputs a question it can be matched to an intent to generate a response. </w:t>
      </w:r>
      <w:r w:rsidRPr="00083EA1">
        <w:rPr>
          <w:rFonts w:cs="Times New Roman"/>
          <w:color w:val="000000"/>
          <w:szCs w:val="24"/>
        </w:rPr>
        <w:t xml:space="preserve">It can analyze both text and oral inputs from users and likewise respond via text or speech </w:t>
      </w:r>
      <w:r w:rsidRPr="00083EA1">
        <w:rPr>
          <w:rFonts w:cs="Times New Roman"/>
          <w:color w:val="000000"/>
          <w:szCs w:val="24"/>
        </w:rPr>
        <w:fldChar w:fldCharType="begin"/>
      </w:r>
      <w:r w:rsidR="0005014D">
        <w:rPr>
          <w:rFonts w:cs="Times New Roman"/>
          <w:color w:val="000000"/>
          <w:szCs w:val="24"/>
        </w:rPr>
        <w:instrText xml:space="preserve"> ADDIN EN.CITE &lt;EndNote&gt;&lt;Cite&gt;&lt;Author&gt;Google&lt;/Author&gt;&lt;Year&gt;2021&lt;/Year&gt;&lt;RecNum&gt;127&lt;/RecNum&gt;&lt;Suffix&gt;`, Oct 25&lt;/Suffix&gt;&lt;DisplayText&gt;(Google, 2021, Oct 25)&lt;/DisplayText&gt;&lt;record&gt;&lt;rec-number&gt;127&lt;/rec-number&gt;&lt;foreign-keys&gt;&lt;key app="EN" db-id="efw09vxs2vw0x2evaxmpt2xma2xax0s25200" timestamp="1635124562"&gt;127&lt;/key&gt;&lt;/foreign-keys&gt;&lt;ref-type name="Web Page"&gt;12&lt;/ref-type&gt;&lt;contributors&gt;&lt;authors&gt;&lt;author&gt;Google &lt;/author&gt;&lt;/authors&gt;&lt;/contributors&gt;&lt;titles&gt;&lt;title&gt;Google (2021) Dialogflow Documentation&lt;/title&gt;&lt;/titles&gt;&lt;volume&gt;2021&lt;/volume&gt;&lt;number&gt;25 October&lt;/number&gt;&lt;dates&gt;&lt;year&gt;2021&lt;/year&gt;&lt;/dates&gt;&lt;urls&gt;&lt;related-urls&gt;&lt;url&gt;https://cloud.google.com/dialogflow/docs&lt;/url&gt;&lt;/related-urls&gt;&lt;/urls&gt;&lt;access-date&gt;25 Oct 2021&lt;/access-date&gt;&lt;/record&gt;&lt;/Cite&gt;&lt;/EndNote&gt;</w:instrText>
      </w:r>
      <w:r w:rsidRPr="00083EA1">
        <w:rPr>
          <w:rFonts w:cs="Times New Roman"/>
          <w:color w:val="000000"/>
          <w:szCs w:val="24"/>
        </w:rPr>
        <w:fldChar w:fldCharType="separate"/>
      </w:r>
      <w:r w:rsidRPr="00083EA1">
        <w:rPr>
          <w:rFonts w:cs="Times New Roman"/>
          <w:noProof/>
          <w:color w:val="000000"/>
          <w:szCs w:val="24"/>
        </w:rPr>
        <w:t>(Google, 2021, Oct 25)</w:t>
      </w:r>
      <w:r w:rsidRPr="00083EA1">
        <w:rPr>
          <w:rFonts w:cs="Times New Roman"/>
          <w:color w:val="000000"/>
          <w:szCs w:val="24"/>
        </w:rPr>
        <w:fldChar w:fldCharType="end"/>
      </w:r>
      <w:r w:rsidRPr="00083EA1">
        <w:rPr>
          <w:rFonts w:cs="Times New Roman"/>
          <w:color w:val="000000"/>
          <w:szCs w:val="24"/>
        </w:rPr>
        <w:t xml:space="preserve">. </w:t>
      </w:r>
      <w:r>
        <w:rPr>
          <w:rFonts w:cs="Times New Roman"/>
          <w:color w:val="000000"/>
          <w:szCs w:val="24"/>
        </w:rPr>
        <w:t xml:space="preserve">What happens is that the user’s question (query text) is matched to an intent that triggers particular actions at the backend. The output is a JavaScript Object Notation (JSON) file. </w:t>
      </w:r>
    </w:p>
    <w:p w14:paraId="2E781AEA" w14:textId="05DA4581" w:rsidR="0044070A" w:rsidRPr="0044070A" w:rsidRDefault="00F859E6" w:rsidP="0005014D">
      <w:pPr>
        <w:spacing w:line="276" w:lineRule="auto"/>
      </w:pPr>
      <w:r>
        <w:rPr>
          <w:rFonts w:cs="Times New Roman"/>
          <w:color w:val="000000"/>
          <w:szCs w:val="20"/>
        </w:rPr>
        <w:t>There are</w:t>
      </w:r>
      <w:r w:rsidR="0044070A">
        <w:rPr>
          <w:rFonts w:cs="Times New Roman"/>
          <w:color w:val="000000"/>
          <w:szCs w:val="20"/>
        </w:rPr>
        <w:t xml:space="preserve"> a</w:t>
      </w:r>
      <w:r w:rsidR="0044070A" w:rsidRPr="00083EA1">
        <w:rPr>
          <w:rFonts w:cs="Times New Roman"/>
          <w:color w:val="000000"/>
          <w:szCs w:val="20"/>
        </w:rPr>
        <w:t xml:space="preserve"> few key terms </w:t>
      </w:r>
      <w:r w:rsidR="0044070A">
        <w:rPr>
          <w:rFonts w:cs="Times New Roman"/>
          <w:color w:val="000000"/>
          <w:szCs w:val="20"/>
        </w:rPr>
        <w:t>used</w:t>
      </w:r>
      <w:r w:rsidR="0044070A" w:rsidRPr="00083EA1">
        <w:rPr>
          <w:rFonts w:cs="Times New Roman"/>
          <w:color w:val="000000"/>
          <w:szCs w:val="20"/>
        </w:rPr>
        <w:t xml:space="preserve"> in chatbot development</w:t>
      </w:r>
      <w:r>
        <w:rPr>
          <w:rFonts w:cs="Times New Roman"/>
          <w:color w:val="000000"/>
          <w:szCs w:val="20"/>
        </w:rPr>
        <w:t xml:space="preserve"> that one needs to know. To begin with, we have the word</w:t>
      </w:r>
      <w:r w:rsidR="0044070A">
        <w:rPr>
          <w:rFonts w:cs="Times New Roman"/>
          <w:color w:val="000000"/>
          <w:szCs w:val="20"/>
        </w:rPr>
        <w:t xml:space="preserve"> </w:t>
      </w:r>
      <w:r w:rsidR="0044070A" w:rsidRPr="0044070A">
        <w:rPr>
          <w:rFonts w:cs="Times New Roman"/>
          <w:i/>
          <w:color w:val="000000"/>
          <w:szCs w:val="20"/>
        </w:rPr>
        <w:t>intent</w:t>
      </w:r>
      <w:r w:rsidR="0044070A">
        <w:rPr>
          <w:rFonts w:cs="Times New Roman"/>
          <w:i/>
          <w:color w:val="000000"/>
          <w:szCs w:val="20"/>
        </w:rPr>
        <w:t xml:space="preserve"> </w:t>
      </w:r>
      <w:r w:rsidR="0044070A" w:rsidRPr="0044070A">
        <w:rPr>
          <w:rFonts w:cs="Times New Roman"/>
          <w:color w:val="000000"/>
          <w:szCs w:val="20"/>
        </w:rPr>
        <w:t>which is</w:t>
      </w:r>
      <w:r w:rsidR="0044070A">
        <w:rPr>
          <w:rFonts w:cs="Times New Roman"/>
          <w:color w:val="000000"/>
          <w:szCs w:val="20"/>
        </w:rPr>
        <w:t xml:space="preserve"> </w:t>
      </w:r>
      <w:r w:rsidR="0044070A" w:rsidRPr="00083EA1">
        <w:rPr>
          <w:rFonts w:cs="Times New Roman"/>
        </w:rPr>
        <w:t xml:space="preserve">the users’ aim or motive as they type (or speak), that is, what they wish to extract from the system. </w:t>
      </w:r>
      <w:r w:rsidR="0044070A" w:rsidRPr="00083EA1">
        <w:rPr>
          <w:rFonts w:cs="Times New Roman"/>
          <w:lang w:val="en-US"/>
        </w:rPr>
        <w:t xml:space="preserve">Intents are critical components since the interaction between the user and the </w:t>
      </w:r>
      <w:r>
        <w:rPr>
          <w:rFonts w:cs="Times New Roman"/>
          <w:lang w:val="en-US"/>
        </w:rPr>
        <w:t>c</w:t>
      </w:r>
      <w:r w:rsidR="0044070A" w:rsidRPr="00083EA1">
        <w:rPr>
          <w:rFonts w:cs="Times New Roman"/>
          <w:lang w:val="en-US"/>
        </w:rPr>
        <w:t xml:space="preserve">hatbot is only successful when the </w:t>
      </w:r>
      <w:r w:rsidR="00102B5C">
        <w:rPr>
          <w:rFonts w:cs="Times New Roman"/>
          <w:lang w:val="en-US"/>
        </w:rPr>
        <w:t>c</w:t>
      </w:r>
      <w:r w:rsidR="0044070A" w:rsidRPr="00083EA1">
        <w:rPr>
          <w:rFonts w:cs="Times New Roman"/>
          <w:lang w:val="en-US"/>
        </w:rPr>
        <w:t xml:space="preserve">hatbot parses (analyzes/deconstructs/explains) the intent. Intent matching, also called intent classification, occurs when Dialogflow matches the user’s request to the best intent </w:t>
      </w:r>
      <w:r w:rsidR="0044070A" w:rsidRPr="00083EA1">
        <w:rPr>
          <w:rFonts w:cs="Times New Roman"/>
          <w:lang w:val="en-US"/>
        </w:rPr>
        <w:fldChar w:fldCharType="begin"/>
      </w:r>
      <w:r w:rsidR="0005014D">
        <w:rPr>
          <w:rFonts w:cs="Times New Roman"/>
          <w:lang w:val="en-US"/>
        </w:rPr>
        <w:instrText xml:space="preserve"> ADDIN EN.CITE &lt;EndNote&gt;&lt;Cite&gt;&lt;Author&gt;Google&lt;/Author&gt;&lt;Year&gt;2021&lt;/Year&gt;&lt;RecNum&gt;127&lt;/RecNum&gt;&lt;Suffix&gt;`, 25 Oct&lt;/Suffix&gt;&lt;DisplayText&gt;(Google, 2021, 25 Oct)&lt;/DisplayText&gt;&lt;record&gt;&lt;rec-number&gt;127&lt;/rec-number&gt;&lt;foreign-keys&gt;&lt;key app="EN" db-id="efw09vxs2vw0x2evaxmpt2xma2xax0s25200" timestamp="1635124562"&gt;127&lt;/key&gt;&lt;/foreign-keys&gt;&lt;ref-type name="Web Page"&gt;12&lt;/ref-type&gt;&lt;contributors&gt;&lt;authors&gt;&lt;author&gt;Google &lt;/author&gt;&lt;/authors&gt;&lt;/contributors&gt;&lt;titles&gt;&lt;title&gt;Google (2021) Dialogflow Documentation&lt;/title&gt;&lt;/titles&gt;&lt;volume&gt;2021&lt;/volume&gt;&lt;number&gt;25 October&lt;/number&gt;&lt;dates&gt;&lt;year&gt;2021&lt;/year&gt;&lt;/dates&gt;&lt;urls&gt;&lt;related-urls&gt;&lt;url&gt;https://cloud.google.com/dialogflow/docs&lt;/url&gt;&lt;/related-urls&gt;&lt;/urls&gt;&lt;access-date&gt;25 Oct 2021&lt;/access-date&gt;&lt;/record&gt;&lt;/Cite&gt;&lt;/EndNote&gt;</w:instrText>
      </w:r>
      <w:r w:rsidR="0044070A" w:rsidRPr="00083EA1">
        <w:rPr>
          <w:rFonts w:cs="Times New Roman"/>
          <w:lang w:val="en-US"/>
        </w:rPr>
        <w:fldChar w:fldCharType="separate"/>
      </w:r>
      <w:r w:rsidR="0044070A" w:rsidRPr="00083EA1">
        <w:rPr>
          <w:rFonts w:cs="Times New Roman"/>
          <w:noProof/>
          <w:lang w:val="en-US"/>
        </w:rPr>
        <w:t>(Google, 2021, 25 Oct)</w:t>
      </w:r>
      <w:r w:rsidR="0044070A" w:rsidRPr="00083EA1">
        <w:rPr>
          <w:rFonts w:cs="Times New Roman"/>
          <w:lang w:val="en-US"/>
        </w:rPr>
        <w:fldChar w:fldCharType="end"/>
      </w:r>
      <w:r w:rsidR="0044070A" w:rsidRPr="00083EA1">
        <w:rPr>
          <w:rFonts w:cs="Times New Roman"/>
          <w:lang w:val="en-US"/>
        </w:rPr>
        <w:t>.</w:t>
      </w:r>
      <w:r w:rsidR="0044070A">
        <w:t xml:space="preserve"> </w:t>
      </w:r>
      <w:r>
        <w:t>Another term</w:t>
      </w:r>
      <w:r w:rsidR="0044070A">
        <w:t xml:space="preserve"> we have </w:t>
      </w:r>
      <w:r>
        <w:t xml:space="preserve">is </w:t>
      </w:r>
      <w:r w:rsidR="0044070A" w:rsidRPr="0044070A">
        <w:rPr>
          <w:i/>
        </w:rPr>
        <w:t>c</w:t>
      </w:r>
      <w:r w:rsidR="0044070A" w:rsidRPr="0044070A">
        <w:rPr>
          <w:rFonts w:cs="Times New Roman"/>
          <w:i/>
        </w:rPr>
        <w:t>ontexts</w:t>
      </w:r>
      <w:r w:rsidR="0044070A">
        <w:rPr>
          <w:rFonts w:cs="Times New Roman"/>
        </w:rPr>
        <w:t xml:space="preserve"> </w:t>
      </w:r>
      <w:r>
        <w:rPr>
          <w:rFonts w:cs="Times New Roman"/>
        </w:rPr>
        <w:t>and these</w:t>
      </w:r>
      <w:r w:rsidR="0044070A">
        <w:rPr>
          <w:rFonts w:cs="Times New Roman"/>
        </w:rPr>
        <w:t xml:space="preserve"> </w:t>
      </w:r>
      <w:r w:rsidR="0044070A" w:rsidRPr="00083EA1">
        <w:rPr>
          <w:rFonts w:cs="Times New Roman"/>
        </w:rPr>
        <w:t xml:space="preserve">allow for a flow in the conversation by layering it </w:t>
      </w:r>
      <w:r w:rsidR="0044070A">
        <w:rPr>
          <w:rFonts w:cs="Times New Roman"/>
        </w:rPr>
        <w:t>en</w:t>
      </w:r>
      <w:r w:rsidR="0044070A" w:rsidRPr="00083EA1">
        <w:rPr>
          <w:rFonts w:cs="Times New Roman"/>
        </w:rPr>
        <w:t>sur</w:t>
      </w:r>
      <w:r w:rsidR="0044070A">
        <w:rPr>
          <w:rFonts w:cs="Times New Roman"/>
        </w:rPr>
        <w:t>ing</w:t>
      </w:r>
      <w:r w:rsidR="0044070A" w:rsidRPr="00083EA1">
        <w:rPr>
          <w:rFonts w:cs="Times New Roman"/>
        </w:rPr>
        <w:t xml:space="preserve"> that responses to current questions are linked to previous ones.</w:t>
      </w:r>
    </w:p>
    <w:p w14:paraId="50AD5B59" w14:textId="77777777" w:rsidR="001F7910" w:rsidRDefault="00F859E6" w:rsidP="0005014D">
      <w:pPr>
        <w:spacing w:line="276" w:lineRule="auto"/>
        <w:rPr>
          <w:rFonts w:cs="Times New Roman"/>
        </w:rPr>
      </w:pPr>
      <w:r>
        <w:rPr>
          <w:rFonts w:cs="Times New Roman"/>
        </w:rPr>
        <w:t xml:space="preserve">Further, </w:t>
      </w:r>
      <w:r w:rsidR="0044070A" w:rsidRPr="0044070A">
        <w:rPr>
          <w:rFonts w:cs="Times New Roman"/>
        </w:rPr>
        <w:t>we have</w:t>
      </w:r>
      <w:r w:rsidR="0044070A" w:rsidRPr="0044070A">
        <w:rPr>
          <w:rFonts w:cs="Times New Roman"/>
          <w:i/>
        </w:rPr>
        <w:t xml:space="preserve"> entities</w:t>
      </w:r>
      <w:r w:rsidR="0044070A" w:rsidRPr="00083EA1">
        <w:rPr>
          <w:rFonts w:cs="Times New Roman"/>
        </w:rPr>
        <w:t xml:space="preserve"> </w:t>
      </w:r>
      <w:r w:rsidR="0044070A">
        <w:rPr>
          <w:rFonts w:cs="Times New Roman"/>
        </w:rPr>
        <w:t xml:space="preserve">which </w:t>
      </w:r>
      <w:r w:rsidR="0044070A" w:rsidRPr="00083EA1">
        <w:rPr>
          <w:rFonts w:cs="Times New Roman"/>
        </w:rPr>
        <w:t>are keywords that may be</w:t>
      </w:r>
      <w:r w:rsidR="0044070A">
        <w:rPr>
          <w:rFonts w:cs="Times New Roman"/>
        </w:rPr>
        <w:t xml:space="preserve"> </w:t>
      </w:r>
      <w:r>
        <w:rPr>
          <w:rFonts w:cs="Times New Roman"/>
        </w:rPr>
        <w:t>grouped</w:t>
      </w:r>
      <w:r w:rsidR="0044070A" w:rsidRPr="00083EA1">
        <w:rPr>
          <w:rFonts w:cs="Times New Roman"/>
        </w:rPr>
        <w:t xml:space="preserve"> according to their purpose </w:t>
      </w:r>
      <w:r w:rsidR="0044070A" w:rsidRPr="00083EA1">
        <w:rPr>
          <w:rFonts w:cs="Times New Roman"/>
        </w:rPr>
        <w:fldChar w:fldCharType="begin"/>
      </w:r>
      <w:r w:rsidR="0044070A" w:rsidRPr="00083EA1">
        <w:rPr>
          <w:rFonts w:cs="Times New Roman"/>
        </w:rPr>
        <w:instrText xml:space="preserve"> ADDIN EN.CITE &lt;EndNote&gt;&lt;Cite&gt;&lt;Author&gt;Reyes&lt;/Author&gt;&lt;Year&gt;2019&lt;/Year&gt;&lt;RecNum&gt;92&lt;/RecNum&gt;&lt;DisplayText&gt;(Reyes, et al., 2019)&lt;/DisplayText&gt;&lt;record&gt;&lt;rec-number&gt;92&lt;/rec-number&gt;&lt;foreign-keys&gt;&lt;key app="EN" db-id="efw09vxs2vw0x2evaxmpt2xma2xax0s25200" timestamp="1634225619"&gt;92&lt;/key&gt;&lt;/foreign-keys&gt;&lt;ref-type name="Book Section"&gt;5&lt;/ref-type&gt;&lt;contributors&gt;&lt;authors&gt;&lt;author&gt;Reyes, Roberto&lt;/author&gt;&lt;author&gt;Garza, David&lt;/author&gt;&lt;author&gt;Garrido, Leonardo&lt;/author&gt;&lt;author&gt;De la Cueva, Víctor&lt;/author&gt;&lt;author&gt;Ramirez, Jorge&lt;/author&gt;&lt;/authors&gt;&lt;/contributors&gt;&lt;titles&gt;&lt;title&gt;Methodology for the Implementation of Virtual Assistants for Education Using Google Dialogflow&lt;/title&gt;&lt;secondary-title&gt;Advances in Soft Computing&lt;/secondary-title&gt;&lt;tertiary-title&gt;Lecture Notes in Computer Science&lt;/tertiary-title&gt;&lt;/titles&gt;&lt;pages&gt;440-451&lt;/pages&gt;&lt;section&gt;Chapter 35&lt;/section&gt;&lt;dates&gt;&lt;year&gt;2019&lt;/year&gt;&lt;/dates&gt;&lt;isbn&gt;978-3-030-33748-3&amp;#xD;978-3-030-33749-0&lt;/isbn&gt;&lt;urls&gt;&lt;/urls&gt;&lt;electronic-resource-num&gt;10.1007/978-3-030-33749-0_35&lt;/electronic-resource-num&gt;&lt;/record&gt;&lt;/Cite&gt;&lt;/EndNote&gt;</w:instrText>
      </w:r>
      <w:r w:rsidR="0044070A" w:rsidRPr="00083EA1">
        <w:rPr>
          <w:rFonts w:cs="Times New Roman"/>
        </w:rPr>
        <w:fldChar w:fldCharType="separate"/>
      </w:r>
      <w:r w:rsidR="0044070A" w:rsidRPr="00083EA1">
        <w:rPr>
          <w:rFonts w:cs="Times New Roman"/>
          <w:noProof/>
        </w:rPr>
        <w:t>(Reyes, et al., 2019)</w:t>
      </w:r>
      <w:r w:rsidR="0044070A" w:rsidRPr="00083EA1">
        <w:rPr>
          <w:rFonts w:cs="Times New Roman"/>
        </w:rPr>
        <w:fldChar w:fldCharType="end"/>
      </w:r>
      <w:r w:rsidR="0044070A" w:rsidRPr="00083EA1">
        <w:rPr>
          <w:rFonts w:cs="Times New Roman"/>
        </w:rPr>
        <w:t xml:space="preserve">. The entity type </w:t>
      </w:r>
      <w:r w:rsidR="0044070A">
        <w:rPr>
          <w:rFonts w:cs="Times New Roman"/>
        </w:rPr>
        <w:t xml:space="preserve">can be customized or predefined system entities such as date, name, </w:t>
      </w:r>
      <w:r w:rsidR="001F7910">
        <w:rPr>
          <w:rFonts w:cs="Times New Roman"/>
        </w:rPr>
        <w:t xml:space="preserve">and </w:t>
      </w:r>
      <w:r w:rsidR="0044070A">
        <w:rPr>
          <w:rFonts w:cs="Times New Roman"/>
        </w:rPr>
        <w:t>address may be used</w:t>
      </w:r>
      <w:r w:rsidR="0044070A" w:rsidRPr="00083EA1">
        <w:rPr>
          <w:rFonts w:cs="Times New Roman"/>
        </w:rPr>
        <w:t xml:space="preserve">. Each entity must have a list of possible values and alternative words or expressions that users could input </w:t>
      </w:r>
      <w:r w:rsidR="0044070A" w:rsidRPr="00083EA1">
        <w:rPr>
          <w:rFonts w:cs="Times New Roman"/>
        </w:rPr>
        <w:fldChar w:fldCharType="begin"/>
      </w:r>
      <w:r w:rsidR="0044070A" w:rsidRPr="00083EA1">
        <w:rPr>
          <w:rFonts w:cs="Times New Roman"/>
        </w:rPr>
        <w:instrText xml:space="preserve"> ADDIN EN.CITE &lt;EndNote&gt;&lt;Cite&gt;&lt;Author&gt;Ranavare&lt;/Author&gt;&lt;Year&gt;2020&lt;/Year&gt;&lt;RecNum&gt;94&lt;/RecNum&gt;&lt;DisplayText&gt;(Ranavare and Kamath, 2020)&lt;/DisplayText&gt;&lt;record&gt;&lt;rec-number&gt;94&lt;/rec-number&gt;&lt;foreign-keys&gt;&lt;key app="EN" db-id="efw09vxs2vw0x2evaxmpt2xma2xax0s25200" timestamp="1634496407"&gt;94&lt;/key&gt;&lt;/foreign-keys&gt;&lt;ref-type name="Journal Article"&gt;17&lt;/ref-type&gt;&lt;contributors&gt;&lt;authors&gt;&lt;author&gt; S.S. Ranavare&lt;/author&gt;&lt;author&gt; R.S. Kamath&lt;/author&gt;&lt;/authors&gt;&lt;/contributors&gt;&lt;titles&gt;&lt;title&gt;Artificial Intelligence based Chatbot for Placement Activity at College Using DialogFlow&lt;/title&gt;&lt;secondary-title&gt;Our Heritage&lt;/secondary-title&gt;&lt;/titles&gt;&lt;periodical&gt;&lt;full-title&gt;Our Heritage&lt;/full-title&gt;&lt;/periodical&gt;&lt;pages&gt;4806-4814&lt;/pages&gt;&lt;volume&gt;Vol 68&lt;/volume&gt;&lt;number&gt;Issue 30&lt;/number&gt;&lt;section&gt;4806&lt;/section&gt;&lt;dates&gt;&lt;year&gt;2020&lt;/year&gt;&lt;pub-dates&gt;&lt;date&gt;30-February-2020&lt;/date&gt;&lt;/pub-dates&gt;&lt;/dates&gt;&lt;isbn&gt;ISSN: 0474-9030&lt;/isbn&gt;&lt;work-type&gt;Journal&lt;/work-type&gt;&lt;urls&gt;&lt;/urls&gt;&lt;/record&gt;&lt;/Cite&gt;&lt;/EndNote&gt;</w:instrText>
      </w:r>
      <w:r w:rsidR="0044070A" w:rsidRPr="00083EA1">
        <w:rPr>
          <w:rFonts w:cs="Times New Roman"/>
        </w:rPr>
        <w:fldChar w:fldCharType="separate"/>
      </w:r>
      <w:r w:rsidR="0044070A" w:rsidRPr="00083EA1">
        <w:rPr>
          <w:rFonts w:cs="Times New Roman"/>
          <w:noProof/>
        </w:rPr>
        <w:t>(Ranavare and Kamath, 2020)</w:t>
      </w:r>
      <w:r w:rsidR="0044070A" w:rsidRPr="00083EA1">
        <w:rPr>
          <w:rFonts w:cs="Times New Roman"/>
        </w:rPr>
        <w:fldChar w:fldCharType="end"/>
      </w:r>
      <w:r w:rsidR="0044070A" w:rsidRPr="00083EA1">
        <w:rPr>
          <w:rFonts w:cs="Times New Roman"/>
        </w:rPr>
        <w:t xml:space="preserve">. </w:t>
      </w:r>
      <w:r w:rsidR="0044070A">
        <w:rPr>
          <w:rFonts w:cs="Times New Roman"/>
        </w:rPr>
        <w:t xml:space="preserve">Again we have </w:t>
      </w:r>
      <w:r w:rsidR="0044070A" w:rsidRPr="0044070A">
        <w:rPr>
          <w:rFonts w:cs="Times New Roman"/>
          <w:i/>
        </w:rPr>
        <w:t>training phrases</w:t>
      </w:r>
      <w:r w:rsidR="0044070A">
        <w:rPr>
          <w:rFonts w:cs="Times New Roman"/>
        </w:rPr>
        <w:t xml:space="preserve"> </w:t>
      </w:r>
      <w:r w:rsidR="0044070A" w:rsidRPr="0044070A">
        <w:rPr>
          <w:rFonts w:cs="Times New Roman"/>
        </w:rPr>
        <w:t>are</w:t>
      </w:r>
      <w:r w:rsidR="0044070A" w:rsidRPr="00083EA1">
        <w:rPr>
          <w:rFonts w:cs="Times New Roman"/>
        </w:rPr>
        <w:t xml:space="preserve"> phrases or sentences of what users may typically say. A number of these phrases are defined per intent and these are then trained through machine learning so that if a user’s request is similar to these then there’s intent matching </w:t>
      </w:r>
      <w:r w:rsidR="0044070A" w:rsidRPr="00083EA1">
        <w:rPr>
          <w:rFonts w:cs="Times New Roman"/>
        </w:rPr>
        <w:fldChar w:fldCharType="begin"/>
      </w:r>
      <w:r w:rsidR="0005014D">
        <w:rPr>
          <w:rFonts w:cs="Times New Roman"/>
        </w:rPr>
        <w:instrText xml:space="preserve"> ADDIN EN.CITE &lt;EndNote&gt;&lt;Cite&gt;&lt;Author&gt;Google&lt;/Author&gt;&lt;Year&gt;2021&lt;/Year&gt;&lt;RecNum&gt;127&lt;/RecNum&gt;&lt;Suffix&gt;`, 25 Oct&lt;/Suffix&gt;&lt;DisplayText&gt;(Google, 2021, 25 Oct)&lt;/DisplayText&gt;&lt;record&gt;&lt;rec-number&gt;127&lt;/rec-number&gt;&lt;foreign-keys&gt;&lt;key app="EN" db-id="efw09vxs2vw0x2evaxmpt2xma2xax0s25200" timestamp="1635124562"&gt;127&lt;/key&gt;&lt;/foreign-keys&gt;&lt;ref-type name="Web Page"&gt;12&lt;/ref-type&gt;&lt;contributors&gt;&lt;authors&gt;&lt;author&gt;Google &lt;/author&gt;&lt;/authors&gt;&lt;/contributors&gt;&lt;titles&gt;&lt;title&gt;Google (2021) Dialogflow Documentation&lt;/title&gt;&lt;/titles&gt;&lt;volume&gt;2021&lt;/volume&gt;&lt;number&gt;25 October&lt;/number&gt;&lt;dates&gt;&lt;year&gt;2021&lt;/year&gt;&lt;/dates&gt;&lt;urls&gt;&lt;related-urls&gt;&lt;url&gt;https://cloud.google.com/dialogflow/docs&lt;/url&gt;&lt;/related-urls&gt;&lt;/urls&gt;&lt;access-date&gt;25 Oct 2021&lt;/access-date&gt;&lt;/record&gt;&lt;/Cite&gt;&lt;/EndNote&gt;</w:instrText>
      </w:r>
      <w:r w:rsidR="0044070A" w:rsidRPr="00083EA1">
        <w:rPr>
          <w:rFonts w:cs="Times New Roman"/>
        </w:rPr>
        <w:fldChar w:fldCharType="separate"/>
      </w:r>
      <w:r w:rsidR="0044070A" w:rsidRPr="00083EA1">
        <w:rPr>
          <w:rFonts w:cs="Times New Roman"/>
          <w:noProof/>
        </w:rPr>
        <w:t>(Google, 2021, 25 Oct)</w:t>
      </w:r>
      <w:r w:rsidR="0044070A" w:rsidRPr="00083EA1">
        <w:rPr>
          <w:rFonts w:cs="Times New Roman"/>
        </w:rPr>
        <w:fldChar w:fldCharType="end"/>
      </w:r>
      <w:r w:rsidR="0044070A" w:rsidRPr="00083EA1">
        <w:rPr>
          <w:rFonts w:cs="Times New Roman"/>
        </w:rPr>
        <w:t xml:space="preserve">. </w:t>
      </w:r>
      <w:r w:rsidR="0044070A">
        <w:rPr>
          <w:rFonts w:cs="Times New Roman"/>
        </w:rPr>
        <w:t xml:space="preserve">The greater the number of training phrases, the better the ML model and the better the intent matching and response. </w:t>
      </w:r>
    </w:p>
    <w:p w14:paraId="25964518" w14:textId="77777777" w:rsidR="0044070A" w:rsidRPr="00083EA1" w:rsidRDefault="00F859E6" w:rsidP="0005014D">
      <w:pPr>
        <w:spacing w:line="276" w:lineRule="auto"/>
        <w:rPr>
          <w:rFonts w:cs="Times New Roman"/>
          <w:color w:val="000000"/>
          <w:szCs w:val="20"/>
        </w:rPr>
      </w:pPr>
      <w:r>
        <w:rPr>
          <w:rFonts w:cs="Times New Roman"/>
          <w:color w:val="000000"/>
          <w:szCs w:val="20"/>
        </w:rPr>
        <w:t>Moreover</w:t>
      </w:r>
      <w:r w:rsidR="001F7910" w:rsidRPr="001F7910">
        <w:rPr>
          <w:rFonts w:cs="Times New Roman"/>
          <w:color w:val="000000"/>
          <w:szCs w:val="20"/>
        </w:rPr>
        <w:t>, we have what is called</w:t>
      </w:r>
      <w:r w:rsidR="001F7910">
        <w:rPr>
          <w:rFonts w:cs="Times New Roman"/>
          <w:i/>
          <w:color w:val="000000"/>
          <w:szCs w:val="20"/>
        </w:rPr>
        <w:t xml:space="preserve"> fulfillment</w:t>
      </w:r>
      <w:r w:rsidR="001F7910">
        <w:rPr>
          <w:rFonts w:cs="Times New Roman"/>
          <w:b/>
          <w:bCs/>
          <w:color w:val="000000"/>
          <w:szCs w:val="20"/>
          <w:lang w:val="en-US"/>
        </w:rPr>
        <w:t xml:space="preserve"> </w:t>
      </w:r>
      <w:r w:rsidR="001F7910" w:rsidRPr="001F7910">
        <w:rPr>
          <w:rFonts w:cs="Times New Roman"/>
          <w:bCs/>
          <w:color w:val="000000"/>
          <w:szCs w:val="20"/>
          <w:lang w:val="en-US"/>
        </w:rPr>
        <w:t>which is</w:t>
      </w:r>
      <w:r w:rsidR="001F7910">
        <w:rPr>
          <w:rFonts w:cs="Times New Roman"/>
          <w:b/>
          <w:bCs/>
          <w:color w:val="000000"/>
          <w:szCs w:val="20"/>
          <w:lang w:val="en-US"/>
        </w:rPr>
        <w:t xml:space="preserve"> </w:t>
      </w:r>
      <w:r w:rsidR="0044070A" w:rsidRPr="00083EA1">
        <w:rPr>
          <w:rFonts w:cs="Times New Roman"/>
          <w:color w:val="000000"/>
          <w:szCs w:val="20"/>
          <w:lang w:val="en-US"/>
        </w:rPr>
        <w:t>the code used to communicate with the ‘backend’, transferring information to and from the business logic. The business logic defines the ways and methods through which documents or data are passed or accessed or updated.</w:t>
      </w:r>
      <w:r w:rsidR="0044070A" w:rsidRPr="00083EA1">
        <w:rPr>
          <w:rFonts w:cs="Times New Roman"/>
          <w:color w:val="000000"/>
          <w:szCs w:val="20"/>
        </w:rPr>
        <w:t xml:space="preserve"> By default, when an intent is matched the chatbot responds with a static response. For a dynamic response, a webhook service is called which then calls the service that is defined </w:t>
      </w:r>
      <w:r w:rsidR="0044070A" w:rsidRPr="00083EA1">
        <w:rPr>
          <w:rFonts w:cs="Times New Roman"/>
          <w:color w:val="000000"/>
          <w:szCs w:val="20"/>
        </w:rPr>
        <w:fldChar w:fldCharType="begin"/>
      </w:r>
      <w:r w:rsidR="0005014D">
        <w:rPr>
          <w:rFonts w:cs="Times New Roman"/>
          <w:color w:val="000000"/>
          <w:szCs w:val="20"/>
        </w:rPr>
        <w:instrText xml:space="preserve"> ADDIN EN.CITE &lt;EndNote&gt;&lt;Cite&gt;&lt;Author&gt;Google&lt;/Author&gt;&lt;Year&gt;2021&lt;/Year&gt;&lt;RecNum&gt;127&lt;/RecNum&gt;&lt;Suffix&gt;`, 25 Oct&lt;/Suffix&gt;&lt;DisplayText&gt;(Google, 2021, 25 Oct)&lt;/DisplayText&gt;&lt;record&gt;&lt;rec-number&gt;127&lt;/rec-number&gt;&lt;foreign-keys&gt;&lt;key app="EN" db-id="efw09vxs2vw0x2evaxmpt2xma2xax0s25200" timestamp="1635124562"&gt;127&lt;/key&gt;&lt;/foreign-keys&gt;&lt;ref-type name="Web Page"&gt;12&lt;/ref-type&gt;&lt;contributors&gt;&lt;authors&gt;&lt;author&gt;Google &lt;/author&gt;&lt;/authors&gt;&lt;/contributors&gt;&lt;titles&gt;&lt;title&gt;Google (2021) Dialogflow Documentation&lt;/title&gt;&lt;/titles&gt;&lt;volume&gt;2021&lt;/volume&gt;&lt;number&gt;25 October&lt;/number&gt;&lt;dates&gt;&lt;year&gt;2021&lt;/year&gt;&lt;/dates&gt;&lt;urls&gt;&lt;related-urls&gt;&lt;url&gt;https://cloud.google.com/dialogflow/docs&lt;/url&gt;&lt;/related-urls&gt;&lt;/urls&gt;&lt;access-date&gt;25 Oct 2021&lt;/access-date&gt;&lt;/record&gt;&lt;/Cite&gt;&lt;/EndNote&gt;</w:instrText>
      </w:r>
      <w:r w:rsidR="0044070A" w:rsidRPr="00083EA1">
        <w:rPr>
          <w:rFonts w:cs="Times New Roman"/>
          <w:color w:val="000000"/>
          <w:szCs w:val="20"/>
        </w:rPr>
        <w:fldChar w:fldCharType="separate"/>
      </w:r>
      <w:r w:rsidR="001F7910">
        <w:rPr>
          <w:rFonts w:cs="Times New Roman"/>
          <w:noProof/>
          <w:color w:val="000000"/>
          <w:szCs w:val="20"/>
        </w:rPr>
        <w:t>(Google, 2021, 25 Oct)</w:t>
      </w:r>
      <w:r w:rsidR="0044070A" w:rsidRPr="00083EA1">
        <w:rPr>
          <w:rFonts w:cs="Times New Roman"/>
          <w:color w:val="000000"/>
          <w:szCs w:val="20"/>
        </w:rPr>
        <w:fldChar w:fldCharType="end"/>
      </w:r>
      <w:r w:rsidR="0044070A" w:rsidRPr="00083EA1">
        <w:rPr>
          <w:rFonts w:cs="Times New Roman"/>
          <w:color w:val="000000"/>
          <w:szCs w:val="20"/>
        </w:rPr>
        <w:t xml:space="preserve"> e.g. an external API or a given database. </w:t>
      </w:r>
      <w:r w:rsidR="0044070A" w:rsidRPr="00083EA1">
        <w:rPr>
          <w:rFonts w:cs="Times New Roman"/>
          <w:color w:val="000000"/>
          <w:szCs w:val="20"/>
          <w:lang w:val="en-US"/>
        </w:rPr>
        <w:t xml:space="preserve">Dialogflow has </w:t>
      </w:r>
      <w:r w:rsidR="00A25E47">
        <w:rPr>
          <w:rFonts w:cs="Times New Roman"/>
          <w:color w:val="000000"/>
          <w:szCs w:val="20"/>
          <w:lang w:val="en-US"/>
        </w:rPr>
        <w:t xml:space="preserve">inbuilt </w:t>
      </w:r>
      <w:r w:rsidR="0044070A" w:rsidRPr="00083EA1">
        <w:rPr>
          <w:rFonts w:cs="Times New Roman"/>
          <w:color w:val="000000"/>
          <w:szCs w:val="20"/>
          <w:lang w:val="en-US"/>
        </w:rPr>
        <w:t xml:space="preserve">integration with Google cloud functions but the developer can also provide other HTTPS endpoints for Dialogflow to connect to </w:t>
      </w:r>
      <w:r w:rsidR="0044070A" w:rsidRPr="00083EA1">
        <w:rPr>
          <w:rFonts w:cs="Times New Roman"/>
          <w:color w:val="000000"/>
          <w:szCs w:val="20"/>
          <w:lang w:val="en-US"/>
        </w:rPr>
        <w:fldChar w:fldCharType="begin"/>
      </w:r>
      <w:r w:rsidR="0005014D">
        <w:rPr>
          <w:rFonts w:cs="Times New Roman"/>
          <w:color w:val="000000"/>
          <w:szCs w:val="20"/>
          <w:lang w:val="en-US"/>
        </w:rPr>
        <w:instrText xml:space="preserve"> ADDIN EN.CITE &lt;EndNote&gt;&lt;Cite&gt;&lt;Author&gt;Google&lt;/Author&gt;&lt;Year&gt;2021&lt;/Year&gt;&lt;RecNum&gt;127&lt;/RecNum&gt;&lt;Suffix&gt;`, 25 Oct&lt;/Suffix&gt;&lt;DisplayText&gt;(Google, 2021, 25 Oct)&lt;/DisplayText&gt;&lt;record&gt;&lt;rec-number&gt;127&lt;/rec-number&gt;&lt;foreign-keys&gt;&lt;key app="EN" db-id="efw09vxs2vw0x2evaxmpt2xma2xax0s25200" timestamp="1635124562"&gt;127&lt;/key&gt;&lt;/foreign-keys&gt;&lt;ref-type name="Web Page"&gt;12&lt;/ref-type&gt;&lt;contributors&gt;&lt;authors&gt;&lt;author&gt;Google &lt;/author&gt;&lt;/authors&gt;&lt;/contributors&gt;&lt;titles&gt;&lt;title&gt;Google (2021) Dialogflow Documentation&lt;/title&gt;&lt;/titles&gt;&lt;volume&gt;2021&lt;/volume&gt;&lt;number&gt;25 October&lt;/number&gt;&lt;dates&gt;&lt;year&gt;2021&lt;/year&gt;&lt;/dates&gt;&lt;urls&gt;&lt;related-urls&gt;&lt;url&gt;https://cloud.google.com/dialogflow/docs&lt;/url&gt;&lt;/related-urls&gt;&lt;/urls&gt;&lt;access-date&gt;25 Oct 2021&lt;/access-date&gt;&lt;/record&gt;&lt;/Cite&gt;&lt;/EndNote&gt;</w:instrText>
      </w:r>
      <w:r w:rsidR="0044070A" w:rsidRPr="00083EA1">
        <w:rPr>
          <w:rFonts w:cs="Times New Roman"/>
          <w:color w:val="000000"/>
          <w:szCs w:val="20"/>
          <w:lang w:val="en-US"/>
        </w:rPr>
        <w:fldChar w:fldCharType="separate"/>
      </w:r>
      <w:r w:rsidR="0044070A" w:rsidRPr="00083EA1">
        <w:rPr>
          <w:rFonts w:cs="Times New Roman"/>
          <w:noProof/>
          <w:color w:val="000000"/>
          <w:szCs w:val="20"/>
          <w:lang w:val="en-US"/>
        </w:rPr>
        <w:t>(Google, 2021, 25 Oct)</w:t>
      </w:r>
      <w:r w:rsidR="0044070A" w:rsidRPr="00083EA1">
        <w:rPr>
          <w:rFonts w:cs="Times New Roman"/>
          <w:color w:val="000000"/>
          <w:szCs w:val="20"/>
          <w:lang w:val="en-US"/>
        </w:rPr>
        <w:fldChar w:fldCharType="end"/>
      </w:r>
      <w:r w:rsidR="0044070A" w:rsidRPr="00083EA1">
        <w:rPr>
          <w:rFonts w:cs="Times New Roman"/>
          <w:color w:val="000000"/>
          <w:szCs w:val="20"/>
          <w:lang w:val="en-US"/>
        </w:rPr>
        <w:t>.</w:t>
      </w:r>
    </w:p>
    <w:p w14:paraId="10E56271" w14:textId="77777777" w:rsidR="0044070A" w:rsidRDefault="00A25E47" w:rsidP="0005014D">
      <w:pPr>
        <w:spacing w:line="276" w:lineRule="auto"/>
      </w:pPr>
      <w:r w:rsidRPr="00A25E47">
        <w:rPr>
          <w:rFonts w:cs="Times New Roman"/>
        </w:rPr>
        <w:t>Finally, we have</w:t>
      </w:r>
      <w:r>
        <w:rPr>
          <w:rFonts w:cs="Times New Roman"/>
          <w:i/>
        </w:rPr>
        <w:t xml:space="preserve"> r</w:t>
      </w:r>
      <w:r w:rsidR="0044070A" w:rsidRPr="00A25E47">
        <w:rPr>
          <w:rFonts w:cs="Times New Roman"/>
          <w:i/>
        </w:rPr>
        <w:t>esponses</w:t>
      </w:r>
      <w:r>
        <w:rPr>
          <w:rFonts w:cs="Times New Roman"/>
        </w:rPr>
        <w:t xml:space="preserve"> which</w:t>
      </w:r>
      <w:r w:rsidR="0044070A" w:rsidRPr="00A25E47">
        <w:rPr>
          <w:rFonts w:cs="Times New Roman"/>
          <w:i/>
        </w:rPr>
        <w:t xml:space="preserve"> </w:t>
      </w:r>
      <w:r w:rsidR="0044070A" w:rsidRPr="00083EA1">
        <w:rPr>
          <w:rFonts w:cs="Times New Roman"/>
        </w:rPr>
        <w:t>are the outputs of the intents which can be in text, audio</w:t>
      </w:r>
      <w:r>
        <w:rPr>
          <w:rFonts w:cs="Times New Roman"/>
        </w:rPr>
        <w:t>,</w:t>
      </w:r>
      <w:r w:rsidR="0044070A" w:rsidRPr="00083EA1">
        <w:rPr>
          <w:rFonts w:cs="Times New Roman"/>
        </w:rPr>
        <w:t xml:space="preserve"> or graphical format. A response is triggered when there’s intent matching. They appear in a variety of formats mainly as text but they can be integrated where possible into lists, cards, and tables among others </w:t>
      </w:r>
      <w:r w:rsidR="0044070A" w:rsidRPr="00083EA1">
        <w:rPr>
          <w:rFonts w:cs="Times New Roman"/>
        </w:rPr>
        <w:fldChar w:fldCharType="begin"/>
      </w:r>
      <w:r w:rsidR="0044070A" w:rsidRPr="00083EA1">
        <w:rPr>
          <w:rFonts w:cs="Times New Roman"/>
        </w:rPr>
        <w:instrText xml:space="preserve"> ADDIN EN.CITE &lt;EndNote&gt;&lt;Cite&gt;&lt;Author&gt;Reyes&lt;/Author&gt;&lt;Year&gt;2019&lt;/Year&gt;&lt;RecNum&gt;92&lt;/RecNum&gt;&lt;DisplayText&gt;(Reyes, et al., 2019)&lt;/DisplayText&gt;&lt;record&gt;&lt;rec-number&gt;92&lt;/rec-number&gt;&lt;foreign-keys&gt;&lt;key app="EN" db-id="efw09vxs2vw0x2evaxmpt2xma2xax0s25200" timestamp="1634225619"&gt;92&lt;/key&gt;&lt;/foreign-keys&gt;&lt;ref-type name="Book Section"&gt;5&lt;/ref-type&gt;&lt;contributors&gt;&lt;authors&gt;&lt;author&gt;Reyes, Roberto&lt;/author&gt;&lt;author&gt;Garza, David&lt;/author&gt;&lt;author&gt;Garrido, Leonardo&lt;/author&gt;&lt;author&gt;De la Cueva, Víctor&lt;/author&gt;&lt;author&gt;Ramirez, Jorge&lt;/author&gt;&lt;/authors&gt;&lt;/contributors&gt;&lt;titles&gt;&lt;title&gt;Methodology for the Implementation of Virtual Assistants for Education Using Google Dialogflow&lt;/title&gt;&lt;secondary-title&gt;Advances in Soft Computing&lt;/secondary-title&gt;&lt;tertiary-title&gt;Lecture Notes in Computer Science&lt;/tertiary-title&gt;&lt;/titles&gt;&lt;pages&gt;440-451&lt;/pages&gt;&lt;section&gt;Chapter 35&lt;/section&gt;&lt;dates&gt;&lt;year&gt;2019&lt;/year&gt;&lt;/dates&gt;&lt;isbn&gt;978-3-030-33748-3&amp;#xD;978-3-030-33749-0&lt;/isbn&gt;&lt;urls&gt;&lt;/urls&gt;&lt;electronic-resource-num&gt;10.1007/978-3-030-33749-0_35&lt;/electronic-resource-num&gt;&lt;/record&gt;&lt;/Cite&gt;&lt;/EndNote&gt;</w:instrText>
      </w:r>
      <w:r w:rsidR="0044070A" w:rsidRPr="00083EA1">
        <w:rPr>
          <w:rFonts w:cs="Times New Roman"/>
        </w:rPr>
        <w:fldChar w:fldCharType="separate"/>
      </w:r>
      <w:r w:rsidR="0044070A" w:rsidRPr="00083EA1">
        <w:rPr>
          <w:rFonts w:cs="Times New Roman"/>
          <w:noProof/>
        </w:rPr>
        <w:t>(Reyes, et al., 2019)</w:t>
      </w:r>
      <w:r w:rsidR="0044070A" w:rsidRPr="00083EA1">
        <w:rPr>
          <w:rFonts w:cs="Times New Roman"/>
        </w:rPr>
        <w:fldChar w:fldCharType="end"/>
      </w:r>
      <w:r w:rsidR="0044070A" w:rsidRPr="00083EA1">
        <w:rPr>
          <w:rFonts w:cs="Times New Roman"/>
        </w:rPr>
        <w:t xml:space="preserve">. </w:t>
      </w:r>
    </w:p>
    <w:p w14:paraId="4AFE4FC8" w14:textId="77777777" w:rsidR="003D1A7E" w:rsidRDefault="003D1A7E" w:rsidP="0005014D">
      <w:pPr>
        <w:pStyle w:val="Heading2"/>
        <w:spacing w:line="276" w:lineRule="auto"/>
      </w:pPr>
      <w:bookmarkStart w:id="78" w:name="_Ref97199164"/>
      <w:bookmarkStart w:id="79" w:name="_Toc102979656"/>
      <w:r>
        <w:lastRenderedPageBreak/>
        <w:t>Webhooks</w:t>
      </w:r>
      <w:bookmarkEnd w:id="78"/>
      <w:bookmarkEnd w:id="79"/>
    </w:p>
    <w:p w14:paraId="1947977B" w14:textId="77777777" w:rsidR="003D1A7E" w:rsidRDefault="003D1A7E" w:rsidP="0005014D">
      <w:pPr>
        <w:spacing w:line="276" w:lineRule="auto"/>
      </w:pPr>
      <w:r>
        <w:t xml:space="preserve">The same way humans communicate with each other, computer applications also have their own way of sending messages to each other. The way they do this is by ‘pushing’ or ‘pulling’ messages from other computer applications. There are different ways of transferring this information between computers e.g. polling or webhooks. In polling one program has to continuously check the state of the other programs to see if they have anything to communicate. It is as if the program is continuously asking, “Do you have something for me?”. On the other hand, webhooks are ‘hooks’ used by computer applications to automatically send information to other applications whenever something happens. Webhooks must therefore strictly communicate through a web protocol. This process occurs automatically and whenever there is an update on one application, then the other is automatically updated. The message or payload which they carry is sent to a unique </w:t>
      </w:r>
      <w:r w:rsidR="00A25E47" w:rsidRPr="00A25E47">
        <w:t>Uniform Resource Locator</w:t>
      </w:r>
      <w:r w:rsidR="00A25E47">
        <w:t xml:space="preserve"> (</w:t>
      </w:r>
      <w:r>
        <w:t>URL</w:t>
      </w:r>
      <w:r w:rsidR="00A25E47">
        <w:t>)</w:t>
      </w:r>
      <w:r>
        <w:t xml:space="preserve"> and the simplest way to send this is through an ‘HTTP GET or POST request’. </w:t>
      </w:r>
      <w:r w:rsidR="009E746D">
        <w:t>The GET method is used for viewing something without changing it and the POST is used when something will be changed. An example would be a web search page should GET data while a form that changes e.g. a username or password would POST the information. Also, in terms of security, s</w:t>
      </w:r>
      <w:r>
        <w:t>ince each user gets a unique random URL to send information to, webhooks are secure, but a key or signature can be used to further secure them.</w:t>
      </w:r>
    </w:p>
    <w:p w14:paraId="6A8B0BC5" w14:textId="77777777" w:rsidR="003D1A7E" w:rsidRPr="00C04BA4" w:rsidRDefault="003D1A7E" w:rsidP="0005014D">
      <w:pPr>
        <w:spacing w:line="276" w:lineRule="auto"/>
      </w:pPr>
    </w:p>
    <w:p w14:paraId="734F6658" w14:textId="77777777" w:rsidR="003D1A7E" w:rsidRDefault="003D1A7E" w:rsidP="0005014D">
      <w:pPr>
        <w:pStyle w:val="Heading3"/>
        <w:spacing w:line="276" w:lineRule="auto"/>
      </w:pPr>
      <w:bookmarkStart w:id="80" w:name="_Toc102979657"/>
      <w:r>
        <w:t>Flask</w:t>
      </w:r>
      <w:bookmarkEnd w:id="80"/>
    </w:p>
    <w:p w14:paraId="48163FBF" w14:textId="77777777" w:rsidR="00797234" w:rsidRDefault="003D1A7E" w:rsidP="0005014D">
      <w:pPr>
        <w:spacing w:line="276" w:lineRule="auto"/>
      </w:pPr>
      <w:r>
        <w:t>Flask is a web framework for developing web applications using Python</w:t>
      </w:r>
      <w:r w:rsidR="00F859E6">
        <w:t xml:space="preserve"> </w:t>
      </w:r>
      <w:r w:rsidR="00F859E6">
        <w:fldChar w:fldCharType="begin"/>
      </w:r>
      <w:r w:rsidR="00F859E6">
        <w:instrText xml:space="preserve"> ADDIN EN.CITE &lt;EndNote&gt;&lt;Cite&gt;&lt;Author&gt;Mufid&lt;/Author&gt;&lt;Year&gt;2019&lt;/Year&gt;&lt;RecNum&gt;161&lt;/RecNum&gt;&lt;DisplayText&gt;(Mufid, et al., 2019)&lt;/DisplayText&gt;&lt;record&gt;&lt;rec-number&gt;161&lt;/rec-number&gt;&lt;foreign-keys&gt;&lt;key app="EN" db-id="efw09vxs2vw0x2evaxmpt2xma2xax0s25200" timestamp="1649327712"&gt;161&lt;/key&gt;&lt;/foreign-keys&gt;&lt;ref-type name="Conference Proceedings"&gt;10&lt;/ref-type&gt;&lt;contributors&gt;&lt;authors&gt;&lt;author&gt;M. R. Mufid&lt;/author&gt;&lt;author&gt;A. Basofi&lt;/author&gt;&lt;author&gt;M. U. H. Al Rasyid&lt;/author&gt;&lt;author&gt;I. F. Rochimansyah&lt;/author&gt;&lt;author&gt;A. rokhim&lt;/author&gt;&lt;/authors&gt;&lt;/contributors&gt;&lt;titles&gt;&lt;title&gt;Design an MVC Model using Python for Flask Framework Development&lt;/title&gt;&lt;secondary-title&gt;2019 International Electronics Symposium (IES)&lt;/secondary-title&gt;&lt;alt-title&gt;2019 International Electronics Symposium (IES)&lt;/alt-title&gt;&lt;/titles&gt;&lt;pages&gt;214-219&lt;/pages&gt;&lt;dates&gt;&lt;year&gt;2019&lt;/year&gt;&lt;pub-dates&gt;&lt;date&gt;27-28 Sept. 2019&lt;/date&gt;&lt;/pub-dates&gt;&lt;/dates&gt;&lt;urls&gt;&lt;/urls&gt;&lt;electronic-resource-num&gt;10.1109/ELECSYM.2019.8901656&lt;/electronic-resource-num&gt;&lt;/record&gt;&lt;/Cite&gt;&lt;/EndNote&gt;</w:instrText>
      </w:r>
      <w:r w:rsidR="00F859E6">
        <w:fldChar w:fldCharType="separate"/>
      </w:r>
      <w:r w:rsidR="00F859E6">
        <w:rPr>
          <w:noProof/>
        </w:rPr>
        <w:t>(Mufid, et al., 2019)</w:t>
      </w:r>
      <w:r w:rsidR="00F859E6">
        <w:fldChar w:fldCharType="end"/>
      </w:r>
      <w:r w:rsidR="00F859E6">
        <w:t>.</w:t>
      </w:r>
      <w:r>
        <w:t xml:space="preserve"> It has a server </w:t>
      </w:r>
      <w:r w:rsidR="00F859E6">
        <w:t xml:space="preserve">for developing applications </w:t>
      </w:r>
      <w:r>
        <w:t xml:space="preserve">and </w:t>
      </w:r>
      <w:r w:rsidR="00F859E6">
        <w:t xml:space="preserve">a </w:t>
      </w:r>
      <w:r>
        <w:t>debugger built into it</w:t>
      </w:r>
      <w:r w:rsidR="00A25E47">
        <w:t xml:space="preserve"> and i</w:t>
      </w:r>
      <w:r>
        <w:t xml:space="preserve">t allows for integration with other APIs and services. It </w:t>
      </w:r>
      <w:r w:rsidR="00F859E6">
        <w:t>uses</w:t>
      </w:r>
      <w:r>
        <w:t xml:space="preserve"> Werzeug WSGI (Web Server Gateway Interface) toolkit </w:t>
      </w:r>
      <w:r w:rsidR="00F859E6">
        <w:t>which</w:t>
      </w:r>
      <w:r>
        <w:t xml:space="preserve"> is </w:t>
      </w:r>
      <w:r w:rsidR="001667DA">
        <w:t>the standard interface used by web servers, that is</w:t>
      </w:r>
      <w:r w:rsidR="00D52001">
        <w:t>, a method that allows your developed web application to work with a lot of web servers</w:t>
      </w:r>
      <w:r w:rsidR="00797234">
        <w:t xml:space="preserve"> </w:t>
      </w:r>
      <w:r w:rsidR="00797234">
        <w:fldChar w:fldCharType="begin"/>
      </w:r>
      <w:r w:rsidR="00797234">
        <w:instrText xml:space="preserve"> ADDIN EN.CITE &lt;EndNote&gt;&lt;Cite&gt;&lt;Author&gt;Copperwaite&lt;/Author&gt;&lt;Year&gt;2015&lt;/Year&gt;&lt;RecNum&gt;163&lt;/RecNum&gt;&lt;DisplayText&gt;(Copperwaite and Leifer, 2015)&lt;/DisplayText&gt;&lt;record&gt;&lt;rec-number&gt;163&lt;/rec-number&gt;&lt;foreign-keys&gt;&lt;key app="EN" db-id="efw09vxs2vw0x2evaxmpt2xma2xax0s25200" timestamp="1649329425"&gt;163&lt;/key&gt;&lt;/foreign-keys&gt;&lt;ref-type name="Book"&gt;6&lt;/ref-type&gt;&lt;contributors&gt;&lt;authors&gt;&lt;author&gt;Copperwaite, Matt&lt;/author&gt;&lt;author&gt;Leifer, Charles&lt;/author&gt;&lt;/authors&gt;&lt;/contributors&gt;&lt;titles&gt;&lt;title&gt;Learning Flask Framework&lt;/title&gt;&lt;/titles&gt;&lt;dates&gt;&lt;year&gt;2015&lt;/year&gt;&lt;/dates&gt;&lt;publisher&gt;Packt Publishing Ltd&lt;/publisher&gt;&lt;isbn&gt;178398337X&lt;/isbn&gt;&lt;urls&gt;&lt;/urls&gt;&lt;/record&gt;&lt;/Cite&gt;&lt;/EndNote&gt;</w:instrText>
      </w:r>
      <w:r w:rsidR="00797234">
        <w:fldChar w:fldCharType="separate"/>
      </w:r>
      <w:r w:rsidR="00797234">
        <w:rPr>
          <w:noProof/>
        </w:rPr>
        <w:t>(Copperwaite and Leifer, 2015)</w:t>
      </w:r>
      <w:r w:rsidR="00797234">
        <w:fldChar w:fldCharType="end"/>
      </w:r>
      <w:r w:rsidR="00D52001">
        <w:t xml:space="preserve">. It is </w:t>
      </w:r>
      <w:r>
        <w:t xml:space="preserve">a </w:t>
      </w:r>
      <w:r w:rsidR="00F859E6">
        <w:t>way that is</w:t>
      </w:r>
      <w:r>
        <w:t xml:space="preserve"> used by web servers to forward requests to web applications in Python. </w:t>
      </w:r>
    </w:p>
    <w:p w14:paraId="18984CF1" w14:textId="77777777" w:rsidR="00F859E6" w:rsidRDefault="00F859E6" w:rsidP="0005014D">
      <w:pPr>
        <w:spacing w:line="276" w:lineRule="auto"/>
      </w:pPr>
    </w:p>
    <w:p w14:paraId="25CC8920" w14:textId="77777777" w:rsidR="00EC2ACA" w:rsidRDefault="000F5359" w:rsidP="0005014D">
      <w:pPr>
        <w:pStyle w:val="Heading2"/>
        <w:spacing w:line="276" w:lineRule="auto"/>
      </w:pPr>
      <w:bookmarkStart w:id="81" w:name="_Toc102979658"/>
      <w:r>
        <w:t xml:space="preserve">EPA </w:t>
      </w:r>
      <w:r w:rsidR="00023203">
        <w:t>SWMM</w:t>
      </w:r>
      <w:bookmarkEnd w:id="81"/>
      <w:r w:rsidR="00023203">
        <w:t xml:space="preserve"> </w:t>
      </w:r>
    </w:p>
    <w:p w14:paraId="32B566B8" w14:textId="77777777" w:rsidR="00645FCB" w:rsidRDefault="00CB2EB4" w:rsidP="0005014D">
      <w:pPr>
        <w:spacing w:line="276" w:lineRule="auto"/>
      </w:pPr>
      <w:r>
        <w:t xml:space="preserve">The EPA SWMM model, developed by the US Environmental Protection Agency, is </w:t>
      </w:r>
      <w:r w:rsidR="007F00D6">
        <w:t xml:space="preserve">an open-source software </w:t>
      </w:r>
      <w:r>
        <w:t>used mostly for rainfall-runoff simulation</w:t>
      </w:r>
      <w:r w:rsidRPr="00CB2EB4">
        <w:t xml:space="preserve"> </w:t>
      </w:r>
      <w:r>
        <w:t xml:space="preserve">in urban areas. </w:t>
      </w:r>
      <w:r w:rsidR="00B328D1">
        <w:t xml:space="preserve">It can model the hydrological, hydraulic and pollutant loads. The model </w:t>
      </w:r>
      <w:r>
        <w:t>is a distributed hydrological model where the area under consideration is divided into different subcatchments depending on the drainage patterns. The subcatchments are divided into pervious and impervious portions. The input of the model is precipitation</w:t>
      </w:r>
      <w:r w:rsidR="007F00D6">
        <w:t xml:space="preserve"> and the generated runoff is routed through pipes, control structures like pumps and also through storage devices </w:t>
      </w:r>
      <w:r w:rsidR="007F00D6">
        <w:fldChar w:fldCharType="begin"/>
      </w:r>
      <w:r w:rsidR="007F00D6">
        <w:instrText xml:space="preserve"> ADDIN EN.CITE &lt;EndNote&gt;&lt;Cite&gt;&lt;Author&gt;Rossman&lt;/Author&gt;&lt;Year&gt;2015&lt;/Year&gt;&lt;RecNum&gt;130&lt;/RecNum&gt;&lt;DisplayText&gt;(Rossman, 2015)&lt;/DisplayText&gt;&lt;record&gt;&lt;rec-number&gt;130&lt;/rec-number&gt;&lt;foreign-keys&gt;&lt;key app="EN" db-id="efw09vxs2vw0x2evaxmpt2xma2xax0s25200" timestamp="1635193214"&gt;130&lt;/key&gt;&lt;/foreign-keys&gt;&lt;ref-type name="Government Document"&gt;46&lt;/ref-type&gt;&lt;contributors&gt;&lt;authors&gt;&lt;author&gt;Lewis A. Rossman&lt;/author&gt;&lt;/authors&gt;&lt;secondary-authors&gt;&lt;author&gt;National Risk Management Research Laboratory.  Environmental Protection Agency, &lt;/author&gt;&lt;/secondary-authors&gt;&lt;/contributors&gt;&lt;titles&gt;&lt;title&gt;Storm Water Management Model User’s Manual Version 5.1. EPA- 600/R-14/413b&lt;/title&gt;&lt;/titles&gt;&lt;dates&gt;&lt;year&gt;2015&lt;/year&gt;&lt;/dates&gt;&lt;pub-location&gt;United States Cincinnati, Ohio&lt;/pub-location&gt;&lt;publisher&gt;U.S. Environmental Protection Agency&lt;/publisher&gt;&lt;isbn&gt;EPA- 600/R-14/413b&lt;/isbn&gt;&lt;urls&gt;&lt;related-urls&gt;&lt;url&gt;www2.epa.gov/water-research&lt;/url&gt;&lt;/related-urls&gt;&lt;/urls&gt;&lt;custom1&gt;United States Environmental Protection Agency&lt;/custom1&gt;&lt;/record&gt;&lt;/Cite&gt;&lt;/EndNote&gt;</w:instrText>
      </w:r>
      <w:r w:rsidR="007F00D6">
        <w:fldChar w:fldCharType="separate"/>
      </w:r>
      <w:r w:rsidR="007F00D6">
        <w:rPr>
          <w:noProof/>
        </w:rPr>
        <w:t>(Rossman, 2015)</w:t>
      </w:r>
      <w:r w:rsidR="007F00D6">
        <w:fldChar w:fldCharType="end"/>
      </w:r>
      <w:r w:rsidR="007F00D6">
        <w:t xml:space="preserve">. The flow rate, flow depth, quality and quantity of the runoff are some of the parameters that are monitored during a simulation. The </w:t>
      </w:r>
      <w:r w:rsidR="00B328D1">
        <w:t xml:space="preserve">user edits the input data for their study area and sets the </w:t>
      </w:r>
      <w:r w:rsidR="007F00D6">
        <w:t>simulation time steps</w:t>
      </w:r>
      <w:r w:rsidR="00B328D1">
        <w:t>.</w:t>
      </w:r>
      <w:r w:rsidR="007F00D6">
        <w:t xml:space="preserve"> The hydraulic component models “backwater, surcharging, reverse flow and surface ponding”</w:t>
      </w:r>
      <w:r w:rsidR="007F00D6">
        <w:fldChar w:fldCharType="begin"/>
      </w:r>
      <w:r w:rsidR="007F00D6">
        <w:instrText xml:space="preserve"> ADDIN EN.CITE &lt;EndNote&gt;&lt;Cite&gt;&lt;Author&gt;Rossman&lt;/Author&gt;&lt;Year&gt;2015&lt;/Year&gt;&lt;RecNum&gt;130&lt;/RecNum&gt;&lt;DisplayText&gt;(Rossman, 2015)&lt;/DisplayText&gt;&lt;record&gt;&lt;rec-number&gt;130&lt;/rec-number&gt;&lt;foreign-keys&gt;&lt;key app="EN" db-id="efw09vxs2vw0x2evaxmpt2xma2xax0s25200" timestamp="1635193214"&gt;130&lt;/key&gt;&lt;/foreign-keys&gt;&lt;ref-type name="Government Document"&gt;46&lt;/ref-type&gt;&lt;contributors&gt;&lt;authors&gt;&lt;author&gt;Lewis A. Rossman&lt;/author&gt;&lt;/authors&gt;&lt;secondary-authors&gt;&lt;author&gt;National Risk Management Research Laboratory.  Environmental Protection Agency, &lt;/author&gt;&lt;/secondary-authors&gt;&lt;/contributors&gt;&lt;titles&gt;&lt;title&gt;Storm Water Management Model User’s Manual Version 5.1. EPA- 600/R-14/413b&lt;/title&gt;&lt;/titles&gt;&lt;dates&gt;&lt;year&gt;2015&lt;/year&gt;&lt;/dates&gt;&lt;pub-location&gt;United States Cincinnati, Ohio&lt;/pub-location&gt;&lt;publisher&gt;U.S. Environmental Protection Agency&lt;/publisher&gt;&lt;isbn&gt;EPA- 600/R-14/413b&lt;/isbn&gt;&lt;urls&gt;&lt;related-urls&gt;&lt;url&gt;www2.epa.gov/water-research&lt;/url&gt;&lt;/related-urls&gt;&lt;/urls&gt;&lt;custom1&gt;United States Environmental Protection Agency&lt;/custom1&gt;&lt;/record&gt;&lt;/Cite&gt;&lt;/EndNote&gt;</w:instrText>
      </w:r>
      <w:r w:rsidR="007F00D6">
        <w:fldChar w:fldCharType="separate"/>
      </w:r>
      <w:r w:rsidR="007F00D6">
        <w:rPr>
          <w:noProof/>
        </w:rPr>
        <w:t>(Rossman, 2015)</w:t>
      </w:r>
      <w:r w:rsidR="007F00D6">
        <w:fldChar w:fldCharType="end"/>
      </w:r>
      <w:r w:rsidR="007F00D6">
        <w:t>. When routing the flows</w:t>
      </w:r>
      <w:r w:rsidR="00B328D1">
        <w:t>,</w:t>
      </w:r>
      <w:r w:rsidR="007F00D6">
        <w:t xml:space="preserve"> either a Kinematic wave or a Dynamic </w:t>
      </w:r>
      <w:r w:rsidR="007F00D6">
        <w:lastRenderedPageBreak/>
        <w:t>wave method is used. The Kinematic wave, unfortunately, cannot handle “backwater effects, pressurized flow, or flow reversal”</w:t>
      </w:r>
      <w:r w:rsidR="00645FCB">
        <w:fldChar w:fldCharType="begin"/>
      </w:r>
      <w:r w:rsidR="00645FCB">
        <w:instrText xml:space="preserve"> ADDIN EN.CITE &lt;EndNote&gt;&lt;Cite&gt;&lt;Author&gt;Rossman&lt;/Author&gt;&lt;Year&gt;2015&lt;/Year&gt;&lt;RecNum&gt;130&lt;/RecNum&gt;&lt;DisplayText&gt;(Rossman, 2015)&lt;/DisplayText&gt;&lt;record&gt;&lt;rec-number&gt;130&lt;/rec-number&gt;&lt;foreign-keys&gt;&lt;key app="EN" db-id="efw09vxs2vw0x2evaxmpt2xma2xax0s25200" timestamp="1635193214"&gt;130&lt;/key&gt;&lt;/foreign-keys&gt;&lt;ref-type name="Government Document"&gt;46&lt;/ref-type&gt;&lt;contributors&gt;&lt;authors&gt;&lt;author&gt;Lewis A. Rossman&lt;/author&gt;&lt;/authors&gt;&lt;secondary-authors&gt;&lt;author&gt;National Risk Management Research Laboratory.  Environmental Protection Agency, &lt;/author&gt;&lt;/secondary-authors&gt;&lt;/contributors&gt;&lt;titles&gt;&lt;title&gt;Storm Water Management Model User’s Manual Version 5.1. EPA- 600/R-14/413b&lt;/title&gt;&lt;/titles&gt;&lt;dates&gt;&lt;year&gt;2015&lt;/year&gt;&lt;/dates&gt;&lt;pub-location&gt;United States Cincinnati, Ohio&lt;/pub-location&gt;&lt;publisher&gt;U.S. Environmental Protection Agency&lt;/publisher&gt;&lt;isbn&gt;EPA- 600/R-14/413b&lt;/isbn&gt;&lt;urls&gt;&lt;related-urls&gt;&lt;url&gt;www2.epa.gov/water-research&lt;/url&gt;&lt;/related-urls&gt;&lt;/urls&gt;&lt;custom1&gt;United States Environmental Protection Agency&lt;/custom1&gt;&lt;/record&gt;&lt;/Cite&gt;&lt;/EndNote&gt;</w:instrText>
      </w:r>
      <w:r w:rsidR="00645FCB">
        <w:fldChar w:fldCharType="separate"/>
      </w:r>
      <w:r w:rsidR="00645FCB">
        <w:rPr>
          <w:noProof/>
        </w:rPr>
        <w:t>(Rossman, 2015)</w:t>
      </w:r>
      <w:r w:rsidR="00645FCB">
        <w:fldChar w:fldCharType="end"/>
      </w:r>
      <w:r w:rsidR="007F00D6">
        <w:t xml:space="preserve"> and for such cases, the Dynamic wave is used. </w:t>
      </w:r>
    </w:p>
    <w:p w14:paraId="74326F5E" w14:textId="77777777" w:rsidR="00041D3A" w:rsidRDefault="00041D3A" w:rsidP="0005014D">
      <w:pPr>
        <w:spacing w:line="276" w:lineRule="auto"/>
      </w:pPr>
    </w:p>
    <w:p w14:paraId="4DE750C6" w14:textId="7ECA9456" w:rsidR="00B328D1" w:rsidRDefault="00041D3A" w:rsidP="0005014D">
      <w:pPr>
        <w:spacing w:line="276" w:lineRule="auto"/>
      </w:pPr>
      <w:r w:rsidRPr="00B328D1">
        <w:t>Nodes and links(conduits) are some of the main components of the EPA SWMM model. Nodes or junctions are the points where conduits or pipes are joined. Normally, there is no water stor</w:t>
      </w:r>
      <w:r w:rsidR="00B328D1" w:rsidRPr="00B328D1">
        <w:t>ed</w:t>
      </w:r>
      <w:r w:rsidRPr="00B328D1">
        <w:t xml:space="preserve"> at the nodes</w:t>
      </w:r>
      <w:r w:rsidR="00B328D1" w:rsidRPr="00B328D1">
        <w:t xml:space="preserve">. </w:t>
      </w:r>
      <w:r w:rsidR="00AE1983" w:rsidRPr="00B328D1">
        <w:t>At each node that is not an outfall node, the user defines the maximum depth or head</w:t>
      </w:r>
      <w:r w:rsidR="005E5C8B" w:rsidRPr="00B328D1">
        <w:t xml:space="preserve"> (H</w:t>
      </w:r>
      <w:r w:rsidR="005E5C8B" w:rsidRPr="00B328D1">
        <w:rPr>
          <w:vertAlign w:val="subscript"/>
        </w:rPr>
        <w:t>max</w:t>
      </w:r>
      <w:r w:rsidR="005E5C8B" w:rsidRPr="00B328D1">
        <w:t>)</w:t>
      </w:r>
      <w:r w:rsidR="00AE1983" w:rsidRPr="00B328D1">
        <w:t xml:space="preserve"> that can exist at that node</w:t>
      </w:r>
      <w:r w:rsidR="005E5C8B" w:rsidRPr="00B328D1">
        <w:t xml:space="preserve"> and </w:t>
      </w:r>
      <w:r w:rsidR="00B328D1" w:rsidRPr="00B328D1">
        <w:t xml:space="preserve">could </w:t>
      </w:r>
      <w:r w:rsidR="005E5C8B" w:rsidRPr="00B328D1">
        <w:t>also assign a surcharge depth allowing the pipes to be pressuri</w:t>
      </w:r>
      <w:r w:rsidR="00B328D1" w:rsidRPr="00B328D1">
        <w:t>z</w:t>
      </w:r>
      <w:r w:rsidR="005E5C8B" w:rsidRPr="00B328D1">
        <w:t>ed</w:t>
      </w:r>
      <w:r w:rsidR="00AE1983" w:rsidRPr="00B328D1">
        <w:t xml:space="preserve">. If the node is a manhole, this </w:t>
      </w:r>
      <w:r w:rsidR="00B328D1" w:rsidRPr="00B328D1">
        <w:t xml:space="preserve">maximum </w:t>
      </w:r>
      <w:r w:rsidR="00AE1983" w:rsidRPr="00B328D1">
        <w:t xml:space="preserve">depth would be the elevation of the ground surface. </w:t>
      </w:r>
      <w:r w:rsidR="005E5C8B" w:rsidRPr="00B328D1">
        <w:t xml:space="preserve">During simulation, when a new head (H </w:t>
      </w:r>
      <w:r w:rsidR="005E5C8B" w:rsidRPr="00B328D1">
        <w:rPr>
          <w:vertAlign w:val="subscript"/>
        </w:rPr>
        <w:t>new</w:t>
      </w:r>
      <w:r w:rsidR="005E5C8B" w:rsidRPr="00B328D1">
        <w:t>) is greater than Hmax the node becomes flooded</w:t>
      </w:r>
      <w:r w:rsidR="00B328D1" w:rsidRPr="00B328D1">
        <w:t xml:space="preserve"> </w:t>
      </w:r>
      <w:r w:rsidR="00B328D1" w:rsidRPr="00B328D1">
        <w:fldChar w:fldCharType="begin"/>
      </w:r>
      <w:r w:rsidR="00B328D1" w:rsidRPr="00B328D1">
        <w:instrText xml:space="preserve"> ADDIN EN.CITE &lt;EndNote&gt;&lt;Cite&gt;&lt;Author&gt;Rossman&lt;/Author&gt;&lt;Year&gt;2017&lt;/Year&gt;&lt;RecNum&gt;165&lt;/RecNum&gt;&lt;DisplayText&gt;(Rossman and Huber, 2017)&lt;/DisplayText&gt;&lt;record&gt;&lt;rec-number&gt;165&lt;/rec-number&gt;&lt;foreign-keys&gt;&lt;key app="EN" db-id="efw09vxs2vw0x2evaxmpt2xma2xax0s25200" timestamp="1649396931"&gt;165&lt;/key&gt;&lt;/foreign-keys&gt;&lt;ref-type name="Journal Article"&gt;17&lt;/ref-type&gt;&lt;contributors&gt;&lt;authors&gt;&lt;author&gt;Rossman, Lewis A&lt;/author&gt;&lt;author&gt;Huber, Wayne&lt;/author&gt;&lt;/authors&gt;&lt;/contributors&gt;&lt;titles&gt;&lt;title&gt;Storm water management model reference manual volume II–hydraulics&lt;/title&gt;&lt;secondary-title&gt;US Environmental Protection Agency: Washington, DC, USA&lt;/secondary-title&gt;&lt;/titles&gt;&lt;periodical&gt;&lt;full-title&gt;US Environmental Protection Agency: Washington, DC, USA&lt;/full-title&gt;&lt;/periodical&gt;&lt;pages&gt;190&lt;/pages&gt;&lt;volume&gt;2&lt;/volume&gt;&lt;dates&gt;&lt;year&gt;2017&lt;/year&gt;&lt;/dates&gt;&lt;urls&gt;&lt;/urls&gt;&lt;/record&gt;&lt;/Cite&gt;&lt;/EndNote&gt;</w:instrText>
      </w:r>
      <w:r w:rsidR="00B328D1" w:rsidRPr="00B328D1">
        <w:fldChar w:fldCharType="separate"/>
      </w:r>
      <w:r w:rsidR="00B328D1" w:rsidRPr="00B328D1">
        <w:rPr>
          <w:noProof/>
        </w:rPr>
        <w:t>(Rossman and Huber, 2017)</w:t>
      </w:r>
      <w:r w:rsidR="00B328D1" w:rsidRPr="00B328D1">
        <w:fldChar w:fldCharType="end"/>
      </w:r>
      <w:r w:rsidR="005E5C8B" w:rsidRPr="00B328D1">
        <w:t xml:space="preserve">. If however there is no set surcharge depth, a free surface is maintained and water is allowed to pond the node </w:t>
      </w:r>
      <w:r w:rsidR="005E5C8B" w:rsidRPr="00B328D1">
        <w:fldChar w:fldCharType="begin"/>
      </w:r>
      <w:r w:rsidR="005E5C8B" w:rsidRPr="00B328D1">
        <w:instrText xml:space="preserve"> REF _Ref100274050 \h </w:instrText>
      </w:r>
      <w:r w:rsidR="00B328D1" w:rsidRPr="00B328D1">
        <w:instrText xml:space="preserve"> \* MERGEFORMAT </w:instrText>
      </w:r>
      <w:r w:rsidR="005E5C8B" w:rsidRPr="00B328D1">
        <w:fldChar w:fldCharType="separate"/>
      </w:r>
      <w:r w:rsidR="00CB640D">
        <w:t xml:space="preserve">Figure </w:t>
      </w:r>
      <w:r w:rsidR="00CB640D">
        <w:rPr>
          <w:noProof/>
        </w:rPr>
        <w:t>14</w:t>
      </w:r>
      <w:r w:rsidR="005E5C8B" w:rsidRPr="00B328D1">
        <w:fldChar w:fldCharType="end"/>
      </w:r>
      <w:r w:rsidR="00B328D1" w:rsidRPr="00B328D1">
        <w:t xml:space="preserve"> and it will be treated as a normal storage node.</w:t>
      </w:r>
      <w:r w:rsidR="005E5C8B" w:rsidRPr="00B328D1">
        <w:t xml:space="preserve"> </w:t>
      </w:r>
      <w:r w:rsidR="00B328D1" w:rsidRPr="00B328D1">
        <w:t>The ponded depth will increase when the inflow exceeds the outflow and decrease when there is a deficit. When the water level in the manhole drops then external flows then flow back into the drainage system. The water level in the manhole, therefore, varies with time. For a one</w:t>
      </w:r>
      <w:r w:rsidR="00B328D1">
        <w:t>-</w:t>
      </w:r>
      <w:r w:rsidR="00B328D1" w:rsidRPr="00B328D1">
        <w:t xml:space="preserve">dimensional model, the ponded surface area is fixed by the user and the flooded volume is treated as a large storage tank as shown in </w:t>
      </w:r>
      <w:r w:rsidR="00B328D1" w:rsidRPr="00B328D1">
        <w:fldChar w:fldCharType="begin"/>
      </w:r>
      <w:r w:rsidR="00B328D1" w:rsidRPr="00B328D1">
        <w:instrText xml:space="preserve"> REF _Ref100274050 \h  \* MERGEFORMAT </w:instrText>
      </w:r>
      <w:r w:rsidR="00B328D1" w:rsidRPr="00B328D1">
        <w:fldChar w:fldCharType="separate"/>
      </w:r>
      <w:r w:rsidR="00CB640D">
        <w:t xml:space="preserve">Figure </w:t>
      </w:r>
      <w:r w:rsidR="00CB640D">
        <w:rPr>
          <w:noProof/>
        </w:rPr>
        <w:t>14</w:t>
      </w:r>
      <w:r w:rsidR="00B328D1" w:rsidRPr="00B328D1">
        <w:fldChar w:fldCharType="end"/>
      </w:r>
      <w:r w:rsidR="00B328D1" w:rsidRPr="00B328D1">
        <w:t>.</w:t>
      </w:r>
      <w:r w:rsidR="00B328D1">
        <w:t xml:space="preserve"> </w:t>
      </w:r>
      <w:r w:rsidR="00B328D1" w:rsidRPr="00B328D1">
        <w:t>Ponding nodes should ideally be located on flatter ground. The resulting report on node flooding provides the hours that the node was flooded, the maximum rate of flooding, the time</w:t>
      </w:r>
      <w:r w:rsidR="00B328D1">
        <w:t xml:space="preserve"> at which flooding was maximum, the total volume of the flood and the maximum depth or volume of the ponded water </w:t>
      </w:r>
      <w:r w:rsidR="00B328D1">
        <w:fldChar w:fldCharType="begin"/>
      </w:r>
      <w:r w:rsidR="00B328D1">
        <w:instrText xml:space="preserve"> ADDIN EN.CITE &lt;EndNote&gt;&lt;Cite&gt;&lt;Author&gt;Rossman&lt;/Author&gt;&lt;Year&gt;2015&lt;/Year&gt;&lt;RecNum&gt;130&lt;/RecNum&gt;&lt;DisplayText&gt;(Rossman, 2015)&lt;/DisplayText&gt;&lt;record&gt;&lt;rec-number&gt;130&lt;/rec-number&gt;&lt;foreign-keys&gt;&lt;key app="EN" db-id="efw09vxs2vw0x2evaxmpt2xma2xax0s25200" timestamp="1635193214"&gt;130&lt;/key&gt;&lt;/foreign-keys&gt;&lt;ref-type name="Government Document"&gt;46&lt;/ref-type&gt;&lt;contributors&gt;&lt;authors&gt;&lt;author&gt;Lewis A. Rossman&lt;/author&gt;&lt;/authors&gt;&lt;secondary-authors&gt;&lt;author&gt;National Risk Management Research Laboratory.  Environmental Protection Agency, &lt;/author&gt;&lt;/secondary-authors&gt;&lt;/contributors&gt;&lt;titles&gt;&lt;title&gt;Storm Water Management Model User’s Manual Version 5.1. EPA- 600/R-14/413b&lt;/title&gt;&lt;/titles&gt;&lt;dates&gt;&lt;year&gt;2015&lt;/year&gt;&lt;/dates&gt;&lt;pub-location&gt;United States Cincinnati, Ohio&lt;/pub-location&gt;&lt;publisher&gt;U.S. Environmental Protection Agency&lt;/publisher&gt;&lt;isbn&gt;EPA- 600/R-14/413b&lt;/isbn&gt;&lt;urls&gt;&lt;related-urls&gt;&lt;url&gt;www2.epa.gov/water-research&lt;/url&gt;&lt;/related-urls&gt;&lt;/urls&gt;&lt;custom1&gt;United States Environmental Protection Agency&lt;/custom1&gt;&lt;/record&gt;&lt;/Cite&gt;&lt;/EndNote&gt;</w:instrText>
      </w:r>
      <w:r w:rsidR="00B328D1">
        <w:fldChar w:fldCharType="separate"/>
      </w:r>
      <w:r w:rsidR="00B328D1">
        <w:rPr>
          <w:noProof/>
        </w:rPr>
        <w:t>(Rossman, 2015)</w:t>
      </w:r>
      <w:r w:rsidR="00B328D1">
        <w:fldChar w:fldCharType="end"/>
      </w:r>
    </w:p>
    <w:p w14:paraId="3E129DDD" w14:textId="77777777" w:rsidR="00B328D1" w:rsidRDefault="00B328D1" w:rsidP="0005014D">
      <w:pPr>
        <w:spacing w:line="276" w:lineRule="auto"/>
      </w:pPr>
    </w:p>
    <w:p w14:paraId="6B3EEA45" w14:textId="77777777" w:rsidR="000B4F1F" w:rsidRDefault="000B4F1F" w:rsidP="0005014D">
      <w:pPr>
        <w:spacing w:line="276" w:lineRule="auto"/>
      </w:pPr>
      <w:r>
        <w:t>In terms of application, the EPA SWMM model has been used extensively in the design and management of urban drainage system</w:t>
      </w:r>
      <w:r w:rsidR="009B482F">
        <w:t>s. Application in flood management includes:</w:t>
      </w:r>
      <w:r>
        <w:t xml:space="preserve"> </w:t>
      </w:r>
      <w:r>
        <w:fldChar w:fldCharType="begin"/>
      </w:r>
      <w:r>
        <w:instrText xml:space="preserve"> ADDIN EN.CITE &lt;EndNote&gt;&lt;Cite AuthorYear="1"&gt;&lt;Author&gt;Ma&lt;/Author&gt;&lt;Year&gt;2022&lt;/Year&gt;&lt;RecNum&gt;166&lt;/RecNum&gt;&lt;DisplayText&gt;Ma, et al. (2022)&lt;/DisplayText&gt;&lt;record&gt;&lt;rec-number&gt;166&lt;/rec-number&gt;&lt;foreign-keys&gt;&lt;key app="EN" db-id="efw09vxs2vw0x2evaxmpt2xma2xax0s25200" timestamp="1649408844"&gt;166&lt;/key&gt;&lt;/foreign-keys&gt;&lt;ref-type name="Journal Article"&gt;17&lt;/ref-type&gt;&lt;contributors&gt;&lt;authors&gt;&lt;author&gt;Ma, Bingyan&lt;/author&gt;&lt;author&gt;Wu, Zening&lt;/author&gt;&lt;author&gt;Hu, Caihong&lt;/author&gt;&lt;author&gt;Wang, Huiliang&lt;/author&gt;&lt;author&gt;Xu, Hongshi&lt;/author&gt;&lt;author&gt;Yan, Denghua&lt;/author&gt;&lt;author&gt;Soomro, Shan-e-hyder&lt;/author&gt;&lt;/authors&gt;&lt;/contributors&gt;&lt;titles&gt;&lt;title&gt;Process-oriented SWMM real-time correction and urban flood dynamic simulation&lt;/title&gt;&lt;secondary-title&gt;Journal of Hydrology&lt;/secondary-title&gt;&lt;/titles&gt;&lt;periodical&gt;&lt;full-title&gt;Journal of hydrology&lt;/full-title&gt;&lt;/periodical&gt;&lt;pages&gt;127269&lt;/pages&gt;&lt;volume&gt;605&lt;/volume&gt;&lt;keywords&gt;&lt;keyword&gt;Urban flooding&lt;/keyword&gt;&lt;keyword&gt;Storm water management model (SWMM)&lt;/keyword&gt;&lt;keyword&gt;Real-time correction&lt;/keyword&gt;&lt;keyword&gt;Process-oriented&lt;/keyword&gt;&lt;keyword&gt;Dynamic simulation&lt;/keyword&gt;&lt;/keywords&gt;&lt;dates&gt;&lt;year&gt;2022&lt;/year&gt;&lt;pub-dates&gt;&lt;date&gt;2022/02/01/&lt;/date&gt;&lt;/pub-dates&gt;&lt;/dates&gt;&lt;isbn&gt;0022-1694&lt;/isbn&gt;&lt;urls&gt;&lt;related-urls&gt;&lt;url&gt;https://www.sciencedirect.com/science/article/pii/S0022169421013196&lt;/url&gt;&lt;/related-urls&gt;&lt;/urls&gt;&lt;electronic-resource-num&gt;https://doi.org/10.1016/j.jhydrol.2021.127269&lt;/electronic-resource-num&gt;&lt;/record&gt;&lt;/Cite&gt;&lt;/EndNote&gt;</w:instrText>
      </w:r>
      <w:r>
        <w:fldChar w:fldCharType="separate"/>
      </w:r>
      <w:r>
        <w:rPr>
          <w:noProof/>
        </w:rPr>
        <w:t>Ma, et al. (2022)</w:t>
      </w:r>
      <w:r>
        <w:fldChar w:fldCharType="end"/>
      </w:r>
      <w:r>
        <w:t xml:space="preserve"> appl</w:t>
      </w:r>
      <w:r w:rsidR="009B482F">
        <w:t>ied</w:t>
      </w:r>
      <w:r>
        <w:t xml:space="preserve"> the model in </w:t>
      </w:r>
      <w:r w:rsidRPr="000B4F1F">
        <w:t>Zhengzhou,</w:t>
      </w:r>
      <w:r>
        <w:t xml:space="preserve"> central</w:t>
      </w:r>
      <w:r w:rsidRPr="000B4F1F">
        <w:t xml:space="preserve"> China</w:t>
      </w:r>
      <w:r>
        <w:t xml:space="preserve"> to improve accuracy in simulation through real-time calibration of SWMM model parameters. In India, </w:t>
      </w:r>
      <w:r>
        <w:fldChar w:fldCharType="begin"/>
      </w:r>
      <w:r>
        <w:instrText xml:space="preserve"> ADDIN EN.CITE &lt;EndNote&gt;&lt;Cite AuthorYear="1"&gt;&lt;Author&gt;Ahamed&lt;/Author&gt;&lt;Year&gt;2019&lt;/Year&gt;&lt;RecNum&gt;167&lt;/RecNum&gt;&lt;DisplayText&gt;Ahamed and Agarwal (2019)&lt;/DisplayText&gt;&lt;record&gt;&lt;rec-number&gt;167&lt;/rec-number&gt;&lt;foreign-keys&gt;&lt;key app="EN" db-id="efw09vxs2vw0x2evaxmpt2xma2xax0s25200" timestamp="1649409785"&gt;167&lt;/key&gt;&lt;/foreign-keys&gt;&lt;ref-type name="Conference Proceedings"&gt;10&lt;/ref-type&gt;&lt;contributors&gt;&lt;authors&gt;&lt;author&gt;Ahamed, Shaik Mohammed Fazal&lt;/author&gt;&lt;author&gt;Agarwal, Sunny&lt;/author&gt;&lt;/authors&gt;&lt;/contributors&gt;&lt;titles&gt;&lt;title&gt;Urban flood modeling and management using SWMM for new RR Pet region, Vijayawada, India&lt;/title&gt;&lt;secondary-title&gt;International Conference on Advances in Civil Engineering (ICACE-2019)&lt;/secondary-title&gt;&lt;/titles&gt;&lt;pages&gt;23&lt;/pages&gt;&lt;volume&gt;21&lt;/volume&gt;&lt;dates&gt;&lt;year&gt;2019&lt;/year&gt;&lt;/dates&gt;&lt;urls&gt;&lt;/urls&gt;&lt;/record&gt;&lt;/Cite&gt;&lt;/EndNote&gt;</w:instrText>
      </w:r>
      <w:r>
        <w:fldChar w:fldCharType="separate"/>
      </w:r>
      <w:r>
        <w:rPr>
          <w:noProof/>
        </w:rPr>
        <w:t>Ahamed and Agarwal (2019)</w:t>
      </w:r>
      <w:r>
        <w:fldChar w:fldCharType="end"/>
      </w:r>
      <w:r>
        <w:t xml:space="preserve"> applied the model to assess the runoff generated from extreme rainfall events and the accuracy of the modelled drainage system. </w:t>
      </w:r>
      <w:r>
        <w:fldChar w:fldCharType="begin"/>
      </w:r>
      <w:r>
        <w:instrText xml:space="preserve"> ADDIN EN.CITE &lt;EndNote&gt;&lt;Cite AuthorYear="1"&gt;&lt;Author&gt;Agarwal&lt;/Author&gt;&lt;Year&gt;2019&lt;/Year&gt;&lt;RecNum&gt;168&lt;/RecNum&gt;&lt;DisplayText&gt;Agarwal and Kumar (2019)&lt;/DisplayText&gt;&lt;record&gt;&lt;rec-number&gt;168&lt;/rec-number&gt;&lt;foreign-keys&gt;&lt;key app="EN" db-id="efw09vxs2vw0x2evaxmpt2xma2xax0s25200" timestamp="1649410666"&gt;168&lt;/key&gt;&lt;/foreign-keys&gt;&lt;ref-type name="Journal Article"&gt;17&lt;/ref-type&gt;&lt;contributors&gt;&lt;authors&gt;&lt;author&gt;Agarwal, Sunny&lt;/author&gt;&lt;author&gt;Kumar, Sanjeet&lt;/author&gt;&lt;/authors&gt;&lt;/contributors&gt;&lt;titles&gt;&lt;title&gt;Applicability of SWMM for semi urban catchment flood modeling using extreme rainfall events&lt;/title&gt;&lt;secondary-title&gt;Int. J. Recent Technol. Eng&lt;/secondary-title&gt;&lt;/titles&gt;&lt;periodical&gt;&lt;full-title&gt;Int. J. Recent Technol. Eng&lt;/full-title&gt;&lt;/periodical&gt;&lt;pages&gt;245-251&lt;/pages&gt;&lt;volume&gt;8&lt;/volume&gt;&lt;number&gt;2&lt;/number&gt;&lt;dates&gt;&lt;year&gt;2019&lt;/year&gt;&lt;/dates&gt;&lt;urls&gt;&lt;/urls&gt;&lt;/record&gt;&lt;/Cite&gt;&lt;/EndNote&gt;</w:instrText>
      </w:r>
      <w:r>
        <w:fldChar w:fldCharType="separate"/>
      </w:r>
      <w:r>
        <w:rPr>
          <w:noProof/>
        </w:rPr>
        <w:t>Agarwal and Kumar (2019)</w:t>
      </w:r>
      <w:r>
        <w:fldChar w:fldCharType="end"/>
      </w:r>
      <w:r>
        <w:t xml:space="preserve"> also used the SWMM model to determine the response of a catchment to peak flows. </w:t>
      </w:r>
      <w:r w:rsidR="009B482F">
        <w:t xml:space="preserve">Finally, </w:t>
      </w:r>
      <w:r>
        <w:fldChar w:fldCharType="begin"/>
      </w:r>
      <w:r>
        <w:instrText xml:space="preserve"> ADDIN EN.CITE &lt;EndNote&gt;&lt;Cite AuthorYear="1"&gt;&lt;Author&gt;Jiang&lt;/Author&gt;&lt;Year&gt;2015&lt;/Year&gt;&lt;RecNum&gt;169&lt;/RecNum&gt;&lt;DisplayText&gt;Jiang, et al. (2015)&lt;/DisplayText&gt;&lt;record&gt;&lt;rec-number&gt;169&lt;/rec-number&gt;&lt;foreign-keys&gt;&lt;key app="EN" db-id="efw09vxs2vw0x2evaxmpt2xma2xax0s25200" timestamp="1649410893"&gt;169&lt;/key&gt;&lt;/foreign-keys&gt;&lt;ref-type name="Journal Article"&gt;17&lt;/ref-type&gt;&lt;contributors&gt;&lt;authors&gt;&lt;author&gt;Jiang, L.&lt;/author&gt;&lt;author&gt;Chen, Y.&lt;/author&gt;&lt;author&gt;Wang, H.&lt;/author&gt;&lt;/authors&gt;&lt;/contributors&gt;&lt;titles&gt;&lt;title&gt;Urban flood simulation based on the SWMM model&lt;/title&gt;&lt;secondary-title&gt;Proc. IAHS&lt;/secondary-title&gt;&lt;/titles&gt;&lt;periodical&gt;&lt;full-title&gt;Proc. IAHS&lt;/full-title&gt;&lt;/periodical&gt;&lt;pages&gt;186-191&lt;/pages&gt;&lt;volume&gt;368&lt;/volume&gt;&lt;dates&gt;&lt;year&gt;2015&lt;/year&gt;&lt;/dates&gt;&lt;publisher&gt;Copernicus Publications&lt;/publisher&gt;&lt;isbn&gt;2199-899X&lt;/isbn&gt;&lt;urls&gt;&lt;related-urls&gt;&lt;url&gt;https://piahs.copernicus.org/articles/368/186/2015/&lt;/url&gt;&lt;/related-urls&gt;&lt;/urls&gt;&lt;electronic-resource-num&gt;10.5194/piahs-368-186-2015&lt;/electronic-resource-num&gt;&lt;/record&gt;&lt;/Cite&gt;&lt;/EndNote&gt;</w:instrText>
      </w:r>
      <w:r>
        <w:fldChar w:fldCharType="separate"/>
      </w:r>
      <w:r>
        <w:rPr>
          <w:noProof/>
        </w:rPr>
        <w:t>Jiang, et al. (2015)</w:t>
      </w:r>
      <w:r>
        <w:fldChar w:fldCharType="end"/>
      </w:r>
      <w:r>
        <w:t xml:space="preserve"> used the model to determine which areas are flooded under a forecasted 2, 5 10, </w:t>
      </w:r>
      <w:r w:rsidR="009B482F">
        <w:t xml:space="preserve">and </w:t>
      </w:r>
      <w:r>
        <w:t>20-year return flood.</w:t>
      </w:r>
      <w:r w:rsidR="009B482F">
        <w:t xml:space="preserve"> </w:t>
      </w:r>
    </w:p>
    <w:tbl>
      <w:tblPr>
        <w:tblW w:w="9405" w:type="dxa"/>
        <w:tblBorders>
          <w:top w:val="single" w:sz="4" w:space="0" w:color="auto"/>
          <w:left w:val="single" w:sz="4" w:space="0" w:color="auto"/>
          <w:bottom w:val="single" w:sz="4" w:space="0" w:color="auto"/>
          <w:right w:val="single" w:sz="4" w:space="0" w:color="auto"/>
        </w:tblBorders>
        <w:tblLayout w:type="fixed"/>
        <w:tblCellMar>
          <w:left w:w="0" w:type="dxa"/>
          <w:right w:w="0" w:type="dxa"/>
        </w:tblCellMar>
        <w:tblLook w:val="04A0" w:firstRow="1" w:lastRow="0" w:firstColumn="1" w:lastColumn="0" w:noHBand="0" w:noVBand="1"/>
      </w:tblPr>
      <w:tblGrid>
        <w:gridCol w:w="4652"/>
        <w:gridCol w:w="4753"/>
      </w:tblGrid>
      <w:tr w:rsidR="00645FCB" w:rsidRPr="00B762CF" w14:paraId="26C09341" w14:textId="77777777" w:rsidTr="00645FCB">
        <w:trPr>
          <w:trHeight w:val="4958"/>
        </w:trPr>
        <w:tc>
          <w:tcPr>
            <w:tcW w:w="4652" w:type="dxa"/>
            <w:tcBorders>
              <w:bottom w:val="single" w:sz="4" w:space="0" w:color="auto"/>
              <w:right w:val="single" w:sz="4" w:space="0" w:color="auto"/>
            </w:tcBorders>
          </w:tcPr>
          <w:p w14:paraId="67AE41BD" w14:textId="77777777" w:rsidR="00645FCB" w:rsidRPr="00B762CF" w:rsidRDefault="00645FCB" w:rsidP="0005014D">
            <w:pPr>
              <w:keepNext/>
              <w:spacing w:line="276" w:lineRule="auto"/>
              <w:jc w:val="center"/>
            </w:pPr>
            <w:r w:rsidRPr="00645FCB">
              <w:rPr>
                <w:noProof/>
              </w:rPr>
              <w:lastRenderedPageBreak/>
              <w:drawing>
                <wp:inline distT="0" distB="0" distL="0" distR="0" wp14:anchorId="74E7ADE1" wp14:editId="770689F8">
                  <wp:extent cx="2950134" cy="2888673"/>
                  <wp:effectExtent l="0" t="0" r="3175"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4833" cy="2922649"/>
                          </a:xfrm>
                          <a:prstGeom prst="rect">
                            <a:avLst/>
                          </a:prstGeom>
                        </pic:spPr>
                      </pic:pic>
                    </a:graphicData>
                  </a:graphic>
                </wp:inline>
              </w:drawing>
            </w:r>
          </w:p>
        </w:tc>
        <w:tc>
          <w:tcPr>
            <w:tcW w:w="4753" w:type="dxa"/>
            <w:tcBorders>
              <w:top w:val="single" w:sz="4" w:space="0" w:color="auto"/>
              <w:left w:val="single" w:sz="4" w:space="0" w:color="auto"/>
              <w:bottom w:val="single" w:sz="4" w:space="0" w:color="auto"/>
            </w:tcBorders>
          </w:tcPr>
          <w:p w14:paraId="231CE66C" w14:textId="77777777" w:rsidR="00645FCB" w:rsidRPr="00B762CF" w:rsidRDefault="00645FCB" w:rsidP="0005014D">
            <w:pPr>
              <w:keepNext/>
              <w:spacing w:line="276" w:lineRule="auto"/>
              <w:jc w:val="center"/>
            </w:pPr>
            <w:r w:rsidRPr="00645FCB">
              <w:rPr>
                <w:noProof/>
              </w:rPr>
              <w:drawing>
                <wp:inline distT="0" distB="0" distL="0" distR="0" wp14:anchorId="50E7EB66" wp14:editId="6C3E8F14">
                  <wp:extent cx="3069817" cy="30757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37267" cy="3143290"/>
                          </a:xfrm>
                          <a:prstGeom prst="rect">
                            <a:avLst/>
                          </a:prstGeom>
                        </pic:spPr>
                      </pic:pic>
                    </a:graphicData>
                  </a:graphic>
                </wp:inline>
              </w:drawing>
            </w:r>
          </w:p>
        </w:tc>
      </w:tr>
      <w:tr w:rsidR="00645FCB" w:rsidRPr="00B762CF" w14:paraId="4E6C0CA1" w14:textId="77777777" w:rsidTr="00645FCB">
        <w:trPr>
          <w:trHeight w:val="5239"/>
        </w:trPr>
        <w:tc>
          <w:tcPr>
            <w:tcW w:w="4652" w:type="dxa"/>
            <w:tcBorders>
              <w:top w:val="single" w:sz="4" w:space="0" w:color="auto"/>
              <w:bottom w:val="single" w:sz="4" w:space="0" w:color="auto"/>
              <w:right w:val="single" w:sz="4" w:space="0" w:color="auto"/>
            </w:tcBorders>
          </w:tcPr>
          <w:p w14:paraId="44DDEC2B" w14:textId="77777777" w:rsidR="00645FCB" w:rsidRPr="00B762CF" w:rsidRDefault="00645FCB" w:rsidP="0005014D">
            <w:pPr>
              <w:keepNext/>
              <w:spacing w:line="276" w:lineRule="auto"/>
              <w:jc w:val="center"/>
            </w:pPr>
            <w:r w:rsidRPr="00645FCB">
              <w:rPr>
                <w:noProof/>
              </w:rPr>
              <w:drawing>
                <wp:inline distT="0" distB="0" distL="0" distR="0" wp14:anchorId="3703E91A" wp14:editId="2C126795">
                  <wp:extent cx="2981148" cy="2930236"/>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41486" cy="2989544"/>
                          </a:xfrm>
                          <a:prstGeom prst="rect">
                            <a:avLst/>
                          </a:prstGeom>
                        </pic:spPr>
                      </pic:pic>
                    </a:graphicData>
                  </a:graphic>
                </wp:inline>
              </w:drawing>
            </w:r>
          </w:p>
        </w:tc>
        <w:tc>
          <w:tcPr>
            <w:tcW w:w="4753" w:type="dxa"/>
            <w:tcBorders>
              <w:top w:val="single" w:sz="4" w:space="0" w:color="auto"/>
              <w:left w:val="single" w:sz="4" w:space="0" w:color="auto"/>
              <w:bottom w:val="single" w:sz="4" w:space="0" w:color="auto"/>
            </w:tcBorders>
          </w:tcPr>
          <w:p w14:paraId="10BA195F" w14:textId="77777777" w:rsidR="00645FCB" w:rsidRPr="00B762CF" w:rsidRDefault="00645FCB" w:rsidP="0005014D">
            <w:pPr>
              <w:keepNext/>
              <w:spacing w:line="276" w:lineRule="auto"/>
              <w:jc w:val="center"/>
            </w:pPr>
            <w:r w:rsidRPr="00645FCB">
              <w:rPr>
                <w:noProof/>
              </w:rPr>
              <w:drawing>
                <wp:inline distT="0" distB="0" distL="0" distR="0" wp14:anchorId="591C9080" wp14:editId="37E06261">
                  <wp:extent cx="3023205" cy="2708563"/>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7758" cy="2730561"/>
                          </a:xfrm>
                          <a:prstGeom prst="rect">
                            <a:avLst/>
                          </a:prstGeom>
                        </pic:spPr>
                      </pic:pic>
                    </a:graphicData>
                  </a:graphic>
                </wp:inline>
              </w:drawing>
            </w:r>
          </w:p>
        </w:tc>
      </w:tr>
    </w:tbl>
    <w:p w14:paraId="222D6265" w14:textId="26063986" w:rsidR="00645FCB" w:rsidRDefault="00645FCB" w:rsidP="0005014D">
      <w:pPr>
        <w:pStyle w:val="Caption"/>
        <w:spacing w:line="276" w:lineRule="auto"/>
      </w:pPr>
      <w:bookmarkStart w:id="82" w:name="_Ref100274050"/>
      <w:bookmarkStart w:id="83" w:name="_Ref100274042"/>
      <w:bookmarkStart w:id="84" w:name="_Toc102979715"/>
      <w:r>
        <w:t xml:space="preserve">Figure </w:t>
      </w:r>
      <w:r w:rsidR="00827C07">
        <w:fldChar w:fldCharType="begin"/>
      </w:r>
      <w:r w:rsidR="00827C07">
        <w:instrText xml:space="preserve"> SEQ Figure \* ARABIC </w:instrText>
      </w:r>
      <w:r w:rsidR="00827C07">
        <w:fldChar w:fldCharType="separate"/>
      </w:r>
      <w:r w:rsidR="00CB640D">
        <w:rPr>
          <w:noProof/>
        </w:rPr>
        <w:t>14</w:t>
      </w:r>
      <w:r w:rsidR="00827C07">
        <w:rPr>
          <w:noProof/>
        </w:rPr>
        <w:fldChar w:fldCharType="end"/>
      </w:r>
      <w:bookmarkEnd w:id="82"/>
      <w:r>
        <w:t>: Node(manhole) Flooding</w:t>
      </w:r>
      <w:bookmarkEnd w:id="83"/>
      <w:r w:rsidR="008456D6">
        <w:t xml:space="preserve"> </w:t>
      </w:r>
      <w:r w:rsidR="008456D6">
        <w:tab/>
      </w:r>
      <w:r w:rsidR="008456D6">
        <w:tab/>
        <w:t xml:space="preserve">Adapted from </w:t>
      </w:r>
      <w:r w:rsidR="008456D6">
        <w:fldChar w:fldCharType="begin"/>
      </w:r>
      <w:r w:rsidR="008456D6">
        <w:instrText xml:space="preserve"> ADDIN EN.CITE &lt;EndNote&gt;&lt;Cite&gt;&lt;Author&gt;Rossman&lt;/Author&gt;&lt;Year&gt;2017&lt;/Year&gt;&lt;RecNum&gt;165&lt;/RecNum&gt;&lt;DisplayText&gt;(Rossman and Huber, 2017)&lt;/DisplayText&gt;&lt;record&gt;&lt;rec-number&gt;165&lt;/rec-number&gt;&lt;foreign-keys&gt;&lt;key app="EN" db-id="efw09vxs2vw0x2evaxmpt2xma2xax0s25200" timestamp="1649396931"&gt;165&lt;/key&gt;&lt;/foreign-keys&gt;&lt;ref-type name="Journal Article"&gt;17&lt;/ref-type&gt;&lt;contributors&gt;&lt;authors&gt;&lt;author&gt;Rossman, Lewis A&lt;/author&gt;&lt;author&gt;Huber, Wayne&lt;/author&gt;&lt;/authors&gt;&lt;/contributors&gt;&lt;titles&gt;&lt;title&gt;Storm water management model reference manual volume II–hydraulics&lt;/title&gt;&lt;secondary-title&gt;US Environmental Protection Agency: Washington, DC, USA&lt;/secondary-title&gt;&lt;/titles&gt;&lt;periodical&gt;&lt;full-title&gt;US Environmental Protection Agency: Washington, DC, USA&lt;/full-title&gt;&lt;/periodical&gt;&lt;pages&gt;190&lt;/pages&gt;&lt;volume&gt;2&lt;/volume&gt;&lt;dates&gt;&lt;year&gt;2017&lt;/year&gt;&lt;/dates&gt;&lt;urls&gt;&lt;/urls&gt;&lt;/record&gt;&lt;/Cite&gt;&lt;/EndNote&gt;</w:instrText>
      </w:r>
      <w:r w:rsidR="008456D6">
        <w:fldChar w:fldCharType="separate"/>
      </w:r>
      <w:r w:rsidR="008456D6">
        <w:rPr>
          <w:noProof/>
        </w:rPr>
        <w:t>(Rossman and Huber, 2017)</w:t>
      </w:r>
      <w:bookmarkEnd w:id="84"/>
      <w:r w:rsidR="008456D6">
        <w:fldChar w:fldCharType="end"/>
      </w:r>
    </w:p>
    <w:p w14:paraId="4224715E" w14:textId="77777777" w:rsidR="00AF4F54" w:rsidRPr="009C37B8" w:rsidRDefault="00AF4F54" w:rsidP="0005014D">
      <w:pPr>
        <w:spacing w:line="276" w:lineRule="auto"/>
      </w:pPr>
    </w:p>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AF4F54" w:rsidRPr="00216ABF" w14:paraId="16BBFBE4" w14:textId="77777777" w:rsidTr="004E1F84">
        <w:tc>
          <w:tcPr>
            <w:tcW w:w="9075" w:type="dxa"/>
            <w:tcBorders>
              <w:top w:val="single" w:sz="4" w:space="0" w:color="auto"/>
              <w:left w:val="single" w:sz="4" w:space="0" w:color="auto"/>
              <w:bottom w:val="single" w:sz="4" w:space="0" w:color="auto"/>
              <w:right w:val="single" w:sz="4" w:space="0" w:color="auto"/>
            </w:tcBorders>
            <w:hideMark/>
          </w:tcPr>
          <w:p w14:paraId="0B1DF13A" w14:textId="6E84B223" w:rsidR="00AF4F54" w:rsidRPr="00216ABF" w:rsidRDefault="006419F4" w:rsidP="0005014D">
            <w:pPr>
              <w:spacing w:line="276" w:lineRule="auto"/>
            </w:pPr>
            <w:r>
              <w:t xml:space="preserve">This chapter highlighted some technological tools that were used in the research starting with a discussion of NLP algorithms that are used by computers to understand the user’s intent. Here, the different </w:t>
            </w:r>
            <w:r w:rsidR="00051E8A">
              <w:t>pre-processing</w:t>
            </w:r>
            <w:r>
              <w:t xml:space="preserve"> techniques were discussed. After this, various word embedding methods were also discussed. Then the Dialogflow platform was explained together with other platforms that are also used for chatbot development. In addition to this </w:t>
            </w:r>
            <w:r>
              <w:lastRenderedPageBreak/>
              <w:t>webhooks were described highlighting also the Flask platform for developing web applications. Finally, a description of the EPA SWMM model was provided.</w:t>
            </w:r>
            <w:r w:rsidR="00E43AE7">
              <w:t xml:space="preserve"> This chapter provided a foundational description of the methods used in the Methodology.</w:t>
            </w:r>
            <w:r w:rsidR="00B85365">
              <w:t xml:space="preserve"> The next chapter describes the study area.</w:t>
            </w:r>
            <w:r>
              <w:t xml:space="preserve"> </w:t>
            </w:r>
          </w:p>
        </w:tc>
      </w:tr>
    </w:tbl>
    <w:p w14:paraId="44BB07AF" w14:textId="77777777" w:rsidR="00AF4F54" w:rsidRDefault="00AF4F54" w:rsidP="0005014D">
      <w:pPr>
        <w:spacing w:line="276" w:lineRule="auto"/>
      </w:pPr>
    </w:p>
    <w:p w14:paraId="5622A4B5" w14:textId="77777777" w:rsidR="00AF4F54" w:rsidRDefault="00AF4F54" w:rsidP="0005014D">
      <w:pPr>
        <w:spacing w:line="276" w:lineRule="auto"/>
      </w:pPr>
    </w:p>
    <w:p w14:paraId="0A158F52" w14:textId="77777777" w:rsidR="00AF4F54" w:rsidRDefault="00AF4F54" w:rsidP="0005014D">
      <w:pPr>
        <w:spacing w:line="276" w:lineRule="auto"/>
        <w:sectPr w:rsidR="00AF4F54" w:rsidSect="009A654B">
          <w:footerReference w:type="even" r:id="rId39"/>
          <w:pgSz w:w="11906" w:h="16838"/>
          <w:pgMar w:top="1411" w:right="1411" w:bottom="1411" w:left="1411" w:header="706" w:footer="706" w:gutter="0"/>
          <w:cols w:space="708"/>
          <w:docGrid w:linePitch="360"/>
        </w:sectPr>
      </w:pPr>
    </w:p>
    <w:p w14:paraId="7827EEEA" w14:textId="77777777" w:rsidR="00023203" w:rsidRDefault="00AF4F54" w:rsidP="0005014D">
      <w:pPr>
        <w:pStyle w:val="Heading1Chapter"/>
        <w:spacing w:line="276" w:lineRule="auto"/>
      </w:pPr>
      <w:bookmarkStart w:id="85" w:name="_Toc102979659"/>
      <w:r>
        <w:lastRenderedPageBreak/>
        <w:t>Study Area</w:t>
      </w:r>
      <w:bookmarkEnd w:id="85"/>
      <w:r w:rsidR="00023203">
        <w:t xml:space="preserve"> </w:t>
      </w:r>
    </w:p>
    <w:p w14:paraId="2F0574B4" w14:textId="77777777" w:rsidR="00023203" w:rsidRDefault="00E43AE7" w:rsidP="0005014D">
      <w:pPr>
        <w:spacing w:line="276" w:lineRule="auto"/>
        <w:ind w:left="180"/>
      </w:pPr>
      <w:r>
        <w:t>Since the research used a model developed for a real study case, this chapter describes the study area</w:t>
      </w:r>
      <w:r w:rsidR="005212AF">
        <w:t>. It starts will a general description of Do Lo, showing its location and describing the general climatic conditions in the area. This is followed by a discussion of the flooding trends in this area. Finally, an explanation of the drainage system in the area is provided.</w:t>
      </w:r>
    </w:p>
    <w:p w14:paraId="7F5AF43B" w14:textId="77777777" w:rsidR="002347A3" w:rsidRDefault="002347A3" w:rsidP="0005014D">
      <w:pPr>
        <w:spacing w:line="276" w:lineRule="auto"/>
      </w:pPr>
    </w:p>
    <w:p w14:paraId="5F586947" w14:textId="77777777" w:rsidR="005773EA" w:rsidRDefault="005773EA" w:rsidP="0005014D">
      <w:pPr>
        <w:pStyle w:val="Heading2"/>
        <w:spacing w:line="276" w:lineRule="auto"/>
      </w:pPr>
      <w:bookmarkStart w:id="86" w:name="_Ref100752700"/>
      <w:bookmarkStart w:id="87" w:name="_Ref100752710"/>
      <w:bookmarkStart w:id="88" w:name="_Toc102979660"/>
      <w:r>
        <w:t>General Description</w:t>
      </w:r>
      <w:bookmarkEnd w:id="86"/>
      <w:bookmarkEnd w:id="87"/>
      <w:bookmarkEnd w:id="88"/>
    </w:p>
    <w:p w14:paraId="5DCBADB8" w14:textId="4B485753" w:rsidR="005773EA" w:rsidRDefault="005773EA" w:rsidP="0005014D">
      <w:pPr>
        <w:spacing w:line="276" w:lineRule="auto"/>
        <w:rPr>
          <w:rFonts w:cs="Times New Roman"/>
        </w:rPr>
      </w:pPr>
      <w:r w:rsidRPr="00083EA1">
        <w:rPr>
          <w:rFonts w:cs="Times New Roman"/>
        </w:rPr>
        <w:t xml:space="preserve">The </w:t>
      </w:r>
      <w:r>
        <w:rPr>
          <w:rFonts w:cs="Times New Roman"/>
        </w:rPr>
        <w:t xml:space="preserve">SWMM model used in the </w:t>
      </w:r>
      <w:r w:rsidRPr="00083EA1">
        <w:rPr>
          <w:rFonts w:cs="Times New Roman"/>
        </w:rPr>
        <w:t xml:space="preserve">study </w:t>
      </w:r>
      <w:r>
        <w:rPr>
          <w:rFonts w:cs="Times New Roman"/>
        </w:rPr>
        <w:t>is for</w:t>
      </w:r>
      <w:r w:rsidRPr="00083EA1">
        <w:rPr>
          <w:rFonts w:cs="Times New Roman"/>
        </w:rPr>
        <w:t xml:space="preserve"> Do Lo an area lying to the south of Yen Nghia ward in the Ha Dong District of Hanoi, the capital city of Vietnam. The general climate in Vietnam is tropical in the southern parts of the country and monsoonal in the North </w:t>
      </w:r>
      <w:r w:rsidRPr="00083EA1">
        <w:rPr>
          <w:rFonts w:cs="Times New Roman"/>
        </w:rPr>
        <w:fldChar w:fldCharType="begin"/>
      </w:r>
      <w:r w:rsidRPr="00083EA1">
        <w:rPr>
          <w:rFonts w:cs="Times New Roman"/>
        </w:rPr>
        <w:instrText xml:space="preserve"> ADDIN EN.CITE &lt;EndNote&gt;&lt;Cite&gt;&lt;Author&gt;Groen&lt;/Author&gt;&lt;Year&gt;2012&lt;/Year&gt;&lt;RecNum&gt;132&lt;/RecNum&gt;&lt;DisplayText&gt;(Groen and Jacobs, 2012)&lt;/DisplayText&gt;&lt;record&gt;&lt;rec-number&gt;132&lt;/rec-number&gt;&lt;foreign-keys&gt;&lt;key app="EN" db-id="efw09vxs2vw0x2evaxmpt2xma2xax0s25200" timestamp="1635231082"&gt;132&lt;/key&gt;&lt;/foreign-keys&gt;&lt;ref-type name="Report"&gt;27&lt;/ref-type&gt;&lt;contributors&gt;&lt;authors&gt;&lt;author&gt;Evelien Thieme Groen &lt;/author&gt;&lt;author&gt;Carolien Jacobs&lt;/author&gt;&lt;/authors&gt;&lt;tertiary-authors&gt;&lt;author&gt;Cordaid&lt;/author&gt;&lt;/tertiary-authors&gt;&lt;/contributors&gt;&lt;titles&gt;&lt;title&gt;Risk Mapping Vietnam:Sector Disaster Risk Reduction &amp;amp; Emergency Aid&lt;/title&gt;&lt;/titles&gt;&lt;dates&gt;&lt;year&gt;2012&lt;/year&gt;&lt;/dates&gt;&lt;publisher&gt;Cordaid&lt;/publisher&gt;&lt;urls&gt;&lt;/urls&gt;&lt;/record&gt;&lt;/Cite&gt;&lt;/EndNote&gt;</w:instrText>
      </w:r>
      <w:r w:rsidRPr="00083EA1">
        <w:rPr>
          <w:rFonts w:cs="Times New Roman"/>
        </w:rPr>
        <w:fldChar w:fldCharType="separate"/>
      </w:r>
      <w:r w:rsidRPr="00083EA1">
        <w:rPr>
          <w:rFonts w:cs="Times New Roman"/>
          <w:noProof/>
        </w:rPr>
        <w:t>(Groen and Jacobs, 2012)</w:t>
      </w:r>
      <w:r w:rsidRPr="00083EA1">
        <w:rPr>
          <w:rFonts w:cs="Times New Roman"/>
        </w:rPr>
        <w:fldChar w:fldCharType="end"/>
      </w:r>
      <w:r w:rsidRPr="00083EA1">
        <w:rPr>
          <w:rFonts w:cs="Times New Roman"/>
        </w:rPr>
        <w:t>.</w:t>
      </w:r>
      <w:r>
        <w:rPr>
          <w:rFonts w:cs="Times New Roman"/>
        </w:rPr>
        <w:t xml:space="preserve"> Hanoi receives rainfall every month with the driest months (December and January) having on average around 19mm. </w:t>
      </w:r>
      <w:r w:rsidR="008477FE">
        <w:rPr>
          <w:rFonts w:cs="Times New Roman"/>
        </w:rPr>
        <w:t>T</w:t>
      </w:r>
      <w:r>
        <w:rPr>
          <w:rFonts w:cs="Times New Roman"/>
        </w:rPr>
        <w:t>he average annual rainfall received in the area is generally high at above 800mm with most years being above 1000 mm. In 1994 and 2008, the area received rainfall in excess of 2000mm. Due to the high amounts of rainfall received, flooding is thus prevalent in the area.</w:t>
      </w:r>
    </w:p>
    <w:p w14:paraId="69D45F62" w14:textId="77777777" w:rsidR="005773EA" w:rsidRPr="00083EA1" w:rsidRDefault="005773EA" w:rsidP="0005014D">
      <w:pPr>
        <w:spacing w:line="276" w:lineRule="auto"/>
        <w:rPr>
          <w:rFonts w:cs="Times New Roman"/>
        </w:rPr>
      </w:pPr>
      <w:r>
        <w:rPr>
          <w:rFonts w:cs="Times New Roman"/>
        </w:rPr>
        <w:t>In terms of natural disasters, t</w:t>
      </w:r>
      <w:r w:rsidRPr="00083EA1">
        <w:rPr>
          <w:rFonts w:cs="Times New Roman"/>
        </w:rPr>
        <w:t>he country experiences varied natural disasters including sea-level rise, tropical storms, floods, mudslides, droughts and earthquakes</w:t>
      </w:r>
      <w:r>
        <w:rPr>
          <w:rFonts w:cs="Times New Roman"/>
        </w:rPr>
        <w:t xml:space="preserve"> as highlighted by </w:t>
      </w:r>
      <w:r w:rsidRPr="00083EA1">
        <w:rPr>
          <w:rFonts w:cs="Times New Roman"/>
        </w:rPr>
        <w:fldChar w:fldCharType="begin"/>
      </w:r>
      <w:r>
        <w:rPr>
          <w:rFonts w:cs="Times New Roman"/>
        </w:rPr>
        <w:instrText xml:space="preserve"> ADDIN EN.CITE &lt;EndNote&gt;&lt;Cite AuthorYear="1"&gt;&lt;Author&gt;Groen&lt;/Author&gt;&lt;Year&gt;2012&lt;/Year&gt;&lt;RecNum&gt;132&lt;/RecNum&gt;&lt;DisplayText&gt;Groen and Jacobs (2012)&lt;/DisplayText&gt;&lt;record&gt;&lt;rec-number&gt;132&lt;/rec-number&gt;&lt;foreign-keys&gt;&lt;key app="EN" db-id="efw09vxs2vw0x2evaxmpt2xma2xax0s25200" timestamp="1635231082"&gt;132&lt;/key&gt;&lt;/foreign-keys&gt;&lt;ref-type name="Report"&gt;27&lt;/ref-type&gt;&lt;contributors&gt;&lt;authors&gt;&lt;author&gt;Evelien Thieme Groen &lt;/author&gt;&lt;author&gt;Carolien Jacobs&lt;/author&gt;&lt;/authors&gt;&lt;tertiary-authors&gt;&lt;author&gt;Cordaid&lt;/author&gt;&lt;/tertiary-authors&gt;&lt;/contributors&gt;&lt;titles&gt;&lt;title&gt;Risk Mapping Vietnam:Sector Disaster Risk Reduction &amp;amp; Emergency Aid&lt;/title&gt;&lt;/titles&gt;&lt;dates&gt;&lt;year&gt;2012&lt;/year&gt;&lt;/dates&gt;&lt;publisher&gt;Cordaid&lt;/publisher&gt;&lt;urls&gt;&lt;/urls&gt;&lt;/record&gt;&lt;/Cite&gt;&lt;/EndNote&gt;</w:instrText>
      </w:r>
      <w:r w:rsidRPr="00083EA1">
        <w:rPr>
          <w:rFonts w:cs="Times New Roman"/>
        </w:rPr>
        <w:fldChar w:fldCharType="separate"/>
      </w:r>
      <w:r>
        <w:rPr>
          <w:rFonts w:cs="Times New Roman"/>
          <w:noProof/>
        </w:rPr>
        <w:t>Groen and Jacobs (2012)</w:t>
      </w:r>
      <w:r w:rsidRPr="00083EA1">
        <w:rPr>
          <w:rFonts w:cs="Times New Roman"/>
        </w:rPr>
        <w:fldChar w:fldCharType="end"/>
      </w:r>
      <w:r w:rsidRPr="00083EA1">
        <w:rPr>
          <w:rFonts w:cs="Times New Roman"/>
        </w:rPr>
        <w:t xml:space="preserve">. Flooding usually occurs several times in a given year, mostly on the coasts and closer to rivers. </w:t>
      </w:r>
      <w:r>
        <w:rPr>
          <w:rFonts w:cs="Times New Roman"/>
        </w:rPr>
        <w:t xml:space="preserve">To add to this, </w:t>
      </w:r>
      <w:r w:rsidRPr="00083EA1">
        <w:rPr>
          <w:rFonts w:cs="Times New Roman"/>
        </w:rPr>
        <w:t>most of the population resides in these high-risk areas</w:t>
      </w:r>
      <w:r>
        <w:rPr>
          <w:rFonts w:cs="Times New Roman"/>
        </w:rPr>
        <w:t xml:space="preserve"> and this compounds the impacts of the fl</w:t>
      </w:r>
      <w:r w:rsidRPr="00083EA1">
        <w:rPr>
          <w:rFonts w:cs="Times New Roman"/>
        </w:rPr>
        <w:t>ood</w:t>
      </w:r>
      <w:r>
        <w:rPr>
          <w:rFonts w:cs="Times New Roman"/>
        </w:rPr>
        <w:t>s</w:t>
      </w:r>
      <w:r w:rsidRPr="00083EA1">
        <w:rPr>
          <w:rFonts w:cs="Times New Roman"/>
        </w:rPr>
        <w:t xml:space="preserve"> leads to </w:t>
      </w:r>
      <w:r>
        <w:rPr>
          <w:rFonts w:cs="Times New Roman"/>
        </w:rPr>
        <w:t xml:space="preserve">deaths and annual </w:t>
      </w:r>
      <w:r w:rsidRPr="00083EA1">
        <w:rPr>
          <w:rFonts w:cs="Times New Roman"/>
        </w:rPr>
        <w:t>economic</w:t>
      </w:r>
      <w:r>
        <w:rPr>
          <w:rFonts w:cs="Times New Roman"/>
        </w:rPr>
        <w:t xml:space="preserve"> losses. According to </w:t>
      </w:r>
      <w:r w:rsidRPr="00083EA1">
        <w:rPr>
          <w:rFonts w:cs="Times New Roman"/>
        </w:rPr>
        <w:fldChar w:fldCharType="begin"/>
      </w:r>
      <w:r>
        <w:rPr>
          <w:rFonts w:cs="Times New Roman"/>
        </w:rPr>
        <w:instrText xml:space="preserve"> ADDIN EN.CITE &lt;EndNote&gt;&lt;Cite AuthorYear="1"&gt;&lt;Author&gt;Nguyen&lt;/Author&gt;&lt;Year&gt;2021&lt;/Year&gt;&lt;RecNum&gt;133&lt;/RecNum&gt;&lt;DisplayText&gt;Nguyen,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Pr="00083EA1">
        <w:rPr>
          <w:rFonts w:cs="Times New Roman"/>
        </w:rPr>
        <w:fldChar w:fldCharType="separate"/>
      </w:r>
      <w:r>
        <w:rPr>
          <w:rFonts w:cs="Times New Roman"/>
          <w:noProof/>
        </w:rPr>
        <w:t>Nguyen, et al. (2021)</w:t>
      </w:r>
      <w:r w:rsidRPr="00083EA1">
        <w:rPr>
          <w:rFonts w:cs="Times New Roman"/>
        </w:rPr>
        <w:fldChar w:fldCharType="end"/>
      </w:r>
      <w:r>
        <w:rPr>
          <w:rFonts w:cs="Times New Roman"/>
        </w:rPr>
        <w:t>, s</w:t>
      </w:r>
      <w:r w:rsidRPr="00083EA1">
        <w:rPr>
          <w:rFonts w:cs="Times New Roman"/>
        </w:rPr>
        <w:t>outhern and central Vietnam usually experiences river flooding, while the northern mountainous areas are affected by cyclones and typhoons leading to flash floods.</w:t>
      </w:r>
      <w:r>
        <w:rPr>
          <w:rFonts w:cs="Times New Roman"/>
        </w:rPr>
        <w:t xml:space="preserve"> </w:t>
      </w:r>
      <w:r w:rsidRPr="00083EA1">
        <w:rPr>
          <w:rFonts w:cs="Times New Roman"/>
        </w:rPr>
        <w:t xml:space="preserve">Population growth </w:t>
      </w:r>
      <w:r>
        <w:rPr>
          <w:rFonts w:cs="Times New Roman"/>
        </w:rPr>
        <w:t xml:space="preserve">and the resulting development </w:t>
      </w:r>
      <w:r w:rsidRPr="00083EA1">
        <w:rPr>
          <w:rFonts w:cs="Times New Roman"/>
        </w:rPr>
        <w:t>ha</w:t>
      </w:r>
      <w:r>
        <w:rPr>
          <w:rFonts w:cs="Times New Roman"/>
        </w:rPr>
        <w:t>ve</w:t>
      </w:r>
      <w:r w:rsidRPr="00083EA1">
        <w:rPr>
          <w:rFonts w:cs="Times New Roman"/>
        </w:rPr>
        <w:t xml:space="preserve"> led to </w:t>
      </w:r>
      <w:r>
        <w:rPr>
          <w:rFonts w:cs="Times New Roman"/>
        </w:rPr>
        <w:t xml:space="preserve">the </w:t>
      </w:r>
      <w:r w:rsidRPr="00083EA1">
        <w:rPr>
          <w:rFonts w:cs="Times New Roman"/>
        </w:rPr>
        <w:t>construction of buildings in flood-prone areas</w:t>
      </w:r>
      <w:r w:rsidRPr="005773EA">
        <w:rPr>
          <w:rFonts w:cs="Times New Roman"/>
        </w:rPr>
        <w:t xml:space="preserve"> </w:t>
      </w:r>
      <w:r>
        <w:rPr>
          <w:rFonts w:cs="Times New Roman"/>
        </w:rPr>
        <w:t>which exacerbates the flooding situation in the area by introducing more impervious surfaces.</w:t>
      </w:r>
    </w:p>
    <w:p w14:paraId="4C3FC591" w14:textId="77777777" w:rsidR="005773EA" w:rsidRPr="00083EA1" w:rsidRDefault="005773EA" w:rsidP="0005014D">
      <w:pPr>
        <w:spacing w:line="276" w:lineRule="auto"/>
        <w:rPr>
          <w:rFonts w:cs="Times New Roman"/>
        </w:rPr>
      </w:pPr>
    </w:p>
    <w:p w14:paraId="458B2B22" w14:textId="7E089790" w:rsidR="005773EA" w:rsidRDefault="005773EA" w:rsidP="0005014D">
      <w:pPr>
        <w:spacing w:line="276" w:lineRule="auto"/>
        <w:rPr>
          <w:rFonts w:cs="Times New Roman"/>
        </w:rPr>
      </w:pPr>
      <w:r w:rsidRPr="00083EA1">
        <w:rPr>
          <w:rFonts w:cs="Times New Roman"/>
        </w:rPr>
        <w:t>Do lo was initially an old village, but as areas around it developed it also grew into being part of Yen Nghia ward when Ha Dong was awarded city status in 2006</w:t>
      </w:r>
      <w:r>
        <w:rPr>
          <w:rFonts w:cs="Times New Roman"/>
        </w:rPr>
        <w:t xml:space="preserve"> </w:t>
      </w:r>
      <w:r w:rsidRPr="00083EA1">
        <w:rPr>
          <w:rFonts w:cs="Times New Roman"/>
        </w:rPr>
        <w:t>(Vietnamese Government, 2006). It is in the Ha Tay province. The location of the study site is shown in</w:t>
      </w:r>
      <w:r>
        <w:rPr>
          <w:rFonts w:cs="Times New Roman"/>
        </w:rPr>
        <w:t xml:space="preserve"> </w:t>
      </w:r>
      <w:r>
        <w:rPr>
          <w:rFonts w:cs="Times New Roman"/>
        </w:rPr>
        <w:fldChar w:fldCharType="begin"/>
      </w:r>
      <w:r>
        <w:rPr>
          <w:rFonts w:cs="Times New Roman"/>
        </w:rPr>
        <w:instrText xml:space="preserve"> REF _Ref96675208 \h  \* MERGEFORMAT </w:instrText>
      </w:r>
      <w:r>
        <w:rPr>
          <w:rFonts w:cs="Times New Roman"/>
        </w:rPr>
      </w:r>
      <w:r>
        <w:rPr>
          <w:rFonts w:cs="Times New Roman"/>
        </w:rPr>
        <w:fldChar w:fldCharType="separate"/>
      </w:r>
      <w:r w:rsidR="00CB640D">
        <w:t xml:space="preserve">Figure </w:t>
      </w:r>
      <w:r w:rsidR="00CB640D">
        <w:rPr>
          <w:noProof/>
        </w:rPr>
        <w:t>15</w:t>
      </w:r>
      <w:r>
        <w:rPr>
          <w:rFonts w:cs="Times New Roman"/>
        </w:rPr>
        <w:fldChar w:fldCharType="end"/>
      </w:r>
      <w:r w:rsidRPr="00083EA1">
        <w:rPr>
          <w:rFonts w:cs="Times New Roman"/>
        </w:rPr>
        <w:t>. Do Lo, Yen Nghia is about 61.5 ha in area and is located next to the Yen Nghia dyke. It is this dyke that protects the area from</w:t>
      </w:r>
      <w:r>
        <w:rPr>
          <w:rFonts w:cs="Times New Roman"/>
        </w:rPr>
        <w:t xml:space="preserve"> any flooding from</w:t>
      </w:r>
      <w:r w:rsidRPr="00083EA1">
        <w:rPr>
          <w:rFonts w:cs="Times New Roman"/>
        </w:rPr>
        <w:t xml:space="preserve"> the Day River which lies to the west of the ward. The Co Ban channel, located to the South and the East of Do Lo, is the main output of the drainage system</w:t>
      </w:r>
      <w:r>
        <w:rPr>
          <w:rFonts w:cs="Times New Roman"/>
        </w:rPr>
        <w:t xml:space="preserve"> in the study area</w:t>
      </w:r>
      <w:r w:rsidRPr="00083EA1">
        <w:rPr>
          <w:rFonts w:cs="Times New Roman"/>
        </w:rPr>
        <w:t xml:space="preserve">. The Co Ban channel is connected to the La Khe channel, </w:t>
      </w:r>
      <w:r w:rsidRPr="00083EA1">
        <w:rPr>
          <w:rFonts w:cs="Times New Roman"/>
        </w:rPr>
        <w:lastRenderedPageBreak/>
        <w:t xml:space="preserve">which later connects to the Day River through Yen Nghia Pumping Station and also through a gate in the West. </w:t>
      </w:r>
      <w:r w:rsidR="001F2BA7">
        <w:rPr>
          <w:rFonts w:cs="Times New Roman"/>
        </w:rPr>
        <w:t>The c</w:t>
      </w:r>
      <w:r w:rsidRPr="00083EA1">
        <w:rPr>
          <w:rFonts w:cs="Times New Roman"/>
        </w:rPr>
        <w:t xml:space="preserve">onnection to the Nhue River is through the Van Phuc gate. Belonging to the </w:t>
      </w:r>
      <w:r>
        <w:rPr>
          <w:rFonts w:cs="Times New Roman"/>
        </w:rPr>
        <w:t>Red</w:t>
      </w:r>
      <w:r w:rsidRPr="00083EA1">
        <w:rPr>
          <w:rFonts w:cs="Times New Roman"/>
        </w:rPr>
        <w:t xml:space="preserve"> River delta, Do Lo, Yen Nghia is part of Hanoi the capital city and has the same geographic, climatic and meteorological characteristics as Hanoi: a flat geographical landscape with an average elevation of 5.00 m amsl. The average temperature is +23</w:t>
      </w:r>
      <w:r w:rsidRPr="00083EA1">
        <w:rPr>
          <w:rFonts w:cs="Times New Roman"/>
          <w:vertAlign w:val="superscript"/>
        </w:rPr>
        <w:t>o</w:t>
      </w:r>
      <w:r w:rsidRPr="00083EA1">
        <w:rPr>
          <w:rFonts w:cs="Times New Roman"/>
        </w:rPr>
        <w:t>C and the lowest annual temperature is +5</w:t>
      </w:r>
      <w:r w:rsidRPr="00083EA1">
        <w:rPr>
          <w:rFonts w:cs="Times New Roman"/>
          <w:vertAlign w:val="superscript"/>
        </w:rPr>
        <w:t>o</w:t>
      </w:r>
      <w:r w:rsidRPr="00083EA1">
        <w:rPr>
          <w:rFonts w:cs="Times New Roman"/>
        </w:rPr>
        <w:t>C and the highest annual temperature is +38</w:t>
      </w:r>
      <w:r w:rsidRPr="00083EA1">
        <w:rPr>
          <w:rFonts w:cs="Times New Roman"/>
          <w:vertAlign w:val="superscript"/>
        </w:rPr>
        <w:t>o</w:t>
      </w:r>
      <w:r w:rsidRPr="00083EA1">
        <w:rPr>
          <w:rFonts w:cs="Times New Roman"/>
        </w:rPr>
        <w:t xml:space="preserve">C. With over 10373 residents (census survey data 2019 – people’s committees of Ha Dong District), Do Lo, Yen Nghia is quite a dense area with a population density of 16862 persons per square kilometer </w:t>
      </w:r>
      <w:r w:rsidRPr="00083EA1">
        <w:rPr>
          <w:rFonts w:cs="Times New Roman"/>
        </w:rPr>
        <w:fldChar w:fldCharType="begin"/>
      </w:r>
      <w:r w:rsidRPr="00083EA1">
        <w:rPr>
          <w:rFonts w:cs="Times New Roman"/>
        </w:rPr>
        <w:instrText xml:space="preserve"> ADDIN EN.CITE &lt;EndNote&gt;&lt;Cite&gt;&lt;Author&gt;Do&lt;/Author&gt;&lt;Year&gt;2021&lt;/Year&gt;&lt;RecNum&gt;134&lt;/RecNum&gt;&lt;DisplayText&gt;(Do, 2021)&lt;/DisplayText&gt;&lt;record&gt;&lt;rec-number&gt;134&lt;/rec-number&gt;&lt;foreign-keys&gt;&lt;key app="EN" db-id="efw09vxs2vw0x2evaxmpt2xma2xax0s25200" timestamp="1635236082"&gt;134&lt;/key&gt;&lt;/foreign-keys&gt;&lt;ref-type name="Personal Communication"&gt;26&lt;/ref-type&gt;&lt;contributors&gt;&lt;authors&gt;&lt;author&gt;Ha Do&lt;/author&gt;&lt;/authors&gt;&lt;secondary-authors&gt;&lt;author&gt;Sifiso Ncube&lt;/author&gt;&lt;/secondary-authors&gt;&lt;/contributors&gt;&lt;titles&gt;&lt;title&gt;Do Lo, Yen Nghia, Ha Dong, Ha Noi  Study Area Description&lt;/title&gt;&lt;/titles&gt;&lt;edition&gt;Study Area Description (Do Lo, Yen Nghia, Ha Dong, Ha Noi)  &lt;/edition&gt;&lt;dates&gt;&lt;year&gt;2021&lt;/year&gt;&lt;pub-dates&gt;&lt;date&gt;25 Oct 2021&lt;/date&gt;&lt;/pub-dates&gt;&lt;/dates&gt;&lt;pub-location&gt;Not published&lt;/pub-location&gt;&lt;urls&gt;&lt;/urls&gt;&lt;custom1&gt;h.do@un-ihe.org&lt;/custom1&gt;&lt;custom2&gt;snc001@un-ihe.org&lt;/custom2&gt;&lt;/record&gt;&lt;/Cite&gt;&lt;/EndNote&gt;</w:instrText>
      </w:r>
      <w:r w:rsidRPr="00083EA1">
        <w:rPr>
          <w:rFonts w:cs="Times New Roman"/>
        </w:rPr>
        <w:fldChar w:fldCharType="separate"/>
      </w:r>
      <w:r w:rsidRPr="00083EA1">
        <w:rPr>
          <w:rFonts w:cs="Times New Roman"/>
          <w:noProof/>
        </w:rPr>
        <w:t>(Do, 2021)</w:t>
      </w:r>
      <w:r w:rsidRPr="00083EA1">
        <w:rPr>
          <w:rFonts w:cs="Times New Roman"/>
        </w:rPr>
        <w:fldChar w:fldCharType="end"/>
      </w:r>
      <w:r w:rsidRPr="00083EA1">
        <w:rPr>
          <w:rFonts w:cs="Times New Roman"/>
        </w:rPr>
        <w:t xml:space="preserve">. </w:t>
      </w:r>
      <w:r w:rsidRPr="001F2BA7">
        <w:rPr>
          <w:rFonts w:cs="Times New Roman"/>
        </w:rPr>
        <w:fldChar w:fldCharType="begin"/>
      </w:r>
      <w:r w:rsidRPr="001F2BA7">
        <w:rPr>
          <w:rFonts w:cs="Times New Roman"/>
        </w:rPr>
        <w:instrText xml:space="preserve"> REF _Ref96677362 \h </w:instrText>
      </w:r>
      <w:r w:rsidR="00F97131" w:rsidRPr="001F2BA7">
        <w:rPr>
          <w:rFonts w:cs="Times New Roman"/>
        </w:rPr>
        <w:instrText xml:space="preserve"> \* MERGEFORMAT </w:instrText>
      </w:r>
      <w:r w:rsidRPr="001F2BA7">
        <w:rPr>
          <w:rFonts w:cs="Times New Roman"/>
        </w:rPr>
      </w:r>
      <w:r w:rsidRPr="001F2BA7">
        <w:rPr>
          <w:rFonts w:cs="Times New Roman"/>
        </w:rPr>
        <w:fldChar w:fldCharType="separate"/>
      </w:r>
      <w:r w:rsidR="00CB640D">
        <w:t xml:space="preserve">Figure </w:t>
      </w:r>
      <w:r w:rsidR="00CB640D">
        <w:rPr>
          <w:noProof/>
        </w:rPr>
        <w:t>16</w:t>
      </w:r>
      <w:r w:rsidRPr="001F2BA7">
        <w:rPr>
          <w:rFonts w:cs="Times New Roman"/>
        </w:rPr>
        <w:fldChar w:fldCharType="end"/>
      </w:r>
      <w:r w:rsidRPr="001F2BA7">
        <w:rPr>
          <w:rFonts w:cs="Times New Roman"/>
        </w:rPr>
        <w:t xml:space="preserve"> displays the land use in the area, showing a fair proportion of green spaces and some water-covered spaces. The larger portion of the area is built up. </w:t>
      </w:r>
    </w:p>
    <w:p w14:paraId="0702A0EE" w14:textId="77777777" w:rsidR="008B22C6" w:rsidRDefault="008B22C6" w:rsidP="0005014D">
      <w:pPr>
        <w:spacing w:line="276" w:lineRule="auto"/>
      </w:pPr>
    </w:p>
    <w:p w14:paraId="0AE47B51" w14:textId="77777777" w:rsidR="00922FE9" w:rsidRDefault="00922FE9" w:rsidP="008477FE">
      <w:pPr>
        <w:keepNext/>
        <w:spacing w:line="276" w:lineRule="auto"/>
        <w:jc w:val="center"/>
      </w:pPr>
      <w:r>
        <w:rPr>
          <w:noProof/>
        </w:rPr>
        <w:drawing>
          <wp:inline distT="0" distB="0" distL="0" distR="0" wp14:anchorId="5039E878" wp14:editId="58982A2B">
            <wp:extent cx="5760720" cy="4076059"/>
            <wp:effectExtent l="19050" t="19050" r="1143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4076059"/>
                    </a:xfrm>
                    <a:prstGeom prst="rect">
                      <a:avLst/>
                    </a:prstGeom>
                    <a:noFill/>
                    <a:ln w="19050">
                      <a:solidFill>
                        <a:schemeClr val="tx1"/>
                      </a:solidFill>
                    </a:ln>
                  </pic:spPr>
                </pic:pic>
              </a:graphicData>
            </a:graphic>
          </wp:inline>
        </w:drawing>
      </w:r>
    </w:p>
    <w:p w14:paraId="7A5B9662" w14:textId="2E0F1AE5" w:rsidR="002347A3" w:rsidRDefault="00922FE9" w:rsidP="0005014D">
      <w:pPr>
        <w:pStyle w:val="Caption"/>
        <w:spacing w:line="276" w:lineRule="auto"/>
      </w:pPr>
      <w:bookmarkStart w:id="89" w:name="_Ref96675208"/>
      <w:bookmarkStart w:id="90" w:name="_Toc102979716"/>
      <w:r>
        <w:t xml:space="preserve">Figure </w:t>
      </w:r>
      <w:r w:rsidR="00827C07">
        <w:fldChar w:fldCharType="begin"/>
      </w:r>
      <w:r w:rsidR="00827C07">
        <w:instrText xml:space="preserve"> SEQ Figure \* ARABIC </w:instrText>
      </w:r>
      <w:r w:rsidR="00827C07">
        <w:fldChar w:fldCharType="separate"/>
      </w:r>
      <w:r w:rsidR="00CB640D">
        <w:rPr>
          <w:noProof/>
        </w:rPr>
        <w:t>15</w:t>
      </w:r>
      <w:r w:rsidR="00827C07">
        <w:rPr>
          <w:noProof/>
        </w:rPr>
        <w:fldChar w:fldCharType="end"/>
      </w:r>
      <w:bookmarkEnd w:id="89"/>
      <w:r>
        <w:t>:</w:t>
      </w:r>
      <w:r w:rsidR="00845754">
        <w:t xml:space="preserve"> </w:t>
      </w:r>
      <w:r w:rsidRPr="00F36F1E">
        <w:t>Do Lo, Hanoi, Vietnam</w:t>
      </w:r>
      <w:bookmarkEnd w:id="90"/>
    </w:p>
    <w:p w14:paraId="26A52424" w14:textId="77777777" w:rsidR="005773EA" w:rsidRDefault="005773EA" w:rsidP="0005014D">
      <w:pPr>
        <w:spacing w:line="276" w:lineRule="auto"/>
        <w:rPr>
          <w:rFonts w:cs="Times New Roman"/>
        </w:rPr>
      </w:pPr>
    </w:p>
    <w:p w14:paraId="28683A58" w14:textId="77777777" w:rsidR="005773EA" w:rsidRDefault="005773EA" w:rsidP="0005014D">
      <w:pPr>
        <w:keepNext/>
        <w:spacing w:line="276" w:lineRule="auto"/>
        <w:jc w:val="center"/>
      </w:pPr>
      <w:r w:rsidRPr="00323FBA">
        <w:rPr>
          <w:noProof/>
        </w:rPr>
        <w:lastRenderedPageBreak/>
        <w:drawing>
          <wp:inline distT="0" distB="0" distL="0" distR="0" wp14:anchorId="6096A702" wp14:editId="0E91ED71">
            <wp:extent cx="3892897" cy="4226575"/>
            <wp:effectExtent l="38100" t="38100" r="31750" b="406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2897" cy="4226575"/>
                    </a:xfrm>
                    <a:prstGeom prst="rect">
                      <a:avLst/>
                    </a:prstGeom>
                    <a:ln w="31750" cmpd="dbl">
                      <a:solidFill>
                        <a:schemeClr val="tx1"/>
                      </a:solidFill>
                    </a:ln>
                  </pic:spPr>
                </pic:pic>
              </a:graphicData>
            </a:graphic>
          </wp:inline>
        </w:drawing>
      </w:r>
    </w:p>
    <w:p w14:paraId="4192FD76" w14:textId="27CCBB4E" w:rsidR="005773EA" w:rsidRDefault="005773EA" w:rsidP="0005014D">
      <w:pPr>
        <w:pStyle w:val="Caption"/>
        <w:spacing w:line="276" w:lineRule="auto"/>
      </w:pPr>
      <w:bookmarkStart w:id="91" w:name="_Ref96677362"/>
      <w:bookmarkStart w:id="92" w:name="_Toc102979717"/>
      <w:r>
        <w:t xml:space="preserve">Figure </w:t>
      </w:r>
      <w:r w:rsidR="00827C07">
        <w:fldChar w:fldCharType="begin"/>
      </w:r>
      <w:r w:rsidR="00827C07">
        <w:instrText xml:space="preserve"> SEQ Figure \* ARABIC </w:instrText>
      </w:r>
      <w:r w:rsidR="00827C07">
        <w:fldChar w:fldCharType="separate"/>
      </w:r>
      <w:r w:rsidR="00CB640D">
        <w:rPr>
          <w:noProof/>
        </w:rPr>
        <w:t>16</w:t>
      </w:r>
      <w:r w:rsidR="00827C07">
        <w:rPr>
          <w:noProof/>
        </w:rPr>
        <w:fldChar w:fldCharType="end"/>
      </w:r>
      <w:bookmarkEnd w:id="91"/>
      <w:r>
        <w:t>:</w:t>
      </w:r>
      <w:r w:rsidR="00845754">
        <w:t xml:space="preserve"> </w:t>
      </w:r>
      <w:r w:rsidRPr="00271839">
        <w:t>Landcover in Do Lo, Yen Nghia, Ha Dong</w:t>
      </w:r>
      <w:r w:rsidRPr="00271839">
        <w:tab/>
      </w:r>
      <w:r w:rsidRPr="00271839">
        <w:tab/>
        <w:t>Source:(Do, 2021)</w:t>
      </w:r>
      <w:bookmarkEnd w:id="92"/>
    </w:p>
    <w:p w14:paraId="3F127A40" w14:textId="77777777" w:rsidR="005773EA" w:rsidRPr="00747342" w:rsidRDefault="005773EA" w:rsidP="0005014D">
      <w:pPr>
        <w:pStyle w:val="Heading2"/>
        <w:spacing w:line="276" w:lineRule="auto"/>
      </w:pPr>
      <w:bookmarkStart w:id="93" w:name="_Toc85626181"/>
      <w:bookmarkStart w:id="94" w:name="_Toc86356286"/>
      <w:bookmarkStart w:id="95" w:name="_Toc102979661"/>
      <w:r w:rsidRPr="00747342">
        <w:t xml:space="preserve">Flooding Trends </w:t>
      </w:r>
      <w:bookmarkEnd w:id="93"/>
      <w:r w:rsidRPr="00747342">
        <w:t>and Awareness</w:t>
      </w:r>
      <w:bookmarkEnd w:id="94"/>
      <w:bookmarkEnd w:id="95"/>
    </w:p>
    <w:p w14:paraId="42E8AFAF" w14:textId="77777777" w:rsidR="00351EEB" w:rsidRDefault="00891F33" w:rsidP="0005014D">
      <w:pPr>
        <w:shd w:val="clear" w:color="auto" w:fill="FFFFFF"/>
        <w:spacing w:after="0" w:line="276" w:lineRule="auto"/>
        <w:rPr>
          <w:rFonts w:eastAsia="Times New Roman" w:cs="Times New Roman"/>
          <w:color w:val="000000"/>
          <w:szCs w:val="24"/>
          <w:lang w:val="en-US" w:eastAsia="en-GB"/>
        </w:rPr>
      </w:pPr>
      <w:bookmarkStart w:id="96" w:name="_Toc85626182"/>
      <w:r>
        <w:rPr>
          <w:rFonts w:eastAsia="Times New Roman" w:cs="Times New Roman"/>
          <w:color w:val="000000"/>
          <w:szCs w:val="24"/>
          <w:lang w:val="en-US" w:eastAsia="en-GB"/>
        </w:rPr>
        <w:t xml:space="preserve">The monsoonal rains together with tropical cyclones often lead to </w:t>
      </w:r>
      <w:r w:rsidR="000A0C65">
        <w:rPr>
          <w:rFonts w:eastAsia="Times New Roman" w:cs="Times New Roman"/>
          <w:color w:val="000000"/>
          <w:szCs w:val="24"/>
          <w:lang w:val="en-US" w:eastAsia="en-GB"/>
        </w:rPr>
        <w:t xml:space="preserve">annual </w:t>
      </w:r>
      <w:r>
        <w:rPr>
          <w:rFonts w:eastAsia="Times New Roman" w:cs="Times New Roman"/>
          <w:color w:val="000000"/>
          <w:szCs w:val="24"/>
          <w:lang w:val="en-US" w:eastAsia="en-GB"/>
        </w:rPr>
        <w:t>f</w:t>
      </w:r>
      <w:r w:rsidRPr="00083EA1">
        <w:rPr>
          <w:rFonts w:eastAsia="Times New Roman" w:cs="Times New Roman"/>
          <w:color w:val="000000"/>
          <w:szCs w:val="24"/>
          <w:lang w:val="en-US" w:eastAsia="en-GB"/>
        </w:rPr>
        <w:t xml:space="preserve">looding </w:t>
      </w:r>
      <w:r>
        <w:rPr>
          <w:rFonts w:eastAsia="Times New Roman" w:cs="Times New Roman"/>
          <w:color w:val="000000"/>
          <w:szCs w:val="24"/>
          <w:lang w:val="en-US" w:eastAsia="en-GB"/>
        </w:rPr>
        <w:t>in Vietnam</w:t>
      </w:r>
      <w:r w:rsidR="005773EA" w:rsidRPr="00083EA1">
        <w:rPr>
          <w:rFonts w:eastAsia="Times New Roman" w:cs="Times New Roman"/>
          <w:color w:val="000000"/>
          <w:szCs w:val="24"/>
          <w:lang w:val="en-US" w:eastAsia="en-GB"/>
        </w:rPr>
        <w:t xml:space="preserve">. According to </w:t>
      </w:r>
      <w:r w:rsidR="005773EA" w:rsidRPr="00083EA1">
        <w:rPr>
          <w:rFonts w:eastAsia="Times New Roman" w:cs="Times New Roman"/>
          <w:color w:val="000000"/>
          <w:szCs w:val="24"/>
          <w:lang w:val="en-US" w:eastAsia="en-GB"/>
        </w:rPr>
        <w:fldChar w:fldCharType="begin"/>
      </w:r>
      <w:r w:rsidR="005773EA" w:rsidRPr="00083EA1">
        <w:rPr>
          <w:rFonts w:eastAsia="Times New Roman" w:cs="Times New Roman"/>
          <w:color w:val="000000"/>
          <w:szCs w:val="24"/>
          <w:lang w:val="en-US" w:eastAsia="en-GB"/>
        </w:rPr>
        <w:instrText xml:space="preserve"> ADDIN EN.CITE &lt;EndNote&gt;&lt;Cite AuthorYear="1"&gt;&lt;Author&gt;Nguyen&lt;/Author&gt;&lt;Year&gt;2021&lt;/Year&gt;&lt;RecNum&gt;133&lt;/RecNum&gt;&lt;DisplayText&gt;Nguyen,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005773EA" w:rsidRPr="00083EA1">
        <w:rPr>
          <w:rFonts w:eastAsia="Times New Roman" w:cs="Times New Roman"/>
          <w:color w:val="000000"/>
          <w:szCs w:val="24"/>
          <w:lang w:val="en-US" w:eastAsia="en-GB"/>
        </w:rPr>
        <w:fldChar w:fldCharType="separate"/>
      </w:r>
      <w:r w:rsidR="005773EA" w:rsidRPr="00083EA1">
        <w:rPr>
          <w:rFonts w:eastAsia="Times New Roman" w:cs="Times New Roman"/>
          <w:noProof/>
          <w:color w:val="000000"/>
          <w:szCs w:val="24"/>
          <w:lang w:val="en-US" w:eastAsia="en-GB"/>
        </w:rPr>
        <w:t>Nguyen, et al. (2021)</w:t>
      </w:r>
      <w:r w:rsidR="005773EA" w:rsidRPr="00083EA1">
        <w:rPr>
          <w:rFonts w:eastAsia="Times New Roman" w:cs="Times New Roman"/>
          <w:color w:val="000000"/>
          <w:szCs w:val="24"/>
          <w:lang w:val="en-US" w:eastAsia="en-GB"/>
        </w:rPr>
        <w:fldChar w:fldCharType="end"/>
      </w:r>
      <w:r w:rsidR="005773EA" w:rsidRPr="00083EA1">
        <w:rPr>
          <w:rFonts w:eastAsia="Times New Roman" w:cs="Times New Roman"/>
          <w:color w:val="000000"/>
          <w:szCs w:val="24"/>
          <w:lang w:val="en-US" w:eastAsia="en-GB"/>
        </w:rPr>
        <w:t xml:space="preserve"> 50-80% of the annual water volumes are received during the flooding season (October to December)</w:t>
      </w:r>
      <w:r w:rsidR="005773EA">
        <w:rPr>
          <w:rFonts w:eastAsia="Times New Roman" w:cs="Times New Roman"/>
          <w:color w:val="000000"/>
          <w:szCs w:val="24"/>
          <w:lang w:val="en-US" w:eastAsia="en-GB"/>
        </w:rPr>
        <w:t xml:space="preserve">. He also discusses the occurrence of floods in the period between </w:t>
      </w:r>
      <w:r w:rsidR="005773EA" w:rsidRPr="00083EA1">
        <w:rPr>
          <w:rFonts w:eastAsia="Times New Roman" w:cs="Times New Roman"/>
          <w:color w:val="000000"/>
          <w:szCs w:val="24"/>
          <w:lang w:val="en-US" w:eastAsia="en-GB"/>
        </w:rPr>
        <w:t>2012-</w:t>
      </w:r>
      <w:r>
        <w:rPr>
          <w:rFonts w:eastAsia="Times New Roman" w:cs="Times New Roman"/>
          <w:color w:val="000000"/>
          <w:szCs w:val="24"/>
          <w:lang w:val="en-US" w:eastAsia="en-GB"/>
        </w:rPr>
        <w:t xml:space="preserve"> </w:t>
      </w:r>
      <w:r w:rsidR="005773EA" w:rsidRPr="00083EA1">
        <w:rPr>
          <w:rFonts w:eastAsia="Times New Roman" w:cs="Times New Roman"/>
          <w:color w:val="000000"/>
          <w:szCs w:val="24"/>
          <w:lang w:val="en-US" w:eastAsia="en-GB"/>
        </w:rPr>
        <w:t>2015 in many areas including Hanoi</w:t>
      </w:r>
      <w:r w:rsidR="005773EA">
        <w:rPr>
          <w:rFonts w:eastAsia="Times New Roman" w:cs="Times New Roman"/>
          <w:color w:val="000000"/>
          <w:szCs w:val="24"/>
          <w:lang w:val="en-US" w:eastAsia="en-GB"/>
        </w:rPr>
        <w:t xml:space="preserve"> </w:t>
      </w:r>
      <w:r w:rsidR="005773EA" w:rsidRPr="00083EA1">
        <w:rPr>
          <w:rFonts w:eastAsia="Times New Roman" w:cs="Times New Roman"/>
          <w:color w:val="000000"/>
          <w:szCs w:val="24"/>
          <w:lang w:val="en-US" w:eastAsia="en-GB"/>
        </w:rPr>
        <w:fldChar w:fldCharType="begin"/>
      </w:r>
      <w:r w:rsidR="005773EA" w:rsidRPr="00083EA1">
        <w:rPr>
          <w:rFonts w:eastAsia="Times New Roman" w:cs="Times New Roman"/>
          <w:color w:val="000000"/>
          <w:szCs w:val="24"/>
          <w:lang w:val="en-US" w:eastAsia="en-GB"/>
        </w:rPr>
        <w:instrText xml:space="preserve"> ADDIN EN.CITE &lt;EndNote&gt;&lt;Cite&gt;&lt;Author&gt;Nguyen&lt;/Author&gt;&lt;Year&gt;2021&lt;/Year&gt;&lt;RecNum&gt;133&lt;/RecNum&gt;&lt;DisplayText&gt;(Nguyen,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005773EA" w:rsidRPr="00083EA1">
        <w:rPr>
          <w:rFonts w:eastAsia="Times New Roman" w:cs="Times New Roman"/>
          <w:color w:val="000000"/>
          <w:szCs w:val="24"/>
          <w:lang w:val="en-US" w:eastAsia="en-GB"/>
        </w:rPr>
        <w:fldChar w:fldCharType="separate"/>
      </w:r>
      <w:r w:rsidR="005773EA" w:rsidRPr="00083EA1">
        <w:rPr>
          <w:rFonts w:eastAsia="Times New Roman" w:cs="Times New Roman"/>
          <w:noProof/>
          <w:color w:val="000000"/>
          <w:szCs w:val="24"/>
          <w:lang w:val="en-US" w:eastAsia="en-GB"/>
        </w:rPr>
        <w:t>(Nguyen, et al., 2021)</w:t>
      </w:r>
      <w:r w:rsidR="005773EA" w:rsidRPr="00083EA1">
        <w:rPr>
          <w:rFonts w:eastAsia="Times New Roman" w:cs="Times New Roman"/>
          <w:color w:val="000000"/>
          <w:szCs w:val="24"/>
          <w:lang w:val="en-US" w:eastAsia="en-GB"/>
        </w:rPr>
        <w:fldChar w:fldCharType="end"/>
      </w:r>
      <w:r w:rsidR="005773EA" w:rsidRPr="00083EA1">
        <w:rPr>
          <w:rFonts w:eastAsia="Times New Roman" w:cs="Times New Roman"/>
          <w:color w:val="000000"/>
          <w:szCs w:val="24"/>
          <w:lang w:val="en-US" w:eastAsia="en-GB"/>
        </w:rPr>
        <w:t xml:space="preserve">. In a report for 2021, the IFRC reported the death of 291 people (108 from flooding) with 66 missing and 876 injured from natural disasters. </w:t>
      </w:r>
      <w:r>
        <w:rPr>
          <w:rFonts w:eastAsia="Times New Roman" w:cs="Times New Roman"/>
          <w:color w:val="000000"/>
          <w:szCs w:val="24"/>
          <w:lang w:val="en-US" w:eastAsia="en-GB"/>
        </w:rPr>
        <w:t xml:space="preserve">Also according to </w:t>
      </w:r>
      <w:r>
        <w:rPr>
          <w:rFonts w:eastAsia="Times New Roman" w:cs="Times New Roman"/>
          <w:color w:val="000000"/>
          <w:szCs w:val="24"/>
          <w:lang w:val="en-US" w:eastAsia="en-GB"/>
        </w:rPr>
        <w:fldChar w:fldCharType="begin"/>
      </w:r>
      <w:r>
        <w:rPr>
          <w:rFonts w:eastAsia="Times New Roman" w:cs="Times New Roman"/>
          <w:color w:val="000000"/>
          <w:szCs w:val="24"/>
          <w:lang w:val="en-US" w:eastAsia="en-GB"/>
        </w:rPr>
        <w:instrText xml:space="preserve"> ADDIN EN.CITE &lt;EndNote&gt;&lt;Cite AuthorYear="1"&gt;&lt;Author&gt;Luu&lt;/Author&gt;&lt;Year&gt;2020&lt;/Year&gt;&lt;RecNum&gt;170&lt;/RecNum&gt;&lt;DisplayText&gt;Luu, et al. (2020)&lt;/DisplayText&gt;&lt;record&gt;&lt;rec-number&gt;170&lt;/rec-number&gt;&lt;foreign-keys&gt;&lt;key app="EN" db-id="efw09vxs2vw0x2evaxmpt2xma2xax0s25200" timestamp="1649436481"&gt;170&lt;/key&gt;&lt;/foreign-keys&gt;&lt;ref-type name="Journal Article"&gt;17&lt;/ref-type&gt;&lt;contributors&gt;&lt;authors&gt;&lt;author&gt;Luu, Chinh&lt;/author&gt;&lt;author&gt;Tran, Hieu Xuan&lt;/author&gt;&lt;author&gt;Pham, Binh Thai&lt;/author&gt;&lt;author&gt;Al-Ansari, Nadhir&lt;/author&gt;&lt;author&gt;Tran, Thai Quoc&lt;/author&gt;&lt;author&gt;Duong, Nga Quynh&lt;/author&gt;&lt;author&gt;Dao, Nam Hai&lt;/author&gt;&lt;author&gt;Nguyen, Lam Phuong&lt;/author&gt;&lt;author&gt;Nguyen, Huu Duy&lt;/author&gt;&lt;author&gt;Thu Ta, Huong&lt;/author&gt;&lt;author&gt;Le, Hiep Van&lt;/author&gt;&lt;author&gt;Meding, Jason von&lt;/author&gt;&lt;/authors&gt;&lt;/contributors&gt;&lt;titles&gt;&lt;title&gt;Framework of Spatial Flood Risk Assessment for a Case Study in Quang Binh Province, Vietnam&lt;/title&gt;&lt;secondary-title&gt;Sustainability&lt;/secondary-title&gt;&lt;/titles&gt;&lt;periodical&gt;&lt;full-title&gt;Sustainability&lt;/full-title&gt;&lt;/periodical&gt;&lt;pages&gt;3058&lt;/pages&gt;&lt;volume&gt;12&lt;/volume&gt;&lt;number&gt;7&lt;/number&gt;&lt;dates&gt;&lt;year&gt;2020&lt;/year&gt;&lt;/dates&gt;&lt;isbn&gt;2071-1050&lt;/isbn&gt;&lt;accession-num&gt;doi:10.3390/su12073058&lt;/accession-num&gt;&lt;urls&gt;&lt;related-urls&gt;&lt;url&gt;https://www.mdpi.com/2071-1050/12/7/3058&lt;/url&gt;&lt;/related-urls&gt;&lt;/urls&gt;&lt;/record&gt;&lt;/Cite&gt;&lt;/EndNote&gt;</w:instrText>
      </w:r>
      <w:r>
        <w:rPr>
          <w:rFonts w:eastAsia="Times New Roman" w:cs="Times New Roman"/>
          <w:color w:val="000000"/>
          <w:szCs w:val="24"/>
          <w:lang w:val="en-US" w:eastAsia="en-GB"/>
        </w:rPr>
        <w:fldChar w:fldCharType="separate"/>
      </w:r>
      <w:r>
        <w:rPr>
          <w:rFonts w:eastAsia="Times New Roman" w:cs="Times New Roman"/>
          <w:noProof/>
          <w:color w:val="000000"/>
          <w:szCs w:val="24"/>
          <w:lang w:val="en-US" w:eastAsia="en-GB"/>
        </w:rPr>
        <w:t>Luu, et al. (2020)</w:t>
      </w:r>
      <w:r>
        <w:rPr>
          <w:rFonts w:eastAsia="Times New Roman" w:cs="Times New Roman"/>
          <w:color w:val="000000"/>
          <w:szCs w:val="24"/>
          <w:lang w:val="en-US" w:eastAsia="en-GB"/>
        </w:rPr>
        <w:fldChar w:fldCharType="end"/>
      </w:r>
      <w:r>
        <w:rPr>
          <w:rFonts w:eastAsia="Times New Roman" w:cs="Times New Roman"/>
          <w:color w:val="000000"/>
          <w:szCs w:val="24"/>
          <w:lang w:val="en-US" w:eastAsia="en-GB"/>
        </w:rPr>
        <w:t xml:space="preserve">, from 1996 to 2015, among all Asian countries, Vietnam was ranked as one of the countries most affected by floods in Asia. Estimates show that </w:t>
      </w:r>
      <w:r w:rsidRPr="00891F33">
        <w:rPr>
          <w:rFonts w:eastAsia="Times New Roman" w:cs="Times New Roman"/>
          <w:color w:val="000000"/>
          <w:szCs w:val="24"/>
          <w:lang w:val="en-US" w:eastAsia="en-GB"/>
        </w:rPr>
        <w:t>930,000 people in Vietnam were exposed to flood</w:t>
      </w:r>
      <w:r>
        <w:rPr>
          <w:rFonts w:eastAsia="Times New Roman" w:cs="Times New Roman"/>
          <w:color w:val="000000"/>
          <w:szCs w:val="24"/>
          <w:lang w:val="en-US" w:eastAsia="en-GB"/>
        </w:rPr>
        <w:t>s</w:t>
      </w:r>
      <w:r w:rsidRPr="00891F33">
        <w:rPr>
          <w:rFonts w:eastAsia="Times New Roman" w:cs="Times New Roman"/>
          <w:color w:val="000000"/>
          <w:szCs w:val="24"/>
          <w:lang w:val="en-US" w:eastAsia="en-GB"/>
        </w:rPr>
        <w:t xml:space="preserve"> in 2010 and losses due to flooding were around US$ 2.6 billion. </w:t>
      </w:r>
      <w:r>
        <w:rPr>
          <w:rFonts w:eastAsia="Times New Roman" w:cs="Times New Roman"/>
          <w:color w:val="000000"/>
          <w:szCs w:val="24"/>
          <w:lang w:val="en-US" w:eastAsia="en-GB"/>
        </w:rPr>
        <w:t xml:space="preserve">Most of the population settles in low-lying areas which leaves them at risk of flooding. Rapid urbanization as people seek better livelihoods has also exacerbated the situation where urbanization rates increased from 19.6% in 2009 to 36.6% in 2016 </w:t>
      </w:r>
      <w:r>
        <w:rPr>
          <w:rFonts w:eastAsia="Times New Roman" w:cs="Times New Roman"/>
          <w:color w:val="000000"/>
          <w:szCs w:val="24"/>
          <w:lang w:val="en-US" w:eastAsia="en-GB"/>
        </w:rPr>
        <w:fldChar w:fldCharType="begin"/>
      </w:r>
      <w:r>
        <w:rPr>
          <w:rFonts w:eastAsia="Times New Roman" w:cs="Times New Roman"/>
          <w:color w:val="000000"/>
          <w:szCs w:val="24"/>
          <w:lang w:val="en-US" w:eastAsia="en-GB"/>
        </w:rPr>
        <w:instrText xml:space="preserve"> ADDIN EN.CITE &lt;EndNote&gt;&lt;Cite&gt;&lt;Author&gt;Luu&lt;/Author&gt;&lt;Year&gt;2020&lt;/Year&gt;&lt;RecNum&gt;170&lt;/RecNum&gt;&lt;DisplayText&gt;(Luu, et al., 2020)&lt;/DisplayText&gt;&lt;record&gt;&lt;rec-number&gt;170&lt;/rec-number&gt;&lt;foreign-keys&gt;&lt;key app="EN" db-id="efw09vxs2vw0x2evaxmpt2xma2xax0s25200" timestamp="1649436481"&gt;170&lt;/key&gt;&lt;/foreign-keys&gt;&lt;ref-type name="Journal Article"&gt;17&lt;/ref-type&gt;&lt;contributors&gt;&lt;authors&gt;&lt;author&gt;Luu, Chinh&lt;/author&gt;&lt;author&gt;Tran, Hieu Xuan&lt;/author&gt;&lt;author&gt;Pham, Binh Thai&lt;/author&gt;&lt;author&gt;Al-Ansari, Nadhir&lt;/author&gt;&lt;author&gt;Tran, Thai Quoc&lt;/author&gt;&lt;author&gt;Duong, Nga Quynh&lt;/author&gt;&lt;author&gt;Dao, Nam Hai&lt;/author&gt;&lt;author&gt;Nguyen, Lam Phuong&lt;/author&gt;&lt;author&gt;Nguyen, Huu Duy&lt;/author&gt;&lt;author&gt;Thu Ta, Huong&lt;/author&gt;&lt;author&gt;Le, Hiep Van&lt;/author&gt;&lt;author&gt;Meding, Jason von&lt;/author&gt;&lt;/authors&gt;&lt;/contributors&gt;&lt;titles&gt;&lt;title&gt;Framework of Spatial Flood Risk Assessment for a Case Study in Quang Binh Province, Vietnam&lt;/title&gt;&lt;secondary-title&gt;Sustainability&lt;/secondary-title&gt;&lt;/titles&gt;&lt;periodical&gt;&lt;full-title&gt;Sustainability&lt;/full-title&gt;&lt;/periodical&gt;&lt;pages&gt;3058&lt;/pages&gt;&lt;volume&gt;12&lt;/volume&gt;&lt;number&gt;7&lt;/number&gt;&lt;dates&gt;&lt;year&gt;2020&lt;/year&gt;&lt;/dates&gt;&lt;isbn&gt;2071-1050&lt;/isbn&gt;&lt;accession-num&gt;doi:10.3390/su12073058&lt;/accession-num&gt;&lt;urls&gt;&lt;related-urls&gt;&lt;url&gt;https://www.mdpi.com/2071-1050/12/7/3058&lt;/url&gt;&lt;/related-urls&gt;&lt;/urls&gt;&lt;/record&gt;&lt;/Cite&gt;&lt;/EndNote&gt;</w:instrText>
      </w:r>
      <w:r>
        <w:rPr>
          <w:rFonts w:eastAsia="Times New Roman" w:cs="Times New Roman"/>
          <w:color w:val="000000"/>
          <w:szCs w:val="24"/>
          <w:lang w:val="en-US" w:eastAsia="en-GB"/>
        </w:rPr>
        <w:fldChar w:fldCharType="separate"/>
      </w:r>
      <w:r>
        <w:rPr>
          <w:rFonts w:eastAsia="Times New Roman" w:cs="Times New Roman"/>
          <w:noProof/>
          <w:color w:val="000000"/>
          <w:szCs w:val="24"/>
          <w:lang w:val="en-US" w:eastAsia="en-GB"/>
        </w:rPr>
        <w:t>(Luu, et al., 2020)</w:t>
      </w:r>
      <w:r>
        <w:rPr>
          <w:rFonts w:eastAsia="Times New Roman" w:cs="Times New Roman"/>
          <w:color w:val="000000"/>
          <w:szCs w:val="24"/>
          <w:lang w:val="en-US" w:eastAsia="en-GB"/>
        </w:rPr>
        <w:fldChar w:fldCharType="end"/>
      </w:r>
      <w:r>
        <w:rPr>
          <w:rFonts w:eastAsia="Times New Roman" w:cs="Times New Roman"/>
          <w:color w:val="000000"/>
          <w:szCs w:val="24"/>
          <w:lang w:val="en-US" w:eastAsia="en-GB"/>
        </w:rPr>
        <w:t>.</w:t>
      </w:r>
      <w:r w:rsidR="00DC308F">
        <w:rPr>
          <w:rFonts w:eastAsia="Times New Roman" w:cs="Times New Roman"/>
          <w:color w:val="000000"/>
          <w:szCs w:val="24"/>
          <w:lang w:val="en-US" w:eastAsia="en-GB"/>
        </w:rPr>
        <w:t xml:space="preserve"> This leaves more and more people exposed to floods.</w:t>
      </w:r>
    </w:p>
    <w:p w14:paraId="73A89C85" w14:textId="77777777" w:rsidR="00891F33" w:rsidRDefault="00891F33" w:rsidP="0005014D">
      <w:pPr>
        <w:shd w:val="clear" w:color="auto" w:fill="FFFFFF"/>
        <w:spacing w:after="0" w:line="276" w:lineRule="auto"/>
        <w:rPr>
          <w:rFonts w:eastAsia="Times New Roman" w:cs="Times New Roman"/>
          <w:color w:val="000000"/>
          <w:szCs w:val="24"/>
          <w:lang w:val="en-US" w:eastAsia="en-GB"/>
        </w:rPr>
      </w:pPr>
    </w:p>
    <w:p w14:paraId="26899341" w14:textId="77777777" w:rsidR="005773EA" w:rsidRDefault="00351EEB" w:rsidP="0005014D">
      <w:pPr>
        <w:shd w:val="clear" w:color="auto" w:fill="FFFFFF"/>
        <w:spacing w:after="0" w:line="276" w:lineRule="auto"/>
        <w:rPr>
          <w:rFonts w:cs="Times New Roman"/>
          <w:color w:val="000000"/>
          <w:szCs w:val="24"/>
        </w:rPr>
      </w:pPr>
      <w:r w:rsidRPr="00083EA1">
        <w:rPr>
          <w:rFonts w:eastAsia="Times New Roman" w:cs="Times New Roman"/>
          <w:color w:val="000000"/>
          <w:szCs w:val="24"/>
          <w:lang w:val="en-US" w:eastAsia="en-GB"/>
        </w:rPr>
        <w:t>F</w:t>
      </w:r>
      <w:r>
        <w:rPr>
          <w:rFonts w:eastAsia="Times New Roman" w:cs="Times New Roman"/>
          <w:color w:val="000000"/>
          <w:szCs w:val="24"/>
          <w:lang w:val="en-US" w:eastAsia="en-GB"/>
        </w:rPr>
        <w:t>or f</w:t>
      </w:r>
      <w:r w:rsidRPr="00083EA1">
        <w:rPr>
          <w:rFonts w:eastAsia="Times New Roman" w:cs="Times New Roman"/>
          <w:color w:val="000000"/>
          <w:szCs w:val="24"/>
          <w:lang w:val="en-US" w:eastAsia="en-GB"/>
        </w:rPr>
        <w:t>lood control</w:t>
      </w:r>
      <w:r>
        <w:rPr>
          <w:rFonts w:eastAsia="Times New Roman" w:cs="Times New Roman"/>
          <w:color w:val="000000"/>
          <w:szCs w:val="24"/>
          <w:lang w:val="en-US" w:eastAsia="en-GB"/>
        </w:rPr>
        <w:t>, the main focus of the</w:t>
      </w:r>
      <w:r w:rsidR="00891F33">
        <w:rPr>
          <w:rFonts w:eastAsia="Times New Roman" w:cs="Times New Roman"/>
          <w:color w:val="000000"/>
          <w:szCs w:val="24"/>
          <w:lang w:val="en-US" w:eastAsia="en-GB"/>
        </w:rPr>
        <w:t xml:space="preserve"> </w:t>
      </w:r>
      <w:r>
        <w:rPr>
          <w:rFonts w:eastAsia="Times New Roman" w:cs="Times New Roman"/>
          <w:color w:val="000000"/>
          <w:szCs w:val="24"/>
          <w:lang w:val="en-US" w:eastAsia="en-GB"/>
        </w:rPr>
        <w:t xml:space="preserve">Vietnamese government has been the development of structural measures </w:t>
      </w:r>
      <w:r w:rsidR="005773EA" w:rsidRPr="00083EA1">
        <w:rPr>
          <w:rFonts w:eastAsia="Times New Roman" w:cs="Times New Roman"/>
          <w:color w:val="000000"/>
          <w:szCs w:val="24"/>
          <w:lang w:val="en-US" w:eastAsia="en-GB"/>
        </w:rPr>
        <w:t>mainly in the form of dykes</w:t>
      </w:r>
      <w:r>
        <w:rPr>
          <w:rFonts w:eastAsia="Times New Roman" w:cs="Times New Roman"/>
          <w:color w:val="000000"/>
          <w:szCs w:val="24"/>
          <w:lang w:val="en-US" w:eastAsia="en-GB"/>
        </w:rPr>
        <w:t xml:space="preserve"> </w:t>
      </w:r>
      <w:r w:rsidR="005773EA" w:rsidRPr="00083EA1">
        <w:rPr>
          <w:rFonts w:eastAsia="Times New Roman" w:cs="Times New Roman"/>
          <w:color w:val="000000"/>
          <w:szCs w:val="24"/>
          <w:lang w:val="en-US" w:eastAsia="en-GB"/>
        </w:rPr>
        <w:fldChar w:fldCharType="begin"/>
      </w:r>
      <w:r w:rsidR="005773EA" w:rsidRPr="00083EA1">
        <w:rPr>
          <w:rFonts w:eastAsia="Times New Roman" w:cs="Times New Roman"/>
          <w:color w:val="000000"/>
          <w:szCs w:val="24"/>
          <w:lang w:val="en-US" w:eastAsia="en-GB"/>
        </w:rPr>
        <w:instrText xml:space="preserve"> ADDIN EN.CITE &lt;EndNote&gt;&lt;Cite&gt;&lt;Author&gt;Nguyen&lt;/Author&gt;&lt;Year&gt;2021&lt;/Year&gt;&lt;RecNum&gt;133&lt;/RecNum&gt;&lt;DisplayText&gt;(Nguyen,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005773EA" w:rsidRPr="00083EA1">
        <w:rPr>
          <w:rFonts w:eastAsia="Times New Roman" w:cs="Times New Roman"/>
          <w:color w:val="000000"/>
          <w:szCs w:val="24"/>
          <w:lang w:val="en-US" w:eastAsia="en-GB"/>
        </w:rPr>
        <w:fldChar w:fldCharType="separate"/>
      </w:r>
      <w:r w:rsidR="005773EA" w:rsidRPr="00083EA1">
        <w:rPr>
          <w:rFonts w:eastAsia="Times New Roman" w:cs="Times New Roman"/>
          <w:noProof/>
          <w:color w:val="000000"/>
          <w:szCs w:val="24"/>
          <w:lang w:val="en-US" w:eastAsia="en-GB"/>
        </w:rPr>
        <w:t>(Nguyen, et al., 2021)</w:t>
      </w:r>
      <w:r w:rsidR="005773EA" w:rsidRPr="00083EA1">
        <w:rPr>
          <w:rFonts w:eastAsia="Times New Roman" w:cs="Times New Roman"/>
          <w:color w:val="000000"/>
          <w:szCs w:val="24"/>
          <w:lang w:val="en-US" w:eastAsia="en-GB"/>
        </w:rPr>
        <w:fldChar w:fldCharType="end"/>
      </w:r>
      <w:r w:rsidR="005773EA" w:rsidRPr="00083EA1">
        <w:rPr>
          <w:rFonts w:eastAsia="Times New Roman" w:cs="Times New Roman"/>
          <w:color w:val="000000"/>
          <w:szCs w:val="24"/>
          <w:lang w:val="en-US" w:eastAsia="en-GB"/>
        </w:rPr>
        <w:t xml:space="preserve">. </w:t>
      </w:r>
      <w:bookmarkEnd w:id="96"/>
      <w:r w:rsidR="005773EA">
        <w:rPr>
          <w:rFonts w:cs="Times New Roman"/>
        </w:rPr>
        <w:t>In addition, t</w:t>
      </w:r>
      <w:r w:rsidR="005773EA" w:rsidRPr="00083EA1">
        <w:rPr>
          <w:rFonts w:cs="Times New Roman"/>
        </w:rPr>
        <w:t xml:space="preserve">he government instituted flood protection measures including the </w:t>
      </w:r>
      <w:r w:rsidR="005773EA" w:rsidRPr="00083EA1">
        <w:rPr>
          <w:rFonts w:cs="Times New Roman"/>
          <w:color w:val="000000"/>
          <w:szCs w:val="20"/>
        </w:rPr>
        <w:t xml:space="preserve">National Strategy on Disaster Prevention, Response and Mitigation policy document to address disaster risk management </w:t>
      </w:r>
      <w:r w:rsidR="005773EA" w:rsidRPr="00083EA1">
        <w:rPr>
          <w:rFonts w:cs="Times New Roman"/>
          <w:color w:val="000000"/>
          <w:szCs w:val="20"/>
        </w:rPr>
        <w:fldChar w:fldCharType="begin"/>
      </w:r>
      <w:r w:rsidR="005773EA" w:rsidRPr="00083EA1">
        <w:rPr>
          <w:rFonts w:cs="Times New Roman"/>
          <w:color w:val="000000"/>
          <w:szCs w:val="20"/>
        </w:rPr>
        <w:instrText xml:space="preserve"> ADDIN EN.CITE &lt;EndNote&gt;&lt;Cite&gt;&lt;Author&gt;Groen&lt;/Author&gt;&lt;Year&gt;2012&lt;/Year&gt;&lt;RecNum&gt;132&lt;/RecNum&gt;&lt;DisplayText&gt;(Groen and Jacobs, 2012)&lt;/DisplayText&gt;&lt;record&gt;&lt;rec-number&gt;132&lt;/rec-number&gt;&lt;foreign-keys&gt;&lt;key app="EN" db-id="efw09vxs2vw0x2evaxmpt2xma2xax0s25200" timestamp="1635231082"&gt;132&lt;/key&gt;&lt;/foreign-keys&gt;&lt;ref-type name="Report"&gt;27&lt;/ref-type&gt;&lt;contributors&gt;&lt;authors&gt;&lt;author&gt;Evelien Thieme Groen &lt;/author&gt;&lt;author&gt;Carolien Jacobs&lt;/author&gt;&lt;/authors&gt;&lt;tertiary-authors&gt;&lt;author&gt;Cordaid&lt;/author&gt;&lt;/tertiary-authors&gt;&lt;/contributors&gt;&lt;titles&gt;&lt;title&gt;Risk Mapping Vietnam:Sector Disaster Risk Reduction &amp;amp; Emergency Aid&lt;/title&gt;&lt;/titles&gt;&lt;dates&gt;&lt;year&gt;2012&lt;/year&gt;&lt;/dates&gt;&lt;publisher&gt;Cordaid&lt;/publisher&gt;&lt;urls&gt;&lt;/urls&gt;&lt;/record&gt;&lt;/Cite&gt;&lt;/EndNote&gt;</w:instrText>
      </w:r>
      <w:r w:rsidR="005773EA" w:rsidRPr="00083EA1">
        <w:rPr>
          <w:rFonts w:cs="Times New Roman"/>
          <w:color w:val="000000"/>
          <w:szCs w:val="20"/>
        </w:rPr>
        <w:fldChar w:fldCharType="separate"/>
      </w:r>
      <w:r w:rsidR="005773EA" w:rsidRPr="00083EA1">
        <w:rPr>
          <w:rFonts w:cs="Times New Roman"/>
          <w:noProof/>
          <w:color w:val="000000"/>
          <w:szCs w:val="20"/>
        </w:rPr>
        <w:t>(Groen and Jacobs, 2012)</w:t>
      </w:r>
      <w:r w:rsidR="005773EA" w:rsidRPr="00083EA1">
        <w:rPr>
          <w:rFonts w:cs="Times New Roman"/>
          <w:color w:val="000000"/>
          <w:szCs w:val="20"/>
        </w:rPr>
        <w:fldChar w:fldCharType="end"/>
      </w:r>
      <w:r w:rsidR="005773EA" w:rsidRPr="00083EA1">
        <w:rPr>
          <w:rFonts w:cs="Times New Roman"/>
          <w:color w:val="000000"/>
          <w:szCs w:val="20"/>
        </w:rPr>
        <w:t xml:space="preserve">. </w:t>
      </w:r>
      <w:r w:rsidR="00F730D8">
        <w:rPr>
          <w:rFonts w:cs="Times New Roman"/>
          <w:color w:val="000000"/>
          <w:szCs w:val="20"/>
        </w:rPr>
        <w:t>Also</w:t>
      </w:r>
      <w:r w:rsidR="005773EA">
        <w:rPr>
          <w:rFonts w:cs="Times New Roman"/>
          <w:color w:val="000000"/>
          <w:szCs w:val="20"/>
        </w:rPr>
        <w:t>, to</w:t>
      </w:r>
      <w:r w:rsidR="005773EA" w:rsidRPr="00083EA1">
        <w:rPr>
          <w:rFonts w:cs="Times New Roman"/>
          <w:color w:val="000000"/>
          <w:szCs w:val="20"/>
        </w:rPr>
        <w:t xml:space="preserve"> reduce vulnerability to the impacts of climate change, </w:t>
      </w:r>
      <w:r w:rsidR="005773EA" w:rsidRPr="00083EA1">
        <w:rPr>
          <w:rFonts w:cs="Times New Roman"/>
          <w:color w:val="000000"/>
          <w:szCs w:val="24"/>
        </w:rPr>
        <w:t xml:space="preserve">the </w:t>
      </w:r>
      <w:r w:rsidR="005773EA" w:rsidRPr="00083EA1">
        <w:rPr>
          <w:rFonts w:cs="Times New Roman"/>
          <w:color w:val="000000"/>
          <w:szCs w:val="24"/>
        </w:rPr>
        <w:lastRenderedPageBreak/>
        <w:t xml:space="preserve">National Target Programme on Climate Change Adaptation was introduced in 2009. Emergency response teams </w:t>
      </w:r>
      <w:r w:rsidR="005773EA">
        <w:rPr>
          <w:rFonts w:cs="Times New Roman"/>
          <w:color w:val="000000"/>
          <w:szCs w:val="24"/>
        </w:rPr>
        <w:t>were</w:t>
      </w:r>
      <w:r w:rsidR="005773EA" w:rsidRPr="00083EA1">
        <w:rPr>
          <w:rFonts w:cs="Times New Roman"/>
          <w:color w:val="000000"/>
          <w:szCs w:val="24"/>
        </w:rPr>
        <w:t xml:space="preserve"> established and early warning systems are in place. However, at local levels, there is little preparedness and low stakeholder participation in planning for risk reduction</w:t>
      </w:r>
      <w:r w:rsidR="005773EA" w:rsidRPr="00083EA1">
        <w:rPr>
          <w:rFonts w:cs="Times New Roman"/>
          <w:color w:val="000000"/>
          <w:szCs w:val="24"/>
        </w:rPr>
        <w:fldChar w:fldCharType="begin"/>
      </w:r>
      <w:r w:rsidR="005773EA" w:rsidRPr="00083EA1">
        <w:rPr>
          <w:rFonts w:cs="Times New Roman"/>
          <w:color w:val="000000"/>
          <w:szCs w:val="24"/>
        </w:rPr>
        <w:instrText xml:space="preserve"> ADDIN EN.CITE &lt;EndNote&gt;&lt;Cite&gt;&lt;Author&gt;Nguyen&lt;/Author&gt;&lt;Year&gt;2021&lt;/Year&gt;&lt;RecNum&gt;133&lt;/RecNum&gt;&lt;DisplayText&gt;(Nguyen, et al., 2021)&lt;/DisplayText&gt;&lt;record&gt;&lt;rec-number&gt;133&lt;/rec-number&gt;&lt;foreign-keys&gt;&lt;key app="EN" db-id="efw09vxs2vw0x2evaxmpt2xma2xax0s25200" timestamp="1635231210"&gt;133&lt;/key&gt;&lt;/foreign-keys&gt;&lt;ref-type name="Journal Article"&gt;17&lt;/ref-type&gt;&lt;contributors&gt;&lt;authors&gt;&lt;author&gt;Nguyen, Minh Tu&lt;/author&gt;&lt;author&gt;Sebesvari, Zita&lt;/author&gt;&lt;author&gt;Souvignet, Maxime&lt;/author&gt;&lt;author&gt;Bachofer, Felix&lt;/author&gt;&lt;author&gt;Braun, Andreas&lt;/author&gt;&lt;author&gt;Garschagen, Matthias&lt;/author&gt;&lt;author&gt;Schinkel, Ulrike&lt;/author&gt;&lt;author&gt;Yang, Liang Emlyn&lt;/author&gt;&lt;author&gt;Nguyen, Linh Hoang Khanh&lt;/author&gt;&lt;author&gt;Hochschild, Volker&lt;/author&gt;&lt;author&gt;Assmann, André&lt;/author&gt;&lt;author&gt;Hagenlocher, Michael&lt;/author&gt;&lt;/authors&gt;&lt;/contributors&gt;&lt;titles&gt;&lt;title&gt;Understanding and assessing flood risk in Vietnam: Current status, persisting gaps, and future directions&lt;/title&gt;&lt;secondary-title&gt;Journal of Flood Risk Management&lt;/secondary-title&gt;&lt;/titles&gt;&lt;periodical&gt;&lt;full-title&gt;Journal of Flood Risk Management&lt;/full-title&gt;&lt;/periodical&gt;&lt;volume&gt;14&lt;/volume&gt;&lt;number&gt;2&lt;/number&gt;&lt;dates&gt;&lt;year&gt;2021&lt;/year&gt;&lt;/dates&gt;&lt;isbn&gt;1753-318X&amp;#xD;1753-318X&lt;/isbn&gt;&lt;urls&gt;&lt;/urls&gt;&lt;electronic-resource-num&gt;10.1111/jfr3.12689&lt;/electronic-resource-num&gt;&lt;/record&gt;&lt;/Cite&gt;&lt;/EndNote&gt;</w:instrText>
      </w:r>
      <w:r w:rsidR="005773EA" w:rsidRPr="00083EA1">
        <w:rPr>
          <w:rFonts w:cs="Times New Roman"/>
          <w:color w:val="000000"/>
          <w:szCs w:val="24"/>
        </w:rPr>
        <w:fldChar w:fldCharType="separate"/>
      </w:r>
      <w:r w:rsidR="005773EA" w:rsidRPr="00083EA1">
        <w:rPr>
          <w:rFonts w:cs="Times New Roman"/>
          <w:noProof/>
          <w:color w:val="000000"/>
          <w:szCs w:val="24"/>
        </w:rPr>
        <w:t>(Nguyen, et al., 2021)</w:t>
      </w:r>
      <w:r w:rsidR="005773EA" w:rsidRPr="00083EA1">
        <w:rPr>
          <w:rFonts w:cs="Times New Roman"/>
          <w:color w:val="000000"/>
          <w:szCs w:val="24"/>
        </w:rPr>
        <w:fldChar w:fldCharType="end"/>
      </w:r>
      <w:r w:rsidR="005773EA">
        <w:rPr>
          <w:rFonts w:cs="Times New Roman"/>
          <w:color w:val="000000"/>
          <w:szCs w:val="24"/>
        </w:rPr>
        <w:t>.</w:t>
      </w:r>
    </w:p>
    <w:p w14:paraId="06E2DEB0" w14:textId="77777777" w:rsidR="005773EA" w:rsidRDefault="005773EA" w:rsidP="0005014D">
      <w:pPr>
        <w:shd w:val="clear" w:color="auto" w:fill="FFFFFF"/>
        <w:spacing w:after="0" w:line="276" w:lineRule="auto"/>
        <w:rPr>
          <w:rFonts w:cs="Times New Roman"/>
          <w:color w:val="000000"/>
          <w:szCs w:val="24"/>
        </w:rPr>
      </w:pPr>
    </w:p>
    <w:p w14:paraId="4885B0A5" w14:textId="77777777" w:rsidR="005773EA" w:rsidRDefault="005773EA" w:rsidP="0005014D">
      <w:pPr>
        <w:pStyle w:val="Heading2"/>
        <w:spacing w:line="276" w:lineRule="auto"/>
      </w:pPr>
      <w:bookmarkStart w:id="97" w:name="_Toc86356287"/>
      <w:bookmarkStart w:id="98" w:name="_Toc102979662"/>
      <w:r w:rsidRPr="00747342">
        <w:t>The Urban Drainage Network in Ha Dong</w:t>
      </w:r>
      <w:bookmarkEnd w:id="97"/>
      <w:bookmarkEnd w:id="98"/>
    </w:p>
    <w:p w14:paraId="4BD6984F" w14:textId="7D1E7022" w:rsidR="005773EA" w:rsidRPr="00EF45D4" w:rsidRDefault="005773EA" w:rsidP="0005014D">
      <w:pPr>
        <w:spacing w:line="276" w:lineRule="auto"/>
        <w:rPr>
          <w:rFonts w:cs="Times New Roman"/>
          <w:lang w:val="en-US" w:eastAsia="en-GB"/>
        </w:rPr>
      </w:pPr>
      <w:r w:rsidRPr="00083EA1">
        <w:rPr>
          <w:rFonts w:cs="Times New Roman"/>
        </w:rPr>
        <w:t>The drainage system of the area is shown in</w:t>
      </w:r>
      <w:r w:rsidR="004F71CA">
        <w:rPr>
          <w:rFonts w:cs="Times New Roman"/>
        </w:rPr>
        <w:t xml:space="preserve"> </w:t>
      </w:r>
      <w:r w:rsidR="004F71CA">
        <w:rPr>
          <w:rFonts w:cs="Times New Roman"/>
        </w:rPr>
        <w:fldChar w:fldCharType="begin"/>
      </w:r>
      <w:r w:rsidR="004F71CA">
        <w:rPr>
          <w:rFonts w:cs="Times New Roman"/>
        </w:rPr>
        <w:instrText xml:space="preserve"> REF _Ref101222739 \h </w:instrText>
      </w:r>
      <w:r w:rsidR="004F71CA">
        <w:rPr>
          <w:rFonts w:cs="Times New Roman"/>
        </w:rPr>
      </w:r>
      <w:r w:rsidR="004F71CA">
        <w:rPr>
          <w:rFonts w:cs="Times New Roman"/>
        </w:rPr>
        <w:fldChar w:fldCharType="separate"/>
      </w:r>
      <w:r w:rsidR="00CB640D">
        <w:t xml:space="preserve">Figure </w:t>
      </w:r>
      <w:r w:rsidR="00CB640D">
        <w:rPr>
          <w:noProof/>
        </w:rPr>
        <w:t>17</w:t>
      </w:r>
      <w:r w:rsidR="004F71CA">
        <w:rPr>
          <w:rFonts w:cs="Times New Roman"/>
        </w:rPr>
        <w:fldChar w:fldCharType="end"/>
      </w:r>
      <w:r w:rsidRPr="00083EA1">
        <w:rPr>
          <w:rFonts w:cs="Times New Roman"/>
        </w:rPr>
        <w:t>.</w:t>
      </w:r>
      <w:r w:rsidRPr="00083EA1">
        <w:rPr>
          <w:rFonts w:cs="Times New Roman"/>
          <w:lang w:val="en-US" w:eastAsia="en-GB"/>
        </w:rPr>
        <w:t xml:space="preserve"> It has 3 outlets (shown by the yellow stars on the map) which discharge to Co Ban Channel. The drainage system is almost divided into 2 separate sub-systems, one to the north and one to the south. There are however still some pipes in the middle, therefore, the system is considered</w:t>
      </w:r>
      <w:r>
        <w:rPr>
          <w:rFonts w:cs="Times New Roman"/>
          <w:lang w:val="en-US" w:eastAsia="en-GB"/>
        </w:rPr>
        <w:t xml:space="preserve"> as a</w:t>
      </w:r>
      <w:r w:rsidRPr="00787B70">
        <w:rPr>
          <w:rFonts w:cs="Times New Roman"/>
          <w:lang w:val="en-US" w:eastAsia="en-GB"/>
        </w:rPr>
        <w:t xml:space="preserve"> </w:t>
      </w:r>
      <w:r w:rsidRPr="00083EA1">
        <w:rPr>
          <w:rFonts w:cs="Times New Roman"/>
          <w:lang w:val="en-US" w:eastAsia="en-GB"/>
        </w:rPr>
        <w:t>whole</w:t>
      </w:r>
      <w:r w:rsidRPr="00EF45D4">
        <w:rPr>
          <w:rFonts w:cs="Times New Roman"/>
          <w:lang w:val="en-US" w:eastAsia="en-GB"/>
        </w:rPr>
        <w:t xml:space="preserve">. </w:t>
      </w:r>
      <w:r w:rsidR="00B85365">
        <w:rPr>
          <w:rFonts w:cs="Times New Roman"/>
          <w:lang w:val="en-US" w:eastAsia="en-GB"/>
        </w:rPr>
        <w:t xml:space="preserve">The </w:t>
      </w:r>
      <w:r w:rsidR="00B85365" w:rsidRPr="008B7D49">
        <w:t xml:space="preserve">Hanoi Sewage and Drainage </w:t>
      </w:r>
      <w:r w:rsidR="00B85365">
        <w:t>S</w:t>
      </w:r>
      <w:r w:rsidR="00B85365" w:rsidRPr="008B7D49">
        <w:t>ystem Company (HSDC)</w:t>
      </w:r>
      <w:r w:rsidR="00B85365">
        <w:t xml:space="preserve"> manages the drainage system in Do Lo.</w:t>
      </w:r>
    </w:p>
    <w:p w14:paraId="029DFDE6" w14:textId="1F04D2B6" w:rsidR="00B85365" w:rsidRDefault="000955BC" w:rsidP="0005014D">
      <w:pPr>
        <w:keepNext/>
        <w:spacing w:line="276" w:lineRule="auto"/>
        <w:jc w:val="center"/>
      </w:pPr>
      <w:r w:rsidRPr="000955BC">
        <w:rPr>
          <w:noProof/>
        </w:rPr>
        <w:drawing>
          <wp:inline distT="0" distB="0" distL="0" distR="0" wp14:anchorId="017E79A8" wp14:editId="16AD8B2F">
            <wp:extent cx="2568163" cy="5227773"/>
            <wp:effectExtent l="19050" t="19050" r="22860" b="114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8163" cy="5227773"/>
                    </a:xfrm>
                    <a:prstGeom prst="rect">
                      <a:avLst/>
                    </a:prstGeom>
                    <a:ln w="15875">
                      <a:solidFill>
                        <a:schemeClr val="tx1"/>
                      </a:solidFill>
                    </a:ln>
                  </pic:spPr>
                </pic:pic>
              </a:graphicData>
            </a:graphic>
          </wp:inline>
        </w:drawing>
      </w:r>
    </w:p>
    <w:p w14:paraId="022202F3" w14:textId="0F91A2FD" w:rsidR="005773EA" w:rsidRPr="00083EA1" w:rsidRDefault="00B85365" w:rsidP="0005014D">
      <w:pPr>
        <w:pStyle w:val="Caption"/>
        <w:spacing w:line="276" w:lineRule="auto"/>
        <w:rPr>
          <w:rFonts w:cs="Times New Roman"/>
        </w:rPr>
      </w:pPr>
      <w:bookmarkStart w:id="99" w:name="_Ref101222739"/>
      <w:bookmarkStart w:id="100" w:name="_Toc102979718"/>
      <w:r>
        <w:t xml:space="preserve">Figure </w:t>
      </w:r>
      <w:r w:rsidR="00827C07">
        <w:fldChar w:fldCharType="begin"/>
      </w:r>
      <w:r w:rsidR="00827C07">
        <w:instrText xml:space="preserve"> SEQ Figure \* ARABIC </w:instrText>
      </w:r>
      <w:r w:rsidR="00827C07">
        <w:fldChar w:fldCharType="separate"/>
      </w:r>
      <w:r w:rsidR="00CB640D">
        <w:rPr>
          <w:noProof/>
        </w:rPr>
        <w:t>17</w:t>
      </w:r>
      <w:r w:rsidR="00827C07">
        <w:rPr>
          <w:noProof/>
        </w:rPr>
        <w:fldChar w:fldCharType="end"/>
      </w:r>
      <w:bookmarkEnd w:id="99"/>
      <w:r>
        <w:t>:</w:t>
      </w:r>
      <w:r w:rsidR="00A461B8" w:rsidRPr="00A461B8">
        <w:t xml:space="preserve"> </w:t>
      </w:r>
      <w:r w:rsidR="00A461B8">
        <w:t>SWMM D</w:t>
      </w:r>
      <w:r w:rsidRPr="008B7D49">
        <w:t>rainage system in Do Lo, Yen Nghia, Ha Noi.</w:t>
      </w:r>
      <w:r>
        <w:tab/>
      </w:r>
      <w:r w:rsidRPr="008B7D49">
        <w:t xml:space="preserve"> Source: </w:t>
      </w:r>
      <w:r>
        <w:fldChar w:fldCharType="begin"/>
      </w:r>
      <w:r>
        <w:instrText xml:space="preserve"> ADDIN EN.CITE &lt;EndNote&gt;&lt;Cite AuthorYear="1"&gt;&lt;Author&gt;Do&lt;/Author&gt;&lt;Year&gt;2021&lt;/Year&gt;&lt;RecNum&gt;134&lt;/RecNum&gt;&lt;DisplayText&gt;Do (2021)&lt;/DisplayText&gt;&lt;record&gt;&lt;rec-number&gt;134&lt;/rec-number&gt;&lt;foreign-keys&gt;&lt;key app="EN" db-id="efw09vxs2vw0x2evaxmpt2xma2xax0s25200" timestamp="1635236082"&gt;134&lt;/key&gt;&lt;/foreign-keys&gt;&lt;ref-type name="Personal Communication"&gt;26&lt;/ref-type&gt;&lt;contributors&gt;&lt;authors&gt;&lt;author&gt;Ha Do&lt;/author&gt;&lt;/authors&gt;&lt;secondary-authors&gt;&lt;author&gt;Sifiso Ncube&lt;/author&gt;&lt;/secondary-authors&gt;&lt;/contributors&gt;&lt;titles&gt;&lt;title&gt;Do Lo, Yen Nghia, Ha Dong, Ha Noi  Study Area Description&lt;/title&gt;&lt;/titles&gt;&lt;edition&gt;Study Area Description (Do Lo, Yen Nghia, Ha Dong, Ha Noi)  &lt;/edition&gt;&lt;dates&gt;&lt;year&gt;2021&lt;/year&gt;&lt;pub-dates&gt;&lt;date&gt;25 Oct 2021&lt;/date&gt;&lt;/pub-dates&gt;&lt;/dates&gt;&lt;pub-location&gt;Not published&lt;/pub-location&gt;&lt;urls&gt;&lt;/urls&gt;&lt;custom1&gt;h.do@un-ihe.org&lt;/custom1&gt;&lt;custom2&gt;snc001@un-ihe.org&lt;/custom2&gt;&lt;/record&gt;&lt;/Cite&gt;&lt;/EndNote&gt;</w:instrText>
      </w:r>
      <w:r>
        <w:fldChar w:fldCharType="separate"/>
      </w:r>
      <w:r>
        <w:rPr>
          <w:noProof/>
        </w:rPr>
        <w:t>Do (2021)</w:t>
      </w:r>
      <w:bookmarkEnd w:id="100"/>
      <w:r>
        <w:fldChar w:fldCharType="end"/>
      </w:r>
      <w:r w:rsidR="00A461B8">
        <w:t xml:space="preserve"> </w:t>
      </w:r>
    </w:p>
    <w:p w14:paraId="6DD7E610" w14:textId="77777777" w:rsidR="00F72673" w:rsidRPr="009C37B8" w:rsidRDefault="00F72673" w:rsidP="0005014D">
      <w:pPr>
        <w:spacing w:line="276" w:lineRule="auto"/>
      </w:pPr>
    </w:p>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F72673" w:rsidRPr="00216ABF" w14:paraId="7690BBF7" w14:textId="77777777" w:rsidTr="00F17101">
        <w:tc>
          <w:tcPr>
            <w:tcW w:w="9075" w:type="dxa"/>
            <w:tcBorders>
              <w:top w:val="single" w:sz="4" w:space="0" w:color="auto"/>
              <w:left w:val="single" w:sz="4" w:space="0" w:color="auto"/>
              <w:bottom w:val="single" w:sz="4" w:space="0" w:color="auto"/>
              <w:right w:val="single" w:sz="4" w:space="0" w:color="auto"/>
            </w:tcBorders>
            <w:hideMark/>
          </w:tcPr>
          <w:p w14:paraId="0EA1F716" w14:textId="77777777" w:rsidR="00F72673" w:rsidRPr="00216ABF" w:rsidRDefault="00B85365" w:rsidP="0005014D">
            <w:pPr>
              <w:spacing w:line="276" w:lineRule="auto"/>
            </w:pPr>
            <w:r>
              <w:lastRenderedPageBreak/>
              <w:t>In this chapter, the study area was described with a map showing its location and a description of the climatic conditions in the area. In addition to this, the flooding trends were outlined and different measures instituted to protect the area from floods. finally, a display of the drainage area was presented. The next chapter will outline the methodology used in designing the chatbot.</w:t>
            </w:r>
          </w:p>
        </w:tc>
      </w:tr>
    </w:tbl>
    <w:p w14:paraId="2987DCAE" w14:textId="77777777" w:rsidR="00F72673" w:rsidRDefault="00F72673" w:rsidP="0005014D">
      <w:pPr>
        <w:spacing w:line="276" w:lineRule="auto"/>
      </w:pPr>
    </w:p>
    <w:p w14:paraId="5C29D30E" w14:textId="77777777" w:rsidR="00F72673" w:rsidRDefault="00F72673" w:rsidP="0005014D">
      <w:pPr>
        <w:spacing w:line="276" w:lineRule="auto"/>
      </w:pPr>
    </w:p>
    <w:p w14:paraId="4B92A3BD" w14:textId="77777777" w:rsidR="00AF4F54" w:rsidRDefault="00AF4F54" w:rsidP="0005014D">
      <w:pPr>
        <w:spacing w:line="276" w:lineRule="auto"/>
        <w:sectPr w:rsidR="00AF4F54" w:rsidSect="005773EA">
          <w:pgSz w:w="11906" w:h="16838"/>
          <w:pgMar w:top="1417" w:right="1417" w:bottom="1417" w:left="1417" w:header="708" w:footer="708" w:gutter="0"/>
          <w:cols w:space="708"/>
          <w:docGrid w:linePitch="360"/>
        </w:sectPr>
      </w:pPr>
    </w:p>
    <w:p w14:paraId="53A079D4" w14:textId="77777777" w:rsidR="00AF4F54" w:rsidRDefault="00AF4F54" w:rsidP="0005014D">
      <w:pPr>
        <w:pStyle w:val="Heading1Chapter"/>
        <w:spacing w:line="276" w:lineRule="auto"/>
      </w:pPr>
      <w:bookmarkStart w:id="101" w:name="_Toc102979663"/>
      <w:r>
        <w:lastRenderedPageBreak/>
        <w:t>Methodology</w:t>
      </w:r>
      <w:r w:rsidR="004E2662">
        <w:t>: Chatbot Development</w:t>
      </w:r>
      <w:bookmarkEnd w:id="101"/>
    </w:p>
    <w:p w14:paraId="4E6E90A2" w14:textId="77777777" w:rsidR="005773EA" w:rsidRDefault="00B85365" w:rsidP="0005014D">
      <w:pPr>
        <w:spacing w:line="276" w:lineRule="auto"/>
      </w:pPr>
      <w:r>
        <w:t xml:space="preserve">The methodology is an important aspect of any research as it helps in understanding how the research was carried out. This chapter will therefore present the different methods used and how these were integrated to come up with the chatbot. The chatbot development process in Dialogflow will be discussed. After this, an explanation will be given of how data was extracted from the EPA SWMM model. Then the geocoding exercise will be discussed together with an outline of how the database was created for storing users’ locations. In addition to these, the website design process will be described and finally, the chatbot integration process will be presented. </w:t>
      </w:r>
    </w:p>
    <w:p w14:paraId="02AF6FCC" w14:textId="77777777" w:rsidR="00024447" w:rsidRDefault="00024447" w:rsidP="0005014D">
      <w:pPr>
        <w:spacing w:line="276" w:lineRule="auto"/>
      </w:pPr>
    </w:p>
    <w:p w14:paraId="1F608987" w14:textId="77777777" w:rsidR="000C77C0" w:rsidRDefault="005974C3" w:rsidP="00454592">
      <w:pPr>
        <w:pStyle w:val="Heading2"/>
        <w:numPr>
          <w:ilvl w:val="1"/>
          <w:numId w:val="7"/>
        </w:numPr>
        <w:spacing w:line="276" w:lineRule="auto"/>
      </w:pPr>
      <w:bookmarkStart w:id="102" w:name="_Ref100572150"/>
      <w:bookmarkStart w:id="103" w:name="_Toc102979664"/>
      <w:r>
        <w:t>Setting the Scenario</w:t>
      </w:r>
      <w:bookmarkEnd w:id="102"/>
      <w:bookmarkEnd w:id="103"/>
    </w:p>
    <w:p w14:paraId="5588BE29" w14:textId="77777777" w:rsidR="00B85365" w:rsidRDefault="00B85365" w:rsidP="0005014D">
      <w:pPr>
        <w:spacing w:line="276" w:lineRule="auto"/>
      </w:pPr>
      <w:r>
        <w:t xml:space="preserve">For one to better understand the methodology used in developing the chatbot, a scenario outlining a scene where one would use the chatbot will be described. From this, the chatbot development process will be detailed showing the processes involved in the development. Imagine it is that time of the year when the heavens are open and it has been raining for </w:t>
      </w:r>
      <w:r w:rsidR="00541ED0">
        <w:t>some time</w:t>
      </w:r>
      <w:r>
        <w:t xml:space="preserve">. You </w:t>
      </w:r>
      <w:r w:rsidR="00D86F8A">
        <w:t>have a</w:t>
      </w:r>
      <w:r w:rsidR="00541ED0">
        <w:t xml:space="preserve"> job interview at that company you have always dreamt of working at. Obviously, you can’t miss this great opportunity. Unfortunately, the company is located on the other side of town. So</w:t>
      </w:r>
      <w:r w:rsidR="005A4746">
        <w:t>,</w:t>
      </w:r>
      <w:r w:rsidR="00541ED0">
        <w:t xml:space="preserve"> you want to know which parts of the city are flooded? How deep are the floodwaters? For how many hours will this flood last? So you can plan your trip, go to the SWMMBot application and ask these questions checking out which areas are flooded and how you can navigate to your destination. </w:t>
      </w:r>
    </w:p>
    <w:p w14:paraId="79F40BA0" w14:textId="77777777" w:rsidR="00541ED0" w:rsidRDefault="00541ED0" w:rsidP="0005014D">
      <w:pPr>
        <w:spacing w:line="276" w:lineRule="auto"/>
      </w:pPr>
      <w:r>
        <w:t>The chatbot was therefore developed to be able to answer these questions based on results obtained from the SWMM model. The steps involved in the design are outlined in the following sections.</w:t>
      </w:r>
    </w:p>
    <w:p w14:paraId="226EE613" w14:textId="77777777" w:rsidR="00541ED0" w:rsidRDefault="00541ED0" w:rsidP="0005014D">
      <w:pPr>
        <w:spacing w:line="276" w:lineRule="auto"/>
      </w:pPr>
    </w:p>
    <w:p w14:paraId="137D1E94" w14:textId="77777777" w:rsidR="009C20BB" w:rsidRDefault="00B822B7" w:rsidP="00454592">
      <w:pPr>
        <w:pStyle w:val="Heading2"/>
        <w:numPr>
          <w:ilvl w:val="1"/>
          <w:numId w:val="7"/>
        </w:numPr>
        <w:spacing w:line="276" w:lineRule="auto"/>
      </w:pPr>
      <w:bookmarkStart w:id="104" w:name="_Toc102979665"/>
      <w:r>
        <w:t>Chatbot</w:t>
      </w:r>
      <w:r w:rsidR="00764C3E">
        <w:t xml:space="preserve"> Development Using Dialogflow</w:t>
      </w:r>
      <w:bookmarkEnd w:id="104"/>
    </w:p>
    <w:p w14:paraId="3556C447" w14:textId="4EE7EB7B" w:rsidR="00BC6678" w:rsidRDefault="00B31011" w:rsidP="0005014D">
      <w:pPr>
        <w:spacing w:line="276" w:lineRule="auto"/>
        <w:sectPr w:rsidR="00BC6678" w:rsidSect="005915BB">
          <w:pgSz w:w="11906" w:h="16838"/>
          <w:pgMar w:top="1417" w:right="1417" w:bottom="1417" w:left="1417" w:header="708" w:footer="708" w:gutter="0"/>
          <w:cols w:space="708"/>
          <w:docGrid w:linePitch="360"/>
        </w:sectPr>
      </w:pPr>
      <w:r w:rsidRPr="002768A7">
        <w:t xml:space="preserve">The chatbot development process </w:t>
      </w:r>
      <w:r w:rsidR="002768A7" w:rsidRPr="002768A7">
        <w:t xml:space="preserve">involved the steps outlined in the </w:t>
      </w:r>
      <w:r w:rsidR="003D1A7E" w:rsidRPr="002768A7">
        <w:t xml:space="preserve">flow chart </w:t>
      </w:r>
      <w:r w:rsidR="002768A7" w:rsidRPr="002768A7">
        <w:t xml:space="preserve">shown in </w:t>
      </w:r>
      <w:r w:rsidR="007E58B3">
        <w:fldChar w:fldCharType="begin"/>
      </w:r>
      <w:r w:rsidR="007E58B3">
        <w:instrText xml:space="preserve"> REF _Ref100581221 \h  \* MERGEFORMAT </w:instrText>
      </w:r>
      <w:r w:rsidR="007E58B3">
        <w:fldChar w:fldCharType="separate"/>
      </w:r>
      <w:r w:rsidR="00CB640D">
        <w:t xml:space="preserve">Figure </w:t>
      </w:r>
      <w:r w:rsidR="00CB640D">
        <w:rPr>
          <w:noProof/>
        </w:rPr>
        <w:t>18</w:t>
      </w:r>
      <w:r w:rsidR="007E58B3">
        <w:fldChar w:fldCharType="end"/>
      </w:r>
      <w:r w:rsidR="007E58B3">
        <w:t xml:space="preserve"> </w:t>
      </w:r>
      <w:r w:rsidR="002768A7">
        <w:t xml:space="preserve">from the user input through the NLP processes and the creation of different intents in Dialogflow and then integrating this with the backend using webhooks. This allowed for the extraction of SWMM model results to provide responses to the questions asked in the scenario described in the previous section. </w:t>
      </w:r>
    </w:p>
    <w:p w14:paraId="324E09EA" w14:textId="77777777" w:rsidR="007E58B3" w:rsidRDefault="007E58B3" w:rsidP="005B566A">
      <w:pPr>
        <w:keepNext/>
        <w:spacing w:line="276" w:lineRule="auto"/>
        <w:jc w:val="center"/>
      </w:pPr>
      <w:r w:rsidRPr="007E58B3">
        <w:rPr>
          <w:noProof/>
        </w:rPr>
        <w:lastRenderedPageBreak/>
        <w:drawing>
          <wp:inline distT="0" distB="0" distL="0" distR="0" wp14:anchorId="5C2726DC" wp14:editId="3BCF2BFF">
            <wp:extent cx="8440244" cy="3449782"/>
            <wp:effectExtent l="19050" t="19050" r="18415" b="177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555213" cy="3496773"/>
                    </a:xfrm>
                    <a:prstGeom prst="rect">
                      <a:avLst/>
                    </a:prstGeom>
                    <a:ln w="15875">
                      <a:solidFill>
                        <a:schemeClr val="tx1"/>
                      </a:solidFill>
                    </a:ln>
                  </pic:spPr>
                </pic:pic>
              </a:graphicData>
            </a:graphic>
          </wp:inline>
        </w:drawing>
      </w:r>
    </w:p>
    <w:p w14:paraId="76DF12D9" w14:textId="4A3981D9" w:rsidR="007E58B3" w:rsidRPr="002768A7" w:rsidRDefault="007E58B3" w:rsidP="0005014D">
      <w:pPr>
        <w:pStyle w:val="Caption"/>
        <w:spacing w:line="276" w:lineRule="auto"/>
      </w:pPr>
      <w:bookmarkStart w:id="105" w:name="_Ref100581221"/>
      <w:bookmarkStart w:id="106" w:name="_Toc102979719"/>
      <w:r>
        <w:t xml:space="preserve">Figure </w:t>
      </w:r>
      <w:r w:rsidR="00827C07">
        <w:fldChar w:fldCharType="begin"/>
      </w:r>
      <w:r w:rsidR="00827C07">
        <w:instrText xml:space="preserve"> SEQ Figure \* ARABIC </w:instrText>
      </w:r>
      <w:r w:rsidR="00827C07">
        <w:fldChar w:fldCharType="separate"/>
      </w:r>
      <w:r w:rsidR="00CB640D">
        <w:rPr>
          <w:noProof/>
        </w:rPr>
        <w:t>18</w:t>
      </w:r>
      <w:r w:rsidR="00827C07">
        <w:rPr>
          <w:noProof/>
        </w:rPr>
        <w:fldChar w:fldCharType="end"/>
      </w:r>
      <w:bookmarkEnd w:id="105"/>
      <w:r>
        <w:t>: Chatbot Flow Processes</w:t>
      </w:r>
      <w:bookmarkEnd w:id="106"/>
    </w:p>
    <w:p w14:paraId="352F5C1F" w14:textId="77777777" w:rsidR="00CC04BF" w:rsidRDefault="00CC04BF" w:rsidP="0005014D">
      <w:pPr>
        <w:spacing w:line="276" w:lineRule="auto"/>
        <w:sectPr w:rsidR="00CC04BF" w:rsidSect="005B566A">
          <w:pgSz w:w="16838" w:h="11906" w:orient="landscape"/>
          <w:pgMar w:top="1417" w:right="1417" w:bottom="1417" w:left="1417" w:header="708" w:footer="708" w:gutter="0"/>
          <w:cols w:space="708"/>
          <w:docGrid w:linePitch="360"/>
        </w:sectPr>
      </w:pPr>
    </w:p>
    <w:p w14:paraId="2CD93FA4" w14:textId="6E5110EC" w:rsidR="007E58B3" w:rsidRDefault="007E58B3" w:rsidP="0005014D">
      <w:pPr>
        <w:spacing w:line="276" w:lineRule="auto"/>
      </w:pPr>
      <w:r>
        <w:lastRenderedPageBreak/>
        <w:t>What happens is that the user inputs their question on the application in their device. Then the application transfers the message to the Dialogflow platform. This message is then processed using NLP and classified and matched to the intent with the highest probability match. The intents are manually defined as described in section</w:t>
      </w:r>
      <w:r w:rsidR="00A204B9">
        <w:t xml:space="preserve"> </w:t>
      </w:r>
      <w:r w:rsidR="00A204B9">
        <w:fldChar w:fldCharType="begin"/>
      </w:r>
      <w:r w:rsidR="00A204B9">
        <w:instrText xml:space="preserve"> REF _Ref101223812 \n \h </w:instrText>
      </w:r>
      <w:r w:rsidR="00A204B9">
        <w:fldChar w:fldCharType="separate"/>
      </w:r>
      <w:r w:rsidR="00CB640D">
        <w:t>3.2</w:t>
      </w:r>
      <w:r w:rsidR="00A204B9">
        <w:fldChar w:fldCharType="end"/>
      </w:r>
      <w:r>
        <w:t xml:space="preserve">. If matching fails, a static default response set out on the Dialogflow platform is provided to the user. For each intent, actions are defined in Dialogflow and when there is successful intent matching, these actions are then triggered in the webhook. Dialogflow sends an HTTPS POST webhook request to the webhook. This is in the form of a JSON </w:t>
      </w:r>
      <w:r w:rsidR="00134F33">
        <w:t>structure</w:t>
      </w:r>
      <w:r>
        <w:t xml:space="preserve"> providing more information about the intent that was matched. </w:t>
      </w:r>
      <w:r>
        <w:fldChar w:fldCharType="begin"/>
      </w:r>
      <w:r>
        <w:instrText xml:space="preserve"> REF _Ref100577648 \h  \* MERGEFORMAT </w:instrText>
      </w:r>
      <w:r>
        <w:fldChar w:fldCharType="separate"/>
      </w:r>
      <w:r w:rsidR="00CB640D">
        <w:t xml:space="preserve">Figure </w:t>
      </w:r>
      <w:r w:rsidR="00CB640D">
        <w:rPr>
          <w:noProof/>
        </w:rPr>
        <w:t>19</w:t>
      </w:r>
      <w:r>
        <w:fldChar w:fldCharType="end"/>
      </w:r>
      <w:r>
        <w:t xml:space="preserve"> shows a sample of such a </w:t>
      </w:r>
      <w:r w:rsidR="00AF7307">
        <w:t>structure</w:t>
      </w:r>
      <w:r>
        <w:t xml:space="preserve"> for the flooding duration intent. The user just typed duration and this was matched to the flood duration intent.</w:t>
      </w:r>
      <w:r w:rsidR="00425E10">
        <w:t xml:space="preserve"> The actions that will trigger certain actions in the backend are also provided in this JSON </w:t>
      </w:r>
      <w:r w:rsidR="00AF7307">
        <w:t>structure</w:t>
      </w:r>
      <w:r w:rsidR="00425E10">
        <w:t>.</w:t>
      </w:r>
      <w:r>
        <w:t xml:space="preserve"> The fulfillment text shown in </w:t>
      </w:r>
      <w:r>
        <w:fldChar w:fldCharType="begin"/>
      </w:r>
      <w:r>
        <w:instrText xml:space="preserve"> REF _Ref100577648 \h  \* MERGEFORMAT </w:instrText>
      </w:r>
      <w:r>
        <w:fldChar w:fldCharType="separate"/>
      </w:r>
      <w:r w:rsidR="00CB640D">
        <w:t xml:space="preserve">Figure </w:t>
      </w:r>
      <w:r w:rsidR="00CB640D">
        <w:rPr>
          <w:noProof/>
        </w:rPr>
        <w:t>19</w:t>
      </w:r>
      <w:r>
        <w:fldChar w:fldCharType="end"/>
      </w:r>
      <w:r>
        <w:t xml:space="preserve"> is for the static response in the event that the connection to the server was unsuccessful. When all is working well, upon receiving this request, the webhook then retrieves the data required to answer the user’s question using other APIs and databases and the SWMM model. It then sends a fulfillment response to Dialogflow. An example of a fulfillment response from the webhook is presented in </w:t>
      </w:r>
      <w:r>
        <w:fldChar w:fldCharType="begin"/>
      </w:r>
      <w:r>
        <w:instrText xml:space="preserve"> REF _Ref100580020 \h  \* MERGEFORMAT </w:instrText>
      </w:r>
      <w:r>
        <w:fldChar w:fldCharType="separate"/>
      </w:r>
      <w:r w:rsidR="00CB640D">
        <w:t xml:space="preserve">Figure </w:t>
      </w:r>
      <w:r w:rsidR="00CB640D">
        <w:rPr>
          <w:noProof/>
        </w:rPr>
        <w:t>20</w:t>
      </w:r>
      <w:r>
        <w:fldChar w:fldCharType="end"/>
      </w:r>
      <w:r>
        <w:t>. Dialogflow then sends the response to the user and it is displayed on the user’s device as text or voice.</w:t>
      </w:r>
    </w:p>
    <w:p w14:paraId="3BC52F7F" w14:textId="77777777" w:rsidR="00CC04BF" w:rsidRDefault="00CC04BF" w:rsidP="0005014D">
      <w:pPr>
        <w:spacing w:line="276" w:lineRule="auto"/>
      </w:pPr>
    </w:p>
    <w:p w14:paraId="256B543E" w14:textId="77777777" w:rsidR="007E58B3" w:rsidRDefault="007E58B3" w:rsidP="0005014D">
      <w:pPr>
        <w:keepNext/>
        <w:spacing w:line="276" w:lineRule="auto"/>
        <w:jc w:val="center"/>
      </w:pPr>
      <w:r w:rsidRPr="007E58B3">
        <w:rPr>
          <w:noProof/>
        </w:rPr>
        <w:drawing>
          <wp:inline distT="0" distB="0" distL="0" distR="0" wp14:anchorId="6668AD70" wp14:editId="58D288DD">
            <wp:extent cx="5760720" cy="3322955"/>
            <wp:effectExtent l="19050" t="19050" r="11430" b="107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22955"/>
                    </a:xfrm>
                    <a:prstGeom prst="rect">
                      <a:avLst/>
                    </a:prstGeom>
                    <a:ln w="15875">
                      <a:solidFill>
                        <a:schemeClr val="tx1"/>
                      </a:solidFill>
                    </a:ln>
                  </pic:spPr>
                </pic:pic>
              </a:graphicData>
            </a:graphic>
          </wp:inline>
        </w:drawing>
      </w:r>
    </w:p>
    <w:p w14:paraId="218B83F3" w14:textId="128E274E" w:rsidR="007E58B3" w:rsidRDefault="007E58B3" w:rsidP="0005014D">
      <w:pPr>
        <w:pStyle w:val="Caption"/>
        <w:spacing w:line="276" w:lineRule="auto"/>
      </w:pPr>
      <w:bookmarkStart w:id="107" w:name="_Ref100577648"/>
      <w:bookmarkStart w:id="108" w:name="_Toc102979720"/>
      <w:r>
        <w:t xml:space="preserve">Figure </w:t>
      </w:r>
      <w:r w:rsidR="00827C07">
        <w:fldChar w:fldCharType="begin"/>
      </w:r>
      <w:r w:rsidR="00827C07">
        <w:instrText xml:space="preserve"> SEQ Figure \* ARABIC </w:instrText>
      </w:r>
      <w:r w:rsidR="00827C07">
        <w:fldChar w:fldCharType="separate"/>
      </w:r>
      <w:r w:rsidR="00CB640D">
        <w:rPr>
          <w:noProof/>
        </w:rPr>
        <w:t>19</w:t>
      </w:r>
      <w:r w:rsidR="00827C07">
        <w:rPr>
          <w:noProof/>
        </w:rPr>
        <w:fldChar w:fldCharType="end"/>
      </w:r>
      <w:bookmarkEnd w:id="107"/>
      <w:r>
        <w:t>: Webhook request</w:t>
      </w:r>
      <w:bookmarkEnd w:id="108"/>
    </w:p>
    <w:p w14:paraId="0051C850" w14:textId="77777777" w:rsidR="007E58B3" w:rsidRPr="007E58B3" w:rsidRDefault="007E58B3" w:rsidP="0005014D">
      <w:pPr>
        <w:spacing w:line="276" w:lineRule="auto"/>
      </w:pPr>
    </w:p>
    <w:p w14:paraId="5C7E6008" w14:textId="72A19FE4" w:rsidR="007E58B3" w:rsidRDefault="007E58B3" w:rsidP="0005014D">
      <w:pPr>
        <w:keepNext/>
        <w:spacing w:line="276" w:lineRule="auto"/>
      </w:pPr>
      <w:r w:rsidRPr="007E58B3">
        <w:rPr>
          <w:noProof/>
        </w:rPr>
        <w:lastRenderedPageBreak/>
        <w:drawing>
          <wp:inline distT="0" distB="0" distL="0" distR="0" wp14:anchorId="1FD964B2" wp14:editId="71F8D568">
            <wp:extent cx="5760720" cy="1724660"/>
            <wp:effectExtent l="19050" t="19050" r="11430" b="279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724660"/>
                    </a:xfrm>
                    <a:prstGeom prst="rect">
                      <a:avLst/>
                    </a:prstGeom>
                    <a:ln w="15875">
                      <a:solidFill>
                        <a:schemeClr val="tx1"/>
                      </a:solidFill>
                    </a:ln>
                  </pic:spPr>
                </pic:pic>
              </a:graphicData>
            </a:graphic>
          </wp:inline>
        </w:drawing>
      </w:r>
    </w:p>
    <w:p w14:paraId="7736EADF" w14:textId="3FD12370" w:rsidR="007E58B3" w:rsidRDefault="007E58B3" w:rsidP="0005014D">
      <w:pPr>
        <w:pStyle w:val="Caption"/>
        <w:spacing w:line="276" w:lineRule="auto"/>
      </w:pPr>
      <w:bookmarkStart w:id="109" w:name="_Ref100580020"/>
      <w:bookmarkStart w:id="110" w:name="_Toc102979721"/>
      <w:r>
        <w:t xml:space="preserve">Figure </w:t>
      </w:r>
      <w:r w:rsidR="00827C07">
        <w:fldChar w:fldCharType="begin"/>
      </w:r>
      <w:r w:rsidR="00827C07">
        <w:instrText xml:space="preserve"> SEQ Figure \* ARABIC </w:instrText>
      </w:r>
      <w:r w:rsidR="00827C07">
        <w:fldChar w:fldCharType="separate"/>
      </w:r>
      <w:r w:rsidR="00CB640D">
        <w:rPr>
          <w:noProof/>
        </w:rPr>
        <w:t>20</w:t>
      </w:r>
      <w:r w:rsidR="00827C07">
        <w:rPr>
          <w:noProof/>
        </w:rPr>
        <w:fldChar w:fldCharType="end"/>
      </w:r>
      <w:bookmarkEnd w:id="109"/>
      <w:r>
        <w:t>: Webhook response</w:t>
      </w:r>
      <w:bookmarkEnd w:id="110"/>
    </w:p>
    <w:p w14:paraId="10DD5EAE" w14:textId="77777777" w:rsidR="00E3668A" w:rsidRPr="007E58B3" w:rsidRDefault="00E3668A" w:rsidP="0005014D">
      <w:pPr>
        <w:spacing w:line="276" w:lineRule="auto"/>
      </w:pPr>
    </w:p>
    <w:p w14:paraId="178601D2" w14:textId="77777777" w:rsidR="00E3668A" w:rsidRPr="007E58B3" w:rsidRDefault="007E58B3" w:rsidP="0005014D">
      <w:pPr>
        <w:spacing w:line="276" w:lineRule="auto"/>
      </w:pPr>
      <w:r w:rsidRPr="007E58B3">
        <w:t xml:space="preserve">The </w:t>
      </w:r>
      <w:r>
        <w:t>following sections discuss the chatbot development process in detail starting from NLP.</w:t>
      </w:r>
    </w:p>
    <w:p w14:paraId="0B008925" w14:textId="77777777" w:rsidR="00E3668A" w:rsidRDefault="00E3668A" w:rsidP="0005014D">
      <w:pPr>
        <w:pStyle w:val="Heading3"/>
        <w:spacing w:line="276" w:lineRule="auto"/>
      </w:pPr>
      <w:bookmarkStart w:id="111" w:name="_Toc102979666"/>
      <w:r>
        <w:t>Comprehending NLP Algorithms</w:t>
      </w:r>
      <w:bookmarkEnd w:id="111"/>
    </w:p>
    <w:p w14:paraId="2E99F83B" w14:textId="77777777" w:rsidR="00E3668A" w:rsidRDefault="00E3668A" w:rsidP="0005014D">
      <w:pPr>
        <w:spacing w:line="276" w:lineRule="auto"/>
      </w:pPr>
      <w:r>
        <w:t xml:space="preserve">As highlighted in preceding chapters, the development of chatbot hinges greatly on NLP algorithms which are the first processes that determine whether the user’s request is understood by the chatbot and that accurate responses are provided. In light of this, the Natural Language Toolkit (NLTK) library was used to explore some of the techniques that are used in Natural Language Processing. It is a Python library that is widely used for NLP. Other libraries include spaCy, Gensim, CoreNLP and TextBlob among others. NLTK can be used to perform tasks like tokenization, stemming, </w:t>
      </w:r>
      <w:r w:rsidR="002768A7">
        <w:t>p</w:t>
      </w:r>
      <w:r>
        <w:t xml:space="preserve">arts of </w:t>
      </w:r>
      <w:r w:rsidR="002768A7">
        <w:t>s</w:t>
      </w:r>
      <w:r>
        <w:t>peech tagging and semantic reasoning, and others.</w:t>
      </w:r>
    </w:p>
    <w:p w14:paraId="63D4B437" w14:textId="77777777" w:rsidR="00E3668A" w:rsidRDefault="00E3668A" w:rsidP="0005014D">
      <w:pPr>
        <w:spacing w:line="276" w:lineRule="auto"/>
      </w:pPr>
    </w:p>
    <w:p w14:paraId="72129870" w14:textId="77777777" w:rsidR="00E3668A" w:rsidRPr="003D4432" w:rsidRDefault="00E3668A" w:rsidP="003D4432">
      <w:pPr>
        <w:pStyle w:val="Heading4"/>
        <w:rPr>
          <w:b/>
          <w:color w:val="auto"/>
        </w:rPr>
      </w:pPr>
      <w:r w:rsidRPr="003D4432">
        <w:rPr>
          <w:b/>
          <w:color w:val="auto"/>
        </w:rPr>
        <w:t xml:space="preserve">Tokenization </w:t>
      </w:r>
    </w:p>
    <w:p w14:paraId="4E6F078F" w14:textId="302E58C0" w:rsidR="00E3668A" w:rsidRDefault="00E3668A" w:rsidP="0005014D">
      <w:pPr>
        <w:spacing w:line="276" w:lineRule="auto"/>
      </w:pPr>
      <w:r>
        <w:t xml:space="preserve">Firstly, for tokenization, a sample sentence </w:t>
      </w:r>
      <w:r w:rsidR="002768A7">
        <w:t xml:space="preserve">that a user might ask the chatbot </w:t>
      </w:r>
      <w:r>
        <w:t>was input for processing</w:t>
      </w:r>
      <w:r w:rsidR="002768A7">
        <w:t xml:space="preserve"> (</w:t>
      </w:r>
      <w:r w:rsidR="002768A7">
        <w:fldChar w:fldCharType="begin"/>
      </w:r>
      <w:r w:rsidR="002768A7">
        <w:instrText xml:space="preserve"> REF _Ref98378622 \h </w:instrText>
      </w:r>
      <w:r w:rsidR="00425E10">
        <w:instrText xml:space="preserve"> \* MERGEFORMAT </w:instrText>
      </w:r>
      <w:r w:rsidR="002768A7">
        <w:fldChar w:fldCharType="separate"/>
      </w:r>
      <w:r w:rsidR="00CB640D">
        <w:t xml:space="preserve">Figure </w:t>
      </w:r>
      <w:r w:rsidR="00CB640D">
        <w:rPr>
          <w:noProof/>
        </w:rPr>
        <w:t>21</w:t>
      </w:r>
      <w:r w:rsidR="002768A7">
        <w:fldChar w:fldCharType="end"/>
      </w:r>
      <w:r w:rsidR="002768A7">
        <w:t>)</w:t>
      </w:r>
      <w:r>
        <w:t>.</w:t>
      </w:r>
      <w:r w:rsidR="002768A7">
        <w:t xml:space="preserve"> The necessary libraries were imported and t</w:t>
      </w:r>
      <w:r>
        <w:t xml:space="preserve">he ‘tokenize’ module was used which has the </w:t>
      </w:r>
      <w:r w:rsidRPr="0065234B">
        <w:rPr>
          <w:i/>
        </w:rPr>
        <w:t xml:space="preserve">sent_tokenize() </w:t>
      </w:r>
      <w:r>
        <w:t xml:space="preserve">function for the splitting of sentences e.g. from a paragraph or a text corpus and also the </w:t>
      </w:r>
      <w:r w:rsidRPr="002768A7">
        <w:rPr>
          <w:i/>
        </w:rPr>
        <w:t>word_tokenize()</w:t>
      </w:r>
      <w:r>
        <w:t xml:space="preserve"> function for the </w:t>
      </w:r>
      <w:r w:rsidR="002768A7">
        <w:t>splitting</w:t>
      </w:r>
      <w:r>
        <w:t xml:space="preserve"> of words. When tokenizing, the punctuation marks </w:t>
      </w:r>
      <w:r w:rsidR="002768A7">
        <w:t>are</w:t>
      </w:r>
      <w:r>
        <w:t xml:space="preserve"> also considered as tokens and therefore removed in the </w:t>
      </w:r>
      <w:r w:rsidR="002768A7">
        <w:t>following</w:t>
      </w:r>
      <w:r>
        <w:t xml:space="preserve"> processes. </w:t>
      </w:r>
    </w:p>
    <w:p w14:paraId="1481D0FE" w14:textId="7CB4AD2A" w:rsidR="00E3668A" w:rsidRPr="00B11226" w:rsidRDefault="002768A7" w:rsidP="0005014D">
      <w:pPr>
        <w:spacing w:line="276" w:lineRule="auto"/>
      </w:pPr>
      <w:r>
        <w:t xml:space="preserve">As seen from </w:t>
      </w:r>
      <w:r w:rsidR="00E3668A">
        <w:fldChar w:fldCharType="begin"/>
      </w:r>
      <w:r w:rsidR="00E3668A">
        <w:instrText xml:space="preserve"> REF _Ref98378622 \h </w:instrText>
      </w:r>
      <w:r w:rsidR="00425E10">
        <w:instrText xml:space="preserve"> \* MERGEFORMAT </w:instrText>
      </w:r>
      <w:r w:rsidR="00E3668A">
        <w:fldChar w:fldCharType="separate"/>
      </w:r>
      <w:r w:rsidR="00CB640D">
        <w:t xml:space="preserve">Figure </w:t>
      </w:r>
      <w:r w:rsidR="00CB640D">
        <w:rPr>
          <w:noProof/>
        </w:rPr>
        <w:t>21</w:t>
      </w:r>
      <w:r w:rsidR="00E3668A">
        <w:fldChar w:fldCharType="end"/>
      </w:r>
      <w:r>
        <w:t>, t</w:t>
      </w:r>
      <w:r w:rsidR="00E3668A">
        <w:t xml:space="preserve">he first output shows tokenization of sentences, while the second is that of words i.e. based on white spaces. The decision on which type of tokenization to use depends on the task at hand. </w:t>
      </w:r>
      <w:r>
        <w:t>In our case w</w:t>
      </w:r>
      <w:r w:rsidR="00E3668A">
        <w:t xml:space="preserve">ord tokenization </w:t>
      </w:r>
      <w:r>
        <w:t xml:space="preserve">was what was needed as it feeds into other </w:t>
      </w:r>
      <w:r w:rsidR="00E3668A">
        <w:t xml:space="preserve">preprocessing techniques like removal of punctuation, stemming or lemmatization. Word tokenization is also important for the vectorization process where text is converted to </w:t>
      </w:r>
      <w:r>
        <w:t>a numerical form that the computer can understand</w:t>
      </w:r>
      <w:r w:rsidR="00E3668A">
        <w:t xml:space="preserve">. </w:t>
      </w:r>
    </w:p>
    <w:tbl>
      <w:tblPr>
        <w:tblStyle w:val="TableGrid"/>
        <w:tblW w:w="0" w:type="auto"/>
        <w:tblLook w:val="04A0" w:firstRow="1" w:lastRow="0" w:firstColumn="1" w:lastColumn="0" w:noHBand="0" w:noVBand="1"/>
      </w:tblPr>
      <w:tblGrid>
        <w:gridCol w:w="9062"/>
      </w:tblGrid>
      <w:tr w:rsidR="002768A7" w14:paraId="287E421A" w14:textId="77777777" w:rsidTr="006B57C9">
        <w:tc>
          <w:tcPr>
            <w:tcW w:w="9062" w:type="dxa"/>
          </w:tcPr>
          <w:p w14:paraId="533B6428" w14:textId="77777777" w:rsidR="002768A7" w:rsidRPr="007709EC" w:rsidRDefault="002768A7" w:rsidP="0005014D">
            <w:pPr>
              <w:spacing w:line="276" w:lineRule="auto"/>
              <w:rPr>
                <w:noProof/>
              </w:rPr>
            </w:pPr>
            <w:r w:rsidRPr="002768A7">
              <w:rPr>
                <w:noProof/>
              </w:rPr>
              <w:lastRenderedPageBreak/>
              <w:drawing>
                <wp:inline distT="0" distB="0" distL="0" distR="0" wp14:anchorId="721FE154" wp14:editId="4C1438BE">
                  <wp:extent cx="5760720" cy="2009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09140"/>
                          </a:xfrm>
                          <a:prstGeom prst="rect">
                            <a:avLst/>
                          </a:prstGeom>
                        </pic:spPr>
                      </pic:pic>
                    </a:graphicData>
                  </a:graphic>
                </wp:inline>
              </w:drawing>
            </w:r>
          </w:p>
        </w:tc>
      </w:tr>
      <w:tr w:rsidR="00E3668A" w14:paraId="294C7AC2" w14:textId="77777777" w:rsidTr="006B57C9">
        <w:tc>
          <w:tcPr>
            <w:tcW w:w="9062" w:type="dxa"/>
          </w:tcPr>
          <w:p w14:paraId="0EBAA4AF" w14:textId="77777777" w:rsidR="00E3668A" w:rsidRPr="0021698A" w:rsidRDefault="00E3668A" w:rsidP="0005014D">
            <w:pPr>
              <w:spacing w:line="276" w:lineRule="auto"/>
              <w:rPr>
                <w:b/>
              </w:rPr>
            </w:pPr>
            <w:r w:rsidRPr="0021698A">
              <w:rPr>
                <w:b/>
              </w:rPr>
              <w:t>Output :</w:t>
            </w:r>
          </w:p>
        </w:tc>
      </w:tr>
      <w:tr w:rsidR="00E3668A" w14:paraId="18C4BA45" w14:textId="77777777" w:rsidTr="006B57C9">
        <w:tc>
          <w:tcPr>
            <w:tcW w:w="9062" w:type="dxa"/>
          </w:tcPr>
          <w:p w14:paraId="760E2C41" w14:textId="77777777" w:rsidR="00E3668A" w:rsidRPr="0021698A" w:rsidRDefault="00E3668A" w:rsidP="0005014D">
            <w:pPr>
              <w:keepNext/>
              <w:spacing w:line="276" w:lineRule="auto"/>
            </w:pPr>
            <w:r w:rsidRPr="007709EC">
              <w:rPr>
                <w:noProof/>
              </w:rPr>
              <w:drawing>
                <wp:inline distT="0" distB="0" distL="0" distR="0" wp14:anchorId="3ED1BA26" wp14:editId="0EDF1794">
                  <wp:extent cx="5760720" cy="29908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99085"/>
                          </a:xfrm>
                          <a:prstGeom prst="rect">
                            <a:avLst/>
                          </a:prstGeom>
                        </pic:spPr>
                      </pic:pic>
                    </a:graphicData>
                  </a:graphic>
                </wp:inline>
              </w:drawing>
            </w:r>
          </w:p>
        </w:tc>
      </w:tr>
    </w:tbl>
    <w:p w14:paraId="4E2A97E5" w14:textId="4E5D1252" w:rsidR="00E3668A" w:rsidRPr="00785A58" w:rsidRDefault="00E3668A" w:rsidP="0005014D">
      <w:pPr>
        <w:pStyle w:val="Caption"/>
        <w:spacing w:line="276" w:lineRule="auto"/>
      </w:pPr>
      <w:bookmarkStart w:id="112" w:name="_Ref98378622"/>
      <w:bookmarkStart w:id="113" w:name="_Toc102979722"/>
      <w:r>
        <w:t xml:space="preserve">Figure </w:t>
      </w:r>
      <w:r w:rsidR="00827C07">
        <w:fldChar w:fldCharType="begin"/>
      </w:r>
      <w:r w:rsidR="00827C07">
        <w:instrText xml:space="preserve"> SEQ Figure \* ARABIC </w:instrText>
      </w:r>
      <w:r w:rsidR="00827C07">
        <w:fldChar w:fldCharType="separate"/>
      </w:r>
      <w:r w:rsidR="00CB640D">
        <w:rPr>
          <w:noProof/>
        </w:rPr>
        <w:t>21</w:t>
      </w:r>
      <w:r w:rsidR="00827C07">
        <w:rPr>
          <w:noProof/>
        </w:rPr>
        <w:fldChar w:fldCharType="end"/>
      </w:r>
      <w:bookmarkEnd w:id="112"/>
      <w:r>
        <w:t>: Tokenization</w:t>
      </w:r>
      <w:bookmarkEnd w:id="113"/>
    </w:p>
    <w:p w14:paraId="53121A2F" w14:textId="77777777" w:rsidR="00E3668A" w:rsidRDefault="00E3668A" w:rsidP="0005014D">
      <w:pPr>
        <w:spacing w:line="276" w:lineRule="auto"/>
      </w:pPr>
    </w:p>
    <w:p w14:paraId="78836FC9" w14:textId="77777777" w:rsidR="00E3668A" w:rsidRPr="003D4432" w:rsidRDefault="00E3668A" w:rsidP="0005014D">
      <w:pPr>
        <w:pStyle w:val="Heading4"/>
        <w:spacing w:line="276" w:lineRule="auto"/>
        <w:rPr>
          <w:b/>
          <w:color w:val="auto"/>
        </w:rPr>
      </w:pPr>
      <w:r w:rsidRPr="003D4432">
        <w:rPr>
          <w:b/>
          <w:color w:val="auto"/>
        </w:rPr>
        <w:t>Stemming</w:t>
      </w:r>
    </w:p>
    <w:p w14:paraId="656475BE" w14:textId="3225447D" w:rsidR="00E3668A" w:rsidRPr="00024447" w:rsidRDefault="00E3668A" w:rsidP="0005014D">
      <w:pPr>
        <w:spacing w:line="276" w:lineRule="auto"/>
      </w:pPr>
      <w:r>
        <w:t xml:space="preserve">The stemming process was done using the Porter stemmer as illustrated in </w:t>
      </w:r>
      <w:r>
        <w:fldChar w:fldCharType="begin"/>
      </w:r>
      <w:r>
        <w:instrText xml:space="preserve"> REF _Ref98378702 \h </w:instrText>
      </w:r>
      <w:r w:rsidR="00425E10">
        <w:instrText xml:space="preserve"> \* MERGEFORMAT </w:instrText>
      </w:r>
      <w:r>
        <w:fldChar w:fldCharType="separate"/>
      </w:r>
      <w:r w:rsidR="00CB640D">
        <w:t xml:space="preserve">Figure </w:t>
      </w:r>
      <w:r w:rsidR="00CB640D">
        <w:rPr>
          <w:noProof/>
        </w:rPr>
        <w:t>22</w:t>
      </w:r>
      <w:r>
        <w:fldChar w:fldCharType="end"/>
      </w:r>
      <w:r>
        <w:t xml:space="preserve">. As discussed in section </w:t>
      </w:r>
      <w:r>
        <w:fldChar w:fldCharType="begin"/>
      </w:r>
      <w:r>
        <w:instrText xml:space="preserve"> REF _Ref98433769 \n \h </w:instrText>
      </w:r>
      <w:r w:rsidR="00425E10">
        <w:instrText xml:space="preserve"> \* MERGEFORMAT </w:instrText>
      </w:r>
      <w:r>
        <w:fldChar w:fldCharType="separate"/>
      </w:r>
      <w:r w:rsidR="00CB640D">
        <w:t>3.1.1</w:t>
      </w:r>
      <w:r>
        <w:fldChar w:fldCharType="end"/>
      </w:r>
      <w:r>
        <w:t xml:space="preserve">, while the root of most of the words is maintained, some words are </w:t>
      </w:r>
      <w:r w:rsidR="002768A7">
        <w:t>sliced (</w:t>
      </w:r>
      <w:r>
        <w:t>stemmed</w:t>
      </w:r>
      <w:r w:rsidR="002768A7">
        <w:t>)</w:t>
      </w:r>
      <w:r>
        <w:t xml:space="preserve"> in such a way that the output is not a meaningful word. An example is the word ‘</w:t>
      </w:r>
      <w:r w:rsidRPr="003313B3">
        <w:rPr>
          <w:i/>
        </w:rPr>
        <w:t>location</w:t>
      </w:r>
      <w:r>
        <w:t>’ which is stemmed to ‘</w:t>
      </w:r>
      <w:r w:rsidRPr="003313B3">
        <w:rPr>
          <w:i/>
        </w:rPr>
        <w:t>locat</w:t>
      </w:r>
      <w:r>
        <w:t xml:space="preserve">’. Stemming </w:t>
      </w:r>
      <w:r w:rsidR="002768A7">
        <w:t>helps in</w:t>
      </w:r>
      <w:r>
        <w:t xml:space="preserve"> </w:t>
      </w:r>
      <w:r w:rsidR="004360E7">
        <w:t>finding</w:t>
      </w:r>
      <w:r>
        <w:t xml:space="preserve"> the root of words</w:t>
      </w:r>
      <w:r w:rsidR="002768A7">
        <w:t>.</w:t>
      </w:r>
      <w:r>
        <w:t xml:space="preserve"> </w:t>
      </w:r>
      <w:r w:rsidR="002768A7">
        <w:t xml:space="preserve">When words with the same stem are used by the user, through stemming the ML algorithm can match the words to the same intent making stemming an important process for intent matching. From </w:t>
      </w:r>
      <w:r w:rsidR="002768A7">
        <w:fldChar w:fldCharType="begin"/>
      </w:r>
      <w:r w:rsidR="002768A7">
        <w:instrText xml:space="preserve"> REF _Ref98378702 \h </w:instrText>
      </w:r>
      <w:r w:rsidR="00425E10">
        <w:instrText xml:space="preserve"> \* MERGEFORMAT </w:instrText>
      </w:r>
      <w:r w:rsidR="002768A7">
        <w:fldChar w:fldCharType="separate"/>
      </w:r>
      <w:r w:rsidR="00CB640D">
        <w:t xml:space="preserve">Figure </w:t>
      </w:r>
      <w:r w:rsidR="00CB640D">
        <w:rPr>
          <w:noProof/>
        </w:rPr>
        <w:t>22</w:t>
      </w:r>
      <w:r w:rsidR="002768A7">
        <w:fldChar w:fldCharType="end"/>
      </w:r>
      <w:r w:rsidR="002768A7">
        <w:t>, t</w:t>
      </w:r>
      <w:r>
        <w:t>he second output shows the root of the three words as ‘flood’ showing how stemming doesn’t consider the tense or meaning of the word, contrary to what happens with lemmatization which will be discussed in the next section.</w:t>
      </w:r>
    </w:p>
    <w:tbl>
      <w:tblPr>
        <w:tblStyle w:val="TableGrid"/>
        <w:tblW w:w="0" w:type="auto"/>
        <w:tblLook w:val="04A0" w:firstRow="1" w:lastRow="0" w:firstColumn="1" w:lastColumn="0" w:noHBand="0" w:noVBand="1"/>
      </w:tblPr>
      <w:tblGrid>
        <w:gridCol w:w="9062"/>
      </w:tblGrid>
      <w:tr w:rsidR="00E3668A" w14:paraId="2E80813B" w14:textId="77777777" w:rsidTr="006B57C9">
        <w:tc>
          <w:tcPr>
            <w:tcW w:w="8840" w:type="dxa"/>
          </w:tcPr>
          <w:p w14:paraId="5A05E073" w14:textId="77777777" w:rsidR="00E3668A" w:rsidRPr="00785A58" w:rsidRDefault="002768A7" w:rsidP="0005014D">
            <w:pPr>
              <w:spacing w:line="276" w:lineRule="auto"/>
            </w:pPr>
            <w:r w:rsidRPr="002768A7">
              <w:rPr>
                <w:noProof/>
              </w:rPr>
              <w:drawing>
                <wp:inline distT="0" distB="0" distL="0" distR="0" wp14:anchorId="1F983F17" wp14:editId="2EB92348">
                  <wp:extent cx="5760720" cy="17513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751330"/>
                          </a:xfrm>
                          <a:prstGeom prst="rect">
                            <a:avLst/>
                          </a:prstGeom>
                        </pic:spPr>
                      </pic:pic>
                    </a:graphicData>
                  </a:graphic>
                </wp:inline>
              </w:drawing>
            </w:r>
          </w:p>
        </w:tc>
      </w:tr>
      <w:tr w:rsidR="00E3668A" w14:paraId="4B0AA8FB" w14:textId="77777777" w:rsidTr="006B57C9">
        <w:tc>
          <w:tcPr>
            <w:tcW w:w="8840" w:type="dxa"/>
          </w:tcPr>
          <w:p w14:paraId="12EA8C07" w14:textId="77777777" w:rsidR="00E3668A" w:rsidRPr="0021698A" w:rsidRDefault="00E3668A" w:rsidP="0005014D">
            <w:pPr>
              <w:spacing w:line="276" w:lineRule="auto"/>
              <w:rPr>
                <w:b/>
              </w:rPr>
            </w:pPr>
            <w:r w:rsidRPr="0021698A">
              <w:rPr>
                <w:b/>
              </w:rPr>
              <w:t>Output :</w:t>
            </w:r>
          </w:p>
        </w:tc>
      </w:tr>
      <w:tr w:rsidR="00E3668A" w14:paraId="1CA94CE3" w14:textId="77777777" w:rsidTr="006B57C9">
        <w:tc>
          <w:tcPr>
            <w:tcW w:w="8840" w:type="dxa"/>
          </w:tcPr>
          <w:p w14:paraId="7301871D" w14:textId="77777777" w:rsidR="00E3668A" w:rsidRPr="0021698A" w:rsidRDefault="00E3668A" w:rsidP="0005014D">
            <w:pPr>
              <w:spacing w:line="276" w:lineRule="auto"/>
            </w:pPr>
            <w:r w:rsidRPr="009453CB">
              <w:rPr>
                <w:noProof/>
              </w:rPr>
              <w:lastRenderedPageBreak/>
              <w:drawing>
                <wp:inline distT="0" distB="0" distL="0" distR="0" wp14:anchorId="0F8B5767" wp14:editId="6FA4C083">
                  <wp:extent cx="1198926" cy="2383747"/>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3976" cy="2393788"/>
                          </a:xfrm>
                          <a:prstGeom prst="rect">
                            <a:avLst/>
                          </a:prstGeom>
                        </pic:spPr>
                      </pic:pic>
                    </a:graphicData>
                  </a:graphic>
                </wp:inline>
              </w:drawing>
            </w:r>
          </w:p>
        </w:tc>
      </w:tr>
      <w:tr w:rsidR="00E3668A" w14:paraId="1E9AFC5C" w14:textId="77777777" w:rsidTr="006B57C9">
        <w:tc>
          <w:tcPr>
            <w:tcW w:w="8840" w:type="dxa"/>
          </w:tcPr>
          <w:p w14:paraId="25F762EE" w14:textId="77777777" w:rsidR="00E3668A" w:rsidRPr="00785A58" w:rsidRDefault="00E3668A" w:rsidP="0005014D">
            <w:pPr>
              <w:keepNext/>
              <w:spacing w:line="276" w:lineRule="auto"/>
              <w:rPr>
                <w:noProof/>
                <w:lang w:eastAsia="en-GB"/>
              </w:rPr>
            </w:pPr>
            <w:r w:rsidRPr="009453CB">
              <w:rPr>
                <w:noProof/>
                <w:lang w:eastAsia="en-GB"/>
              </w:rPr>
              <w:drawing>
                <wp:inline distT="0" distB="0" distL="0" distR="0" wp14:anchorId="1E7A6757" wp14:editId="58DB30EC">
                  <wp:extent cx="1116198" cy="526259"/>
                  <wp:effectExtent l="0" t="0" r="825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48689" cy="541578"/>
                          </a:xfrm>
                          <a:prstGeom prst="rect">
                            <a:avLst/>
                          </a:prstGeom>
                        </pic:spPr>
                      </pic:pic>
                    </a:graphicData>
                  </a:graphic>
                </wp:inline>
              </w:drawing>
            </w:r>
          </w:p>
        </w:tc>
      </w:tr>
    </w:tbl>
    <w:p w14:paraId="3AD01C3B" w14:textId="6A69870D" w:rsidR="00E3668A" w:rsidRDefault="00E3668A" w:rsidP="0005014D">
      <w:pPr>
        <w:pStyle w:val="Caption"/>
        <w:spacing w:line="276" w:lineRule="auto"/>
      </w:pPr>
      <w:bookmarkStart w:id="114" w:name="_Ref98378702"/>
      <w:bookmarkStart w:id="115" w:name="_Toc102979723"/>
      <w:r>
        <w:t xml:space="preserve">Figure </w:t>
      </w:r>
      <w:r w:rsidR="00827C07">
        <w:fldChar w:fldCharType="begin"/>
      </w:r>
      <w:r w:rsidR="00827C07">
        <w:instrText xml:space="preserve"> SEQ Figure \* ARABIC </w:instrText>
      </w:r>
      <w:r w:rsidR="00827C07">
        <w:fldChar w:fldCharType="separate"/>
      </w:r>
      <w:r w:rsidR="00CB640D">
        <w:rPr>
          <w:noProof/>
        </w:rPr>
        <w:t>22</w:t>
      </w:r>
      <w:r w:rsidR="00827C07">
        <w:rPr>
          <w:noProof/>
        </w:rPr>
        <w:fldChar w:fldCharType="end"/>
      </w:r>
      <w:bookmarkEnd w:id="114"/>
      <w:r>
        <w:t>: Stemming</w:t>
      </w:r>
      <w:bookmarkEnd w:id="115"/>
    </w:p>
    <w:p w14:paraId="5CD7CFDC" w14:textId="77777777" w:rsidR="00E3668A" w:rsidRDefault="00E3668A" w:rsidP="0005014D">
      <w:pPr>
        <w:spacing w:line="276" w:lineRule="auto"/>
      </w:pPr>
    </w:p>
    <w:p w14:paraId="5E4E0F40" w14:textId="77777777" w:rsidR="00E3668A" w:rsidRPr="00E3668A" w:rsidRDefault="00E3668A" w:rsidP="0005014D">
      <w:pPr>
        <w:pStyle w:val="Heading4"/>
        <w:spacing w:line="276" w:lineRule="auto"/>
        <w:rPr>
          <w:b/>
          <w:color w:val="auto"/>
        </w:rPr>
      </w:pPr>
      <w:r w:rsidRPr="00E3668A">
        <w:rPr>
          <w:b/>
          <w:color w:val="auto"/>
        </w:rPr>
        <w:t>Lemmatization</w:t>
      </w:r>
    </w:p>
    <w:p w14:paraId="73ABEC67" w14:textId="186B57B1" w:rsidR="00E3668A" w:rsidRPr="00C5708C" w:rsidRDefault="00E3668A" w:rsidP="0005014D">
      <w:pPr>
        <w:spacing w:line="276" w:lineRule="auto"/>
      </w:pPr>
      <w:r>
        <w:t xml:space="preserve">Lemmatization is of paramount importance in chatbot development where matching of similar text is fundamental to the subsequent matching of intents and responses. The lemmatization process was done using the WordNet Lemmatizer in NLTK. Since the </w:t>
      </w:r>
      <w:r w:rsidR="002768A7">
        <w:t>l</w:t>
      </w:r>
      <w:r>
        <w:t xml:space="preserve">emmatization process considers the dictionary meaning of the text, it can be noted from </w:t>
      </w:r>
      <w:r>
        <w:fldChar w:fldCharType="begin"/>
      </w:r>
      <w:r>
        <w:instrText xml:space="preserve"> REF _Ref98434573 \h </w:instrText>
      </w:r>
      <w:r w:rsidR="00425E10">
        <w:instrText xml:space="preserve"> \* MERGEFORMAT </w:instrText>
      </w:r>
      <w:r>
        <w:fldChar w:fldCharType="separate"/>
      </w:r>
      <w:r w:rsidR="00CB640D">
        <w:t xml:space="preserve">Figure </w:t>
      </w:r>
      <w:r w:rsidR="00CB640D">
        <w:rPr>
          <w:noProof/>
        </w:rPr>
        <w:t>23</w:t>
      </w:r>
      <w:r>
        <w:fldChar w:fldCharType="end"/>
      </w:r>
      <w:r>
        <w:t xml:space="preserve"> that the output from lemmatization maintains the tense of the word.  The lemmatized sentence did not change after the lemmatization process and the meaning of the sentence was maintained. Comparing this output with the one from the stemming process (</w:t>
      </w:r>
      <w:r>
        <w:fldChar w:fldCharType="begin"/>
      </w:r>
      <w:r>
        <w:instrText xml:space="preserve"> REF _Ref98378702 \h </w:instrText>
      </w:r>
      <w:r w:rsidR="00425E10">
        <w:instrText xml:space="preserve"> \* MERGEFORMAT </w:instrText>
      </w:r>
      <w:r>
        <w:fldChar w:fldCharType="separate"/>
      </w:r>
      <w:r w:rsidR="00CB640D">
        <w:t xml:space="preserve">Figure </w:t>
      </w:r>
      <w:r w:rsidR="00CB640D">
        <w:rPr>
          <w:noProof/>
        </w:rPr>
        <w:t>22</w:t>
      </w:r>
      <w:r>
        <w:fldChar w:fldCharType="end"/>
      </w:r>
      <w:r>
        <w:t xml:space="preserve">), it can be observed that lemmatization maintains the meaning of the word which </w:t>
      </w:r>
      <w:r w:rsidR="002768A7">
        <w:t>can be</w:t>
      </w:r>
      <w:r>
        <w:t xml:space="preserve"> vital in chatbot development where the goal is to understand the meaning of the user’s query.</w:t>
      </w:r>
    </w:p>
    <w:p w14:paraId="259929AD" w14:textId="77777777" w:rsidR="00E3668A" w:rsidRDefault="00E3668A" w:rsidP="0005014D">
      <w:pPr>
        <w:spacing w:line="276" w:lineRule="auto"/>
      </w:pPr>
    </w:p>
    <w:tbl>
      <w:tblPr>
        <w:tblStyle w:val="TableGrid"/>
        <w:tblW w:w="0" w:type="auto"/>
        <w:tblLook w:val="04A0" w:firstRow="1" w:lastRow="0" w:firstColumn="1" w:lastColumn="0" w:noHBand="0" w:noVBand="1"/>
      </w:tblPr>
      <w:tblGrid>
        <w:gridCol w:w="9062"/>
      </w:tblGrid>
      <w:tr w:rsidR="002768A7" w14:paraId="63C94E6D" w14:textId="77777777" w:rsidTr="002768A7">
        <w:tc>
          <w:tcPr>
            <w:tcW w:w="9062" w:type="dxa"/>
          </w:tcPr>
          <w:p w14:paraId="7FE087DE" w14:textId="77777777" w:rsidR="002768A7" w:rsidRPr="00024447" w:rsidRDefault="002768A7" w:rsidP="0005014D">
            <w:pPr>
              <w:spacing w:line="276" w:lineRule="auto"/>
              <w:rPr>
                <w:noProof/>
              </w:rPr>
            </w:pPr>
            <w:r w:rsidRPr="002768A7">
              <w:rPr>
                <w:noProof/>
              </w:rPr>
              <w:drawing>
                <wp:inline distT="0" distB="0" distL="0" distR="0" wp14:anchorId="6BF0B00A" wp14:editId="0B9E5577">
                  <wp:extent cx="5760720" cy="14986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498600"/>
                          </a:xfrm>
                          <a:prstGeom prst="rect">
                            <a:avLst/>
                          </a:prstGeom>
                        </pic:spPr>
                      </pic:pic>
                    </a:graphicData>
                  </a:graphic>
                </wp:inline>
              </w:drawing>
            </w:r>
          </w:p>
        </w:tc>
      </w:tr>
      <w:tr w:rsidR="00E3668A" w14:paraId="7544551D" w14:textId="77777777" w:rsidTr="002768A7">
        <w:tc>
          <w:tcPr>
            <w:tcW w:w="9062" w:type="dxa"/>
          </w:tcPr>
          <w:p w14:paraId="3CD29253" w14:textId="77777777" w:rsidR="00E3668A" w:rsidRPr="0021698A" w:rsidRDefault="00E3668A" w:rsidP="0005014D">
            <w:pPr>
              <w:spacing w:line="276" w:lineRule="auto"/>
              <w:rPr>
                <w:b/>
              </w:rPr>
            </w:pPr>
            <w:r w:rsidRPr="0021698A">
              <w:rPr>
                <w:b/>
              </w:rPr>
              <w:t>Output :</w:t>
            </w:r>
          </w:p>
        </w:tc>
      </w:tr>
      <w:tr w:rsidR="00E3668A" w14:paraId="711F39BC" w14:textId="77777777" w:rsidTr="002768A7">
        <w:tc>
          <w:tcPr>
            <w:tcW w:w="9062" w:type="dxa"/>
          </w:tcPr>
          <w:p w14:paraId="59822701" w14:textId="77777777" w:rsidR="00E3668A" w:rsidRPr="0021698A" w:rsidRDefault="00E3668A" w:rsidP="0005014D">
            <w:pPr>
              <w:keepNext/>
              <w:spacing w:line="276" w:lineRule="auto"/>
            </w:pPr>
            <w:r w:rsidRPr="00024447">
              <w:rPr>
                <w:noProof/>
              </w:rPr>
              <w:drawing>
                <wp:inline distT="0" distB="0" distL="0" distR="0" wp14:anchorId="54416403" wp14:editId="6BA6A041">
                  <wp:extent cx="3596952" cy="624894"/>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96952" cy="624894"/>
                          </a:xfrm>
                          <a:prstGeom prst="rect">
                            <a:avLst/>
                          </a:prstGeom>
                        </pic:spPr>
                      </pic:pic>
                    </a:graphicData>
                  </a:graphic>
                </wp:inline>
              </w:drawing>
            </w:r>
          </w:p>
        </w:tc>
      </w:tr>
    </w:tbl>
    <w:p w14:paraId="55F6E279" w14:textId="458874E7" w:rsidR="00E3668A" w:rsidRDefault="00E3668A" w:rsidP="0005014D">
      <w:pPr>
        <w:pStyle w:val="Caption"/>
        <w:spacing w:line="276" w:lineRule="auto"/>
      </w:pPr>
      <w:bookmarkStart w:id="116" w:name="_Ref98434573"/>
      <w:bookmarkStart w:id="117" w:name="_Toc102979724"/>
      <w:r>
        <w:t xml:space="preserve">Figure </w:t>
      </w:r>
      <w:r w:rsidR="00827C07">
        <w:fldChar w:fldCharType="begin"/>
      </w:r>
      <w:r w:rsidR="00827C07">
        <w:instrText xml:space="preserve"> SEQ </w:instrText>
      </w:r>
      <w:r w:rsidR="00827C07">
        <w:instrText xml:space="preserve">Figure \* ARABIC </w:instrText>
      </w:r>
      <w:r w:rsidR="00827C07">
        <w:fldChar w:fldCharType="separate"/>
      </w:r>
      <w:r w:rsidR="00CB640D">
        <w:rPr>
          <w:noProof/>
        </w:rPr>
        <w:t>23</w:t>
      </w:r>
      <w:r w:rsidR="00827C07">
        <w:rPr>
          <w:noProof/>
        </w:rPr>
        <w:fldChar w:fldCharType="end"/>
      </w:r>
      <w:bookmarkEnd w:id="116"/>
      <w:r>
        <w:t>:</w:t>
      </w:r>
      <w:r w:rsidR="00845754">
        <w:t xml:space="preserve"> </w:t>
      </w:r>
      <w:r>
        <w:t>Lemmatization</w:t>
      </w:r>
      <w:bookmarkEnd w:id="117"/>
    </w:p>
    <w:p w14:paraId="7B5B1B7D" w14:textId="77777777" w:rsidR="00E3668A" w:rsidRDefault="00E3668A" w:rsidP="0005014D">
      <w:pPr>
        <w:spacing w:line="276" w:lineRule="auto"/>
      </w:pPr>
    </w:p>
    <w:p w14:paraId="713A7AF3" w14:textId="77777777" w:rsidR="006B57D4" w:rsidRDefault="006B57D4" w:rsidP="0005014D">
      <w:pPr>
        <w:pStyle w:val="Heading4"/>
        <w:spacing w:line="276" w:lineRule="auto"/>
        <w:rPr>
          <w:b/>
          <w:color w:val="auto"/>
        </w:rPr>
      </w:pPr>
      <w:r>
        <w:rPr>
          <w:b/>
          <w:color w:val="auto"/>
        </w:rPr>
        <w:t>Vectorisation</w:t>
      </w:r>
    </w:p>
    <w:p w14:paraId="6B8BB5E2" w14:textId="63D453C5" w:rsidR="002768A7" w:rsidRPr="002768A7" w:rsidRDefault="002768A7" w:rsidP="0005014D">
      <w:pPr>
        <w:spacing w:line="276" w:lineRule="auto"/>
      </w:pPr>
      <w:r>
        <w:t xml:space="preserve">As discussed in section </w:t>
      </w:r>
      <w:r>
        <w:fldChar w:fldCharType="begin"/>
      </w:r>
      <w:r>
        <w:instrText xml:space="preserve"> REF _Ref100451940 \r \h </w:instrText>
      </w:r>
      <w:r w:rsidR="00425E10">
        <w:instrText xml:space="preserve"> \* MERGEFORMAT </w:instrText>
      </w:r>
      <w:r>
        <w:fldChar w:fldCharType="separate"/>
      </w:r>
      <w:r w:rsidR="00CB640D">
        <w:t>3.1.2ii</w:t>
      </w:r>
      <w:r>
        <w:fldChar w:fldCharType="end"/>
      </w:r>
      <w:r>
        <w:t xml:space="preserve">, numerous methods are used in vectorization. The Scikit-learn module was used for TD-IDF vectorization </w:t>
      </w:r>
      <w:r>
        <w:fldChar w:fldCharType="begin"/>
      </w:r>
      <w:r>
        <w:instrText xml:space="preserve"> ADDIN EN.CITE &lt;EndNote&gt;&lt;Cite&gt;&lt;Author&gt;Pedregosa&lt;/Author&gt;&lt;Year&gt;2011&lt;/Year&gt;&lt;RecNum&gt;171&lt;/RecNum&gt;&lt;DisplayText&gt;(Pedregosa, et al., 2011)&lt;/DisplayText&gt;&lt;record&gt;&lt;rec-number&gt;171&lt;/rec-number&gt;&lt;foreign-keys&gt;&lt;key app="EN" db-id="efw09vxs2vw0x2evaxmpt2xma2xax0s25200" timestamp="1649463872"&gt;171&lt;/key&gt;&lt;/foreign-keys&gt;&lt;ref-type name="Journal Article"&gt;17&lt;/ref-type&gt;&lt;contributors&gt;&lt;authors&gt;&lt;author&gt;Fabian Pedregosa&lt;/author&gt;&lt;author&gt;Gaël Varoquaux&lt;/author&gt;&lt;author&gt;Alexandre Gramfort&lt;/author&gt;&lt;author&gt;Vincent Michel&lt;/author&gt;&lt;author&gt;Bertrand Thirion&lt;/author&gt;&lt;author&gt;Olivier Grisel&lt;/author&gt;&lt;author&gt;Mathieu Blondel&lt;/author&gt;&lt;author&gt;Peter Prettenhofer&lt;/author&gt;&lt;author&gt;Ron Weiss&lt;/author&gt;&lt;author&gt;Vincent Dubourg&lt;/author&gt;&lt;author&gt;Jake Vanderplas&lt;/author&gt;&lt;author&gt;Alexandre Passos&lt;/author&gt;&lt;author&gt;David Cournapeau&lt;/author&gt;&lt;author&gt;Matthieu Brucher&lt;/author&gt;&lt;author&gt;Matthieu Perrot&lt;/author&gt;&lt;author&gt;Édouard Duchesnay&lt;/author&gt;&lt;/authors&gt;&lt;/contributors&gt;&lt;titles&gt;&lt;title&gt;Scikit-learn: Machine Learning in Python&lt;/title&gt;&lt;secondary-title&gt;J. Mach. Learn. Res.&lt;/secondary-title&gt;&lt;/titles&gt;&lt;periodical&gt;&lt;full-title&gt;J. Mach. Learn. Res.&lt;/full-title&gt;&lt;/periodical&gt;&lt;pages&gt;2825–2830&lt;/pages&gt;&lt;volume&gt;12&lt;/volume&gt;&lt;number&gt;null&lt;/number&gt;&lt;dates&gt;&lt;year&gt;2011&lt;/year&gt;&lt;/dates&gt;&lt;isbn&gt;1532-4435&lt;/isbn&gt;&lt;urls&gt;&lt;/urls&gt;&lt;/record&gt;&lt;/Cite&gt;&lt;/EndNote&gt;</w:instrText>
      </w:r>
      <w:r>
        <w:fldChar w:fldCharType="separate"/>
      </w:r>
      <w:r>
        <w:rPr>
          <w:noProof/>
        </w:rPr>
        <w:t>(Pedregosa, et al., 2011)</w:t>
      </w:r>
      <w:r>
        <w:fldChar w:fldCharType="end"/>
      </w:r>
      <w:r>
        <w:t xml:space="preserve">. It transforms text data into numerical form. From </w:t>
      </w:r>
      <w:r>
        <w:fldChar w:fldCharType="begin"/>
      </w:r>
      <w:r>
        <w:instrText xml:space="preserve"> REF _Ref100452554 \h </w:instrText>
      </w:r>
      <w:r w:rsidR="00425E10">
        <w:instrText xml:space="preserve"> \* MERGEFORMAT </w:instrText>
      </w:r>
      <w:r>
        <w:fldChar w:fldCharType="separate"/>
      </w:r>
      <w:r w:rsidR="00CB640D">
        <w:t xml:space="preserve">Figure </w:t>
      </w:r>
      <w:r w:rsidR="00CB640D">
        <w:rPr>
          <w:noProof/>
        </w:rPr>
        <w:t>24</w:t>
      </w:r>
      <w:r>
        <w:fldChar w:fldCharType="end"/>
      </w:r>
      <w:r>
        <w:t xml:space="preserve">, the output shows a 5*20 vector matrix for just the first sentence (document). </w:t>
      </w:r>
      <w:r w:rsidR="003A7DDB">
        <w:t>This result is fairly sparse as stop words are assigned a lower weight in the TD-IDF method</w:t>
      </w:r>
      <w:r w:rsidR="00916E83">
        <w:t xml:space="preserve"> because they appear more frequently</w:t>
      </w:r>
      <w:r w:rsidR="003A7DDB">
        <w:t>.</w:t>
      </w:r>
      <w:r w:rsidR="00654B64">
        <w:t xml:space="preserve"> The words are scored as normalized values, that is between 0 and 1.</w:t>
      </w:r>
      <w:r w:rsidR="003A7DDB">
        <w:t xml:space="preserve"> </w:t>
      </w:r>
      <w:r>
        <w:t xml:space="preserve">The complete output of the vectorization process is in </w:t>
      </w:r>
      <w:r>
        <w:fldChar w:fldCharType="begin"/>
      </w:r>
      <w:r>
        <w:instrText xml:space="preserve"> REF _Ref100453235 \n \h </w:instrText>
      </w:r>
      <w:r w:rsidR="00425E10">
        <w:instrText xml:space="preserve"> \* MERGEFORMAT </w:instrText>
      </w:r>
      <w:r>
        <w:fldChar w:fldCharType="separate"/>
      </w:r>
      <w:r w:rsidR="00CB640D">
        <w:t xml:space="preserve">Appendix B. - </w:t>
      </w:r>
      <w:r>
        <w:fldChar w:fldCharType="end"/>
      </w:r>
      <w:r>
        <w:t>Th</w:t>
      </w:r>
      <w:r w:rsidR="003A7DDB">
        <w:t>e</w:t>
      </w:r>
      <w:r>
        <w:t xml:space="preserve"> output of the vectorization process </w:t>
      </w:r>
      <w:r w:rsidR="00712860">
        <w:t xml:space="preserve">is what </w:t>
      </w:r>
      <w:r>
        <w:t xml:space="preserve">then feeds </w:t>
      </w:r>
      <w:r w:rsidRPr="003A7DDB">
        <w:t>into a</w:t>
      </w:r>
      <w:r w:rsidR="003A7DDB">
        <w:t xml:space="preserve"> machine learning</w:t>
      </w:r>
      <w:r w:rsidRPr="003A7DDB">
        <w:t xml:space="preserve"> model</w:t>
      </w:r>
      <w:r w:rsidR="003A7DDB" w:rsidRPr="003A7DDB">
        <w:t>.</w:t>
      </w:r>
    </w:p>
    <w:tbl>
      <w:tblPr>
        <w:tblStyle w:val="TableGrid"/>
        <w:tblW w:w="0" w:type="auto"/>
        <w:tblLook w:val="04A0" w:firstRow="1" w:lastRow="0" w:firstColumn="1" w:lastColumn="0" w:noHBand="0" w:noVBand="1"/>
      </w:tblPr>
      <w:tblGrid>
        <w:gridCol w:w="8840"/>
      </w:tblGrid>
      <w:tr w:rsidR="006B57D4" w14:paraId="0F45D205" w14:textId="77777777" w:rsidTr="006B57D4">
        <w:tc>
          <w:tcPr>
            <w:tcW w:w="8840" w:type="dxa"/>
          </w:tcPr>
          <w:p w14:paraId="69CD97CF" w14:textId="77777777" w:rsidR="006B57D4" w:rsidRPr="00785A58" w:rsidRDefault="006B57D4" w:rsidP="0005014D">
            <w:pPr>
              <w:spacing w:line="276" w:lineRule="auto"/>
            </w:pPr>
            <w:r w:rsidRPr="006B57D4">
              <w:rPr>
                <w:noProof/>
              </w:rPr>
              <w:drawing>
                <wp:inline distT="0" distB="0" distL="0" distR="0" wp14:anchorId="725EBD4B" wp14:editId="3790E4CD">
                  <wp:extent cx="3367514" cy="21182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075" cy="2128693"/>
                          </a:xfrm>
                          <a:prstGeom prst="rect">
                            <a:avLst/>
                          </a:prstGeom>
                        </pic:spPr>
                      </pic:pic>
                    </a:graphicData>
                  </a:graphic>
                </wp:inline>
              </w:drawing>
            </w:r>
          </w:p>
        </w:tc>
      </w:tr>
      <w:tr w:rsidR="006B57D4" w14:paraId="25675DBD" w14:textId="77777777" w:rsidTr="006B57D4">
        <w:tc>
          <w:tcPr>
            <w:tcW w:w="8840" w:type="dxa"/>
          </w:tcPr>
          <w:p w14:paraId="0496B9ED" w14:textId="77777777" w:rsidR="006B57D4" w:rsidRPr="0021698A" w:rsidRDefault="006B57D4" w:rsidP="0005014D">
            <w:pPr>
              <w:spacing w:line="276" w:lineRule="auto"/>
              <w:rPr>
                <w:b/>
              </w:rPr>
            </w:pPr>
            <w:r w:rsidRPr="0021698A">
              <w:rPr>
                <w:b/>
              </w:rPr>
              <w:t>Output</w:t>
            </w:r>
            <w:r w:rsidR="002768A7">
              <w:rPr>
                <w:b/>
              </w:rPr>
              <w:t xml:space="preserve"> (for 1</w:t>
            </w:r>
            <w:r w:rsidR="002768A7" w:rsidRPr="002768A7">
              <w:rPr>
                <w:b/>
                <w:vertAlign w:val="superscript"/>
              </w:rPr>
              <w:t>st</w:t>
            </w:r>
            <w:r w:rsidR="002768A7">
              <w:rPr>
                <w:b/>
              </w:rPr>
              <w:t xml:space="preserve"> sentence)</w:t>
            </w:r>
            <w:r w:rsidRPr="0021698A">
              <w:rPr>
                <w:b/>
              </w:rPr>
              <w:t xml:space="preserve"> :</w:t>
            </w:r>
          </w:p>
        </w:tc>
      </w:tr>
      <w:tr w:rsidR="006B57D4" w14:paraId="25686CF1" w14:textId="77777777" w:rsidTr="006B57D4">
        <w:tc>
          <w:tcPr>
            <w:tcW w:w="8840" w:type="dxa"/>
          </w:tcPr>
          <w:p w14:paraId="0983EEAF" w14:textId="77777777" w:rsidR="006B57D4" w:rsidRPr="0021698A" w:rsidRDefault="006B57D4" w:rsidP="0005014D">
            <w:pPr>
              <w:spacing w:line="276" w:lineRule="auto"/>
              <w:jc w:val="left"/>
            </w:pPr>
            <w:r w:rsidRPr="006B57D4">
              <w:rPr>
                <w:noProof/>
              </w:rPr>
              <w:drawing>
                <wp:inline distT="0" distB="0" distL="0" distR="0" wp14:anchorId="4CA65E5E" wp14:editId="257F2A72">
                  <wp:extent cx="4142092" cy="8521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0980" cy="866343"/>
                          </a:xfrm>
                          <a:prstGeom prst="rect">
                            <a:avLst/>
                          </a:prstGeom>
                        </pic:spPr>
                      </pic:pic>
                    </a:graphicData>
                  </a:graphic>
                </wp:inline>
              </w:drawing>
            </w:r>
          </w:p>
        </w:tc>
      </w:tr>
    </w:tbl>
    <w:p w14:paraId="32282A53" w14:textId="4115CC64" w:rsidR="006B57D4" w:rsidRDefault="002768A7" w:rsidP="0005014D">
      <w:pPr>
        <w:pStyle w:val="Caption"/>
        <w:spacing w:line="276" w:lineRule="auto"/>
      </w:pPr>
      <w:bookmarkStart w:id="118" w:name="_Ref100452554"/>
      <w:bookmarkStart w:id="119" w:name="_Toc102979725"/>
      <w:r>
        <w:t xml:space="preserve">Figure </w:t>
      </w:r>
      <w:r w:rsidR="00827C07">
        <w:fldChar w:fldCharType="begin"/>
      </w:r>
      <w:r w:rsidR="00827C07">
        <w:instrText xml:space="preserve"> SEQ Figure \* ARABIC </w:instrText>
      </w:r>
      <w:r w:rsidR="00827C07">
        <w:fldChar w:fldCharType="separate"/>
      </w:r>
      <w:r w:rsidR="00CB640D">
        <w:rPr>
          <w:noProof/>
        </w:rPr>
        <w:t>24</w:t>
      </w:r>
      <w:r w:rsidR="00827C07">
        <w:rPr>
          <w:noProof/>
        </w:rPr>
        <w:fldChar w:fldCharType="end"/>
      </w:r>
      <w:bookmarkEnd w:id="118"/>
      <w:r>
        <w:t>: Vectorization</w:t>
      </w:r>
      <w:bookmarkEnd w:id="119"/>
    </w:p>
    <w:p w14:paraId="49EC84A6" w14:textId="77777777" w:rsidR="003A7DDB" w:rsidRDefault="003A7DDB" w:rsidP="0005014D">
      <w:pPr>
        <w:spacing w:line="276" w:lineRule="auto"/>
      </w:pPr>
    </w:p>
    <w:p w14:paraId="11A9AD9F" w14:textId="5C5A9850" w:rsidR="00AD29C4" w:rsidRDefault="00AD29C4" w:rsidP="0005014D">
      <w:pPr>
        <w:spacing w:line="276" w:lineRule="auto"/>
      </w:pPr>
      <w:r w:rsidRPr="009C6AEF">
        <w:t xml:space="preserve">Using the sample sentences in </w:t>
      </w:r>
      <w:r w:rsidRPr="009C6AEF">
        <w:fldChar w:fldCharType="begin"/>
      </w:r>
      <w:r w:rsidRPr="009C6AEF">
        <w:instrText xml:space="preserve"> REF _Ref100452554 \h  \* MERGEFORMAT </w:instrText>
      </w:r>
      <w:r w:rsidRPr="009C6AEF">
        <w:fldChar w:fldCharType="separate"/>
      </w:r>
      <w:r w:rsidR="00CB640D">
        <w:t xml:space="preserve">Figure </w:t>
      </w:r>
      <w:r w:rsidR="00CB640D">
        <w:rPr>
          <w:noProof/>
        </w:rPr>
        <w:t>24</w:t>
      </w:r>
      <w:r w:rsidRPr="009C6AEF">
        <w:fldChar w:fldCharType="end"/>
      </w:r>
      <w:r w:rsidRPr="009C6AEF">
        <w:t>, a word2vec model was developed using the Gensim library</w:t>
      </w:r>
      <w:r w:rsidR="00261F91">
        <w:t xml:space="preserve"> based on an article by </w:t>
      </w:r>
      <w:r w:rsidR="00261F91">
        <w:fldChar w:fldCharType="begin"/>
      </w:r>
      <w:r w:rsidR="0005014D">
        <w:instrText xml:space="preserve"> ADDIN EN.CITE &lt;EndNote&gt;&lt;Cite AuthorYear="1"&gt;&lt;Author&gt;Eric&lt;/Author&gt;&lt;Year&gt;2022&lt;/Year&gt;&lt;RecNum&gt;172&lt;/RecNum&gt;&lt;DisplayText&gt;Eric (2022)&lt;/DisplayText&gt;&lt;record&gt;&lt;rec-number&gt;172&lt;/rec-number&gt;&lt;foreign-keys&gt;&lt;key app="EN" db-id="efw09vxs2vw0x2evaxmpt2xma2xax0s25200" timestamp="1649667411"&gt;172&lt;/key&gt;&lt;/foreign-keys&gt;&lt;ref-type name="Web Page"&gt;12&lt;/ref-type&gt;&lt;contributors&gt;&lt;authors&gt;&lt;author&gt;Kleppen Eric&lt;/author&gt;&lt;/authors&gt;&lt;/contributors&gt;&lt;titles&gt;&lt;title&gt;Kleppen E (2022). How to Practice Word2Vec for NLP Using Python&lt;/title&gt;&lt;/titles&gt;&lt;volume&gt;2022&lt;/volume&gt;&lt;number&gt;10 April 2022&lt;/number&gt;&lt;dates&gt;&lt;year&gt;2022&lt;/year&gt;&lt;pub-dates&gt;&lt;date&gt;8 February 2022&lt;/date&gt;&lt;/pub-dates&gt;&lt;/dates&gt;&lt;publisher&gt;Builtin&lt;/publisher&gt;&lt;urls&gt;&lt;related-urls&gt;&lt;url&gt;https://builtin.com/machine-learning/nlp-word2vec-python&lt;/url&gt;&lt;/related-urls&gt;&lt;/urls&gt;&lt;custom1&gt;2022&lt;/custom1&gt;&lt;custom2&gt;10 April &lt;/custom2&gt;&lt;/record&gt;&lt;/Cite&gt;&lt;/EndNote&gt;</w:instrText>
      </w:r>
      <w:r w:rsidR="00261F91">
        <w:fldChar w:fldCharType="separate"/>
      </w:r>
      <w:r w:rsidR="0005014D">
        <w:rPr>
          <w:noProof/>
        </w:rPr>
        <w:t>Eric (2022)</w:t>
      </w:r>
      <w:r w:rsidR="00261F91">
        <w:fldChar w:fldCharType="end"/>
      </w:r>
      <w:r w:rsidRPr="009C6AEF">
        <w:t xml:space="preserve">. The minimum count was set to 1 so that the model can include all the words </w:t>
      </w:r>
      <w:r w:rsidR="00AC7D7F" w:rsidRPr="009C6AEF">
        <w:t xml:space="preserve">in the sentences. For a corpus of over e.g. millions or billions of words, </w:t>
      </w:r>
      <w:r w:rsidR="009C6AEF" w:rsidRPr="009C6AEF">
        <w:t xml:space="preserve">a higher value is used </w:t>
      </w:r>
      <w:r w:rsidR="00AC7D7F" w:rsidRPr="009C6AEF">
        <w:t xml:space="preserve">to eliminate those words that appear </w:t>
      </w:r>
      <w:r w:rsidR="009C6AEF">
        <w:t>fewer</w:t>
      </w:r>
      <w:r w:rsidR="00AC7D7F" w:rsidRPr="009C6AEF">
        <w:t xml:space="preserve"> times as these may be typos</w:t>
      </w:r>
      <w:r w:rsidR="009C6AEF" w:rsidRPr="009C6AEF">
        <w:t>. The default value is 5, so all words that appear less than 5 times in such a large corpus would be eliminated.</w:t>
      </w:r>
      <w:r w:rsidR="00AC7D7F" w:rsidRPr="009C6AEF">
        <w:t xml:space="preserve"> The vector size is the space that</w:t>
      </w:r>
      <w:r w:rsidR="009C6AEF" w:rsidRPr="009C6AEF">
        <w:t xml:space="preserve"> word2vec maps the words onto. The default vector size is 100, but a bigger size would lead to more accurate models.</w:t>
      </w:r>
      <w:r w:rsidRPr="009C6AEF">
        <w:t xml:space="preserve"> From the results shown in </w:t>
      </w:r>
      <w:r w:rsidRPr="009C6AEF">
        <w:fldChar w:fldCharType="begin"/>
      </w:r>
      <w:r w:rsidRPr="009C6AEF">
        <w:instrText xml:space="preserve"> REF _Ref100534198 \h  \* MERGEFORMAT </w:instrText>
      </w:r>
      <w:r w:rsidRPr="009C6AEF">
        <w:fldChar w:fldCharType="separate"/>
      </w:r>
      <w:r w:rsidR="00CB640D">
        <w:t xml:space="preserve">Figure </w:t>
      </w:r>
      <w:r w:rsidR="00CB640D">
        <w:rPr>
          <w:noProof/>
        </w:rPr>
        <w:t>25</w:t>
      </w:r>
      <w:r w:rsidRPr="009C6AEF">
        <w:fldChar w:fldCharType="end"/>
      </w:r>
      <w:r w:rsidRPr="009C6AEF">
        <w:t>, it can be observed that a much denser vector matrix was obtained</w:t>
      </w:r>
      <w:r w:rsidR="009C6AEF" w:rsidRPr="009C6AEF">
        <w:t xml:space="preserve"> compared to the one obtained with the TF-IDF</w:t>
      </w:r>
      <w:r w:rsidRPr="009C6AEF">
        <w:t xml:space="preserve">. This implies that better text analysis </w:t>
      </w:r>
      <w:r w:rsidR="009C6AEF" w:rsidRPr="009C6AEF">
        <w:t xml:space="preserve">such as similarities between text </w:t>
      </w:r>
      <w:r w:rsidRPr="009C6AEF">
        <w:t xml:space="preserve">can be performed. The text used in </w:t>
      </w:r>
      <w:r w:rsidRPr="009C6AEF">
        <w:fldChar w:fldCharType="begin"/>
      </w:r>
      <w:r w:rsidRPr="009C6AEF">
        <w:instrText xml:space="preserve"> REF _Ref100534198 \h  \* MERGEFORMAT </w:instrText>
      </w:r>
      <w:r w:rsidRPr="009C6AEF">
        <w:fldChar w:fldCharType="separate"/>
      </w:r>
      <w:r w:rsidR="00CB640D">
        <w:t xml:space="preserve">Figure </w:t>
      </w:r>
      <w:r w:rsidR="00CB640D">
        <w:rPr>
          <w:noProof/>
        </w:rPr>
        <w:t>25</w:t>
      </w:r>
      <w:r w:rsidRPr="009C6AEF">
        <w:fldChar w:fldCharType="end"/>
      </w:r>
      <w:r w:rsidRPr="009C6AEF">
        <w:t xml:space="preserve"> is too small for any meaningful training to take place. In most NLP exercises, a model pre-trained on a larger corpus with more than </w:t>
      </w:r>
      <w:r w:rsidR="009C6AEF" w:rsidRPr="009C6AEF">
        <w:t>m</w:t>
      </w:r>
      <w:r w:rsidRPr="009C6AEF">
        <w:t>illions of words is used</w:t>
      </w:r>
      <w:r w:rsidR="009C6AEF" w:rsidRPr="009C6AEF">
        <w:t xml:space="preserve"> to</w:t>
      </w:r>
      <w:r w:rsidRPr="009C6AEF">
        <w:t xml:space="preserve"> improve the accuracy of the model.</w:t>
      </w:r>
      <w:r>
        <w:t xml:space="preserve"> </w:t>
      </w:r>
    </w:p>
    <w:p w14:paraId="35767405" w14:textId="77777777" w:rsidR="00AD29C4" w:rsidRDefault="00AD29C4" w:rsidP="0005014D">
      <w:pPr>
        <w:spacing w:line="276" w:lineRule="auto"/>
      </w:pPr>
    </w:p>
    <w:tbl>
      <w:tblPr>
        <w:tblStyle w:val="TableGrid"/>
        <w:tblW w:w="0" w:type="auto"/>
        <w:tblLook w:val="04A0" w:firstRow="1" w:lastRow="0" w:firstColumn="1" w:lastColumn="0" w:noHBand="0" w:noVBand="1"/>
      </w:tblPr>
      <w:tblGrid>
        <w:gridCol w:w="9062"/>
      </w:tblGrid>
      <w:tr w:rsidR="00AD29C4" w14:paraId="6BF358E7" w14:textId="77777777" w:rsidTr="00AD29C4">
        <w:tc>
          <w:tcPr>
            <w:tcW w:w="9062" w:type="dxa"/>
          </w:tcPr>
          <w:p w14:paraId="1C4DB3B1" w14:textId="77777777" w:rsidR="00AD29C4" w:rsidRDefault="00AD29C4" w:rsidP="0005014D">
            <w:pPr>
              <w:spacing w:line="276" w:lineRule="auto"/>
            </w:pPr>
            <w:r w:rsidRPr="00AD29C4">
              <w:rPr>
                <w:noProof/>
              </w:rPr>
              <w:lastRenderedPageBreak/>
              <w:drawing>
                <wp:inline distT="0" distB="0" distL="0" distR="0" wp14:anchorId="1A8C1947" wp14:editId="0BB285AC">
                  <wp:extent cx="5760720" cy="3132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32455"/>
                          </a:xfrm>
                          <a:prstGeom prst="rect">
                            <a:avLst/>
                          </a:prstGeom>
                        </pic:spPr>
                      </pic:pic>
                    </a:graphicData>
                  </a:graphic>
                </wp:inline>
              </w:drawing>
            </w:r>
          </w:p>
        </w:tc>
      </w:tr>
      <w:tr w:rsidR="00AD29C4" w14:paraId="1AAF84EB" w14:textId="77777777" w:rsidTr="00AD29C4">
        <w:tc>
          <w:tcPr>
            <w:tcW w:w="9062" w:type="dxa"/>
          </w:tcPr>
          <w:p w14:paraId="71A67A52" w14:textId="77777777" w:rsidR="00AD29C4" w:rsidRPr="00AD29C4" w:rsidRDefault="00AD29C4" w:rsidP="0005014D">
            <w:pPr>
              <w:spacing w:line="276" w:lineRule="auto"/>
            </w:pPr>
            <w:r>
              <w:t>Output:</w:t>
            </w:r>
          </w:p>
        </w:tc>
      </w:tr>
      <w:tr w:rsidR="00AD29C4" w14:paraId="1BAE06DA" w14:textId="77777777" w:rsidTr="00AD29C4">
        <w:tc>
          <w:tcPr>
            <w:tcW w:w="9062" w:type="dxa"/>
          </w:tcPr>
          <w:p w14:paraId="5A8AD8DA" w14:textId="77777777" w:rsidR="00AD29C4" w:rsidRDefault="00AD29C4" w:rsidP="0005014D">
            <w:pPr>
              <w:keepNext/>
              <w:spacing w:line="276" w:lineRule="auto"/>
            </w:pPr>
            <w:r w:rsidRPr="00AD29C4">
              <w:rPr>
                <w:noProof/>
              </w:rPr>
              <w:drawing>
                <wp:inline distT="0" distB="0" distL="0" distR="0" wp14:anchorId="5ABED8E5" wp14:editId="6693B8FB">
                  <wp:extent cx="3985523" cy="137532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8995" cy="1397230"/>
                          </a:xfrm>
                          <a:prstGeom prst="rect">
                            <a:avLst/>
                          </a:prstGeom>
                        </pic:spPr>
                      </pic:pic>
                    </a:graphicData>
                  </a:graphic>
                </wp:inline>
              </w:drawing>
            </w:r>
          </w:p>
        </w:tc>
      </w:tr>
    </w:tbl>
    <w:p w14:paraId="7E49A2FF" w14:textId="4B18125D" w:rsidR="00AD29C4" w:rsidRDefault="00AD29C4" w:rsidP="0005014D">
      <w:pPr>
        <w:pStyle w:val="Caption"/>
        <w:spacing w:line="276" w:lineRule="auto"/>
      </w:pPr>
      <w:bookmarkStart w:id="120" w:name="_Ref100534198"/>
      <w:bookmarkStart w:id="121" w:name="_Ref100534139"/>
      <w:bookmarkStart w:id="122" w:name="_Toc102979726"/>
      <w:r>
        <w:t xml:space="preserve">Figure </w:t>
      </w:r>
      <w:r w:rsidR="00827C07">
        <w:fldChar w:fldCharType="begin"/>
      </w:r>
      <w:r w:rsidR="00827C07">
        <w:instrText xml:space="preserve"> SEQ Figure \* ARABIC </w:instrText>
      </w:r>
      <w:r w:rsidR="00827C07">
        <w:fldChar w:fldCharType="separate"/>
      </w:r>
      <w:r w:rsidR="00CB640D">
        <w:rPr>
          <w:noProof/>
        </w:rPr>
        <w:t>25</w:t>
      </w:r>
      <w:r w:rsidR="00827C07">
        <w:rPr>
          <w:noProof/>
        </w:rPr>
        <w:fldChar w:fldCharType="end"/>
      </w:r>
      <w:bookmarkEnd w:id="120"/>
      <w:r>
        <w:t>: Word2Vec</w:t>
      </w:r>
      <w:bookmarkEnd w:id="121"/>
      <w:bookmarkEnd w:id="122"/>
    </w:p>
    <w:p w14:paraId="69FF0D9D" w14:textId="77777777" w:rsidR="00261F91" w:rsidRDefault="00261F91" w:rsidP="0005014D">
      <w:pPr>
        <w:spacing w:line="276" w:lineRule="auto"/>
        <w:rPr>
          <w:highlight w:val="yellow"/>
        </w:rPr>
      </w:pPr>
    </w:p>
    <w:p w14:paraId="78BA3F56" w14:textId="77777777" w:rsidR="00CC24C9" w:rsidRDefault="009C6AEF" w:rsidP="0005014D">
      <w:pPr>
        <w:spacing w:line="276" w:lineRule="auto"/>
        <w:rPr>
          <w:highlight w:val="yellow"/>
        </w:rPr>
      </w:pPr>
      <w:r w:rsidRPr="00261F91">
        <w:t>Google Dialogflow has an inbuilt ML algorithm that automatically trains your model as you enter the different possible phrases that users can use when asking questions. For its NLP</w:t>
      </w:r>
      <w:r w:rsidR="00CB3D4F" w:rsidRPr="00261F91">
        <w:t>,</w:t>
      </w:r>
      <w:r w:rsidRPr="00261F91">
        <w:t xml:space="preserve"> </w:t>
      </w:r>
      <w:r w:rsidR="003A7DDB" w:rsidRPr="00261F91">
        <w:t xml:space="preserve">Google uses </w:t>
      </w:r>
      <w:r w:rsidR="003A7DDB" w:rsidRPr="005A4746">
        <w:rPr>
          <w:b/>
        </w:rPr>
        <w:t>BERT(Bidirectional Encoder Representations from Transformers)</w:t>
      </w:r>
      <w:r w:rsidR="00AD29C4" w:rsidRPr="00261F91">
        <w:t>, which can encode the word and its position in the text. It can identify unknown words and to distinguish meanings of words that have many meanings such as ‘</w:t>
      </w:r>
      <w:r w:rsidR="00AD29C4" w:rsidRPr="00261F91">
        <w:rPr>
          <w:i/>
        </w:rPr>
        <w:t>bank</w:t>
      </w:r>
      <w:r w:rsidR="00AD29C4" w:rsidRPr="00261F91">
        <w:t>’. BERT has the advantage of being trained on the Wikipedia corpus and the corpus of a collection of unpublished books</w:t>
      </w:r>
      <w:r w:rsidR="00261F91">
        <w:t xml:space="preserve"> which improves its accuracy</w:t>
      </w:r>
      <w:r w:rsidR="00AD29C4" w:rsidRPr="00261F91">
        <w:t xml:space="preserve">. </w:t>
      </w:r>
      <w:r w:rsidR="00261F91">
        <w:t>It enables the analysis of entities, syntax, and sentiment and also the classification of text.</w:t>
      </w:r>
      <w:r w:rsidR="007E58B3">
        <w:t xml:space="preserve"> The chatbot development in Dialogflow is described in the next section.</w:t>
      </w:r>
    </w:p>
    <w:p w14:paraId="1C1CB763" w14:textId="77777777" w:rsidR="00B11226" w:rsidRPr="00B11226" w:rsidRDefault="00B11226" w:rsidP="0005014D">
      <w:pPr>
        <w:spacing w:line="276" w:lineRule="auto"/>
      </w:pPr>
    </w:p>
    <w:p w14:paraId="14B40F3C" w14:textId="77777777" w:rsidR="00764C3E" w:rsidRPr="00764C3E" w:rsidRDefault="00764C3E" w:rsidP="0005014D">
      <w:pPr>
        <w:pStyle w:val="Heading3"/>
        <w:spacing w:line="276" w:lineRule="auto"/>
      </w:pPr>
      <w:bookmarkStart w:id="123" w:name="_Ref100762237"/>
      <w:bookmarkStart w:id="124" w:name="_Ref100762244"/>
      <w:bookmarkStart w:id="125" w:name="_Toc102979667"/>
      <w:r>
        <w:t>Dialogflow: SWMMBot</w:t>
      </w:r>
      <w:bookmarkEnd w:id="123"/>
      <w:bookmarkEnd w:id="124"/>
      <w:bookmarkEnd w:id="125"/>
    </w:p>
    <w:p w14:paraId="5AB92219" w14:textId="0D809EDE" w:rsidR="007E58B3" w:rsidRDefault="00DD27E6" w:rsidP="0005014D">
      <w:pPr>
        <w:spacing w:line="276" w:lineRule="auto"/>
      </w:pPr>
      <w:r>
        <w:t>The first step</w:t>
      </w:r>
      <w:r w:rsidR="007E58B3">
        <w:t xml:space="preserve"> in developing the chatbot</w:t>
      </w:r>
      <w:r>
        <w:t xml:space="preserve"> involved defining the intents of the users in line with</w:t>
      </w:r>
      <w:r w:rsidR="007E58B3">
        <w:t xml:space="preserve"> the flooding questions outlined in the scenario in section </w:t>
      </w:r>
      <w:r w:rsidR="007E58B3">
        <w:fldChar w:fldCharType="begin"/>
      </w:r>
      <w:r w:rsidR="007E58B3">
        <w:instrText xml:space="preserve"> REF _Ref100572150 \n \h </w:instrText>
      </w:r>
      <w:r w:rsidR="00425E10">
        <w:instrText xml:space="preserve"> \* MERGEFORMAT </w:instrText>
      </w:r>
      <w:r w:rsidR="007E58B3">
        <w:fldChar w:fldCharType="separate"/>
      </w:r>
      <w:r w:rsidR="00CB640D">
        <w:t>5.1</w:t>
      </w:r>
      <w:r w:rsidR="007E58B3">
        <w:fldChar w:fldCharType="end"/>
      </w:r>
      <w:r w:rsidR="007E58B3">
        <w:t xml:space="preserve"> and based on flooding data for </w:t>
      </w:r>
      <w:r>
        <w:t xml:space="preserve">Do Lo </w:t>
      </w:r>
      <w:r w:rsidR="007E58B3">
        <w:t>obtained from the EPA SWMM model. The chatbot was designed with the intention of it being integrated for audio communication</w:t>
      </w:r>
      <w:r w:rsidR="00425E10">
        <w:t xml:space="preserve"> where </w:t>
      </w:r>
      <w:r w:rsidR="007E58B3">
        <w:t xml:space="preserve">the chatbot </w:t>
      </w:r>
      <w:r w:rsidR="00425E10">
        <w:t xml:space="preserve">listens </w:t>
      </w:r>
      <w:r w:rsidR="007E58B3">
        <w:t xml:space="preserve">and </w:t>
      </w:r>
      <w:r w:rsidR="00425E10">
        <w:t xml:space="preserve">waits </w:t>
      </w:r>
      <w:r w:rsidR="007E58B3">
        <w:t xml:space="preserve">for the user to </w:t>
      </w:r>
      <w:r w:rsidR="00425E10">
        <w:t xml:space="preserve">pass a greeting in order to start a conversation. </w:t>
      </w:r>
    </w:p>
    <w:p w14:paraId="0B5E06DB" w14:textId="77777777" w:rsidR="00425E10" w:rsidRPr="007E58B3" w:rsidRDefault="00425E10" w:rsidP="0005014D">
      <w:pPr>
        <w:spacing w:line="276" w:lineRule="auto"/>
      </w:pPr>
    </w:p>
    <w:p w14:paraId="3139B702" w14:textId="77777777" w:rsidR="000B0620" w:rsidRPr="00DD27E6" w:rsidRDefault="00BC7576" w:rsidP="0005014D">
      <w:pPr>
        <w:pStyle w:val="Heading4"/>
        <w:spacing w:line="276" w:lineRule="auto"/>
        <w:rPr>
          <w:b/>
          <w:color w:val="auto"/>
        </w:rPr>
      </w:pPr>
      <w:r>
        <w:rPr>
          <w:b/>
          <w:color w:val="auto"/>
        </w:rPr>
        <w:t xml:space="preserve">Setting the </w:t>
      </w:r>
      <w:r w:rsidR="0007254D">
        <w:rPr>
          <w:b/>
          <w:color w:val="auto"/>
        </w:rPr>
        <w:t>Intents</w:t>
      </w:r>
    </w:p>
    <w:p w14:paraId="0E2E8B17" w14:textId="3E8B58CC" w:rsidR="009A326C" w:rsidRDefault="009A326C" w:rsidP="0005014D">
      <w:pPr>
        <w:spacing w:line="276" w:lineRule="auto"/>
        <w:rPr>
          <w:rFonts w:eastAsia="Calibri"/>
          <w:color w:val="000000" w:themeColor="text1"/>
          <w:kern w:val="24"/>
          <w:szCs w:val="24"/>
          <w:lang w:val="en-US"/>
        </w:rPr>
      </w:pPr>
      <w:r>
        <w:rPr>
          <w:rFonts w:eastAsia="Calibri"/>
          <w:color w:val="000000" w:themeColor="text1"/>
          <w:kern w:val="24"/>
          <w:szCs w:val="24"/>
          <w:lang w:val="en-US"/>
        </w:rPr>
        <w:t xml:space="preserve">Dialogflow intents are in the form of a JSON object as shown for the </w:t>
      </w:r>
      <w:r w:rsidRPr="009A494D">
        <w:rPr>
          <w:rFonts w:eastAsia="Calibri"/>
          <w:color w:val="000000" w:themeColor="text1"/>
          <w:kern w:val="24"/>
          <w:szCs w:val="24"/>
          <w:lang w:val="en-US"/>
        </w:rPr>
        <w:t>Maximum ponded depth intent</w:t>
      </w:r>
      <w:r>
        <w:rPr>
          <w:rFonts w:eastAsia="Calibri"/>
          <w:color w:val="000000" w:themeColor="text1"/>
          <w:kern w:val="24"/>
          <w:szCs w:val="24"/>
          <w:lang w:val="en-US"/>
        </w:rPr>
        <w:t xml:space="preserve"> in</w:t>
      </w:r>
      <w:r w:rsidR="00427983">
        <w:rPr>
          <w:rFonts w:eastAsia="Calibri"/>
          <w:color w:val="000000" w:themeColor="text1"/>
          <w:kern w:val="24"/>
          <w:szCs w:val="24"/>
          <w:lang w:val="en-US"/>
        </w:rPr>
        <w:t xml:space="preserve"> </w:t>
      </w:r>
      <w:r w:rsidR="00427983">
        <w:rPr>
          <w:rFonts w:eastAsia="Calibri"/>
          <w:color w:val="000000" w:themeColor="text1"/>
          <w:kern w:val="24"/>
          <w:szCs w:val="24"/>
          <w:lang w:val="en-US"/>
        </w:rPr>
        <w:fldChar w:fldCharType="begin"/>
      </w:r>
      <w:r w:rsidR="00427983">
        <w:rPr>
          <w:rFonts w:eastAsia="Calibri"/>
          <w:color w:val="000000" w:themeColor="text1"/>
          <w:kern w:val="24"/>
          <w:szCs w:val="24"/>
          <w:lang w:val="en-US"/>
        </w:rPr>
        <w:instrText xml:space="preserve"> REF _Ref101802018 \h </w:instrText>
      </w:r>
      <w:r w:rsidR="00427983">
        <w:rPr>
          <w:rFonts w:eastAsia="Calibri"/>
          <w:color w:val="000000" w:themeColor="text1"/>
          <w:kern w:val="24"/>
          <w:szCs w:val="24"/>
          <w:lang w:val="en-US"/>
        </w:rPr>
      </w:r>
      <w:r w:rsidR="00427983">
        <w:rPr>
          <w:rFonts w:eastAsia="Calibri"/>
          <w:color w:val="000000" w:themeColor="text1"/>
          <w:kern w:val="24"/>
          <w:szCs w:val="24"/>
          <w:lang w:val="en-US"/>
        </w:rPr>
        <w:fldChar w:fldCharType="separate"/>
      </w:r>
      <w:r w:rsidR="00CB640D">
        <w:t xml:space="preserve">Figure </w:t>
      </w:r>
      <w:r w:rsidR="00CB640D">
        <w:rPr>
          <w:noProof/>
        </w:rPr>
        <w:t>26</w:t>
      </w:r>
      <w:r w:rsidR="00427983">
        <w:rPr>
          <w:rFonts w:eastAsia="Calibri"/>
          <w:color w:val="000000" w:themeColor="text1"/>
          <w:kern w:val="24"/>
          <w:szCs w:val="24"/>
          <w:lang w:val="en-US"/>
        </w:rPr>
        <w:fldChar w:fldCharType="end"/>
      </w:r>
      <w:r w:rsidR="009F3EF1">
        <w:rPr>
          <w:rFonts w:eastAsia="Calibri"/>
          <w:color w:val="000000" w:themeColor="text1"/>
          <w:kern w:val="24"/>
          <w:szCs w:val="24"/>
          <w:lang w:val="en-US"/>
        </w:rPr>
        <w:t xml:space="preserve">. For every intent, numerous phrases that resemble how different users might ask the same question are input as </w:t>
      </w:r>
      <w:r w:rsidR="009F3EF1" w:rsidRPr="009A494D">
        <w:rPr>
          <w:rFonts w:eastAsia="Calibri"/>
          <w:b/>
          <w:color w:val="000000" w:themeColor="text1"/>
          <w:kern w:val="24"/>
          <w:szCs w:val="24"/>
          <w:lang w:val="en-US"/>
        </w:rPr>
        <w:t>training phrases</w:t>
      </w:r>
      <w:r w:rsidR="009F3EF1">
        <w:rPr>
          <w:rFonts w:eastAsia="Calibri"/>
          <w:color w:val="000000" w:themeColor="text1"/>
          <w:kern w:val="24"/>
          <w:szCs w:val="24"/>
          <w:lang w:val="en-US"/>
        </w:rPr>
        <w:t xml:space="preserve"> for the Dialogflow machine learning algorithm. The algorithm will then be trained on these phrases so that it recognizes and matches any other questions</w:t>
      </w:r>
      <w:r w:rsidR="009A494D" w:rsidRPr="009A494D">
        <w:rPr>
          <w:rFonts w:eastAsia="Calibri"/>
          <w:color w:val="000000" w:themeColor="text1"/>
          <w:kern w:val="24"/>
          <w:szCs w:val="24"/>
          <w:lang w:val="en-US"/>
        </w:rPr>
        <w:t xml:space="preserve"> </w:t>
      </w:r>
      <w:r w:rsidR="009A494D">
        <w:rPr>
          <w:rFonts w:eastAsia="Calibri"/>
          <w:color w:val="000000" w:themeColor="text1"/>
          <w:kern w:val="24"/>
          <w:szCs w:val="24"/>
          <w:lang w:val="en-US"/>
        </w:rPr>
        <w:t xml:space="preserve">similar to the training phrases. In addition to the training phrases, </w:t>
      </w:r>
      <w:r w:rsidR="009A494D" w:rsidRPr="009A494D">
        <w:rPr>
          <w:rFonts w:eastAsia="Calibri"/>
          <w:b/>
          <w:color w:val="000000" w:themeColor="text1"/>
          <w:kern w:val="24"/>
          <w:szCs w:val="24"/>
          <w:lang w:val="en-US"/>
        </w:rPr>
        <w:t>parameters</w:t>
      </w:r>
      <w:r w:rsidR="009A494D">
        <w:rPr>
          <w:rFonts w:eastAsia="Calibri"/>
          <w:color w:val="000000" w:themeColor="text1"/>
          <w:kern w:val="24"/>
          <w:szCs w:val="24"/>
          <w:lang w:val="en-US"/>
        </w:rPr>
        <w:t xml:space="preserve"> and </w:t>
      </w:r>
      <w:r w:rsidR="009A494D" w:rsidRPr="009A494D">
        <w:rPr>
          <w:rFonts w:eastAsia="Calibri"/>
          <w:b/>
          <w:color w:val="000000" w:themeColor="text1"/>
          <w:kern w:val="24"/>
          <w:szCs w:val="24"/>
          <w:lang w:val="en-US"/>
        </w:rPr>
        <w:t>entities</w:t>
      </w:r>
      <w:r w:rsidR="009A494D">
        <w:rPr>
          <w:rFonts w:eastAsia="Calibri"/>
          <w:color w:val="000000" w:themeColor="text1"/>
          <w:kern w:val="24"/>
          <w:szCs w:val="24"/>
          <w:lang w:val="en-US"/>
        </w:rPr>
        <w:t xml:space="preserve"> were also developed. The entities which determine how different parameter values are extracted for processing in the backend. </w:t>
      </w:r>
      <w:r w:rsidR="006C2A7C" w:rsidRPr="006C2A7C">
        <w:rPr>
          <w:rFonts w:eastAsia="Calibri"/>
          <w:b/>
          <w:color w:val="000000" w:themeColor="text1"/>
          <w:kern w:val="24"/>
          <w:szCs w:val="24"/>
          <w:lang w:val="en-US"/>
        </w:rPr>
        <w:t>Actions</w:t>
      </w:r>
      <w:r w:rsidR="006C2A7C">
        <w:rPr>
          <w:rFonts w:eastAsia="Calibri"/>
          <w:color w:val="000000" w:themeColor="text1"/>
          <w:kern w:val="24"/>
          <w:szCs w:val="24"/>
          <w:lang w:val="en-US"/>
        </w:rPr>
        <w:t xml:space="preserve"> were also defi</w:t>
      </w:r>
      <w:r w:rsidR="004850F2">
        <w:rPr>
          <w:rFonts w:eastAsia="Calibri"/>
          <w:color w:val="000000" w:themeColor="text1"/>
          <w:kern w:val="24"/>
          <w:szCs w:val="24"/>
          <w:lang w:val="en-US"/>
        </w:rPr>
        <w:t>n</w:t>
      </w:r>
      <w:r w:rsidR="006C2A7C">
        <w:rPr>
          <w:rFonts w:eastAsia="Calibri"/>
          <w:color w:val="000000" w:themeColor="text1"/>
          <w:kern w:val="24"/>
          <w:szCs w:val="24"/>
          <w:lang w:val="en-US"/>
        </w:rPr>
        <w:t xml:space="preserve">ed </w:t>
      </w:r>
      <w:r w:rsidR="004850F2">
        <w:rPr>
          <w:rFonts w:eastAsia="Calibri"/>
          <w:color w:val="000000" w:themeColor="text1"/>
          <w:kern w:val="24"/>
          <w:szCs w:val="24"/>
          <w:lang w:val="en-US"/>
        </w:rPr>
        <w:t>to</w:t>
      </w:r>
      <w:r w:rsidR="006C2A7C">
        <w:rPr>
          <w:rFonts w:eastAsia="Calibri"/>
          <w:color w:val="000000" w:themeColor="text1"/>
          <w:kern w:val="24"/>
          <w:szCs w:val="24"/>
          <w:lang w:val="en-US"/>
        </w:rPr>
        <w:t xml:space="preserve"> determine which actions are triggered at the backend. </w:t>
      </w:r>
      <w:r w:rsidR="009A494D">
        <w:rPr>
          <w:rFonts w:eastAsia="Calibri"/>
          <w:color w:val="000000" w:themeColor="text1"/>
          <w:kern w:val="24"/>
          <w:szCs w:val="24"/>
          <w:lang w:val="en-US"/>
        </w:rPr>
        <w:t xml:space="preserve">The dynamic </w:t>
      </w:r>
      <w:r w:rsidR="009A494D" w:rsidRPr="009A494D">
        <w:rPr>
          <w:rFonts w:eastAsia="Calibri"/>
          <w:b/>
          <w:color w:val="000000" w:themeColor="text1"/>
          <w:kern w:val="24"/>
          <w:szCs w:val="24"/>
          <w:lang w:val="en-US"/>
        </w:rPr>
        <w:t>responses</w:t>
      </w:r>
      <w:r w:rsidR="009A494D">
        <w:rPr>
          <w:rFonts w:eastAsia="Calibri"/>
          <w:color w:val="000000" w:themeColor="text1"/>
          <w:kern w:val="24"/>
          <w:szCs w:val="24"/>
          <w:lang w:val="en-US"/>
        </w:rPr>
        <w:t xml:space="preserve"> were mostly obtained from the SWMM model through the webhook or set on the Dialogflow platform for static responses.</w:t>
      </w:r>
      <w:r w:rsidR="00F37BC0">
        <w:rPr>
          <w:rFonts w:eastAsia="Calibri"/>
          <w:color w:val="000000" w:themeColor="text1"/>
          <w:kern w:val="24"/>
          <w:szCs w:val="24"/>
          <w:lang w:val="en-US"/>
        </w:rPr>
        <w:t xml:space="preserve"> </w:t>
      </w:r>
      <w:r w:rsidR="006C2A7C">
        <w:rPr>
          <w:rFonts w:eastAsia="Calibri"/>
          <w:color w:val="000000" w:themeColor="text1"/>
          <w:kern w:val="24"/>
          <w:szCs w:val="24"/>
          <w:lang w:val="en-US"/>
        </w:rPr>
        <w:t xml:space="preserve">This section will expound on how different intents were developed. </w:t>
      </w:r>
    </w:p>
    <w:p w14:paraId="2A9AB026" w14:textId="77777777" w:rsidR="009A326C" w:rsidRDefault="009A326C" w:rsidP="0005014D">
      <w:pPr>
        <w:keepNext/>
        <w:spacing w:line="276" w:lineRule="auto"/>
        <w:jc w:val="center"/>
      </w:pPr>
      <w:r w:rsidRPr="009A326C">
        <w:rPr>
          <w:rFonts w:eastAsia="Calibri"/>
          <w:noProof/>
          <w:color w:val="000000" w:themeColor="text1"/>
          <w:kern w:val="24"/>
          <w:szCs w:val="24"/>
          <w:lang w:val="en-US"/>
        </w:rPr>
        <w:drawing>
          <wp:inline distT="0" distB="0" distL="0" distR="0" wp14:anchorId="4C2C75AF" wp14:editId="60ABA81E">
            <wp:extent cx="3894237" cy="3920837"/>
            <wp:effectExtent l="19050" t="19050" r="11430" b="228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6860" cy="3963751"/>
                    </a:xfrm>
                    <a:prstGeom prst="rect">
                      <a:avLst/>
                    </a:prstGeom>
                    <a:ln w="15875">
                      <a:solidFill>
                        <a:schemeClr val="tx1"/>
                      </a:solidFill>
                    </a:ln>
                  </pic:spPr>
                </pic:pic>
              </a:graphicData>
            </a:graphic>
          </wp:inline>
        </w:drawing>
      </w:r>
    </w:p>
    <w:p w14:paraId="0B645D87" w14:textId="5A643ABD" w:rsidR="009A326C" w:rsidRDefault="009A326C" w:rsidP="0005014D">
      <w:pPr>
        <w:pStyle w:val="Caption"/>
        <w:spacing w:line="276" w:lineRule="auto"/>
      </w:pPr>
      <w:bookmarkStart w:id="126" w:name="_Ref101802018"/>
      <w:bookmarkStart w:id="127" w:name="_Toc102979727"/>
      <w:r>
        <w:t xml:space="preserve">Figure </w:t>
      </w:r>
      <w:r w:rsidR="00827C07">
        <w:fldChar w:fldCharType="begin"/>
      </w:r>
      <w:r w:rsidR="00827C07">
        <w:instrText xml:space="preserve"> SEQ Figure \* ARABIC </w:instrText>
      </w:r>
      <w:r w:rsidR="00827C07">
        <w:fldChar w:fldCharType="separate"/>
      </w:r>
      <w:r w:rsidR="00CB640D">
        <w:rPr>
          <w:noProof/>
        </w:rPr>
        <w:t>26</w:t>
      </w:r>
      <w:r w:rsidR="00827C07">
        <w:rPr>
          <w:noProof/>
        </w:rPr>
        <w:fldChar w:fldCharType="end"/>
      </w:r>
      <w:bookmarkEnd w:id="126"/>
      <w:r>
        <w:t>:</w:t>
      </w:r>
      <w:r w:rsidR="00845754">
        <w:t xml:space="preserve"> </w:t>
      </w:r>
      <w:r w:rsidRPr="0018747A">
        <w:t xml:space="preserve">Sample JSON object for </w:t>
      </w:r>
      <w:r>
        <w:t xml:space="preserve">1 training phrase of </w:t>
      </w:r>
      <w:r w:rsidRPr="0018747A">
        <w:t>the Maximum flooding depth intent</w:t>
      </w:r>
      <w:bookmarkEnd w:id="127"/>
    </w:p>
    <w:p w14:paraId="2464AE9B" w14:textId="77777777" w:rsidR="009A326C" w:rsidRDefault="009A326C" w:rsidP="0005014D">
      <w:pPr>
        <w:spacing w:line="276" w:lineRule="auto"/>
      </w:pPr>
    </w:p>
    <w:p w14:paraId="458B2A61" w14:textId="0176370C" w:rsidR="00BC7576" w:rsidRDefault="00425E10" w:rsidP="0005014D">
      <w:pPr>
        <w:spacing w:line="276" w:lineRule="auto"/>
        <w:rPr>
          <w:rFonts w:eastAsia="Calibri"/>
          <w:color w:val="000000" w:themeColor="text1"/>
          <w:kern w:val="24"/>
          <w:szCs w:val="24"/>
          <w:lang w:val="en-US"/>
        </w:rPr>
      </w:pPr>
      <w:r>
        <w:rPr>
          <w:rFonts w:eastAsia="Calibri"/>
          <w:color w:val="000000" w:themeColor="text1"/>
          <w:kern w:val="24"/>
          <w:szCs w:val="24"/>
          <w:lang w:val="en-US"/>
        </w:rPr>
        <w:t>When the user greets the chatbot, the Default welcome intent is triggered. This intent has</w:t>
      </w:r>
      <w:r w:rsidR="00051E8A">
        <w:rPr>
          <w:rFonts w:eastAsia="Calibri"/>
          <w:color w:val="000000" w:themeColor="text1"/>
          <w:kern w:val="24"/>
          <w:szCs w:val="24"/>
          <w:lang w:val="en-US"/>
        </w:rPr>
        <w:t>,</w:t>
      </w:r>
      <w:r>
        <w:rPr>
          <w:rFonts w:eastAsia="Calibri"/>
          <w:color w:val="000000" w:themeColor="text1"/>
          <w:kern w:val="24"/>
          <w:szCs w:val="24"/>
          <w:lang w:val="en-US"/>
        </w:rPr>
        <w:t xml:space="preserve"> </w:t>
      </w:r>
      <w:r w:rsidR="009A5EB4">
        <w:rPr>
          <w:rFonts w:eastAsia="Calibri"/>
          <w:color w:val="000000" w:themeColor="text1"/>
          <w:kern w:val="24"/>
          <w:szCs w:val="24"/>
          <w:lang w:val="en-US"/>
        </w:rPr>
        <w:t xml:space="preserve">as </w:t>
      </w:r>
      <w:r>
        <w:rPr>
          <w:rFonts w:eastAsia="Calibri"/>
          <w:color w:val="000000" w:themeColor="text1"/>
          <w:kern w:val="24"/>
          <w:szCs w:val="24"/>
          <w:lang w:val="en-US"/>
        </w:rPr>
        <w:t>training phrases</w:t>
      </w:r>
      <w:r w:rsidR="00051E8A">
        <w:rPr>
          <w:rFonts w:eastAsia="Calibri"/>
          <w:color w:val="000000" w:themeColor="text1"/>
          <w:kern w:val="24"/>
          <w:szCs w:val="24"/>
          <w:lang w:val="en-US"/>
        </w:rPr>
        <w:t>,</w:t>
      </w:r>
      <w:r>
        <w:rPr>
          <w:rFonts w:eastAsia="Calibri"/>
          <w:color w:val="000000" w:themeColor="text1"/>
          <w:kern w:val="24"/>
          <w:szCs w:val="24"/>
          <w:lang w:val="en-US"/>
        </w:rPr>
        <w:t xml:space="preserve"> different greetings</w:t>
      </w:r>
      <w:r w:rsidR="009A5EB4">
        <w:rPr>
          <w:rFonts w:eastAsia="Calibri"/>
          <w:color w:val="000000" w:themeColor="text1"/>
          <w:kern w:val="24"/>
          <w:szCs w:val="24"/>
          <w:lang w:val="en-US"/>
        </w:rPr>
        <w:t xml:space="preserve"> that</w:t>
      </w:r>
      <w:r>
        <w:rPr>
          <w:rFonts w:eastAsia="Calibri"/>
          <w:color w:val="000000" w:themeColor="text1"/>
          <w:kern w:val="24"/>
          <w:szCs w:val="24"/>
          <w:lang w:val="en-US"/>
        </w:rPr>
        <w:t xml:space="preserve"> users’ could use such as </w:t>
      </w:r>
      <w:r w:rsidRPr="007E58B3">
        <w:rPr>
          <w:rFonts w:eastAsia="Calibri"/>
          <w:i/>
          <w:color w:val="000000" w:themeColor="text1"/>
          <w:kern w:val="24"/>
          <w:szCs w:val="24"/>
          <w:lang w:val="en-US"/>
        </w:rPr>
        <w:t>“Hi”, “Hey”</w:t>
      </w:r>
      <w:r>
        <w:rPr>
          <w:rFonts w:eastAsia="Calibri"/>
          <w:i/>
          <w:color w:val="000000" w:themeColor="text1"/>
          <w:kern w:val="24"/>
          <w:szCs w:val="24"/>
          <w:lang w:val="en-US"/>
        </w:rPr>
        <w:t xml:space="preserve">, </w:t>
      </w:r>
      <w:r w:rsidRPr="007E58B3">
        <w:rPr>
          <w:rFonts w:eastAsia="Calibri"/>
          <w:i/>
          <w:color w:val="000000" w:themeColor="text1"/>
          <w:kern w:val="24"/>
          <w:szCs w:val="24"/>
          <w:lang w:val="en-US"/>
        </w:rPr>
        <w:t>“H</w:t>
      </w:r>
      <w:r>
        <w:rPr>
          <w:rFonts w:eastAsia="Calibri"/>
          <w:i/>
          <w:color w:val="000000" w:themeColor="text1"/>
          <w:kern w:val="24"/>
          <w:szCs w:val="24"/>
          <w:lang w:val="en-US"/>
        </w:rPr>
        <w:t>allo</w:t>
      </w:r>
      <w:r w:rsidRPr="007E58B3">
        <w:rPr>
          <w:rFonts w:eastAsia="Calibri"/>
          <w:i/>
          <w:color w:val="000000" w:themeColor="text1"/>
          <w:kern w:val="24"/>
          <w:szCs w:val="24"/>
          <w:lang w:val="en-US"/>
        </w:rPr>
        <w:t>”</w:t>
      </w:r>
      <w:r>
        <w:rPr>
          <w:rFonts w:eastAsia="Calibri"/>
          <w:color w:val="000000" w:themeColor="text1"/>
          <w:kern w:val="24"/>
          <w:szCs w:val="24"/>
          <w:lang w:val="en-US"/>
        </w:rPr>
        <w:t xml:space="preserve"> </w:t>
      </w:r>
      <w:r w:rsidR="009A5EB4">
        <w:rPr>
          <w:rFonts w:eastAsia="Calibri"/>
          <w:color w:val="000000" w:themeColor="text1"/>
          <w:kern w:val="24"/>
          <w:szCs w:val="24"/>
          <w:lang w:val="en-US"/>
        </w:rPr>
        <w:t>and so forth</w:t>
      </w:r>
      <w:r>
        <w:rPr>
          <w:rFonts w:eastAsia="Calibri"/>
          <w:color w:val="000000" w:themeColor="text1"/>
          <w:kern w:val="24"/>
          <w:szCs w:val="24"/>
          <w:lang w:val="en-US"/>
        </w:rPr>
        <w:t xml:space="preserve">. </w:t>
      </w:r>
      <w:r w:rsidR="009A5EB4">
        <w:rPr>
          <w:rFonts w:eastAsia="Calibri"/>
          <w:color w:val="000000" w:themeColor="text1"/>
          <w:kern w:val="24"/>
          <w:szCs w:val="24"/>
          <w:lang w:val="en-US"/>
        </w:rPr>
        <w:t>The user’s greeting then</w:t>
      </w:r>
      <w:r>
        <w:rPr>
          <w:rFonts w:eastAsia="Calibri"/>
          <w:color w:val="000000" w:themeColor="text1"/>
          <w:kern w:val="24"/>
          <w:szCs w:val="24"/>
          <w:lang w:val="en-US"/>
        </w:rPr>
        <w:t xml:space="preserve"> trigger</w:t>
      </w:r>
      <w:r w:rsidR="009A5EB4">
        <w:rPr>
          <w:rFonts w:eastAsia="Calibri"/>
          <w:color w:val="000000" w:themeColor="text1"/>
          <w:kern w:val="24"/>
          <w:szCs w:val="24"/>
          <w:lang w:val="en-US"/>
        </w:rPr>
        <w:t>s</w:t>
      </w:r>
      <w:r>
        <w:rPr>
          <w:rFonts w:eastAsia="Calibri"/>
          <w:color w:val="000000" w:themeColor="text1"/>
          <w:kern w:val="24"/>
          <w:szCs w:val="24"/>
          <w:lang w:val="en-US"/>
        </w:rPr>
        <w:t xml:space="preserve"> a webhook response </w:t>
      </w:r>
      <w:r w:rsidR="003946A9">
        <w:rPr>
          <w:rFonts w:eastAsia="Calibri"/>
          <w:color w:val="000000" w:themeColor="text1"/>
          <w:kern w:val="24"/>
          <w:szCs w:val="24"/>
          <w:lang w:val="en-US"/>
        </w:rPr>
        <w:t>where</w:t>
      </w:r>
      <w:r>
        <w:rPr>
          <w:rFonts w:eastAsia="Calibri"/>
          <w:color w:val="000000" w:themeColor="text1"/>
          <w:kern w:val="24"/>
          <w:szCs w:val="24"/>
          <w:lang w:val="en-US"/>
        </w:rPr>
        <w:t xml:space="preserve"> the SWMMBot chat agent </w:t>
      </w:r>
      <w:r w:rsidR="003946A9">
        <w:rPr>
          <w:rFonts w:eastAsia="Calibri"/>
          <w:color w:val="000000" w:themeColor="text1"/>
          <w:kern w:val="24"/>
          <w:szCs w:val="24"/>
          <w:lang w:val="en-US"/>
        </w:rPr>
        <w:t>introduces itself</w:t>
      </w:r>
      <w:r w:rsidR="00BC7576">
        <w:rPr>
          <w:rFonts w:eastAsia="Calibri"/>
          <w:color w:val="000000" w:themeColor="text1"/>
          <w:kern w:val="24"/>
          <w:szCs w:val="24"/>
          <w:lang w:val="en-US"/>
        </w:rPr>
        <w:t xml:space="preserve">, </w:t>
      </w:r>
      <w:r w:rsidR="004850F2">
        <w:rPr>
          <w:rFonts w:eastAsia="Calibri"/>
          <w:color w:val="000000" w:themeColor="text1"/>
          <w:kern w:val="24"/>
          <w:szCs w:val="24"/>
          <w:lang w:val="en-US"/>
        </w:rPr>
        <w:t xml:space="preserve">states </w:t>
      </w:r>
      <w:r w:rsidR="003946A9">
        <w:rPr>
          <w:rFonts w:eastAsia="Calibri"/>
          <w:color w:val="000000" w:themeColor="text1"/>
          <w:kern w:val="24"/>
          <w:szCs w:val="24"/>
          <w:lang w:val="en-US"/>
        </w:rPr>
        <w:t>what it can do</w:t>
      </w:r>
      <w:r>
        <w:rPr>
          <w:rFonts w:eastAsia="Calibri"/>
          <w:color w:val="000000" w:themeColor="text1"/>
          <w:kern w:val="24"/>
          <w:szCs w:val="24"/>
          <w:lang w:val="en-US"/>
        </w:rPr>
        <w:t>,</w:t>
      </w:r>
      <w:r w:rsidR="00BC7576">
        <w:rPr>
          <w:rFonts w:eastAsia="Calibri"/>
          <w:color w:val="000000" w:themeColor="text1"/>
          <w:kern w:val="24"/>
          <w:szCs w:val="24"/>
          <w:lang w:val="en-US"/>
        </w:rPr>
        <w:t xml:space="preserve"> and </w:t>
      </w:r>
      <w:r>
        <w:rPr>
          <w:rFonts w:eastAsia="Calibri"/>
          <w:color w:val="000000" w:themeColor="text1"/>
          <w:kern w:val="24"/>
          <w:szCs w:val="24"/>
          <w:lang w:val="en-US"/>
        </w:rPr>
        <w:t>also ask</w:t>
      </w:r>
      <w:r w:rsidR="009A5EB4">
        <w:rPr>
          <w:rFonts w:eastAsia="Calibri"/>
          <w:color w:val="000000" w:themeColor="text1"/>
          <w:kern w:val="24"/>
          <w:szCs w:val="24"/>
          <w:lang w:val="en-US"/>
        </w:rPr>
        <w:t>s</w:t>
      </w:r>
      <w:r>
        <w:rPr>
          <w:rFonts w:eastAsia="Calibri"/>
          <w:color w:val="000000" w:themeColor="text1"/>
          <w:kern w:val="24"/>
          <w:szCs w:val="24"/>
          <w:lang w:val="en-US"/>
        </w:rPr>
        <w:t xml:space="preserve"> the user to input their location.</w:t>
      </w:r>
      <w:r w:rsidR="00BC7576">
        <w:rPr>
          <w:rFonts w:eastAsia="Calibri"/>
          <w:color w:val="000000" w:themeColor="text1"/>
          <w:kern w:val="24"/>
          <w:szCs w:val="24"/>
          <w:lang w:val="en-US"/>
        </w:rPr>
        <w:t xml:space="preserve"> This location is then matched with the </w:t>
      </w:r>
      <w:r w:rsidR="00BC7576" w:rsidRPr="00E91673">
        <w:rPr>
          <w:rFonts w:eastAsia="Calibri"/>
          <w:b/>
          <w:color w:val="000000" w:themeColor="text1"/>
          <w:kern w:val="24"/>
          <w:szCs w:val="24"/>
          <w:lang w:val="en-US"/>
        </w:rPr>
        <w:t>Flooded point intent</w:t>
      </w:r>
      <w:r w:rsidR="00BC7576">
        <w:rPr>
          <w:rFonts w:eastAsia="Calibri"/>
          <w:color w:val="000000" w:themeColor="text1"/>
          <w:kern w:val="24"/>
          <w:szCs w:val="24"/>
          <w:lang w:val="en-US"/>
        </w:rPr>
        <w:t xml:space="preserve"> which has training phrases like the ones shown in </w:t>
      </w:r>
      <w:r w:rsidR="007E58B3">
        <w:rPr>
          <w:rFonts w:eastAsia="Calibri"/>
          <w:color w:val="000000" w:themeColor="text1"/>
          <w:kern w:val="24"/>
          <w:szCs w:val="24"/>
          <w:lang w:val="en-US"/>
        </w:rPr>
        <w:fldChar w:fldCharType="begin"/>
      </w:r>
      <w:r w:rsidR="007E58B3">
        <w:rPr>
          <w:rFonts w:eastAsia="Calibri"/>
          <w:color w:val="000000" w:themeColor="text1"/>
          <w:kern w:val="24"/>
          <w:szCs w:val="24"/>
          <w:lang w:val="en-US"/>
        </w:rPr>
        <w:instrText xml:space="preserve"> REF _Ref100588284 \h </w:instrText>
      </w:r>
      <w:r>
        <w:rPr>
          <w:rFonts w:eastAsia="Calibri"/>
          <w:color w:val="000000" w:themeColor="text1"/>
          <w:kern w:val="24"/>
          <w:szCs w:val="24"/>
          <w:lang w:val="en-US"/>
        </w:rPr>
        <w:instrText xml:space="preserve"> \* MERGEFORMAT </w:instrText>
      </w:r>
      <w:r w:rsidR="007E58B3">
        <w:rPr>
          <w:rFonts w:eastAsia="Calibri"/>
          <w:color w:val="000000" w:themeColor="text1"/>
          <w:kern w:val="24"/>
          <w:szCs w:val="24"/>
          <w:lang w:val="en-US"/>
        </w:rPr>
      </w:r>
      <w:r w:rsidR="007E58B3">
        <w:rPr>
          <w:rFonts w:eastAsia="Calibri"/>
          <w:color w:val="000000" w:themeColor="text1"/>
          <w:kern w:val="24"/>
          <w:szCs w:val="24"/>
          <w:lang w:val="en-US"/>
        </w:rPr>
        <w:fldChar w:fldCharType="separate"/>
      </w:r>
      <w:r w:rsidR="00CB640D">
        <w:t xml:space="preserve">Figure </w:t>
      </w:r>
      <w:r w:rsidR="00CB640D">
        <w:rPr>
          <w:noProof/>
        </w:rPr>
        <w:t>27</w:t>
      </w:r>
      <w:r w:rsidR="007E58B3">
        <w:rPr>
          <w:rFonts w:eastAsia="Calibri"/>
          <w:color w:val="000000" w:themeColor="text1"/>
          <w:kern w:val="24"/>
          <w:szCs w:val="24"/>
          <w:lang w:val="en-US"/>
        </w:rPr>
        <w:fldChar w:fldCharType="end"/>
      </w:r>
      <w:r w:rsidR="00BC7576">
        <w:rPr>
          <w:rFonts w:eastAsia="Calibri"/>
          <w:color w:val="000000" w:themeColor="text1"/>
          <w:kern w:val="24"/>
          <w:szCs w:val="24"/>
          <w:lang w:val="en-US"/>
        </w:rPr>
        <w:t>.</w:t>
      </w:r>
      <w:r w:rsidR="007E58B3">
        <w:rPr>
          <w:rFonts w:eastAsia="Calibri"/>
          <w:color w:val="000000" w:themeColor="text1"/>
          <w:kern w:val="24"/>
          <w:szCs w:val="24"/>
          <w:lang w:val="en-US"/>
        </w:rPr>
        <w:t xml:space="preserve"> A total of </w:t>
      </w:r>
      <w:r w:rsidR="004850F2">
        <w:rPr>
          <w:rFonts w:eastAsia="Calibri"/>
          <w:color w:val="000000" w:themeColor="text1"/>
          <w:kern w:val="24"/>
          <w:szCs w:val="24"/>
          <w:lang w:val="en-US"/>
        </w:rPr>
        <w:t>ninety</w:t>
      </w:r>
      <w:r w:rsidR="007E58B3">
        <w:rPr>
          <w:rFonts w:eastAsia="Calibri"/>
          <w:color w:val="000000" w:themeColor="text1"/>
          <w:kern w:val="24"/>
          <w:szCs w:val="24"/>
          <w:lang w:val="en-US"/>
        </w:rPr>
        <w:t xml:space="preserve"> training phrases were developed for this intent </w:t>
      </w:r>
      <w:r w:rsidR="00BC7576">
        <w:rPr>
          <w:rFonts w:eastAsia="Calibri"/>
          <w:color w:val="000000" w:themeColor="text1"/>
          <w:kern w:val="24"/>
          <w:szCs w:val="24"/>
          <w:lang w:val="en-US"/>
        </w:rPr>
        <w:t>to cover the different ways users would input their addresses</w:t>
      </w:r>
      <w:r w:rsidR="004850F2">
        <w:rPr>
          <w:rFonts w:eastAsia="Calibri"/>
          <w:color w:val="000000" w:themeColor="text1"/>
          <w:kern w:val="24"/>
          <w:szCs w:val="24"/>
          <w:lang w:val="en-US"/>
        </w:rPr>
        <w:t xml:space="preserve"> and pin locations</w:t>
      </w:r>
      <w:r w:rsidR="00BC7576">
        <w:rPr>
          <w:rFonts w:eastAsia="Calibri"/>
          <w:color w:val="000000" w:themeColor="text1"/>
          <w:kern w:val="24"/>
          <w:szCs w:val="24"/>
          <w:lang w:val="en-US"/>
        </w:rPr>
        <w:t xml:space="preserve">. </w:t>
      </w:r>
    </w:p>
    <w:p w14:paraId="06E59C51" w14:textId="77777777" w:rsidR="007E58B3" w:rsidRDefault="007E58B3" w:rsidP="0005014D">
      <w:pPr>
        <w:keepNext/>
        <w:spacing w:line="276" w:lineRule="auto"/>
      </w:pPr>
      <w:r w:rsidRPr="007E58B3">
        <w:rPr>
          <w:rFonts w:eastAsia="Calibri"/>
          <w:noProof/>
          <w:color w:val="000000" w:themeColor="text1"/>
          <w:kern w:val="24"/>
          <w:szCs w:val="24"/>
          <w:lang w:val="en-US"/>
        </w:rPr>
        <w:lastRenderedPageBreak/>
        <w:drawing>
          <wp:inline distT="0" distB="0" distL="0" distR="0" wp14:anchorId="345D762B" wp14:editId="008B1F59">
            <wp:extent cx="5760720" cy="14522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452245"/>
                    </a:xfrm>
                    <a:prstGeom prst="rect">
                      <a:avLst/>
                    </a:prstGeom>
                  </pic:spPr>
                </pic:pic>
              </a:graphicData>
            </a:graphic>
          </wp:inline>
        </w:drawing>
      </w:r>
    </w:p>
    <w:p w14:paraId="31AA7112" w14:textId="0629B326" w:rsidR="007E58B3" w:rsidRDefault="007E58B3" w:rsidP="0005014D">
      <w:pPr>
        <w:pStyle w:val="Caption"/>
        <w:spacing w:line="276" w:lineRule="auto"/>
      </w:pPr>
      <w:bookmarkStart w:id="128" w:name="_Ref100588284"/>
      <w:bookmarkStart w:id="129" w:name="_Toc102979728"/>
      <w:r>
        <w:t xml:space="preserve">Figure </w:t>
      </w:r>
      <w:r w:rsidR="00827C07">
        <w:fldChar w:fldCharType="begin"/>
      </w:r>
      <w:r w:rsidR="00827C07">
        <w:instrText xml:space="preserve"> SEQ Figure \* ARABIC </w:instrText>
      </w:r>
      <w:r w:rsidR="00827C07">
        <w:fldChar w:fldCharType="separate"/>
      </w:r>
      <w:r w:rsidR="00CB640D">
        <w:rPr>
          <w:noProof/>
        </w:rPr>
        <w:t>27</w:t>
      </w:r>
      <w:r w:rsidR="00827C07">
        <w:rPr>
          <w:noProof/>
        </w:rPr>
        <w:fldChar w:fldCharType="end"/>
      </w:r>
      <w:bookmarkEnd w:id="128"/>
      <w:r>
        <w:t>: Flooded point intent</w:t>
      </w:r>
      <w:bookmarkEnd w:id="129"/>
    </w:p>
    <w:p w14:paraId="72C0885E" w14:textId="38D35F1B" w:rsidR="007E58B3" w:rsidRDefault="00BC7576" w:rsidP="0005014D">
      <w:pPr>
        <w:spacing w:line="276" w:lineRule="auto"/>
      </w:pPr>
      <w:r>
        <w:t>In addition to the training phrases,</w:t>
      </w:r>
      <w:r w:rsidR="00311A8B">
        <w:t xml:space="preserve"> actions were set </w:t>
      </w:r>
      <w:r w:rsidR="00425E10">
        <w:t xml:space="preserve">on the Dialogflow platform, </w:t>
      </w:r>
      <w:r w:rsidR="00311A8B">
        <w:t xml:space="preserve">that would trigger </w:t>
      </w:r>
      <w:r w:rsidR="00425E10">
        <w:t>a specific action</w:t>
      </w:r>
      <w:r>
        <w:t xml:space="preserve"> for this intent</w:t>
      </w:r>
      <w:r w:rsidR="00425E10">
        <w:t xml:space="preserve"> </w:t>
      </w:r>
      <w:r>
        <w:t>at</w:t>
      </w:r>
      <w:r w:rsidR="00425E10">
        <w:t xml:space="preserve"> the backend (</w:t>
      </w:r>
      <w:r w:rsidR="00425E10">
        <w:fldChar w:fldCharType="begin"/>
      </w:r>
      <w:r w:rsidR="00425E10">
        <w:instrText xml:space="preserve"> REF _Ref100613644 \h </w:instrText>
      </w:r>
      <w:r>
        <w:instrText xml:space="preserve"> \* MERGEFORMAT </w:instrText>
      </w:r>
      <w:r w:rsidR="00425E10">
        <w:fldChar w:fldCharType="separate"/>
      </w:r>
      <w:r w:rsidR="00CB640D">
        <w:t xml:space="preserve">Figure </w:t>
      </w:r>
      <w:r w:rsidR="00CB640D">
        <w:rPr>
          <w:noProof/>
        </w:rPr>
        <w:t>28</w:t>
      </w:r>
      <w:r w:rsidR="00425E10">
        <w:fldChar w:fldCharType="end"/>
      </w:r>
      <w:r w:rsidR="00425E10">
        <w:t>). This action name is what Dialogflow would provide to the fulfillment webhook request</w:t>
      </w:r>
      <w:r>
        <w:t>.</w:t>
      </w:r>
      <w:r w:rsidR="00425E10">
        <w:t xml:space="preserve"> The</w:t>
      </w:r>
      <w:r>
        <w:t>refore, the</w:t>
      </w:r>
      <w:r w:rsidR="00425E10">
        <w:t xml:space="preserve"> action for the </w:t>
      </w:r>
      <w:r>
        <w:t>F</w:t>
      </w:r>
      <w:r w:rsidR="00425E10">
        <w:t>looded point intent was set as ‘</w:t>
      </w:r>
      <w:r w:rsidR="00425E10" w:rsidRPr="00425E10">
        <w:rPr>
          <w:i/>
        </w:rPr>
        <w:t>node.location</w:t>
      </w:r>
      <w:r w:rsidR="00425E10">
        <w:t>’ and the parameter ‘</w:t>
      </w:r>
      <w:r w:rsidR="00425E10" w:rsidRPr="00425E10">
        <w:rPr>
          <w:i/>
        </w:rPr>
        <w:t>Location_name</w:t>
      </w:r>
      <w:r w:rsidR="00425E10">
        <w:t>’ was used</w:t>
      </w:r>
      <w:r>
        <w:t xml:space="preserve">. This parameter value is what Dialogflow extracts from the user input. In this case the parameter value would be the address that the user inputs. </w:t>
      </w:r>
      <w:r w:rsidR="009A5EB4">
        <w:t>It is w</w:t>
      </w:r>
      <w:r w:rsidR="004360E7">
        <w:t>o</w:t>
      </w:r>
      <w:r w:rsidR="009A5EB4">
        <w:t>rth mentioning that the</w:t>
      </w:r>
      <w:r>
        <w:t xml:space="preserve"> ‘</w:t>
      </w:r>
      <w:r w:rsidRPr="00425E10">
        <w:rPr>
          <w:i/>
        </w:rPr>
        <w:t>Location_name</w:t>
      </w:r>
      <w:r>
        <w:t xml:space="preserve">’ </w:t>
      </w:r>
      <w:r w:rsidR="009A5EB4">
        <w:t xml:space="preserve">parameter </w:t>
      </w:r>
      <w:r>
        <w:t xml:space="preserve">was used </w:t>
      </w:r>
      <w:r w:rsidR="00425E10">
        <w:t xml:space="preserve">not just </w:t>
      </w:r>
      <w:r>
        <w:t xml:space="preserve">by </w:t>
      </w:r>
      <w:r w:rsidR="00425E10">
        <w:t xml:space="preserve">this intent but </w:t>
      </w:r>
      <w:r>
        <w:t xml:space="preserve">by </w:t>
      </w:r>
      <w:r w:rsidR="00425E10">
        <w:t xml:space="preserve">every </w:t>
      </w:r>
      <w:r>
        <w:t xml:space="preserve">other </w:t>
      </w:r>
      <w:r w:rsidR="00425E10">
        <w:t xml:space="preserve">intent that extracted values from the SWMM model. </w:t>
      </w:r>
      <w:r w:rsidR="00425E10" w:rsidRPr="005A4746">
        <w:rPr>
          <w:b/>
        </w:rPr>
        <w:t>This was done to maintain a</w:t>
      </w:r>
      <w:r w:rsidR="00425E10">
        <w:t xml:space="preserve"> </w:t>
      </w:r>
      <w:r w:rsidR="00425E10" w:rsidRPr="009A5EB4">
        <w:rPr>
          <w:b/>
        </w:rPr>
        <w:t>context</w:t>
      </w:r>
      <w:r w:rsidR="00425E10">
        <w:t xml:space="preserve"> between intents so that if the user inputs their location then that location </w:t>
      </w:r>
      <w:r>
        <w:t>has to be maintained and used</w:t>
      </w:r>
      <w:r w:rsidR="00425E10">
        <w:t xml:space="preserve"> for computations </w:t>
      </w:r>
      <w:r>
        <w:t>in</w:t>
      </w:r>
      <w:r w:rsidR="00425E10">
        <w:t xml:space="preserve"> all the other intents. For example, if the user enters their address then that same address has to be used when they ask</w:t>
      </w:r>
      <w:r w:rsidR="004360E7">
        <w:t xml:space="preserve"> the follow-up question</w:t>
      </w:r>
      <w:r w:rsidR="00425E10">
        <w:t xml:space="preserve"> “</w:t>
      </w:r>
      <w:r w:rsidR="00425E10" w:rsidRPr="00425E10">
        <w:rPr>
          <w:i/>
        </w:rPr>
        <w:t>what is the flooding depth</w:t>
      </w:r>
      <w:r>
        <w:rPr>
          <w:i/>
        </w:rPr>
        <w:t>?</w:t>
      </w:r>
      <w:r w:rsidR="00425E10">
        <w:t>” or “</w:t>
      </w:r>
      <w:r w:rsidR="00425E10" w:rsidRPr="00425E10">
        <w:rPr>
          <w:i/>
        </w:rPr>
        <w:t>at what time will the flooding be maximum</w:t>
      </w:r>
      <w:r w:rsidR="00425E10">
        <w:t>?” and so on.</w:t>
      </w:r>
      <w:r w:rsidR="001D3975">
        <w:t xml:space="preserve"> For other intents, the context was set in Dialogflow to ensure a flow in conversation is maintained.</w:t>
      </w:r>
      <w:r w:rsidR="009A5EB4">
        <w:t xml:space="preserve"> </w:t>
      </w:r>
      <w:r w:rsidR="009A5EB4">
        <w:rPr>
          <w:rFonts w:eastAsia="Calibri"/>
          <w:color w:val="000000" w:themeColor="text1"/>
          <w:kern w:val="24"/>
          <w:szCs w:val="24"/>
          <w:lang w:val="en-US"/>
        </w:rPr>
        <w:t xml:space="preserve">In addition to the actions and parameters, entities were also defined. </w:t>
      </w:r>
      <w:r w:rsidR="009A5EB4">
        <w:t>These ensure that similar data is matched together e.g. “</w:t>
      </w:r>
      <w:r w:rsidR="009A5EB4" w:rsidRPr="009A5EB4">
        <w:rPr>
          <w:i/>
        </w:rPr>
        <w:t>location name</w:t>
      </w:r>
      <w:r w:rsidR="009A5EB4">
        <w:t>”, “</w:t>
      </w:r>
      <w:r w:rsidR="009A5EB4" w:rsidRPr="009A5EB4">
        <w:rPr>
          <w:i/>
        </w:rPr>
        <w:t>node name</w:t>
      </w:r>
      <w:r w:rsidR="009A5EB4">
        <w:t>”,</w:t>
      </w:r>
      <w:r w:rsidR="00E91673">
        <w:t xml:space="preserve"> </w:t>
      </w:r>
      <w:r w:rsidR="009A5EB4">
        <w:t>and “</w:t>
      </w:r>
      <w:r w:rsidR="009A5EB4" w:rsidRPr="009A5EB4">
        <w:rPr>
          <w:i/>
        </w:rPr>
        <w:t>place name</w:t>
      </w:r>
      <w:r w:rsidR="009A5EB4">
        <w:t xml:space="preserve">” refer to the same thing and so these </w:t>
      </w:r>
      <w:r w:rsidR="001D3975">
        <w:t xml:space="preserve">were defined to </w:t>
      </w:r>
      <w:r w:rsidR="009A5EB4">
        <w:t>fall under one entity type: ‘</w:t>
      </w:r>
      <w:r w:rsidR="009A5EB4" w:rsidRPr="009A5EB4">
        <w:rPr>
          <w:i/>
        </w:rPr>
        <w:t>Location name’</w:t>
      </w:r>
      <w:r w:rsidR="009A5EB4">
        <w:t xml:space="preserve">. </w:t>
      </w:r>
      <w:r w:rsidR="009A5EB4">
        <w:rPr>
          <w:rFonts w:eastAsia="Calibri"/>
          <w:color w:val="000000" w:themeColor="text1"/>
          <w:kern w:val="24"/>
          <w:szCs w:val="24"/>
          <w:lang w:val="en-US"/>
        </w:rPr>
        <w:t>These entities determine how data from the user’s input is extracted and matched to the appropriate intent.</w:t>
      </w:r>
    </w:p>
    <w:p w14:paraId="5F3C6D44" w14:textId="77777777" w:rsidR="00425E10" w:rsidRDefault="00425E10" w:rsidP="0005014D">
      <w:pPr>
        <w:keepNext/>
        <w:spacing w:line="276" w:lineRule="auto"/>
      </w:pPr>
      <w:r w:rsidRPr="00425E10">
        <w:rPr>
          <w:noProof/>
        </w:rPr>
        <w:drawing>
          <wp:inline distT="0" distB="0" distL="0" distR="0" wp14:anchorId="743E56FF" wp14:editId="169C6149">
            <wp:extent cx="5760720" cy="1614170"/>
            <wp:effectExtent l="19050" t="19050" r="1143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614170"/>
                    </a:xfrm>
                    <a:prstGeom prst="rect">
                      <a:avLst/>
                    </a:prstGeom>
                    <a:ln w="15875">
                      <a:solidFill>
                        <a:schemeClr val="tx1"/>
                      </a:solidFill>
                    </a:ln>
                  </pic:spPr>
                </pic:pic>
              </a:graphicData>
            </a:graphic>
          </wp:inline>
        </w:drawing>
      </w:r>
    </w:p>
    <w:p w14:paraId="2C38B1EE" w14:textId="1EB6DE33" w:rsidR="00425E10" w:rsidRDefault="00425E10" w:rsidP="0005014D">
      <w:pPr>
        <w:pStyle w:val="Caption"/>
        <w:spacing w:line="276" w:lineRule="auto"/>
      </w:pPr>
      <w:bookmarkStart w:id="130" w:name="_Ref100613644"/>
      <w:bookmarkStart w:id="131" w:name="_Ref100613506"/>
      <w:bookmarkStart w:id="132" w:name="_Toc102979729"/>
      <w:r>
        <w:t xml:space="preserve">Figure </w:t>
      </w:r>
      <w:r w:rsidR="00827C07">
        <w:fldChar w:fldCharType="begin"/>
      </w:r>
      <w:r w:rsidR="00827C07">
        <w:instrText xml:space="preserve"> SEQ Figure \* ARABIC </w:instrText>
      </w:r>
      <w:r w:rsidR="00827C07">
        <w:fldChar w:fldCharType="separate"/>
      </w:r>
      <w:r w:rsidR="00CB640D">
        <w:rPr>
          <w:noProof/>
        </w:rPr>
        <w:t>28</w:t>
      </w:r>
      <w:r w:rsidR="00827C07">
        <w:rPr>
          <w:noProof/>
        </w:rPr>
        <w:fldChar w:fldCharType="end"/>
      </w:r>
      <w:bookmarkEnd w:id="130"/>
      <w:r>
        <w:t>: Setting the actions and parameters</w:t>
      </w:r>
      <w:bookmarkEnd w:id="131"/>
      <w:bookmarkEnd w:id="132"/>
    </w:p>
    <w:p w14:paraId="160EC457" w14:textId="33B940E6" w:rsidR="004D7312" w:rsidRDefault="009A5EB4" w:rsidP="0005014D">
      <w:pPr>
        <w:spacing w:line="276" w:lineRule="auto"/>
        <w:rPr>
          <w:rFonts w:eastAsia="Calibri"/>
          <w:color w:val="000000" w:themeColor="text1"/>
          <w:kern w:val="24"/>
          <w:szCs w:val="24"/>
          <w:lang w:val="en-US"/>
        </w:rPr>
      </w:pPr>
      <w:r>
        <w:rPr>
          <w:rFonts w:eastAsia="Calibri"/>
          <w:color w:val="000000" w:themeColor="text1"/>
          <w:kern w:val="24"/>
          <w:szCs w:val="24"/>
          <w:lang w:val="en-US"/>
        </w:rPr>
        <w:t xml:space="preserve">Additionally, the chatbot was set in such a way that it could take either the user’s address or the name of the node that was closest to the user The node names are the actual node names on the EPA SWMM model which were added to the Google maps platform. The map was then incorporated into the website to allow the user to easily navigate to their location of interest on the map and then get the pin name closest to them. Then, when the user inputs their address the processes </w:t>
      </w:r>
      <w:r w:rsidR="004D7312">
        <w:rPr>
          <w:rFonts w:eastAsia="Calibri"/>
          <w:color w:val="000000" w:themeColor="text1"/>
          <w:kern w:val="24"/>
          <w:szCs w:val="24"/>
          <w:lang w:val="en-US"/>
        </w:rPr>
        <w:t>outlined</w:t>
      </w:r>
      <w:r>
        <w:rPr>
          <w:rFonts w:eastAsia="Calibri"/>
          <w:color w:val="000000" w:themeColor="text1"/>
          <w:kern w:val="24"/>
          <w:szCs w:val="24"/>
          <w:lang w:val="en-US"/>
        </w:rPr>
        <w:t xml:space="preserve"> in the flow chart in </w:t>
      </w:r>
      <w:r>
        <w:rPr>
          <w:rFonts w:eastAsia="Calibri"/>
          <w:color w:val="000000" w:themeColor="text1"/>
          <w:kern w:val="24"/>
          <w:szCs w:val="24"/>
          <w:lang w:val="en-US"/>
        </w:rPr>
        <w:fldChar w:fldCharType="begin"/>
      </w:r>
      <w:r>
        <w:rPr>
          <w:rFonts w:eastAsia="Calibri"/>
          <w:color w:val="000000" w:themeColor="text1"/>
          <w:kern w:val="24"/>
          <w:szCs w:val="24"/>
          <w:lang w:val="en-US"/>
        </w:rPr>
        <w:instrText xml:space="preserve"> REF _Ref100617502 \h </w:instrText>
      </w:r>
      <w:r w:rsidR="0005014D">
        <w:rPr>
          <w:rFonts w:eastAsia="Calibri"/>
          <w:color w:val="000000" w:themeColor="text1"/>
          <w:kern w:val="24"/>
          <w:szCs w:val="24"/>
          <w:lang w:val="en-US"/>
        </w:rPr>
        <w:instrText xml:space="preserve"> \* MERGEFORMAT </w:instrText>
      </w:r>
      <w:r>
        <w:rPr>
          <w:rFonts w:eastAsia="Calibri"/>
          <w:color w:val="000000" w:themeColor="text1"/>
          <w:kern w:val="24"/>
          <w:szCs w:val="24"/>
          <w:lang w:val="en-US"/>
        </w:rPr>
      </w:r>
      <w:r>
        <w:rPr>
          <w:rFonts w:eastAsia="Calibri"/>
          <w:color w:val="000000" w:themeColor="text1"/>
          <w:kern w:val="24"/>
          <w:szCs w:val="24"/>
          <w:lang w:val="en-US"/>
        </w:rPr>
        <w:fldChar w:fldCharType="separate"/>
      </w:r>
      <w:r w:rsidR="00CB640D">
        <w:t xml:space="preserve">Figure </w:t>
      </w:r>
      <w:r w:rsidR="00CB640D">
        <w:rPr>
          <w:noProof/>
        </w:rPr>
        <w:t>29</w:t>
      </w:r>
      <w:r>
        <w:rPr>
          <w:rFonts w:eastAsia="Calibri"/>
          <w:color w:val="000000" w:themeColor="text1"/>
          <w:kern w:val="24"/>
          <w:szCs w:val="24"/>
          <w:lang w:val="en-US"/>
        </w:rPr>
        <w:fldChar w:fldCharType="end"/>
      </w:r>
      <w:r>
        <w:rPr>
          <w:rFonts w:eastAsia="Calibri"/>
          <w:color w:val="000000" w:themeColor="text1"/>
          <w:kern w:val="24"/>
          <w:szCs w:val="24"/>
          <w:lang w:val="en-US"/>
        </w:rPr>
        <w:t xml:space="preserve"> would take place. </w:t>
      </w:r>
    </w:p>
    <w:p w14:paraId="4F8EFF04" w14:textId="31BC31C4" w:rsidR="003946A9" w:rsidRDefault="00281F52" w:rsidP="0005014D">
      <w:pPr>
        <w:keepNext/>
        <w:spacing w:line="276" w:lineRule="auto"/>
        <w:jc w:val="center"/>
      </w:pPr>
      <w:r w:rsidRPr="00281F52">
        <w:rPr>
          <w:rFonts w:eastAsia="Calibri"/>
          <w:noProof/>
          <w:color w:val="000000" w:themeColor="text1"/>
          <w:kern w:val="24"/>
          <w:szCs w:val="24"/>
          <w:lang w:val="en-US"/>
        </w:rPr>
        <w:lastRenderedPageBreak/>
        <w:drawing>
          <wp:inline distT="0" distB="0" distL="0" distR="0" wp14:anchorId="01FEF09A" wp14:editId="20C447BC">
            <wp:extent cx="5760720" cy="4165600"/>
            <wp:effectExtent l="19050" t="19050" r="1143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65600"/>
                    </a:xfrm>
                    <a:prstGeom prst="rect">
                      <a:avLst/>
                    </a:prstGeom>
                    <a:ln w="15875">
                      <a:solidFill>
                        <a:schemeClr val="tx1"/>
                      </a:solidFill>
                    </a:ln>
                  </pic:spPr>
                </pic:pic>
              </a:graphicData>
            </a:graphic>
          </wp:inline>
        </w:drawing>
      </w:r>
    </w:p>
    <w:p w14:paraId="3BDA2C3F" w14:textId="6925E4BB" w:rsidR="003946A9" w:rsidRDefault="003946A9" w:rsidP="0005014D">
      <w:pPr>
        <w:pStyle w:val="Caption"/>
        <w:spacing w:line="276" w:lineRule="auto"/>
        <w:rPr>
          <w:rFonts w:eastAsia="Calibri"/>
          <w:color w:val="000000" w:themeColor="text1"/>
          <w:kern w:val="24"/>
          <w:szCs w:val="24"/>
          <w:lang w:val="en-US"/>
        </w:rPr>
      </w:pPr>
      <w:bookmarkStart w:id="133" w:name="_Ref100617502"/>
      <w:bookmarkStart w:id="134" w:name="_Toc102979730"/>
      <w:r>
        <w:t xml:space="preserve">Figure </w:t>
      </w:r>
      <w:r w:rsidR="00827C07">
        <w:fldChar w:fldCharType="begin"/>
      </w:r>
      <w:r w:rsidR="00827C07">
        <w:instrText xml:space="preserve"> SEQ Figure \* ARABIC </w:instrText>
      </w:r>
      <w:r w:rsidR="00827C07">
        <w:fldChar w:fldCharType="separate"/>
      </w:r>
      <w:r w:rsidR="00CB640D">
        <w:rPr>
          <w:noProof/>
        </w:rPr>
        <w:t>29</w:t>
      </w:r>
      <w:r w:rsidR="00827C07">
        <w:rPr>
          <w:noProof/>
        </w:rPr>
        <w:fldChar w:fldCharType="end"/>
      </w:r>
      <w:bookmarkEnd w:id="133"/>
      <w:r>
        <w:t>:</w:t>
      </w:r>
      <w:r w:rsidR="00845754">
        <w:t xml:space="preserve"> </w:t>
      </w:r>
      <w:r>
        <w:t>Welcome</w:t>
      </w:r>
      <w:r w:rsidR="00613317">
        <w:t xml:space="preserve"> and</w:t>
      </w:r>
      <w:r>
        <w:t xml:space="preserve"> Flooded point intents</w:t>
      </w:r>
      <w:bookmarkEnd w:id="134"/>
    </w:p>
    <w:p w14:paraId="3BE04707" w14:textId="4253E5A2" w:rsidR="004D7312" w:rsidRDefault="004D7312" w:rsidP="0005014D">
      <w:pPr>
        <w:spacing w:line="276" w:lineRule="auto"/>
        <w:rPr>
          <w:rFonts w:eastAsia="Calibri"/>
          <w:color w:val="000000" w:themeColor="text1"/>
          <w:kern w:val="24"/>
          <w:szCs w:val="24"/>
          <w:lang w:val="en-US"/>
        </w:rPr>
      </w:pPr>
      <w:r>
        <w:rPr>
          <w:rFonts w:eastAsia="Calibri"/>
          <w:color w:val="000000" w:themeColor="text1"/>
          <w:kern w:val="24"/>
          <w:szCs w:val="24"/>
          <w:lang w:val="en-US"/>
        </w:rPr>
        <w:t xml:space="preserve">Firstly, the chatbot checks whether the user inputs an address or a node name and if it is an address then the address was </w:t>
      </w:r>
      <w:r w:rsidR="004360E7">
        <w:rPr>
          <w:rFonts w:eastAsia="Calibri"/>
          <w:color w:val="000000" w:themeColor="text1"/>
          <w:kern w:val="24"/>
          <w:szCs w:val="24"/>
          <w:lang w:val="en-US"/>
        </w:rPr>
        <w:t>g</w:t>
      </w:r>
      <w:r>
        <w:rPr>
          <w:rFonts w:eastAsia="Calibri"/>
          <w:color w:val="000000" w:themeColor="text1"/>
          <w:kern w:val="24"/>
          <w:szCs w:val="24"/>
          <w:lang w:val="en-US"/>
        </w:rPr>
        <w:t xml:space="preserve">eocoded to obtain its coordinates (Latitude and Longitude). Then a check is done to see if the location was in Do Lo so as to provide only results for the area under study. For this, the shapely library was used to create a polygon using coordinates of different points around Do Lo. If the location is outside Do Lo, then a response was sent to the user that their location is outside Do Lo. The code developed for this process is in </w:t>
      </w:r>
      <w:r>
        <w:rPr>
          <w:rFonts w:eastAsia="Calibri"/>
          <w:color w:val="000000" w:themeColor="text1"/>
          <w:kern w:val="24"/>
          <w:szCs w:val="24"/>
          <w:lang w:val="en-US"/>
        </w:rPr>
        <w:fldChar w:fldCharType="begin"/>
      </w:r>
      <w:r>
        <w:rPr>
          <w:rFonts w:eastAsia="Calibri"/>
          <w:color w:val="000000" w:themeColor="text1"/>
          <w:kern w:val="24"/>
          <w:szCs w:val="24"/>
          <w:lang w:val="en-US"/>
        </w:rPr>
        <w:instrText xml:space="preserve"> REF _Ref100655824 \h </w:instrText>
      </w:r>
      <w:r w:rsidR="0005014D">
        <w:rPr>
          <w:rFonts w:eastAsia="Calibri"/>
          <w:color w:val="000000" w:themeColor="text1"/>
          <w:kern w:val="24"/>
          <w:szCs w:val="24"/>
          <w:lang w:val="en-US"/>
        </w:rPr>
        <w:instrText xml:space="preserve"> \* MERGEFORMAT </w:instrText>
      </w:r>
      <w:r>
        <w:rPr>
          <w:rFonts w:eastAsia="Calibri"/>
          <w:color w:val="000000" w:themeColor="text1"/>
          <w:kern w:val="24"/>
          <w:szCs w:val="24"/>
          <w:lang w:val="en-US"/>
        </w:rPr>
      </w:r>
      <w:r>
        <w:rPr>
          <w:rFonts w:eastAsia="Calibri"/>
          <w:color w:val="000000" w:themeColor="text1"/>
          <w:kern w:val="24"/>
          <w:szCs w:val="24"/>
          <w:lang w:val="en-US"/>
        </w:rPr>
        <w:fldChar w:fldCharType="separate"/>
      </w:r>
      <w:r w:rsidR="00CB640D">
        <w:t xml:space="preserve">Figure </w:t>
      </w:r>
      <w:r w:rsidR="00CB640D">
        <w:rPr>
          <w:noProof/>
        </w:rPr>
        <w:t>30</w:t>
      </w:r>
      <w:r>
        <w:rPr>
          <w:rFonts w:eastAsia="Calibri"/>
          <w:color w:val="000000" w:themeColor="text1"/>
          <w:kern w:val="24"/>
          <w:szCs w:val="24"/>
          <w:lang w:val="en-US"/>
        </w:rPr>
        <w:fldChar w:fldCharType="end"/>
      </w:r>
      <w:r>
        <w:rPr>
          <w:rFonts w:eastAsia="Calibri"/>
          <w:color w:val="000000" w:themeColor="text1"/>
          <w:kern w:val="24"/>
          <w:szCs w:val="24"/>
          <w:lang w:val="en-US"/>
        </w:rPr>
        <w:t xml:space="preserve">. </w:t>
      </w:r>
    </w:p>
    <w:p w14:paraId="26119EBA" w14:textId="77777777" w:rsidR="004D7312" w:rsidRDefault="004D7312" w:rsidP="0005014D">
      <w:pPr>
        <w:keepNext/>
        <w:spacing w:line="276" w:lineRule="auto"/>
        <w:jc w:val="center"/>
      </w:pPr>
      <w:r w:rsidRPr="004D7312">
        <w:rPr>
          <w:rFonts w:eastAsia="Calibri"/>
          <w:noProof/>
          <w:color w:val="000000" w:themeColor="text1"/>
          <w:kern w:val="24"/>
          <w:szCs w:val="24"/>
          <w:lang w:val="en-US"/>
        </w:rPr>
        <w:drawing>
          <wp:inline distT="0" distB="0" distL="0" distR="0" wp14:anchorId="5D466A0A" wp14:editId="715EDF24">
            <wp:extent cx="5760720" cy="1955800"/>
            <wp:effectExtent l="19050" t="19050" r="11430" b="254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955800"/>
                    </a:xfrm>
                    <a:prstGeom prst="rect">
                      <a:avLst/>
                    </a:prstGeom>
                    <a:ln w="15875">
                      <a:solidFill>
                        <a:schemeClr val="tx1"/>
                      </a:solidFill>
                    </a:ln>
                  </pic:spPr>
                </pic:pic>
              </a:graphicData>
            </a:graphic>
          </wp:inline>
        </w:drawing>
      </w:r>
    </w:p>
    <w:p w14:paraId="0D030E7B" w14:textId="12E61093" w:rsidR="004D7312" w:rsidRDefault="004D7312" w:rsidP="0005014D">
      <w:pPr>
        <w:pStyle w:val="Caption"/>
        <w:spacing w:line="276" w:lineRule="auto"/>
        <w:rPr>
          <w:rFonts w:eastAsia="Calibri"/>
          <w:color w:val="000000" w:themeColor="text1"/>
          <w:kern w:val="24"/>
          <w:szCs w:val="24"/>
          <w:lang w:val="en-US"/>
        </w:rPr>
      </w:pPr>
      <w:bookmarkStart w:id="135" w:name="_Ref100655824"/>
      <w:bookmarkStart w:id="136" w:name="_Toc102979731"/>
      <w:r>
        <w:t xml:space="preserve">Figure </w:t>
      </w:r>
      <w:r w:rsidR="00827C07">
        <w:fldChar w:fldCharType="begin"/>
      </w:r>
      <w:r w:rsidR="00827C07">
        <w:instrText xml:space="preserve"> SEQ Figure \* ARABIC </w:instrText>
      </w:r>
      <w:r w:rsidR="00827C07">
        <w:fldChar w:fldCharType="separate"/>
      </w:r>
      <w:r w:rsidR="00CB640D">
        <w:rPr>
          <w:noProof/>
        </w:rPr>
        <w:t>30</w:t>
      </w:r>
      <w:r w:rsidR="00827C07">
        <w:rPr>
          <w:noProof/>
        </w:rPr>
        <w:fldChar w:fldCharType="end"/>
      </w:r>
      <w:bookmarkEnd w:id="135"/>
      <w:r>
        <w:t>: Checking if an address is in Do Lo.</w:t>
      </w:r>
      <w:bookmarkEnd w:id="136"/>
    </w:p>
    <w:p w14:paraId="494F2E0B" w14:textId="4206FD45" w:rsidR="004D7312" w:rsidRDefault="004D7312" w:rsidP="0005014D">
      <w:pPr>
        <w:spacing w:line="276" w:lineRule="auto"/>
        <w:rPr>
          <w:rFonts w:eastAsia="Calibri"/>
          <w:color w:val="000000" w:themeColor="text1"/>
          <w:kern w:val="24"/>
          <w:szCs w:val="24"/>
          <w:lang w:val="en-US"/>
        </w:rPr>
      </w:pPr>
      <w:r>
        <w:rPr>
          <w:rFonts w:eastAsia="Calibri"/>
          <w:color w:val="000000" w:themeColor="text1"/>
          <w:kern w:val="24"/>
          <w:szCs w:val="24"/>
          <w:lang w:val="en-US"/>
        </w:rPr>
        <w:t>If the location is in Do Lo, then</w:t>
      </w:r>
      <w:r w:rsidR="00E91673">
        <w:rPr>
          <w:rFonts w:eastAsia="Calibri"/>
          <w:color w:val="000000" w:themeColor="text1"/>
          <w:kern w:val="24"/>
          <w:szCs w:val="24"/>
          <w:lang w:val="en-US"/>
        </w:rPr>
        <w:t xml:space="preserve"> a function is used to find the node that is nearest to the user’s address. Then using this node name</w:t>
      </w:r>
      <w:r>
        <w:rPr>
          <w:rFonts w:eastAsia="Calibri"/>
          <w:color w:val="000000" w:themeColor="text1"/>
          <w:kern w:val="24"/>
          <w:szCs w:val="24"/>
          <w:lang w:val="en-US"/>
        </w:rPr>
        <w:t xml:space="preserve"> a check is done to see if it is flooded or not</w:t>
      </w:r>
      <w:r w:rsidR="00E91673">
        <w:rPr>
          <w:rFonts w:eastAsia="Calibri"/>
          <w:color w:val="000000" w:themeColor="text1"/>
          <w:kern w:val="24"/>
          <w:szCs w:val="24"/>
          <w:lang w:val="en-US"/>
        </w:rPr>
        <w:t xml:space="preserve"> (</w:t>
      </w:r>
      <w:r w:rsidR="00E91673">
        <w:rPr>
          <w:rFonts w:eastAsia="Calibri"/>
          <w:color w:val="000000" w:themeColor="text1"/>
          <w:kern w:val="24"/>
          <w:szCs w:val="24"/>
          <w:lang w:val="en-US"/>
        </w:rPr>
        <w:fldChar w:fldCharType="begin"/>
      </w:r>
      <w:r w:rsidR="00E91673">
        <w:rPr>
          <w:rFonts w:eastAsia="Calibri"/>
          <w:color w:val="000000" w:themeColor="text1"/>
          <w:kern w:val="24"/>
          <w:szCs w:val="24"/>
          <w:lang w:val="en-US"/>
        </w:rPr>
        <w:instrText xml:space="preserve"> REF _Ref100658978 \h </w:instrText>
      </w:r>
      <w:r w:rsidR="0005014D">
        <w:rPr>
          <w:rFonts w:eastAsia="Calibri"/>
          <w:color w:val="000000" w:themeColor="text1"/>
          <w:kern w:val="24"/>
          <w:szCs w:val="24"/>
          <w:lang w:val="en-US"/>
        </w:rPr>
        <w:instrText xml:space="preserve"> \* MERGEFORMAT </w:instrText>
      </w:r>
      <w:r w:rsidR="00E91673">
        <w:rPr>
          <w:rFonts w:eastAsia="Calibri"/>
          <w:color w:val="000000" w:themeColor="text1"/>
          <w:kern w:val="24"/>
          <w:szCs w:val="24"/>
          <w:lang w:val="en-US"/>
        </w:rPr>
      </w:r>
      <w:r w:rsidR="00E91673">
        <w:rPr>
          <w:rFonts w:eastAsia="Calibri"/>
          <w:color w:val="000000" w:themeColor="text1"/>
          <w:kern w:val="24"/>
          <w:szCs w:val="24"/>
          <w:lang w:val="en-US"/>
        </w:rPr>
        <w:fldChar w:fldCharType="separate"/>
      </w:r>
      <w:r w:rsidR="00CB640D">
        <w:t xml:space="preserve">Figure </w:t>
      </w:r>
      <w:r w:rsidR="00CB640D">
        <w:rPr>
          <w:noProof/>
        </w:rPr>
        <w:t>31</w:t>
      </w:r>
      <w:r w:rsidR="00E91673">
        <w:rPr>
          <w:rFonts w:eastAsia="Calibri"/>
          <w:color w:val="000000" w:themeColor="text1"/>
          <w:kern w:val="24"/>
          <w:szCs w:val="24"/>
          <w:lang w:val="en-US"/>
        </w:rPr>
        <w:fldChar w:fldCharType="end"/>
      </w:r>
      <w:r w:rsidR="00E91673">
        <w:rPr>
          <w:rFonts w:eastAsia="Calibri"/>
          <w:color w:val="000000" w:themeColor="text1"/>
          <w:kern w:val="24"/>
          <w:szCs w:val="24"/>
          <w:lang w:val="en-US"/>
        </w:rPr>
        <w:t>)</w:t>
      </w:r>
      <w:r>
        <w:rPr>
          <w:rFonts w:eastAsia="Calibri"/>
          <w:color w:val="000000" w:themeColor="text1"/>
          <w:kern w:val="24"/>
          <w:szCs w:val="24"/>
          <w:lang w:val="en-US"/>
        </w:rPr>
        <w:t xml:space="preserve">. For </w:t>
      </w:r>
      <w:r>
        <w:rPr>
          <w:rFonts w:eastAsia="Calibri"/>
          <w:color w:val="000000" w:themeColor="text1"/>
          <w:kern w:val="24"/>
          <w:szCs w:val="24"/>
          <w:lang w:val="en-US"/>
        </w:rPr>
        <w:lastRenderedPageBreak/>
        <w:t>this</w:t>
      </w:r>
      <w:r w:rsidR="00E91673">
        <w:rPr>
          <w:rFonts w:eastAsia="Calibri"/>
          <w:color w:val="000000" w:themeColor="text1"/>
          <w:kern w:val="24"/>
          <w:szCs w:val="24"/>
          <w:lang w:val="en-US"/>
        </w:rPr>
        <w:t xml:space="preserve">, </w:t>
      </w:r>
      <w:r>
        <w:rPr>
          <w:rFonts w:eastAsia="Calibri"/>
          <w:color w:val="000000" w:themeColor="text1"/>
          <w:kern w:val="24"/>
          <w:szCs w:val="24"/>
          <w:lang w:val="en-US"/>
        </w:rPr>
        <w:t>Python function</w:t>
      </w:r>
      <w:r w:rsidR="00E91673">
        <w:rPr>
          <w:rFonts w:eastAsia="Calibri"/>
          <w:color w:val="000000" w:themeColor="text1"/>
          <w:kern w:val="24"/>
          <w:szCs w:val="24"/>
          <w:lang w:val="en-US"/>
        </w:rPr>
        <w:t>s</w:t>
      </w:r>
      <w:r>
        <w:rPr>
          <w:rFonts w:eastAsia="Calibri"/>
          <w:color w:val="000000" w:themeColor="text1"/>
          <w:kern w:val="24"/>
          <w:szCs w:val="24"/>
          <w:lang w:val="en-US"/>
        </w:rPr>
        <w:t xml:space="preserve"> w</w:t>
      </w:r>
      <w:r w:rsidR="00E91673">
        <w:rPr>
          <w:rFonts w:eastAsia="Calibri"/>
          <w:color w:val="000000" w:themeColor="text1"/>
          <w:kern w:val="24"/>
          <w:szCs w:val="24"/>
          <w:lang w:val="en-US"/>
        </w:rPr>
        <w:t>ere</w:t>
      </w:r>
      <w:r>
        <w:rPr>
          <w:rFonts w:eastAsia="Calibri"/>
          <w:color w:val="000000" w:themeColor="text1"/>
          <w:kern w:val="24"/>
          <w:szCs w:val="24"/>
          <w:lang w:val="en-US"/>
        </w:rPr>
        <w:t xml:space="preserve"> created </w:t>
      </w:r>
      <w:r w:rsidR="00E91673">
        <w:rPr>
          <w:rFonts w:eastAsia="Calibri"/>
          <w:color w:val="000000" w:themeColor="text1"/>
          <w:kern w:val="24"/>
          <w:szCs w:val="24"/>
          <w:lang w:val="en-US"/>
        </w:rPr>
        <w:t>to extract flooded locations from the SWMM model results. The same check is done if the user’s location is a pin name. A response is then sent to the user on whether their location is flooded, or not. If the location is flooded, then the user is prompted to ask other questions they may have on the flooding situation in Do Lo. Otherwise, they can enter a different location name and the process is repeated.</w:t>
      </w:r>
    </w:p>
    <w:p w14:paraId="7DA64006" w14:textId="77777777" w:rsidR="004D7312" w:rsidRDefault="004D7312" w:rsidP="0005014D">
      <w:pPr>
        <w:keepNext/>
        <w:spacing w:line="276" w:lineRule="auto"/>
      </w:pPr>
      <w:r w:rsidRPr="004D7312">
        <w:rPr>
          <w:rFonts w:eastAsia="Calibri"/>
          <w:noProof/>
          <w:color w:val="000000" w:themeColor="text1"/>
          <w:kern w:val="24"/>
          <w:szCs w:val="24"/>
          <w:lang w:val="en-US"/>
        </w:rPr>
        <w:drawing>
          <wp:inline distT="0" distB="0" distL="0" distR="0" wp14:anchorId="5FA35C4A" wp14:editId="19187899">
            <wp:extent cx="5760720" cy="1670050"/>
            <wp:effectExtent l="19050" t="19050" r="11430" b="254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670050"/>
                    </a:xfrm>
                    <a:prstGeom prst="rect">
                      <a:avLst/>
                    </a:prstGeom>
                    <a:ln w="15875">
                      <a:solidFill>
                        <a:schemeClr val="tx1"/>
                      </a:solidFill>
                    </a:ln>
                  </pic:spPr>
                </pic:pic>
              </a:graphicData>
            </a:graphic>
          </wp:inline>
        </w:drawing>
      </w:r>
    </w:p>
    <w:p w14:paraId="6DF312D3" w14:textId="7D425B0D" w:rsidR="003946A9" w:rsidRDefault="004D7312" w:rsidP="0005014D">
      <w:pPr>
        <w:pStyle w:val="Caption"/>
        <w:spacing w:line="276" w:lineRule="auto"/>
        <w:rPr>
          <w:rFonts w:eastAsia="Calibri"/>
          <w:color w:val="000000" w:themeColor="text1"/>
          <w:kern w:val="24"/>
          <w:szCs w:val="24"/>
          <w:lang w:val="en-US"/>
        </w:rPr>
      </w:pPr>
      <w:bookmarkStart w:id="137" w:name="_Ref100658978"/>
      <w:bookmarkStart w:id="138" w:name="_Toc102979732"/>
      <w:r>
        <w:t xml:space="preserve">Figure </w:t>
      </w:r>
      <w:r w:rsidR="00827C07">
        <w:fldChar w:fldCharType="begin"/>
      </w:r>
      <w:r w:rsidR="00827C07">
        <w:instrText xml:space="preserve"> SEQ Figure \* ARABIC </w:instrText>
      </w:r>
      <w:r w:rsidR="00827C07">
        <w:fldChar w:fldCharType="separate"/>
      </w:r>
      <w:r w:rsidR="00CB640D">
        <w:rPr>
          <w:noProof/>
        </w:rPr>
        <w:t>31</w:t>
      </w:r>
      <w:r w:rsidR="00827C07">
        <w:rPr>
          <w:noProof/>
        </w:rPr>
        <w:fldChar w:fldCharType="end"/>
      </w:r>
      <w:bookmarkEnd w:id="137"/>
      <w:r>
        <w:t>: Checking whether a location is flooded</w:t>
      </w:r>
      <w:bookmarkEnd w:id="138"/>
    </w:p>
    <w:p w14:paraId="2126112E" w14:textId="02C6FFE8" w:rsidR="000B0620" w:rsidRDefault="009A5EB4" w:rsidP="0005014D">
      <w:pPr>
        <w:spacing w:line="276" w:lineRule="auto"/>
        <w:rPr>
          <w:rFonts w:eastAsia="Calibri"/>
          <w:color w:val="000000" w:themeColor="text1"/>
          <w:kern w:val="24"/>
          <w:szCs w:val="24"/>
          <w:lang w:val="en-US"/>
        </w:rPr>
      </w:pPr>
      <w:r>
        <w:rPr>
          <w:rFonts w:eastAsia="Calibri"/>
          <w:color w:val="000000" w:themeColor="text1"/>
          <w:kern w:val="24"/>
          <w:szCs w:val="24"/>
          <w:lang w:val="en-US"/>
        </w:rPr>
        <w:t>When the user’s input is not understood by the chatbot</w:t>
      </w:r>
      <w:r w:rsidR="00E91673">
        <w:rPr>
          <w:rFonts w:eastAsia="Calibri"/>
          <w:color w:val="000000" w:themeColor="text1"/>
          <w:kern w:val="24"/>
          <w:szCs w:val="24"/>
          <w:lang w:val="en-US"/>
        </w:rPr>
        <w:t xml:space="preserve"> at any point</w:t>
      </w:r>
      <w:r>
        <w:rPr>
          <w:rFonts w:eastAsia="Calibri"/>
          <w:color w:val="000000" w:themeColor="text1"/>
          <w:kern w:val="24"/>
          <w:szCs w:val="24"/>
          <w:lang w:val="en-US"/>
        </w:rPr>
        <w:t xml:space="preserve"> the </w:t>
      </w:r>
      <w:r w:rsidRPr="009A5EB4">
        <w:rPr>
          <w:rFonts w:eastAsia="Calibri"/>
          <w:b/>
          <w:color w:val="000000" w:themeColor="text1"/>
          <w:kern w:val="24"/>
          <w:szCs w:val="24"/>
          <w:lang w:val="en-US"/>
        </w:rPr>
        <w:t>Fallback intent</w:t>
      </w:r>
      <w:r>
        <w:rPr>
          <w:rFonts w:eastAsia="Calibri"/>
          <w:color w:val="000000" w:themeColor="text1"/>
          <w:kern w:val="24"/>
          <w:szCs w:val="24"/>
          <w:lang w:val="en-US"/>
        </w:rPr>
        <w:t xml:space="preserve"> is then triggered</w:t>
      </w:r>
      <w:r w:rsidR="00E91673">
        <w:rPr>
          <w:rFonts w:eastAsia="Calibri"/>
          <w:color w:val="000000" w:themeColor="text1"/>
          <w:kern w:val="24"/>
          <w:szCs w:val="24"/>
          <w:lang w:val="en-US"/>
        </w:rPr>
        <w:t xml:space="preserve"> and static responses like the ones shown below are sent back to the user. The other responses are in </w:t>
      </w:r>
      <w:r w:rsidR="00E91673">
        <w:rPr>
          <w:rFonts w:eastAsia="Calibri"/>
          <w:color w:val="000000" w:themeColor="text1"/>
          <w:kern w:val="24"/>
          <w:szCs w:val="24"/>
          <w:lang w:val="en-US"/>
        </w:rPr>
        <w:fldChar w:fldCharType="begin"/>
      </w:r>
      <w:r w:rsidR="00E91673">
        <w:rPr>
          <w:rFonts w:eastAsia="Calibri"/>
          <w:color w:val="000000" w:themeColor="text1"/>
          <w:kern w:val="24"/>
          <w:szCs w:val="24"/>
          <w:lang w:val="en-US"/>
        </w:rPr>
        <w:instrText xml:space="preserve"> REF _Ref100660278 \n \h </w:instrText>
      </w:r>
      <w:r w:rsidR="0005014D">
        <w:rPr>
          <w:rFonts w:eastAsia="Calibri"/>
          <w:color w:val="000000" w:themeColor="text1"/>
          <w:kern w:val="24"/>
          <w:szCs w:val="24"/>
          <w:lang w:val="en-US"/>
        </w:rPr>
        <w:instrText xml:space="preserve"> \* MERGEFORMAT </w:instrText>
      </w:r>
      <w:r w:rsidR="00E91673">
        <w:rPr>
          <w:rFonts w:eastAsia="Calibri"/>
          <w:color w:val="000000" w:themeColor="text1"/>
          <w:kern w:val="24"/>
          <w:szCs w:val="24"/>
          <w:lang w:val="en-US"/>
        </w:rPr>
      </w:r>
      <w:r w:rsidR="00E91673">
        <w:rPr>
          <w:rFonts w:eastAsia="Calibri"/>
          <w:color w:val="000000" w:themeColor="text1"/>
          <w:kern w:val="24"/>
          <w:szCs w:val="24"/>
          <w:lang w:val="en-US"/>
        </w:rPr>
        <w:fldChar w:fldCharType="separate"/>
      </w:r>
      <w:r w:rsidR="00CB640D">
        <w:rPr>
          <w:rFonts w:eastAsia="Calibri"/>
          <w:color w:val="000000" w:themeColor="text1"/>
          <w:kern w:val="24"/>
          <w:szCs w:val="24"/>
          <w:lang w:val="en-US"/>
        </w:rPr>
        <w:t xml:space="preserve">Appendix D. - </w:t>
      </w:r>
      <w:r w:rsidR="00E91673">
        <w:rPr>
          <w:rFonts w:eastAsia="Calibri"/>
          <w:color w:val="000000" w:themeColor="text1"/>
          <w:kern w:val="24"/>
          <w:szCs w:val="24"/>
          <w:lang w:val="en-US"/>
        </w:rPr>
        <w:fldChar w:fldCharType="end"/>
      </w:r>
    </w:p>
    <w:p w14:paraId="4C6DD42C" w14:textId="77777777" w:rsidR="00E91673" w:rsidRDefault="00E91673" w:rsidP="0005014D">
      <w:pPr>
        <w:spacing w:line="276" w:lineRule="auto"/>
        <w:jc w:val="center"/>
      </w:pPr>
      <w:r w:rsidRPr="00E91673">
        <w:rPr>
          <w:noProof/>
        </w:rPr>
        <w:drawing>
          <wp:inline distT="0" distB="0" distL="0" distR="0" wp14:anchorId="5AD746C5" wp14:editId="0FC2CE75">
            <wp:extent cx="4130566" cy="901344"/>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06075" cy="917821"/>
                    </a:xfrm>
                    <a:prstGeom prst="rect">
                      <a:avLst/>
                    </a:prstGeom>
                  </pic:spPr>
                </pic:pic>
              </a:graphicData>
            </a:graphic>
          </wp:inline>
        </w:drawing>
      </w:r>
    </w:p>
    <w:p w14:paraId="2C717A3F" w14:textId="2B924A31" w:rsidR="00E91673" w:rsidRDefault="00E91673" w:rsidP="0005014D">
      <w:pPr>
        <w:spacing w:line="276" w:lineRule="auto"/>
      </w:pPr>
      <w:r>
        <w:t xml:space="preserve">From the Flooded point intent, the user can ask any question on either the flooding duration, the maximum flooding depth, the time at which flooding will be maximum, the maximum flooding rate, the depth of flooding for a flood with a 10 year return period and also the duration of flooding for such a flood and finally what they can do in case of flooding. </w:t>
      </w:r>
      <w:r w:rsidR="009A326C">
        <w:t>The i</w:t>
      </w:r>
      <w:r>
        <w:t>ntents</w:t>
      </w:r>
      <w:r w:rsidR="009A326C">
        <w:t xml:space="preserve"> labelled intent A to intent G in </w:t>
      </w:r>
      <w:r w:rsidR="009A326C">
        <w:fldChar w:fldCharType="begin"/>
      </w:r>
      <w:r w:rsidR="009A326C">
        <w:instrText xml:space="preserve"> REF _Ref100617502 \h </w:instrText>
      </w:r>
      <w:r w:rsidR="0005014D">
        <w:instrText xml:space="preserve"> \* MERGEFORMAT </w:instrText>
      </w:r>
      <w:r w:rsidR="009A326C">
        <w:fldChar w:fldCharType="separate"/>
      </w:r>
      <w:r w:rsidR="00CB640D">
        <w:t xml:space="preserve">Figure </w:t>
      </w:r>
      <w:r w:rsidR="00CB640D">
        <w:rPr>
          <w:noProof/>
        </w:rPr>
        <w:t>29</w:t>
      </w:r>
      <w:r w:rsidR="009A326C">
        <w:fldChar w:fldCharType="end"/>
      </w:r>
      <w:r>
        <w:t xml:space="preserve"> were developed to address all these questions and these will be discussed next.</w:t>
      </w:r>
    </w:p>
    <w:p w14:paraId="186B89B2" w14:textId="77777777" w:rsidR="00E91673" w:rsidRDefault="00E91673" w:rsidP="0005014D">
      <w:pPr>
        <w:spacing w:line="276" w:lineRule="auto"/>
      </w:pPr>
    </w:p>
    <w:p w14:paraId="708E3E17" w14:textId="77777777" w:rsidR="00E91673" w:rsidRDefault="00E91673" w:rsidP="0005014D">
      <w:pPr>
        <w:keepNext/>
        <w:spacing w:line="276" w:lineRule="auto"/>
        <w:jc w:val="center"/>
      </w:pPr>
      <w:r w:rsidRPr="00E91673">
        <w:rPr>
          <w:noProof/>
        </w:rPr>
        <w:lastRenderedPageBreak/>
        <w:drawing>
          <wp:inline distT="0" distB="0" distL="0" distR="0" wp14:anchorId="3F771EA5" wp14:editId="57DF6600">
            <wp:extent cx="5760720" cy="3638550"/>
            <wp:effectExtent l="19050" t="19050" r="1143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638550"/>
                    </a:xfrm>
                    <a:prstGeom prst="rect">
                      <a:avLst/>
                    </a:prstGeom>
                    <a:ln w="15875">
                      <a:solidFill>
                        <a:schemeClr val="tx1"/>
                      </a:solidFill>
                    </a:ln>
                  </pic:spPr>
                </pic:pic>
              </a:graphicData>
            </a:graphic>
          </wp:inline>
        </w:drawing>
      </w:r>
    </w:p>
    <w:p w14:paraId="1BF0DCB0" w14:textId="2C5B5AE4" w:rsidR="00E91673" w:rsidRDefault="00E91673" w:rsidP="0005014D">
      <w:pPr>
        <w:pStyle w:val="Caption"/>
        <w:spacing w:line="276" w:lineRule="auto"/>
      </w:pPr>
      <w:bookmarkStart w:id="139" w:name="_Ref100715404"/>
      <w:bookmarkStart w:id="140" w:name="_Toc102979733"/>
      <w:r>
        <w:t xml:space="preserve">Figure </w:t>
      </w:r>
      <w:r w:rsidR="00827C07">
        <w:fldChar w:fldCharType="begin"/>
      </w:r>
      <w:r w:rsidR="00827C07">
        <w:instrText xml:space="preserve"> SEQ Figure \* ARABIC </w:instrText>
      </w:r>
      <w:r w:rsidR="00827C07">
        <w:fldChar w:fldCharType="separate"/>
      </w:r>
      <w:r w:rsidR="00CB640D">
        <w:rPr>
          <w:noProof/>
        </w:rPr>
        <w:t>32</w:t>
      </w:r>
      <w:r w:rsidR="00827C07">
        <w:rPr>
          <w:noProof/>
        </w:rPr>
        <w:fldChar w:fldCharType="end"/>
      </w:r>
      <w:bookmarkEnd w:id="139"/>
      <w:r>
        <w:t>: Flooding duration intent</w:t>
      </w:r>
      <w:bookmarkEnd w:id="140"/>
    </w:p>
    <w:p w14:paraId="024F07CF" w14:textId="6488319C" w:rsidR="00E91673" w:rsidRDefault="00E91673" w:rsidP="0005014D">
      <w:pPr>
        <w:spacing w:line="276" w:lineRule="auto"/>
      </w:pPr>
      <w:r>
        <w:t xml:space="preserve">If the user wants to know for how long their area of interest will be flooded, the </w:t>
      </w:r>
      <w:r w:rsidRPr="005A477A">
        <w:rPr>
          <w:b/>
        </w:rPr>
        <w:t>Flooding duration intent</w:t>
      </w:r>
      <w:r>
        <w:t xml:space="preserve"> will be triggered</w:t>
      </w:r>
      <w:r w:rsidR="009A326C">
        <w:t xml:space="preserve"> as illustrated in </w:t>
      </w:r>
      <w:r w:rsidR="009A326C">
        <w:fldChar w:fldCharType="begin"/>
      </w:r>
      <w:r w:rsidR="009A326C">
        <w:instrText xml:space="preserve"> REF _Ref100715404 \h </w:instrText>
      </w:r>
      <w:r w:rsidR="0005014D">
        <w:instrText xml:space="preserve"> \* MERGEFORMAT </w:instrText>
      </w:r>
      <w:r w:rsidR="009A326C">
        <w:fldChar w:fldCharType="separate"/>
      </w:r>
      <w:r w:rsidR="00CB640D">
        <w:t xml:space="preserve">Figure </w:t>
      </w:r>
      <w:r w:rsidR="00CB640D">
        <w:rPr>
          <w:noProof/>
        </w:rPr>
        <w:t>32</w:t>
      </w:r>
      <w:r w:rsidR="009A326C">
        <w:fldChar w:fldCharType="end"/>
      </w:r>
      <w:r>
        <w:t xml:space="preserve">. </w:t>
      </w:r>
      <w:r w:rsidR="009A326C">
        <w:t>Since it has to remember the user’s location, t</w:t>
      </w:r>
      <w:r>
        <w:t xml:space="preserve">his intent takes the last location the user entered from a database and then checks the flooding duration through functions that extract this information from the SWMM model. The response will then be returned to the user through Dialogflow. If the location the user entered is not flooded a response will be sent to the user stating that. After responding every intent was set to ask the user if there is anything else they would like to know about the flooding situation in Do Lo. To cater for this, </w:t>
      </w:r>
      <w:r w:rsidRPr="00E91673">
        <w:rPr>
          <w:b/>
        </w:rPr>
        <w:t>follow-up intents</w:t>
      </w:r>
      <w:r>
        <w:t xml:space="preserve"> for the ‘</w:t>
      </w:r>
      <w:r w:rsidRPr="00E91673">
        <w:rPr>
          <w:i/>
        </w:rPr>
        <w:t>Yes</w:t>
      </w:r>
      <w:r>
        <w:t>’ and ‘</w:t>
      </w:r>
      <w:r w:rsidRPr="00E91673">
        <w:rPr>
          <w:i/>
        </w:rPr>
        <w:t>No</w:t>
      </w:r>
      <w:r>
        <w:t>’</w:t>
      </w:r>
      <w:r w:rsidR="009A326C">
        <w:t xml:space="preserve"> </w:t>
      </w:r>
      <w:r>
        <w:t>responses were defined. If the user wants to know more the chatbot will ask them what it is they would like to know</w:t>
      </w:r>
      <w:r w:rsidR="009A326C">
        <w:t xml:space="preserve"> about the flooding situation. Then the conversation will continue triggering any of the other intents which are discussed below</w:t>
      </w:r>
      <w:r>
        <w:t>. If, however, the user is not interested in anything else then the conversation ends with the ‘</w:t>
      </w:r>
      <w:r w:rsidRPr="009A326C">
        <w:rPr>
          <w:b/>
        </w:rPr>
        <w:t>Thank you</w:t>
      </w:r>
      <w:r>
        <w:t>’ or ‘</w:t>
      </w:r>
      <w:r w:rsidRPr="009A326C">
        <w:rPr>
          <w:b/>
        </w:rPr>
        <w:t>Bye</w:t>
      </w:r>
      <w:r>
        <w:t>’ intents.</w:t>
      </w:r>
    </w:p>
    <w:p w14:paraId="2CEB48B2" w14:textId="77777777" w:rsidR="00E91673" w:rsidRDefault="00E91673" w:rsidP="0005014D">
      <w:pPr>
        <w:spacing w:line="276" w:lineRule="auto"/>
      </w:pPr>
      <w:r>
        <w:t xml:space="preserve"> </w:t>
      </w:r>
    </w:p>
    <w:p w14:paraId="5950ACDB" w14:textId="77777777" w:rsidR="00E91673" w:rsidRDefault="00E91673" w:rsidP="0005014D">
      <w:pPr>
        <w:spacing w:line="276" w:lineRule="auto"/>
      </w:pPr>
    </w:p>
    <w:p w14:paraId="07043663" w14:textId="77777777" w:rsidR="00E91673" w:rsidRDefault="00E91673" w:rsidP="0005014D">
      <w:pPr>
        <w:keepNext/>
        <w:spacing w:line="276" w:lineRule="auto"/>
      </w:pPr>
      <w:r w:rsidRPr="00E91673">
        <w:rPr>
          <w:noProof/>
        </w:rPr>
        <w:lastRenderedPageBreak/>
        <w:drawing>
          <wp:inline distT="0" distB="0" distL="0" distR="0" wp14:anchorId="3058E179" wp14:editId="5CCE9FC5">
            <wp:extent cx="5760720" cy="2946400"/>
            <wp:effectExtent l="19050" t="19050" r="11430" b="254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946400"/>
                    </a:xfrm>
                    <a:prstGeom prst="rect">
                      <a:avLst/>
                    </a:prstGeom>
                    <a:ln w="15875">
                      <a:solidFill>
                        <a:schemeClr val="tx1"/>
                      </a:solidFill>
                    </a:ln>
                  </pic:spPr>
                </pic:pic>
              </a:graphicData>
            </a:graphic>
          </wp:inline>
        </w:drawing>
      </w:r>
    </w:p>
    <w:p w14:paraId="47A72BDC" w14:textId="7DC857FA" w:rsidR="00E91673" w:rsidRDefault="00E91673" w:rsidP="0005014D">
      <w:pPr>
        <w:pStyle w:val="Caption"/>
        <w:spacing w:line="276" w:lineRule="auto"/>
      </w:pPr>
      <w:bookmarkStart w:id="141" w:name="_Ref100718389"/>
      <w:bookmarkStart w:id="142" w:name="_Toc102979734"/>
      <w:r>
        <w:t xml:space="preserve">Figure </w:t>
      </w:r>
      <w:r w:rsidR="00827C07">
        <w:fldChar w:fldCharType="begin"/>
      </w:r>
      <w:r w:rsidR="00827C07">
        <w:instrText xml:space="preserve"> SEQ Figure \* ARABIC </w:instrText>
      </w:r>
      <w:r w:rsidR="00827C07">
        <w:fldChar w:fldCharType="separate"/>
      </w:r>
      <w:r w:rsidR="00CB640D">
        <w:rPr>
          <w:noProof/>
        </w:rPr>
        <w:t>33</w:t>
      </w:r>
      <w:r w:rsidR="00827C07">
        <w:rPr>
          <w:noProof/>
        </w:rPr>
        <w:fldChar w:fldCharType="end"/>
      </w:r>
      <w:bookmarkEnd w:id="141"/>
      <w:r>
        <w:t>: Maximum ponded depth intent</w:t>
      </w:r>
      <w:bookmarkEnd w:id="142"/>
    </w:p>
    <w:p w14:paraId="734A8417" w14:textId="7369C92B" w:rsidR="00E91673" w:rsidRDefault="009A326C" w:rsidP="0005014D">
      <w:pPr>
        <w:spacing w:line="276" w:lineRule="auto"/>
      </w:pPr>
      <w:r>
        <w:t xml:space="preserve">If the user wants to know the maximum depth to which the flood will rise, this would trigger the </w:t>
      </w:r>
      <w:r w:rsidRPr="009A326C">
        <w:rPr>
          <w:b/>
        </w:rPr>
        <w:t>Max ponded depth</w:t>
      </w:r>
      <w:r>
        <w:t xml:space="preserve"> </w:t>
      </w:r>
      <w:r w:rsidRPr="009A326C">
        <w:rPr>
          <w:b/>
        </w:rPr>
        <w:t>intent</w:t>
      </w:r>
      <w:r w:rsidRPr="009A326C">
        <w:t xml:space="preserve"> presented in</w:t>
      </w:r>
      <w:r>
        <w:rPr>
          <w:b/>
        </w:rPr>
        <w:t xml:space="preserve"> </w:t>
      </w:r>
      <w:r>
        <w:rPr>
          <w:b/>
        </w:rPr>
        <w:fldChar w:fldCharType="begin"/>
      </w:r>
      <w:r>
        <w:rPr>
          <w:b/>
        </w:rPr>
        <w:instrText xml:space="preserve"> REF _Ref100718389 \h </w:instrText>
      </w:r>
      <w:r w:rsidR="0005014D">
        <w:rPr>
          <w:b/>
        </w:rPr>
        <w:instrText xml:space="preserve"> \* MERGEFORMAT </w:instrText>
      </w:r>
      <w:r>
        <w:rPr>
          <w:b/>
        </w:rPr>
      </w:r>
      <w:r>
        <w:rPr>
          <w:b/>
        </w:rPr>
        <w:fldChar w:fldCharType="separate"/>
      </w:r>
      <w:r w:rsidR="00CB640D">
        <w:t xml:space="preserve">Figure </w:t>
      </w:r>
      <w:r w:rsidR="00CB640D">
        <w:rPr>
          <w:noProof/>
        </w:rPr>
        <w:t>33</w:t>
      </w:r>
      <w:r>
        <w:rPr>
          <w:b/>
        </w:rPr>
        <w:fldChar w:fldCharType="end"/>
      </w:r>
      <w:r>
        <w:rPr>
          <w:b/>
        </w:rPr>
        <w:t xml:space="preserve">. </w:t>
      </w:r>
      <w:r w:rsidRPr="009A326C">
        <w:t>Just like with</w:t>
      </w:r>
      <w:r>
        <w:t xml:space="preserve"> the flooding duration intent, the chatbot has to remember the location the user is referring to so the intent retrieves this value from the database and then the max ponded depth for that location will be extracted from EPA SWMM model results. The obtained value is then posted back to Dialogflow as a ‘Fulfilment text’ in the JSON file and Dialogflow then sends the response to the user. Again, after this, to continue the conversation, the chatbot then asks the user if they would like to know anything else about the flooding situation in Do Lo. The user could respond by directly asking a question that would trigger another intent A or Intent C, or D or E or F or G. They could also respond with a ‘No’ response which would then trigger the </w:t>
      </w:r>
      <w:r w:rsidRPr="009A326C">
        <w:rPr>
          <w:b/>
        </w:rPr>
        <w:t>Follow-up No</w:t>
      </w:r>
      <w:r>
        <w:t xml:space="preserve"> </w:t>
      </w:r>
      <w:r w:rsidRPr="009A326C">
        <w:rPr>
          <w:b/>
        </w:rPr>
        <w:t>intent</w:t>
      </w:r>
      <w:r>
        <w:t xml:space="preserve"> while the </w:t>
      </w:r>
      <w:r w:rsidRPr="009A326C">
        <w:rPr>
          <w:b/>
        </w:rPr>
        <w:t>Follow-up Yes intent</w:t>
      </w:r>
      <w:r>
        <w:t xml:space="preserve"> for the ‘Yes’ response continues the conversation allowing the user to ask about any other intent.</w:t>
      </w:r>
    </w:p>
    <w:p w14:paraId="0CBA5926" w14:textId="77777777" w:rsidR="00E91673" w:rsidRDefault="00E91673" w:rsidP="0005014D">
      <w:pPr>
        <w:spacing w:line="276" w:lineRule="auto"/>
      </w:pPr>
    </w:p>
    <w:p w14:paraId="63FAC4C5" w14:textId="71EB4F06" w:rsidR="00E91673" w:rsidRPr="009A326C" w:rsidRDefault="009A326C" w:rsidP="0005014D">
      <w:pPr>
        <w:spacing w:line="276" w:lineRule="auto"/>
      </w:pPr>
      <w:r>
        <w:t xml:space="preserve">The processes discussed for the </w:t>
      </w:r>
      <w:r w:rsidRPr="009A326C">
        <w:t xml:space="preserve">Max ponded depth intent and the Flooding duration intent </w:t>
      </w:r>
      <w:r>
        <w:t>are the same for the other intents, except that the corresponding value for that intent will be extracted from the SWMM model. So when the user asks e.g. the time at which flooding will be maximum (</w:t>
      </w:r>
      <w:r>
        <w:fldChar w:fldCharType="begin"/>
      </w:r>
      <w:r>
        <w:instrText xml:space="preserve"> REF _Ref100718914 \h </w:instrText>
      </w:r>
      <w:r w:rsidR="0005014D">
        <w:instrText xml:space="preserve"> \* MERGEFORMAT </w:instrText>
      </w:r>
      <w:r>
        <w:fldChar w:fldCharType="separate"/>
      </w:r>
      <w:r w:rsidR="00CB640D">
        <w:t xml:space="preserve">Figure </w:t>
      </w:r>
      <w:r w:rsidR="00CB640D">
        <w:rPr>
          <w:noProof/>
        </w:rPr>
        <w:t>34</w:t>
      </w:r>
      <w:r>
        <w:fldChar w:fldCharType="end"/>
      </w:r>
      <w:r>
        <w:t>) or the maximum flooding rate (</w:t>
      </w:r>
      <w:r>
        <w:fldChar w:fldCharType="begin"/>
      </w:r>
      <w:r>
        <w:instrText xml:space="preserve"> REF _Ref100719104 \n \h </w:instrText>
      </w:r>
      <w:r w:rsidR="0005014D">
        <w:instrText xml:space="preserve"> \* MERGEFORMAT </w:instrText>
      </w:r>
      <w:r>
        <w:fldChar w:fldCharType="separate"/>
      </w:r>
      <w:r w:rsidR="00CB640D">
        <w:t xml:space="preserve">Appendix E. - </w:t>
      </w:r>
      <w:r>
        <w:fldChar w:fldCharType="end"/>
      </w:r>
      <w:r>
        <w:t>), or the depth and the duration for a flood with a 10 year return period (</w:t>
      </w:r>
      <w:r>
        <w:fldChar w:fldCharType="begin"/>
      </w:r>
      <w:r>
        <w:instrText xml:space="preserve"> REF _Ref100719104 \n \h </w:instrText>
      </w:r>
      <w:r w:rsidR="0005014D">
        <w:instrText xml:space="preserve"> \* MERGEFORMAT </w:instrText>
      </w:r>
      <w:r>
        <w:fldChar w:fldCharType="separate"/>
      </w:r>
      <w:r w:rsidR="00CB640D">
        <w:t xml:space="preserve">Appendix E. - </w:t>
      </w:r>
      <w:r>
        <w:fldChar w:fldCharType="end"/>
      </w:r>
      <w:r>
        <w:t>), the respective intent will be triggered. The user’s location of interest will then be extracted from the database, and then the respective value to answer the question will be extracted from the SWMM model. The answer will then be passed back to the user.</w:t>
      </w:r>
    </w:p>
    <w:p w14:paraId="265B9BB9" w14:textId="77777777" w:rsidR="00E91673" w:rsidRDefault="00E91673" w:rsidP="0005014D">
      <w:pPr>
        <w:keepNext/>
        <w:spacing w:line="276" w:lineRule="auto"/>
      </w:pPr>
      <w:r w:rsidRPr="00E91673">
        <w:rPr>
          <w:noProof/>
        </w:rPr>
        <w:lastRenderedPageBreak/>
        <w:drawing>
          <wp:inline distT="0" distB="0" distL="0" distR="0" wp14:anchorId="7DD426F9" wp14:editId="4EE81990">
            <wp:extent cx="5760720" cy="2835910"/>
            <wp:effectExtent l="19050" t="19050" r="11430" b="215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835910"/>
                    </a:xfrm>
                    <a:prstGeom prst="rect">
                      <a:avLst/>
                    </a:prstGeom>
                    <a:ln w="15875">
                      <a:solidFill>
                        <a:schemeClr val="tx1"/>
                      </a:solidFill>
                    </a:ln>
                  </pic:spPr>
                </pic:pic>
              </a:graphicData>
            </a:graphic>
          </wp:inline>
        </w:drawing>
      </w:r>
    </w:p>
    <w:p w14:paraId="2371E01A" w14:textId="6B79FCF5" w:rsidR="00E91673" w:rsidRDefault="00E91673" w:rsidP="0005014D">
      <w:pPr>
        <w:pStyle w:val="Caption"/>
        <w:spacing w:line="276" w:lineRule="auto"/>
      </w:pPr>
      <w:bookmarkStart w:id="143" w:name="_Ref100718914"/>
      <w:bookmarkStart w:id="144" w:name="_Toc102979735"/>
      <w:r>
        <w:t xml:space="preserve">Figure </w:t>
      </w:r>
      <w:r w:rsidR="00827C07">
        <w:fldChar w:fldCharType="begin"/>
      </w:r>
      <w:r w:rsidR="00827C07">
        <w:instrText xml:space="preserve"> SEQ Figure \* ARABIC </w:instrText>
      </w:r>
      <w:r w:rsidR="00827C07">
        <w:fldChar w:fldCharType="separate"/>
      </w:r>
      <w:r w:rsidR="00CB640D">
        <w:rPr>
          <w:noProof/>
        </w:rPr>
        <w:t>34</w:t>
      </w:r>
      <w:r w:rsidR="00827C07">
        <w:rPr>
          <w:noProof/>
        </w:rPr>
        <w:fldChar w:fldCharType="end"/>
      </w:r>
      <w:bookmarkEnd w:id="143"/>
      <w:r>
        <w:t>: Time of maximum flooding intent</w:t>
      </w:r>
      <w:bookmarkEnd w:id="144"/>
    </w:p>
    <w:p w14:paraId="62AEFB64" w14:textId="77777777" w:rsidR="009A326C" w:rsidRDefault="009A326C" w:rsidP="0005014D">
      <w:pPr>
        <w:spacing w:line="276" w:lineRule="auto"/>
      </w:pPr>
    </w:p>
    <w:p w14:paraId="6DEF2323" w14:textId="67302E6A" w:rsidR="00E91673" w:rsidRDefault="009A326C" w:rsidP="0005014D">
      <w:pPr>
        <w:spacing w:line="276" w:lineRule="auto"/>
      </w:pPr>
      <w:r>
        <w:t>Another intent that addresses what the user should do in case of a flood was also developed (</w:t>
      </w:r>
      <w:r>
        <w:fldChar w:fldCharType="begin"/>
      </w:r>
      <w:r>
        <w:instrText xml:space="preserve"> REF _Ref100721281 \h </w:instrText>
      </w:r>
      <w:r w:rsidR="0005014D">
        <w:instrText xml:space="preserve"> \* MERGEFORMAT </w:instrText>
      </w:r>
      <w:r>
        <w:fldChar w:fldCharType="separate"/>
      </w:r>
      <w:r w:rsidR="00CB640D">
        <w:t xml:space="preserve">Figure </w:t>
      </w:r>
      <w:r w:rsidR="00CB640D">
        <w:rPr>
          <w:noProof/>
        </w:rPr>
        <w:t>35</w:t>
      </w:r>
      <w:r>
        <w:fldChar w:fldCharType="end"/>
      </w:r>
      <w:r>
        <w:t xml:space="preserve">). This intent offers some basic guidelines on what the user can do if their house is flooded based on an article by </w:t>
      </w:r>
      <w:r>
        <w:fldChar w:fldCharType="begin"/>
      </w:r>
      <w:r>
        <w:instrText xml:space="preserve"> ADDIN EN.CITE &lt;EndNote&gt;&lt;Cite AuthorYear="1"&gt;&lt;Author&gt;Risicokaart&lt;/Author&gt;&lt;Year&gt;2022&lt;/Year&gt;&lt;RecNum&gt;148&lt;/RecNum&gt;&lt;DisplayText&gt;Risicokaart (2022)&lt;/DisplayText&gt;&lt;record&gt;&lt;rec-number&gt;148&lt;/rec-number&gt;&lt;foreign-keys&gt;&lt;key app="EN" db-id="efw09vxs2vw0x2evaxmpt2xma2xax0s25200" timestamp="1648563802"&gt;148&lt;/key&gt;&lt;/foreign-keys&gt;&lt;ref-type name="Web Page"&gt;12&lt;/ref-type&gt;&lt;contributors&gt;&lt;authors&gt;&lt;author&gt;Risicokaart&lt;/author&gt;&lt;/authors&gt;&lt;/contributors&gt;&lt;titles&gt;&lt;title&gt;Flood&lt;/title&gt;&lt;/titles&gt;&lt;pages&gt;Risk Mapper: Floods&lt;/pages&gt;&lt;volume&gt;2022&lt;/volume&gt;&lt;number&gt;29 March&lt;/number&gt;&lt;dates&gt;&lt;year&gt;2022&lt;/year&gt;&lt;pub-dates&gt;&lt;date&gt;2022&lt;/date&gt;&lt;/pub-dates&gt;&lt;/dates&gt;&lt;pub-location&gt;Netherlands&lt;/pub-location&gt;&lt;urls&gt;&lt;related-urls&gt;&lt;url&gt;https://www.risicokaart.nl/en/what-risks-are-there/flood &lt;/url&gt;&lt;/related-urls&gt;&lt;/urls&gt;&lt;custom1&gt;2022&lt;/custom1&gt;&lt;custom2&gt;29 March &lt;/custom2&gt;&lt;/record&gt;&lt;/Cite&gt;&lt;/EndNote&gt;</w:instrText>
      </w:r>
      <w:r>
        <w:fldChar w:fldCharType="separate"/>
      </w:r>
      <w:r>
        <w:rPr>
          <w:noProof/>
        </w:rPr>
        <w:t>Risicokaart (2022)</w:t>
      </w:r>
      <w:r>
        <w:fldChar w:fldCharType="end"/>
      </w:r>
      <w:r>
        <w:t>. At the end of the conversation, the user is prompted to enter another location if they are interested in knowing more. This would take the conversation back to the beginning triggering the flooded point intent. If the user wishes to end the conversation, they could type ‘</w:t>
      </w:r>
      <w:r w:rsidRPr="009A326C">
        <w:rPr>
          <w:i/>
        </w:rPr>
        <w:t>thank you</w:t>
      </w:r>
      <w:r>
        <w:t>’ or ‘</w:t>
      </w:r>
      <w:r w:rsidRPr="009A326C">
        <w:rPr>
          <w:i/>
        </w:rPr>
        <w:t>bye</w:t>
      </w:r>
      <w:r>
        <w:t xml:space="preserve">’ which would trigger the respective intents shown in </w:t>
      </w:r>
      <w:r>
        <w:fldChar w:fldCharType="begin"/>
      </w:r>
      <w:r>
        <w:instrText xml:space="preserve"> REF _Ref100721938 \h </w:instrText>
      </w:r>
      <w:r w:rsidR="0005014D">
        <w:instrText xml:space="preserve"> \* MERGEFORMAT </w:instrText>
      </w:r>
      <w:r>
        <w:fldChar w:fldCharType="separate"/>
      </w:r>
      <w:r w:rsidR="00CB640D">
        <w:t xml:space="preserve">Figure </w:t>
      </w:r>
      <w:r w:rsidR="00CB640D">
        <w:rPr>
          <w:noProof/>
        </w:rPr>
        <w:t>36</w:t>
      </w:r>
      <w:r>
        <w:fldChar w:fldCharType="end"/>
      </w:r>
      <w:r>
        <w:t>.</w:t>
      </w:r>
    </w:p>
    <w:p w14:paraId="0A23E091" w14:textId="77777777" w:rsidR="00E91673" w:rsidRDefault="00E91673" w:rsidP="0005014D">
      <w:pPr>
        <w:spacing w:line="276" w:lineRule="auto"/>
      </w:pPr>
    </w:p>
    <w:p w14:paraId="1D6ACF0E" w14:textId="77777777" w:rsidR="009A326C" w:rsidRDefault="00E91673" w:rsidP="0005014D">
      <w:pPr>
        <w:keepNext/>
        <w:spacing w:line="276" w:lineRule="auto"/>
      </w:pPr>
      <w:r w:rsidRPr="00E91673">
        <w:rPr>
          <w:noProof/>
        </w:rPr>
        <w:drawing>
          <wp:inline distT="0" distB="0" distL="0" distR="0" wp14:anchorId="392993F0" wp14:editId="0B1D23E0">
            <wp:extent cx="5760720" cy="1867535"/>
            <wp:effectExtent l="19050" t="19050" r="1143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867535"/>
                    </a:xfrm>
                    <a:prstGeom prst="rect">
                      <a:avLst/>
                    </a:prstGeom>
                    <a:ln w="15875">
                      <a:solidFill>
                        <a:schemeClr val="tx1"/>
                      </a:solidFill>
                    </a:ln>
                  </pic:spPr>
                </pic:pic>
              </a:graphicData>
            </a:graphic>
          </wp:inline>
        </w:drawing>
      </w:r>
    </w:p>
    <w:p w14:paraId="2595FE4A" w14:textId="5C80A97E" w:rsidR="00E91673" w:rsidRDefault="009A326C" w:rsidP="0005014D">
      <w:pPr>
        <w:pStyle w:val="Caption"/>
        <w:spacing w:line="276" w:lineRule="auto"/>
      </w:pPr>
      <w:bookmarkStart w:id="145" w:name="_Ref100721281"/>
      <w:bookmarkStart w:id="146" w:name="_Toc102979736"/>
      <w:r>
        <w:t xml:space="preserve">Figure </w:t>
      </w:r>
      <w:r w:rsidR="00827C07">
        <w:fldChar w:fldCharType="begin"/>
      </w:r>
      <w:r w:rsidR="00827C07">
        <w:instrText xml:space="preserve"> SEQ Figure \* ARABIC </w:instrText>
      </w:r>
      <w:r w:rsidR="00827C07">
        <w:fldChar w:fldCharType="separate"/>
      </w:r>
      <w:r w:rsidR="00CB640D">
        <w:rPr>
          <w:noProof/>
        </w:rPr>
        <w:t>35</w:t>
      </w:r>
      <w:r w:rsidR="00827C07">
        <w:rPr>
          <w:noProof/>
        </w:rPr>
        <w:fldChar w:fldCharType="end"/>
      </w:r>
      <w:bookmarkEnd w:id="145"/>
      <w:r>
        <w:t>: What to do intent</w:t>
      </w:r>
      <w:bookmarkEnd w:id="146"/>
    </w:p>
    <w:p w14:paraId="06492B30" w14:textId="77777777" w:rsidR="00E91673" w:rsidRDefault="00E91673" w:rsidP="0005014D">
      <w:pPr>
        <w:spacing w:line="276" w:lineRule="auto"/>
      </w:pPr>
    </w:p>
    <w:p w14:paraId="400A7CCC" w14:textId="7A2352A8" w:rsidR="00E91673" w:rsidRDefault="009A326C" w:rsidP="0005014D">
      <w:pPr>
        <w:spacing w:line="276" w:lineRule="auto"/>
      </w:pPr>
      <w:r>
        <w:t>The ‘</w:t>
      </w:r>
      <w:r w:rsidRPr="009A326C">
        <w:rPr>
          <w:b/>
        </w:rPr>
        <w:t>Thank you</w:t>
      </w:r>
      <w:r>
        <w:t>’ or ‘</w:t>
      </w:r>
      <w:r w:rsidRPr="009A326C">
        <w:rPr>
          <w:b/>
        </w:rPr>
        <w:t>Goodbye</w:t>
      </w:r>
      <w:r>
        <w:t>’ intents (</w:t>
      </w:r>
      <w:r>
        <w:fldChar w:fldCharType="begin"/>
      </w:r>
      <w:r>
        <w:instrText xml:space="preserve"> REF _Ref100721938 \h </w:instrText>
      </w:r>
      <w:r w:rsidR="0005014D">
        <w:instrText xml:space="preserve"> \* MERGEFORMAT </w:instrText>
      </w:r>
      <w:r>
        <w:fldChar w:fldCharType="separate"/>
      </w:r>
      <w:r w:rsidR="00CB640D">
        <w:t xml:space="preserve">Figure </w:t>
      </w:r>
      <w:r w:rsidR="00CB640D">
        <w:rPr>
          <w:noProof/>
        </w:rPr>
        <w:t>36</w:t>
      </w:r>
      <w:r>
        <w:fldChar w:fldCharType="end"/>
      </w:r>
      <w:r>
        <w:t>) can be triggered at any point in the conversation if the user types any English language variants of ‘Thanks or ‘Goodbye’. These are static response intents developed in the Dialogflow Console.</w:t>
      </w:r>
    </w:p>
    <w:p w14:paraId="6D6265F7" w14:textId="77777777" w:rsidR="00E91673" w:rsidRDefault="00E91673" w:rsidP="0005014D">
      <w:pPr>
        <w:spacing w:line="276" w:lineRule="auto"/>
      </w:pPr>
    </w:p>
    <w:p w14:paraId="72EE95FC" w14:textId="77777777" w:rsidR="00E91673" w:rsidRDefault="009A326C" w:rsidP="0005014D">
      <w:pPr>
        <w:keepNext/>
        <w:spacing w:line="276" w:lineRule="auto"/>
      </w:pPr>
      <w:r w:rsidRPr="009A326C">
        <w:rPr>
          <w:noProof/>
        </w:rPr>
        <w:drawing>
          <wp:inline distT="0" distB="0" distL="0" distR="0" wp14:anchorId="77F5F900" wp14:editId="325E70C8">
            <wp:extent cx="5760720" cy="2625725"/>
            <wp:effectExtent l="19050" t="19050" r="1143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25725"/>
                    </a:xfrm>
                    <a:prstGeom prst="rect">
                      <a:avLst/>
                    </a:prstGeom>
                    <a:ln w="15875">
                      <a:solidFill>
                        <a:schemeClr val="accent1"/>
                      </a:solidFill>
                    </a:ln>
                  </pic:spPr>
                </pic:pic>
              </a:graphicData>
            </a:graphic>
          </wp:inline>
        </w:drawing>
      </w:r>
      <w:r w:rsidRPr="009A326C">
        <w:rPr>
          <w:noProof/>
        </w:rPr>
        <w:t xml:space="preserve"> </w:t>
      </w:r>
    </w:p>
    <w:p w14:paraId="45FCDC0F" w14:textId="45D9C7A1" w:rsidR="00E91673" w:rsidRDefault="00E91673" w:rsidP="0005014D">
      <w:pPr>
        <w:pStyle w:val="Caption"/>
        <w:spacing w:line="276" w:lineRule="auto"/>
      </w:pPr>
      <w:bookmarkStart w:id="147" w:name="_Ref100721938"/>
      <w:bookmarkStart w:id="148" w:name="_Toc102979737"/>
      <w:r>
        <w:t xml:space="preserve">Figure </w:t>
      </w:r>
      <w:r w:rsidR="00827C07">
        <w:fldChar w:fldCharType="begin"/>
      </w:r>
      <w:r w:rsidR="00827C07">
        <w:instrText xml:space="preserve"> SEQ Figure \* ARABIC </w:instrText>
      </w:r>
      <w:r w:rsidR="00827C07">
        <w:fldChar w:fldCharType="separate"/>
      </w:r>
      <w:r w:rsidR="00CB640D">
        <w:rPr>
          <w:noProof/>
        </w:rPr>
        <w:t>36</w:t>
      </w:r>
      <w:r w:rsidR="00827C07">
        <w:rPr>
          <w:noProof/>
        </w:rPr>
        <w:fldChar w:fldCharType="end"/>
      </w:r>
      <w:bookmarkEnd w:id="147"/>
      <w:r>
        <w:t>:</w:t>
      </w:r>
      <w:r w:rsidR="00845754">
        <w:t xml:space="preserve"> </w:t>
      </w:r>
      <w:r>
        <w:t>Thank you and Goodbye Intents</w:t>
      </w:r>
      <w:bookmarkEnd w:id="148"/>
    </w:p>
    <w:p w14:paraId="1092FA80" w14:textId="77777777" w:rsidR="001D3975" w:rsidRDefault="001D3975" w:rsidP="0005014D">
      <w:pPr>
        <w:spacing w:line="276" w:lineRule="auto"/>
      </w:pPr>
    </w:p>
    <w:p w14:paraId="71A0CC2D" w14:textId="77777777" w:rsidR="000B0620" w:rsidRDefault="00E91673" w:rsidP="0005014D">
      <w:pPr>
        <w:pStyle w:val="Heading4"/>
        <w:spacing w:line="276" w:lineRule="auto"/>
        <w:rPr>
          <w:b/>
          <w:color w:val="auto"/>
        </w:rPr>
      </w:pPr>
      <w:bookmarkStart w:id="149" w:name="_Ref101208293"/>
      <w:r>
        <w:rPr>
          <w:b/>
          <w:color w:val="auto"/>
        </w:rPr>
        <w:t>Intent Detection</w:t>
      </w:r>
      <w:r w:rsidR="001D3975">
        <w:rPr>
          <w:b/>
          <w:color w:val="auto"/>
        </w:rPr>
        <w:t xml:space="preserve"> and</w:t>
      </w:r>
      <w:r>
        <w:rPr>
          <w:b/>
          <w:color w:val="auto"/>
        </w:rPr>
        <w:t xml:space="preserve"> </w:t>
      </w:r>
      <w:r w:rsidR="001D3975">
        <w:rPr>
          <w:b/>
          <w:color w:val="auto"/>
        </w:rPr>
        <w:t>Matching</w:t>
      </w:r>
      <w:bookmarkEnd w:id="149"/>
    </w:p>
    <w:p w14:paraId="40C5C5B8" w14:textId="0DCEFB97" w:rsidR="00231CEF" w:rsidRDefault="00055D5F" w:rsidP="0005014D">
      <w:pPr>
        <w:spacing w:line="276" w:lineRule="auto"/>
      </w:pPr>
      <w:r>
        <w:t xml:space="preserve">The matching of intents is the first step towards the provision of accurate results. When the user asks a question, Dialogflow uses algorithms to check if it matches with any of the training phrases. </w:t>
      </w:r>
      <w:r w:rsidR="009C06B0">
        <w:t xml:space="preserve">These algorithms are: “Rule-based grammar matching and machine learning matching” </w:t>
      </w:r>
      <w:r w:rsidR="009C06B0">
        <w:fldChar w:fldCharType="begin"/>
      </w:r>
      <w:r w:rsidR="0005014D">
        <w:instrText xml:space="preserve"> ADDIN EN.CITE &lt;EndNote&gt;&lt;Cite&gt;&lt;Author&gt;Google&lt;/Author&gt;&lt;Year&gt;2021&lt;/Year&gt;&lt;RecNum&gt;127&lt;/RecNum&gt;&lt;DisplayText&gt;(Google, 2021)&lt;/DisplayText&gt;&lt;record&gt;&lt;rec-number&gt;127&lt;/rec-number&gt;&lt;foreign-keys&gt;&lt;key app="EN" db-id="efw09vxs2vw0x2evaxmpt2xma2xax0s25200" timestamp="1635124562"&gt;127&lt;/key&gt;&lt;/foreign-keys&gt;&lt;ref-type name="Web Page"&gt;12&lt;/ref-type&gt;&lt;contributors&gt;&lt;authors&gt;&lt;author&gt;Google &lt;/author&gt;&lt;/authors&gt;&lt;/contributors&gt;&lt;titles&gt;&lt;title&gt;Google (2021) Dialogflow Documentation&lt;/title&gt;&lt;/titles&gt;&lt;volume&gt;2021&lt;/volume&gt;&lt;number&gt;25 October&lt;/number&gt;&lt;dates&gt;&lt;year&gt;2021&lt;/year&gt;&lt;/dates&gt;&lt;urls&gt;&lt;related-urls&gt;&lt;url&gt;https://cloud.google.com/dialogflow/docs&lt;/url&gt;&lt;/related-urls&gt;&lt;/urls&gt;&lt;access-date&gt;25 Oct 2021&lt;/access-date&gt;&lt;/record&gt;&lt;/Cite&gt;&lt;/EndNote&gt;</w:instrText>
      </w:r>
      <w:r w:rsidR="009C06B0">
        <w:fldChar w:fldCharType="separate"/>
      </w:r>
      <w:r w:rsidR="009C06B0">
        <w:rPr>
          <w:noProof/>
        </w:rPr>
        <w:t>(Google, 2021)</w:t>
      </w:r>
      <w:r w:rsidR="009C06B0">
        <w:fldChar w:fldCharType="end"/>
      </w:r>
      <w:r w:rsidR="009C06B0">
        <w:t>, which are used simultaneously to select the best match. A ML classification threshold eliminates false-positive results. A</w:t>
      </w:r>
      <w:r>
        <w:t xml:space="preserve">n </w:t>
      </w:r>
      <w:r w:rsidR="009C06B0">
        <w:t>“</w:t>
      </w:r>
      <w:r>
        <w:t xml:space="preserve">intent detection </w:t>
      </w:r>
      <w:r w:rsidR="009C06B0">
        <w:t xml:space="preserve">confidence </w:t>
      </w:r>
      <w:r>
        <w:t>score</w:t>
      </w:r>
      <w:r w:rsidR="009C06B0">
        <w:t>” between 0 and 1 is allocated to potential matching intents. The default threshold is 0.3.</w:t>
      </w:r>
      <w:r>
        <w:t xml:space="preserve"> </w:t>
      </w:r>
      <w:r w:rsidR="009C06B0">
        <w:t xml:space="preserve">The matched intent will be the one with the highest confidence score that is higher than the threshold. If all the intents score below the threshold, then a fallback intent will be matched. </w:t>
      </w:r>
      <w:r w:rsidR="009C06B0">
        <w:fldChar w:fldCharType="begin"/>
      </w:r>
      <w:r w:rsidR="009C06B0">
        <w:instrText xml:space="preserve"> REF _Ref100741361 \h </w:instrText>
      </w:r>
      <w:r w:rsidR="0005014D">
        <w:instrText xml:space="preserve"> \* MERGEFORMAT </w:instrText>
      </w:r>
      <w:r w:rsidR="009C06B0">
        <w:fldChar w:fldCharType="separate"/>
      </w:r>
      <w:r w:rsidR="00CB640D">
        <w:t xml:space="preserve">Figure </w:t>
      </w:r>
      <w:r w:rsidR="00CB640D">
        <w:rPr>
          <w:noProof/>
        </w:rPr>
        <w:t>37</w:t>
      </w:r>
      <w:r w:rsidR="009C06B0">
        <w:fldChar w:fldCharType="end"/>
      </w:r>
      <w:r w:rsidR="009C06B0">
        <w:t xml:space="preserve"> shows an intent successfully matched with an intent detection confidence of 1. </w:t>
      </w:r>
    </w:p>
    <w:p w14:paraId="7E3F08EB" w14:textId="77777777" w:rsidR="007E58B3" w:rsidRDefault="007E58B3" w:rsidP="0005014D">
      <w:pPr>
        <w:keepNext/>
        <w:spacing w:line="276" w:lineRule="auto"/>
      </w:pPr>
      <w:r w:rsidRPr="007E58B3">
        <w:rPr>
          <w:noProof/>
        </w:rPr>
        <w:lastRenderedPageBreak/>
        <w:drawing>
          <wp:inline distT="0" distB="0" distL="0" distR="0" wp14:anchorId="6C198531" wp14:editId="2A178F28">
            <wp:extent cx="5760720" cy="3197225"/>
            <wp:effectExtent l="19050" t="19050" r="11430" b="222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97225"/>
                    </a:xfrm>
                    <a:prstGeom prst="rect">
                      <a:avLst/>
                    </a:prstGeom>
                    <a:ln w="15875">
                      <a:solidFill>
                        <a:schemeClr val="tx1"/>
                      </a:solidFill>
                    </a:ln>
                  </pic:spPr>
                </pic:pic>
              </a:graphicData>
            </a:graphic>
          </wp:inline>
        </w:drawing>
      </w:r>
    </w:p>
    <w:p w14:paraId="534620D9" w14:textId="5101EC24" w:rsidR="00E3668A" w:rsidRDefault="007E58B3" w:rsidP="0005014D">
      <w:pPr>
        <w:pStyle w:val="Caption"/>
        <w:spacing w:line="276" w:lineRule="auto"/>
      </w:pPr>
      <w:bookmarkStart w:id="150" w:name="_Ref100741361"/>
      <w:bookmarkStart w:id="151" w:name="_Toc102979738"/>
      <w:r>
        <w:t xml:space="preserve">Figure </w:t>
      </w:r>
      <w:r w:rsidR="00827C07">
        <w:fldChar w:fldCharType="begin"/>
      </w:r>
      <w:r w:rsidR="00827C07">
        <w:instrText xml:space="preserve"> SEQ Figure \* ARABIC </w:instrText>
      </w:r>
      <w:r w:rsidR="00827C07">
        <w:fldChar w:fldCharType="separate"/>
      </w:r>
      <w:r w:rsidR="00CB640D">
        <w:rPr>
          <w:noProof/>
        </w:rPr>
        <w:t>37</w:t>
      </w:r>
      <w:r w:rsidR="00827C07">
        <w:rPr>
          <w:noProof/>
        </w:rPr>
        <w:fldChar w:fldCharType="end"/>
      </w:r>
      <w:bookmarkEnd w:id="150"/>
      <w:r>
        <w:t>: JSON file showing intent detection confidence for a matched intent</w:t>
      </w:r>
      <w:bookmarkEnd w:id="151"/>
    </w:p>
    <w:p w14:paraId="4466F9E0" w14:textId="77777777" w:rsidR="00FF1B1A" w:rsidRDefault="00FF1B1A" w:rsidP="0005014D">
      <w:pPr>
        <w:pStyle w:val="Heading4"/>
        <w:spacing w:line="276" w:lineRule="auto"/>
        <w:rPr>
          <w:b/>
          <w:color w:val="auto"/>
        </w:rPr>
      </w:pPr>
      <w:r>
        <w:rPr>
          <w:b/>
          <w:color w:val="auto"/>
        </w:rPr>
        <w:t>Running the Simulation</w:t>
      </w:r>
    </w:p>
    <w:p w14:paraId="3D8CE66F" w14:textId="3BBA5A6C" w:rsidR="00FF1B1A" w:rsidRPr="00FF1B1A" w:rsidRDefault="00FF1B1A" w:rsidP="0005014D">
      <w:pPr>
        <w:spacing w:line="276" w:lineRule="auto"/>
      </w:pPr>
      <w:r w:rsidRPr="00D76CA9">
        <w:t xml:space="preserve">To get the chatbot to run the simulation, two challenges were faced. One is that Dialogflow only allows the webhook 5 seconds to generate a response before the request is timed out </w:t>
      </w:r>
      <w:r w:rsidRPr="00D76CA9">
        <w:fldChar w:fldCharType="begin"/>
      </w:r>
      <w:r w:rsidR="0005014D" w:rsidRPr="00D76CA9">
        <w:instrText xml:space="preserve"> ADDIN EN.CITE &lt;EndNote&gt;&lt;Cite&gt;&lt;Author&gt;Google&lt;/Author&gt;&lt;Year&gt;2022&lt;/Year&gt;&lt;RecNum&gt;181&lt;/RecNum&gt;&lt;DisplayText&gt;(Google, 2022b)&lt;/DisplayText&gt;&lt;record&gt;&lt;rec-number&gt;181&lt;/rec-number&gt;&lt;foreign-keys&gt;&lt;key app="EN" db-id="efw09vxs2vw0x2evaxmpt2xma2xax0s25200" timestamp="1650276669"&gt;181&lt;/key&gt;&lt;/foreign-keys&gt;&lt;ref-type name="Web Page"&gt;12&lt;/ref-type&gt;&lt;contributors&gt;&lt;authors&gt;&lt;author&gt;Google &lt;/author&gt;&lt;/authors&gt;&lt;/contributors&gt;&lt;titles&gt;&lt;title&gt;Google (2022) Dialogflow Documentation: Webhook Service&lt;/title&gt;&lt;/titles&gt;&lt;volume&gt;2022&lt;/volume&gt;&lt;number&gt;18 April &lt;/number&gt;&lt;dates&gt;&lt;year&gt;2022&lt;/year&gt;&lt;/dates&gt;&lt;pub-location&gt;Google Cloud&lt;/pub-location&gt;&lt;publisher&gt;Google&lt;/publisher&gt;&lt;urls&gt;&lt;related-urls&gt;&lt;url&gt;https://cloud.google.com/dialogflow/es/docs/fulfillment-webhook#webhook_response&lt;/url&gt;&lt;/related-urls&gt;&lt;/urls&gt;&lt;/record&gt;&lt;/Cite&gt;&lt;/EndNote&gt;</w:instrText>
      </w:r>
      <w:r w:rsidRPr="00D76CA9">
        <w:fldChar w:fldCharType="separate"/>
      </w:r>
      <w:r w:rsidRPr="00D76CA9">
        <w:rPr>
          <w:noProof/>
        </w:rPr>
        <w:t>(Google, 2022b)</w:t>
      </w:r>
      <w:r w:rsidRPr="00D76CA9">
        <w:fldChar w:fldCharType="end"/>
      </w:r>
      <w:r w:rsidRPr="00D76CA9">
        <w:t>. The simulation on the other hand takes around 4 mins. The second challenge was that, while simulating EPA SWMM generates a report file and an output file but Google App Engine does not allow for the writing of files</w:t>
      </w:r>
      <w:r w:rsidRPr="00D76CA9">
        <w:fldChar w:fldCharType="begin"/>
      </w:r>
      <w:r w:rsidR="0005014D" w:rsidRPr="00D76CA9">
        <w:instrText xml:space="preserve"> ADDIN EN.CITE &lt;EndNote&gt;&lt;Cite&gt;&lt;Author&gt;Google&lt;/Author&gt;&lt;Year&gt;2022&lt;/Year&gt;&lt;RecNum&gt;182&lt;/RecNum&gt;&lt;DisplayText&gt;(Google, 2022c)&lt;/DisplayText&gt;&lt;record&gt;&lt;rec-number&gt;182&lt;/rec-number&gt;&lt;foreign-keys&gt;&lt;key app="EN" db-id="efw09vxs2vw0x2evaxmpt2xma2xax0s25200" timestamp="1650277184"&gt;182&lt;/key&gt;&lt;/foreign-keys&gt;&lt;ref-type name="Web Page"&gt;12&lt;/ref-type&gt;&lt;contributors&gt;&lt;authors&gt;&lt;author&gt;Google&lt;/author&gt;&lt;/authors&gt;&lt;/contributors&gt;&lt;titles&gt;&lt;title&gt;Google( 2022) Google Documentation: Python 3 Runtime Environment&lt;/title&gt;&lt;/titles&gt;&lt;volume&gt;2022&lt;/volume&gt;&lt;number&gt;18 April&lt;/number&gt;&lt;dates&gt;&lt;year&gt;2022&lt;/year&gt;&lt;/dates&gt;&lt;urls&gt;&lt;related-urls&gt;&lt;url&gt;https://cloud.google.com/appengine/docs/standard/python3/runtime#filesystem&lt;/url&gt;&lt;/related-urls&gt;&lt;/urls&gt;&lt;custom1&gt;2022&lt;/custom1&gt;&lt;custom2&gt;18 April&lt;/custom2&gt;&lt;/record&gt;&lt;/Cite&gt;&lt;/EndNote&gt;</w:instrText>
      </w:r>
      <w:r w:rsidRPr="00D76CA9">
        <w:fldChar w:fldCharType="separate"/>
      </w:r>
      <w:r w:rsidRPr="00D76CA9">
        <w:rPr>
          <w:noProof/>
        </w:rPr>
        <w:t>(Google, 2022c)</w:t>
      </w:r>
      <w:r w:rsidRPr="00D76CA9">
        <w:fldChar w:fldCharType="end"/>
      </w:r>
      <w:r w:rsidRPr="00D76CA9">
        <w:t xml:space="preserve">. So the generated files had to be saved in a temporary folder during the simulation and then saved to the database so that they are available for data extraction in the next intent. Therefore, two intents were developed, one to start the simulation and send a response </w:t>
      </w:r>
      <w:r w:rsidR="005B4070">
        <w:t>telling</w:t>
      </w:r>
      <w:r w:rsidRPr="00D76CA9">
        <w:t xml:space="preserve"> the user to wait, and another one to then extract information after the simulation</w:t>
      </w:r>
      <w:r w:rsidR="00F73792">
        <w:t xml:space="preserve"> (</w:t>
      </w:r>
      <w:r w:rsidR="00F73792">
        <w:fldChar w:fldCharType="begin"/>
      </w:r>
      <w:r w:rsidR="00F73792">
        <w:instrText xml:space="preserve"> REF _Ref101206481 \h </w:instrText>
      </w:r>
      <w:r w:rsidR="00F73792">
        <w:fldChar w:fldCharType="separate"/>
      </w:r>
      <w:r w:rsidR="00CB640D">
        <w:t xml:space="preserve">Figure </w:t>
      </w:r>
      <w:r w:rsidR="00CB640D">
        <w:rPr>
          <w:noProof/>
        </w:rPr>
        <w:t>38</w:t>
      </w:r>
      <w:r w:rsidR="00F73792">
        <w:fldChar w:fldCharType="end"/>
      </w:r>
      <w:r w:rsidR="00F73792">
        <w:t>)</w:t>
      </w:r>
      <w:r w:rsidRPr="00D76CA9">
        <w:t xml:space="preserve">. The simulation function uses the Pyswmm ‘Simulate’ class. </w:t>
      </w:r>
    </w:p>
    <w:tbl>
      <w:tblPr>
        <w:tblStyle w:val="TableGrid"/>
        <w:tblW w:w="0" w:type="auto"/>
        <w:tblLook w:val="04A0" w:firstRow="1" w:lastRow="0" w:firstColumn="1" w:lastColumn="0" w:noHBand="0" w:noVBand="1"/>
      </w:tblPr>
      <w:tblGrid>
        <w:gridCol w:w="9062"/>
      </w:tblGrid>
      <w:tr w:rsidR="00FF1B1A" w14:paraId="47D687FB" w14:textId="77777777" w:rsidTr="00FF1B1A">
        <w:tc>
          <w:tcPr>
            <w:tcW w:w="9062" w:type="dxa"/>
          </w:tcPr>
          <w:p w14:paraId="617104EB" w14:textId="77777777" w:rsidR="00FF1B1A" w:rsidRDefault="00FF1B1A" w:rsidP="0005014D">
            <w:pPr>
              <w:spacing w:line="276" w:lineRule="auto"/>
            </w:pPr>
            <w:r w:rsidRPr="00FF1B1A">
              <w:rPr>
                <w:noProof/>
              </w:rPr>
              <w:drawing>
                <wp:inline distT="0" distB="0" distL="0" distR="0" wp14:anchorId="64DBA9CD" wp14:editId="5A0E071F">
                  <wp:extent cx="2082800" cy="70063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13628" cy="711006"/>
                          </a:xfrm>
                          <a:prstGeom prst="rect">
                            <a:avLst/>
                          </a:prstGeom>
                        </pic:spPr>
                      </pic:pic>
                    </a:graphicData>
                  </a:graphic>
                </wp:inline>
              </w:drawing>
            </w:r>
          </w:p>
        </w:tc>
      </w:tr>
      <w:tr w:rsidR="00FF1B1A" w14:paraId="7F135039" w14:textId="77777777" w:rsidTr="00FF1B1A">
        <w:tc>
          <w:tcPr>
            <w:tcW w:w="9062" w:type="dxa"/>
          </w:tcPr>
          <w:p w14:paraId="0C2B9582" w14:textId="77777777" w:rsidR="00FF1B1A" w:rsidRPr="00FF1B1A" w:rsidRDefault="00FF1B1A" w:rsidP="0005014D">
            <w:pPr>
              <w:spacing w:line="276" w:lineRule="auto"/>
            </w:pPr>
            <w:r w:rsidRPr="00FF1B1A">
              <w:rPr>
                <w:noProof/>
              </w:rPr>
              <w:drawing>
                <wp:inline distT="0" distB="0" distL="0" distR="0" wp14:anchorId="67340E72" wp14:editId="531B119E">
                  <wp:extent cx="5760720" cy="16751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675130"/>
                          </a:xfrm>
                          <a:prstGeom prst="rect">
                            <a:avLst/>
                          </a:prstGeom>
                        </pic:spPr>
                      </pic:pic>
                    </a:graphicData>
                  </a:graphic>
                </wp:inline>
              </w:drawing>
            </w:r>
          </w:p>
        </w:tc>
      </w:tr>
      <w:tr w:rsidR="00FF1B1A" w14:paraId="5D0EEA83" w14:textId="77777777" w:rsidTr="00FF1B1A">
        <w:tc>
          <w:tcPr>
            <w:tcW w:w="9062" w:type="dxa"/>
          </w:tcPr>
          <w:p w14:paraId="22F99D29" w14:textId="77777777" w:rsidR="00FF1B1A" w:rsidRPr="00FF1B1A" w:rsidRDefault="00FF1B1A" w:rsidP="005B4070">
            <w:pPr>
              <w:keepNext/>
              <w:spacing w:line="276" w:lineRule="auto"/>
            </w:pPr>
            <w:r w:rsidRPr="00FF1B1A">
              <w:rPr>
                <w:noProof/>
              </w:rPr>
              <w:lastRenderedPageBreak/>
              <w:drawing>
                <wp:inline distT="0" distB="0" distL="0" distR="0" wp14:anchorId="507FAAF2" wp14:editId="4CCDE9DE">
                  <wp:extent cx="5760720" cy="17532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1753235"/>
                          </a:xfrm>
                          <a:prstGeom prst="rect">
                            <a:avLst/>
                          </a:prstGeom>
                        </pic:spPr>
                      </pic:pic>
                    </a:graphicData>
                  </a:graphic>
                </wp:inline>
              </w:drawing>
            </w:r>
          </w:p>
        </w:tc>
      </w:tr>
    </w:tbl>
    <w:p w14:paraId="20477B68" w14:textId="091C023D" w:rsidR="00E91673" w:rsidRDefault="005B4070" w:rsidP="005B4070">
      <w:pPr>
        <w:pStyle w:val="Caption"/>
      </w:pPr>
      <w:bookmarkStart w:id="152" w:name="_Ref101206481"/>
      <w:bookmarkStart w:id="153" w:name="_Toc102979739"/>
      <w:r>
        <w:t xml:space="preserve">Figure </w:t>
      </w:r>
      <w:r w:rsidR="00827C07">
        <w:fldChar w:fldCharType="begin"/>
      </w:r>
      <w:r w:rsidR="00827C07">
        <w:instrText xml:space="preserve"> SEQ Figure \* ARABIC </w:instrText>
      </w:r>
      <w:r w:rsidR="00827C07">
        <w:fldChar w:fldCharType="separate"/>
      </w:r>
      <w:r w:rsidR="00CB640D">
        <w:rPr>
          <w:noProof/>
        </w:rPr>
        <w:t>38</w:t>
      </w:r>
      <w:r w:rsidR="00827C07">
        <w:rPr>
          <w:noProof/>
        </w:rPr>
        <w:fldChar w:fldCharType="end"/>
      </w:r>
      <w:bookmarkEnd w:id="152"/>
      <w:r>
        <w:t>: Python code for running the model</w:t>
      </w:r>
      <w:bookmarkEnd w:id="153"/>
      <w:r>
        <w:t xml:space="preserve"> </w:t>
      </w:r>
    </w:p>
    <w:p w14:paraId="71561A1F" w14:textId="77777777" w:rsidR="005B4070" w:rsidRPr="005B4070" w:rsidRDefault="005B4070" w:rsidP="005B4070"/>
    <w:p w14:paraId="0F351332" w14:textId="77777777" w:rsidR="00E3668A" w:rsidRDefault="00E3668A" w:rsidP="0005014D">
      <w:pPr>
        <w:pStyle w:val="Heading3"/>
        <w:spacing w:line="276" w:lineRule="auto"/>
      </w:pPr>
      <w:bookmarkStart w:id="154" w:name="_Ref100957030"/>
      <w:bookmarkStart w:id="155" w:name="_Toc102979668"/>
      <w:bookmarkStart w:id="156" w:name="_Ref97286447"/>
      <w:r>
        <w:t>EPA SWMM Data Extraction</w:t>
      </w:r>
      <w:bookmarkEnd w:id="154"/>
      <w:bookmarkEnd w:id="155"/>
      <w:r>
        <w:t xml:space="preserve"> </w:t>
      </w:r>
      <w:bookmarkEnd w:id="156"/>
    </w:p>
    <w:p w14:paraId="022E296E" w14:textId="77777777" w:rsidR="009C06B0" w:rsidRDefault="009C06B0" w:rsidP="0005014D">
      <w:pPr>
        <w:spacing w:line="276" w:lineRule="auto"/>
      </w:pPr>
      <w:r w:rsidRPr="009C06B0">
        <w:t>The intents discussed in the previous sections extracted the results from a EPA SWMM model. This section will outline the data extraction process.</w:t>
      </w:r>
      <w:r>
        <w:t xml:space="preserve"> There are several libraries available to extract data from the EPASWMM model like PySWMM, SWMM-Toolkit, PCSWMM and MatSWMM, among others. These are wrappers or decorators i.e. functions within other functions. allowing access to SWMM model data even during simulation without altering the original model. For this research, the PySWMM library was used because it allows direct simulation of the model and extraction of model results using Python. It is also an ongoing open-source project that gets improved and</w:t>
      </w:r>
      <w:r w:rsidRPr="009C06B0">
        <w:t xml:space="preserve"> </w:t>
      </w:r>
      <w:r>
        <w:t xml:space="preserve">updated, with the latest update in January 2022. Pyswmm has been used in other research </w:t>
      </w:r>
      <w:r>
        <w:fldChar w:fldCharType="begin">
          <w:fldData xml:space="preserve">PEVuZE5vdGU+PENpdGU+PEF1dGhvcj5TYWRsZXI8L0F1dGhvcj48WWVhcj4yMDE4PC9ZZWFyPjxS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</w:fldData>
        </w:fldChar>
      </w:r>
      <w:r>
        <w:instrText xml:space="preserve"> ADDIN EN.CITE </w:instrText>
      </w:r>
      <w:r>
        <w:fldChar w:fldCharType="begin">
          <w:fldData xml:space="preserve">PEVuZE5vdGU+PENpdGU+PEF1dGhvcj5TYWRsZXI8L0F1dGhvcj48WWVhcj4yMDE4PC9ZZWFyPjxS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</w:fldData>
        </w:fldChar>
      </w:r>
      <w:r>
        <w:instrText xml:space="preserve"> ADDIN EN.CITE.DATA </w:instrText>
      </w:r>
      <w:r>
        <w:fldChar w:fldCharType="end"/>
      </w:r>
      <w:r>
        <w:fldChar w:fldCharType="separate"/>
      </w:r>
      <w:r>
        <w:rPr>
          <w:noProof/>
        </w:rPr>
        <w:t>(Sadler, et al., 2018, Li, et al., 2019, Gao, et al., 2020)</w:t>
      </w:r>
      <w:r>
        <w:fldChar w:fldCharType="end"/>
      </w:r>
      <w:r>
        <w:t xml:space="preserve"> to mention just a few.</w:t>
      </w:r>
    </w:p>
    <w:p w14:paraId="3FF80048" w14:textId="6D42A1CB" w:rsidR="009C06B0" w:rsidRPr="009C06B0" w:rsidRDefault="009C06B0" w:rsidP="0005014D">
      <w:pPr>
        <w:spacing w:line="276" w:lineRule="auto"/>
      </w:pPr>
      <w:r>
        <w:t xml:space="preserve">The EPA SWMM model used in the research is part of an ongoing project and the setup of the model was done by </w:t>
      </w:r>
      <w:r>
        <w:fldChar w:fldCharType="begin"/>
      </w:r>
      <w:r>
        <w:instrText xml:space="preserve"> ADDIN EN.CITE &lt;EndNote&gt;&lt;Cite AuthorYear="1"&gt;&lt;Author&gt;Do&lt;/Author&gt;&lt;Year&gt;2021&lt;/Year&gt;&lt;RecNum&gt;134&lt;/RecNum&gt;&lt;DisplayText&gt;Do (2021)&lt;/DisplayText&gt;&lt;record&gt;&lt;rec-number&gt;134&lt;/rec-number&gt;&lt;foreign-keys&gt;&lt;key app="EN" db-id="efw09vxs2vw0x2evaxmpt2xma2xax0s25200" timestamp="1635236082"&gt;134&lt;/key&gt;&lt;/foreign-keys&gt;&lt;ref-type name="Personal Communication"&gt;26&lt;/ref-type&gt;&lt;contributors&gt;&lt;authors&gt;&lt;author&gt;Ha Do&lt;/author&gt;&lt;/authors&gt;&lt;secondary-authors&gt;&lt;author&gt;Sifiso Ncube&lt;/author&gt;&lt;/secondary-authors&gt;&lt;/contributors&gt;&lt;titles&gt;&lt;title&gt;Do Lo, Yen Nghia, Ha Dong, Ha Noi  Study Area Description&lt;/title&gt;&lt;/titles&gt;&lt;edition&gt;Study Area Description (Do Lo, Yen Nghia, Ha Dong, Ha Noi)  &lt;/edition&gt;&lt;dates&gt;&lt;year&gt;2021&lt;/year&gt;&lt;pub-dates&gt;&lt;date&gt;25 Oct 2021&lt;/date&gt;&lt;/pub-dates&gt;&lt;/dates&gt;&lt;pub-location&gt;Not published&lt;/pub-location&gt;&lt;urls&gt;&lt;/urls&gt;&lt;custom1&gt;h.do@un-ihe.org&lt;/custom1&gt;&lt;custom2&gt;snc001@un-ihe.org&lt;/custom2&gt;&lt;/record&gt;&lt;/Cite&gt;&lt;/EndNote&gt;</w:instrText>
      </w:r>
      <w:r>
        <w:fldChar w:fldCharType="separate"/>
      </w:r>
      <w:r>
        <w:rPr>
          <w:noProof/>
        </w:rPr>
        <w:t>Do (2021)</w:t>
      </w:r>
      <w:r>
        <w:fldChar w:fldCharType="end"/>
      </w:r>
      <w:r>
        <w:t xml:space="preserve">. The simulation period was for a rainfall event that occurred between 14 October 2020 and 17 October 2020 shown in </w:t>
      </w:r>
      <w:r>
        <w:fldChar w:fldCharType="begin"/>
      </w:r>
      <w:r>
        <w:instrText xml:space="preserve"> REF _Ref100753894 \h </w:instrText>
      </w:r>
      <w:r w:rsidR="0005014D">
        <w:instrText xml:space="preserve"> \* MERGEFORMAT </w:instrText>
      </w:r>
      <w:r>
        <w:fldChar w:fldCharType="separate"/>
      </w:r>
      <w:r w:rsidR="00CB640D">
        <w:t xml:space="preserve">Figure </w:t>
      </w:r>
      <w:r w:rsidR="00CB640D">
        <w:rPr>
          <w:noProof/>
        </w:rPr>
        <w:t>39</w:t>
      </w:r>
      <w:r>
        <w:fldChar w:fldCharType="end"/>
      </w:r>
      <w:r>
        <w:t>. The results provided by the chatbot are therefore for that rainfall event.</w:t>
      </w:r>
      <w:r w:rsidR="0025171F">
        <w:t xml:space="preserve"> </w:t>
      </w:r>
      <w:r w:rsidR="004850F2">
        <w:t xml:space="preserve">The model has one rain gauge with a total rainfall of </w:t>
      </w:r>
      <w:r w:rsidR="004850F2" w:rsidRPr="004850F2">
        <w:rPr>
          <w:lang w:val="en-US"/>
        </w:rPr>
        <w:t>84.8 mm</w:t>
      </w:r>
      <w:r w:rsidR="004850F2">
        <w:rPr>
          <w:lang w:val="en-US"/>
        </w:rPr>
        <w:t>. Also, it has 163 junction nodes and 4 outfall nodes; the conduit links are 175; the subcatchments</w:t>
      </w:r>
      <w:r w:rsidR="004850F2">
        <w:t xml:space="preserve"> are </w:t>
      </w:r>
      <w:r w:rsidR="004850F2">
        <w:rPr>
          <w:lang w:val="en-US"/>
        </w:rPr>
        <w:t xml:space="preserve">114 and the Horton infiltration model was used. </w:t>
      </w:r>
      <w:r w:rsidR="0025171F">
        <w:t>It is also important to note that the SWMM model used is a one-dimensional model with a fixed ponded area of 40m</w:t>
      </w:r>
      <w:r w:rsidR="0025171F" w:rsidRPr="0025171F">
        <w:rPr>
          <w:vertAlign w:val="superscript"/>
        </w:rPr>
        <w:t>2</w:t>
      </w:r>
      <w:r w:rsidR="0025171F">
        <w:t>. Therefore all computations are based on the flooding occurring over this fi</w:t>
      </w:r>
      <w:r w:rsidR="004850F2">
        <w:t>x</w:t>
      </w:r>
      <w:r w:rsidR="0025171F">
        <w:t xml:space="preserve">ed area. </w:t>
      </w:r>
      <w:r>
        <w:t xml:space="preserve">Another simulation was done for an event with a probability of occurring once in 10 years. The frequency-duration curve for this analysis was obtained from historical rainfall data for the period 1975-2018. </w:t>
      </w:r>
      <w:r w:rsidR="0025171F">
        <w:t>T</w:t>
      </w:r>
      <w:r>
        <w:t xml:space="preserve">he rainfall used in the model is displayed in </w:t>
      </w:r>
      <w:r>
        <w:fldChar w:fldCharType="begin"/>
      </w:r>
      <w:r>
        <w:instrText xml:space="preserve"> REF _Ref100754042 \h </w:instrText>
      </w:r>
      <w:r w:rsidR="0005014D">
        <w:instrText xml:space="preserve"> \* MERGEFORMAT </w:instrText>
      </w:r>
      <w:r>
        <w:fldChar w:fldCharType="separate"/>
      </w:r>
      <w:r w:rsidR="00CB640D">
        <w:t xml:space="preserve">Figure </w:t>
      </w:r>
      <w:r w:rsidR="00CB640D">
        <w:rPr>
          <w:noProof/>
        </w:rPr>
        <w:t>40</w:t>
      </w:r>
      <w:r>
        <w:fldChar w:fldCharType="end"/>
      </w:r>
      <w:r>
        <w:t>.</w:t>
      </w:r>
    </w:p>
    <w:p w14:paraId="282FA127" w14:textId="77777777" w:rsidR="009C06B0" w:rsidRPr="00231CEF" w:rsidRDefault="009C06B0" w:rsidP="0005014D">
      <w:pPr>
        <w:spacing w:line="276" w:lineRule="auto"/>
      </w:pPr>
    </w:p>
    <w:p w14:paraId="46461B3A" w14:textId="77777777" w:rsidR="009C06B0" w:rsidRDefault="009C06B0" w:rsidP="0005014D">
      <w:pPr>
        <w:keepNext/>
        <w:spacing w:line="276" w:lineRule="auto"/>
      </w:pPr>
      <w:r w:rsidRPr="00337620">
        <w:rPr>
          <w:noProof/>
        </w:rPr>
        <w:lastRenderedPageBreak/>
        <w:drawing>
          <wp:inline distT="0" distB="0" distL="0" distR="0" wp14:anchorId="1291CF54" wp14:editId="7ECB8FA5">
            <wp:extent cx="5867400" cy="20211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5785" cy="2027456"/>
                    </a:xfrm>
                    <a:prstGeom prst="rect">
                      <a:avLst/>
                    </a:prstGeom>
                  </pic:spPr>
                </pic:pic>
              </a:graphicData>
            </a:graphic>
          </wp:inline>
        </w:drawing>
      </w:r>
    </w:p>
    <w:p w14:paraId="0A8F538B" w14:textId="601C7209" w:rsidR="009C06B0" w:rsidRDefault="009C06B0" w:rsidP="0005014D">
      <w:pPr>
        <w:pStyle w:val="Caption"/>
        <w:spacing w:line="276" w:lineRule="auto"/>
      </w:pPr>
      <w:bookmarkStart w:id="157" w:name="_Ref100753894"/>
      <w:bookmarkStart w:id="158" w:name="_Toc102979740"/>
      <w:r>
        <w:t xml:space="preserve">Figure </w:t>
      </w:r>
      <w:r w:rsidR="00827C07">
        <w:fldChar w:fldCharType="begin"/>
      </w:r>
      <w:r w:rsidR="00827C07">
        <w:instrText xml:space="preserve"> SEQ Figure \* ARABIC </w:instrText>
      </w:r>
      <w:r w:rsidR="00827C07">
        <w:fldChar w:fldCharType="separate"/>
      </w:r>
      <w:r w:rsidR="00CB640D">
        <w:rPr>
          <w:noProof/>
        </w:rPr>
        <w:t>39</w:t>
      </w:r>
      <w:r w:rsidR="00827C07">
        <w:rPr>
          <w:noProof/>
        </w:rPr>
        <w:fldChar w:fldCharType="end"/>
      </w:r>
      <w:bookmarkEnd w:id="157"/>
      <w:r>
        <w:t>:</w:t>
      </w:r>
      <w:r w:rsidR="00845754">
        <w:t xml:space="preserve"> </w:t>
      </w:r>
      <w:r>
        <w:t>Do Lo- Precipitation for 14-17 October 2020</w:t>
      </w:r>
      <w:bookmarkEnd w:id="158"/>
      <w:r>
        <w:t xml:space="preserve"> </w:t>
      </w:r>
    </w:p>
    <w:p w14:paraId="3784BC4F" w14:textId="77777777" w:rsidR="009C06B0" w:rsidRDefault="009C06B0" w:rsidP="0005014D">
      <w:pPr>
        <w:keepNext/>
        <w:spacing w:line="276" w:lineRule="auto"/>
      </w:pPr>
      <w:r w:rsidRPr="00C55D68">
        <w:rPr>
          <w:noProof/>
        </w:rPr>
        <w:drawing>
          <wp:inline distT="0" distB="0" distL="0" distR="0" wp14:anchorId="6252ADBE" wp14:editId="18E03528">
            <wp:extent cx="5760720" cy="19729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972945"/>
                    </a:xfrm>
                    <a:prstGeom prst="rect">
                      <a:avLst/>
                    </a:prstGeom>
                  </pic:spPr>
                </pic:pic>
              </a:graphicData>
            </a:graphic>
          </wp:inline>
        </w:drawing>
      </w:r>
    </w:p>
    <w:p w14:paraId="7A39011B" w14:textId="2F57F297" w:rsidR="009C06B0" w:rsidRDefault="009C06B0" w:rsidP="0005014D">
      <w:pPr>
        <w:pStyle w:val="Caption"/>
        <w:spacing w:line="276" w:lineRule="auto"/>
      </w:pPr>
      <w:bookmarkStart w:id="159" w:name="_Ref100754042"/>
      <w:bookmarkStart w:id="160" w:name="_Toc102979741"/>
      <w:r>
        <w:t xml:space="preserve">Figure </w:t>
      </w:r>
      <w:r w:rsidR="00827C07">
        <w:fldChar w:fldCharType="begin"/>
      </w:r>
      <w:r w:rsidR="00827C07">
        <w:instrText xml:space="preserve"> SEQ Figure \* ARABIC </w:instrText>
      </w:r>
      <w:r w:rsidR="00827C07">
        <w:fldChar w:fldCharType="separate"/>
      </w:r>
      <w:r w:rsidR="00CB640D">
        <w:rPr>
          <w:noProof/>
        </w:rPr>
        <w:t>40</w:t>
      </w:r>
      <w:r w:rsidR="00827C07">
        <w:rPr>
          <w:noProof/>
        </w:rPr>
        <w:fldChar w:fldCharType="end"/>
      </w:r>
      <w:bookmarkEnd w:id="159"/>
      <w:r>
        <w:t>:</w:t>
      </w:r>
      <w:r w:rsidR="00845754">
        <w:t xml:space="preserve"> </w:t>
      </w:r>
      <w:r>
        <w:t>Precipitation for a flood</w:t>
      </w:r>
      <w:r w:rsidR="000843D7">
        <w:t xml:space="preserve"> with a 10-year return period</w:t>
      </w:r>
      <w:bookmarkEnd w:id="160"/>
    </w:p>
    <w:p w14:paraId="77EC63EA" w14:textId="77777777" w:rsidR="009C06B0" w:rsidRDefault="009C06B0" w:rsidP="0005014D">
      <w:pPr>
        <w:spacing w:line="276" w:lineRule="auto"/>
      </w:pPr>
    </w:p>
    <w:p w14:paraId="42C1F2A2" w14:textId="3F5F8140" w:rsidR="00E3668A" w:rsidRDefault="009C06B0" w:rsidP="0005014D">
      <w:pPr>
        <w:spacing w:line="276" w:lineRule="auto"/>
      </w:pPr>
      <w:r>
        <w:t xml:space="preserve">The required </w:t>
      </w:r>
      <w:r w:rsidR="00E3668A">
        <w:t xml:space="preserve">data </w:t>
      </w:r>
      <w:r>
        <w:t xml:space="preserve">was then </w:t>
      </w:r>
      <w:r w:rsidR="00E3668A">
        <w:t xml:space="preserve">read from the report </w:t>
      </w:r>
      <w:r>
        <w:t>file.</w:t>
      </w:r>
      <w:r w:rsidR="00E3668A">
        <w:t xml:space="preserve"> The ‘linecache’ module was used to read the particular lines of interest from the report</w:t>
      </w:r>
      <w:r>
        <w:t xml:space="preserve">. The code used for </w:t>
      </w:r>
      <w:r w:rsidR="000843D7">
        <w:t xml:space="preserve">extracting the number of hours the nodes are flooded </w:t>
      </w:r>
      <w:r w:rsidR="00FF1B1A">
        <w:t>is</w:t>
      </w:r>
      <w:r w:rsidR="000843D7">
        <w:t xml:space="preserve"> shown in </w:t>
      </w:r>
      <w:r w:rsidR="000843D7">
        <w:fldChar w:fldCharType="begin"/>
      </w:r>
      <w:r w:rsidR="000843D7">
        <w:instrText xml:space="preserve"> REF _Ref100759271 \h </w:instrText>
      </w:r>
      <w:r w:rsidR="0005014D">
        <w:instrText xml:space="preserve"> \* MERGEFORMAT </w:instrText>
      </w:r>
      <w:r w:rsidR="000843D7">
        <w:fldChar w:fldCharType="separate"/>
      </w:r>
      <w:r w:rsidR="00CB640D">
        <w:t xml:space="preserve">Figure </w:t>
      </w:r>
      <w:r w:rsidR="00CB640D">
        <w:rPr>
          <w:noProof/>
        </w:rPr>
        <w:t>41</w:t>
      </w:r>
      <w:r w:rsidR="000843D7">
        <w:fldChar w:fldCharType="end"/>
      </w:r>
      <w:r w:rsidR="000843D7">
        <w:t xml:space="preserve">. The extraction function takes the location name that the user will input and returns, the day and time at which flooding will be maximum at that particular location. Other functions used to extract data from the SWMM model are in </w:t>
      </w:r>
      <w:r w:rsidR="000843D7">
        <w:fldChar w:fldCharType="begin"/>
      </w:r>
      <w:r w:rsidR="000843D7">
        <w:instrText xml:space="preserve"> REF _Ref100760281 \n \h </w:instrText>
      </w:r>
      <w:r w:rsidR="0005014D">
        <w:instrText xml:space="preserve"> \* MERGEFORMAT </w:instrText>
      </w:r>
      <w:r w:rsidR="000843D7">
        <w:fldChar w:fldCharType="separate"/>
      </w:r>
      <w:r w:rsidR="00CB640D">
        <w:t xml:space="preserve">Appendix F. - </w:t>
      </w:r>
      <w:r w:rsidR="000843D7">
        <w:fldChar w:fldCharType="end"/>
      </w:r>
      <w:r w:rsidR="000843D7">
        <w:fldChar w:fldCharType="begin"/>
      </w:r>
      <w:r w:rsidR="000843D7">
        <w:instrText xml:space="preserve"> REF _Ref100760501 \h </w:instrText>
      </w:r>
      <w:r w:rsidR="0005014D">
        <w:instrText xml:space="preserve"> \* MERGEFORMAT </w:instrText>
      </w:r>
      <w:r w:rsidR="000843D7">
        <w:fldChar w:fldCharType="separate"/>
      </w:r>
      <w:r w:rsidR="00CB640D">
        <w:t xml:space="preserve">Figure </w:t>
      </w:r>
      <w:r w:rsidR="00CB640D">
        <w:rPr>
          <w:noProof/>
        </w:rPr>
        <w:t>42</w:t>
      </w:r>
      <w:r w:rsidR="000843D7">
        <w:fldChar w:fldCharType="end"/>
      </w:r>
      <w:r w:rsidR="000843D7">
        <w:t xml:space="preserve"> shows locations that are flooded at 18:39 on 15 October 2020.</w:t>
      </w:r>
    </w:p>
    <w:p w14:paraId="2585F69D" w14:textId="77777777" w:rsidR="000843D7" w:rsidRDefault="000843D7" w:rsidP="0005014D">
      <w:pPr>
        <w:spacing w:line="276" w:lineRule="auto"/>
      </w:pPr>
    </w:p>
    <w:p w14:paraId="1F529CA2" w14:textId="77777777" w:rsidR="009538FF" w:rsidRDefault="009538FF" w:rsidP="0005014D">
      <w:pPr>
        <w:spacing w:line="276" w:lineRule="auto"/>
      </w:pPr>
    </w:p>
    <w:tbl>
      <w:tblPr>
        <w:tblStyle w:val="TableGrid"/>
        <w:tblW w:w="0" w:type="auto"/>
        <w:tblLook w:val="04A0" w:firstRow="1" w:lastRow="0" w:firstColumn="1" w:lastColumn="0" w:noHBand="0" w:noVBand="1"/>
      </w:tblPr>
      <w:tblGrid>
        <w:gridCol w:w="9062"/>
      </w:tblGrid>
      <w:tr w:rsidR="000843D7" w14:paraId="7224C2B7" w14:textId="77777777" w:rsidTr="009C06B0">
        <w:tc>
          <w:tcPr>
            <w:tcW w:w="9062" w:type="dxa"/>
          </w:tcPr>
          <w:p w14:paraId="3F4FC426" w14:textId="77777777" w:rsidR="000843D7" w:rsidRPr="000843D7" w:rsidRDefault="009538FF" w:rsidP="0005014D">
            <w:pPr>
              <w:keepNext/>
              <w:spacing w:line="276" w:lineRule="auto"/>
            </w:pPr>
            <w:r>
              <w:lastRenderedPageBreak/>
              <w:t>Extracting the t</w:t>
            </w:r>
            <w:r w:rsidR="000843D7">
              <w:t>ime of maximum flooding</w:t>
            </w:r>
          </w:p>
        </w:tc>
      </w:tr>
      <w:tr w:rsidR="000843D7" w14:paraId="748DCC04" w14:textId="77777777" w:rsidTr="009C06B0">
        <w:tc>
          <w:tcPr>
            <w:tcW w:w="9062" w:type="dxa"/>
          </w:tcPr>
          <w:p w14:paraId="074EC951" w14:textId="77777777" w:rsidR="000843D7" w:rsidRDefault="000843D7" w:rsidP="0005014D">
            <w:pPr>
              <w:spacing w:line="276" w:lineRule="auto"/>
            </w:pPr>
            <w:r w:rsidRPr="00AD6F1B">
              <w:rPr>
                <w:noProof/>
              </w:rPr>
              <w:drawing>
                <wp:inline distT="0" distB="0" distL="0" distR="0" wp14:anchorId="6C63FEEB" wp14:editId="533770D6">
                  <wp:extent cx="5760720" cy="20866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086610"/>
                          </a:xfrm>
                          <a:prstGeom prst="rect">
                            <a:avLst/>
                          </a:prstGeom>
                        </pic:spPr>
                      </pic:pic>
                    </a:graphicData>
                  </a:graphic>
                </wp:inline>
              </w:drawing>
            </w:r>
          </w:p>
        </w:tc>
      </w:tr>
    </w:tbl>
    <w:p w14:paraId="7ED89A01" w14:textId="118E73C8" w:rsidR="009C06B0" w:rsidRDefault="000843D7" w:rsidP="0005014D">
      <w:pPr>
        <w:pStyle w:val="Caption"/>
        <w:spacing w:line="276" w:lineRule="auto"/>
      </w:pPr>
      <w:bookmarkStart w:id="161" w:name="_Ref100759271"/>
      <w:bookmarkStart w:id="162" w:name="_Toc102979742"/>
      <w:r>
        <w:t xml:space="preserve">Figure </w:t>
      </w:r>
      <w:r w:rsidR="00827C07">
        <w:fldChar w:fldCharType="begin"/>
      </w:r>
      <w:r w:rsidR="00827C07">
        <w:instrText xml:space="preserve"> S</w:instrText>
      </w:r>
      <w:r w:rsidR="00827C07">
        <w:instrText xml:space="preserve">EQ Figure \* ARABIC </w:instrText>
      </w:r>
      <w:r w:rsidR="00827C07">
        <w:fldChar w:fldCharType="separate"/>
      </w:r>
      <w:r w:rsidR="00CB640D">
        <w:rPr>
          <w:noProof/>
        </w:rPr>
        <w:t>41</w:t>
      </w:r>
      <w:r w:rsidR="00827C07">
        <w:rPr>
          <w:noProof/>
        </w:rPr>
        <w:fldChar w:fldCharType="end"/>
      </w:r>
      <w:bookmarkEnd w:id="161"/>
      <w:r>
        <w:t xml:space="preserve">: </w:t>
      </w:r>
      <w:r w:rsidR="00A52127">
        <w:t>SWMM d</w:t>
      </w:r>
      <w:r>
        <w:t>ata extraction function</w:t>
      </w:r>
      <w:bookmarkEnd w:id="162"/>
    </w:p>
    <w:p w14:paraId="56990F93" w14:textId="77777777" w:rsidR="009C06B0" w:rsidRDefault="009C06B0" w:rsidP="0005014D">
      <w:pPr>
        <w:spacing w:line="276" w:lineRule="auto"/>
      </w:pPr>
    </w:p>
    <w:p w14:paraId="48F753F1" w14:textId="77777777" w:rsidR="000843D7" w:rsidRDefault="004E2662" w:rsidP="0005014D">
      <w:pPr>
        <w:keepNext/>
        <w:spacing w:line="276" w:lineRule="auto"/>
        <w:jc w:val="center"/>
      </w:pPr>
      <w:r w:rsidRPr="003A20B1">
        <w:rPr>
          <w:noProof/>
        </w:rPr>
        <w:drawing>
          <wp:inline distT="0" distB="0" distL="0" distR="0" wp14:anchorId="10F09823" wp14:editId="79093ABF">
            <wp:extent cx="3433441" cy="5146964"/>
            <wp:effectExtent l="19050" t="19050" r="15240"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33441" cy="5146964"/>
                    </a:xfrm>
                    <a:prstGeom prst="rect">
                      <a:avLst/>
                    </a:prstGeom>
                    <a:ln w="15875">
                      <a:solidFill>
                        <a:schemeClr val="tx1"/>
                      </a:solidFill>
                    </a:ln>
                  </pic:spPr>
                </pic:pic>
              </a:graphicData>
            </a:graphic>
          </wp:inline>
        </w:drawing>
      </w:r>
    </w:p>
    <w:p w14:paraId="535C20B6" w14:textId="27F5BA91" w:rsidR="004E2662" w:rsidRDefault="000843D7" w:rsidP="0005014D">
      <w:pPr>
        <w:pStyle w:val="Caption"/>
        <w:spacing w:line="276" w:lineRule="auto"/>
      </w:pPr>
      <w:bookmarkStart w:id="163" w:name="_Ref100760501"/>
      <w:bookmarkStart w:id="164" w:name="_Toc102979743"/>
      <w:r>
        <w:t xml:space="preserve">Figure </w:t>
      </w:r>
      <w:r w:rsidR="00827C07">
        <w:fldChar w:fldCharType="begin"/>
      </w:r>
      <w:r w:rsidR="00827C07">
        <w:instrText xml:space="preserve"> SEQ Figure \* ARABIC </w:instrText>
      </w:r>
      <w:r w:rsidR="00827C07">
        <w:fldChar w:fldCharType="separate"/>
      </w:r>
      <w:r w:rsidR="00CB640D">
        <w:rPr>
          <w:noProof/>
        </w:rPr>
        <w:t>42</w:t>
      </w:r>
      <w:r w:rsidR="00827C07">
        <w:rPr>
          <w:noProof/>
        </w:rPr>
        <w:fldChar w:fldCharType="end"/>
      </w:r>
      <w:bookmarkEnd w:id="163"/>
      <w:r>
        <w:t>: Flooded Nodes</w:t>
      </w:r>
      <w:bookmarkEnd w:id="164"/>
    </w:p>
    <w:p w14:paraId="105FCFFE" w14:textId="144EA4B4" w:rsidR="004E2662" w:rsidRDefault="000843D7" w:rsidP="0005014D">
      <w:pPr>
        <w:spacing w:line="276" w:lineRule="auto"/>
      </w:pPr>
      <w:r>
        <w:lastRenderedPageBreak/>
        <w:fldChar w:fldCharType="begin"/>
      </w:r>
      <w:r>
        <w:instrText xml:space="preserve"> REF _Ref100761586 \h </w:instrText>
      </w:r>
      <w:r w:rsidR="0005014D">
        <w:instrText xml:space="preserve"> \* MERGEFORMAT </w:instrText>
      </w:r>
      <w:r>
        <w:fldChar w:fldCharType="separate"/>
      </w:r>
      <w:r w:rsidR="00CB640D">
        <w:t xml:space="preserve">Figure </w:t>
      </w:r>
      <w:r w:rsidR="00CB640D">
        <w:rPr>
          <w:noProof/>
        </w:rPr>
        <w:t>43</w:t>
      </w:r>
      <w:r>
        <w:fldChar w:fldCharType="end"/>
      </w:r>
      <w:r w:rsidR="005D680C">
        <w:t xml:space="preserve"> </w:t>
      </w:r>
      <w:r>
        <w:t xml:space="preserve">and </w:t>
      </w:r>
      <w:r>
        <w:fldChar w:fldCharType="begin"/>
      </w:r>
      <w:r>
        <w:instrText xml:space="preserve"> REF _Ref100761591 \h </w:instrText>
      </w:r>
      <w:r w:rsidR="0005014D">
        <w:instrText xml:space="preserve"> \* MERGEFORMAT </w:instrText>
      </w:r>
      <w:r>
        <w:fldChar w:fldCharType="separate"/>
      </w:r>
      <w:r w:rsidR="00CB640D">
        <w:t xml:space="preserve">Figure </w:t>
      </w:r>
      <w:r w:rsidR="00CB640D">
        <w:rPr>
          <w:noProof/>
        </w:rPr>
        <w:t>44</w:t>
      </w:r>
      <w:r>
        <w:fldChar w:fldCharType="end"/>
      </w:r>
      <w:r>
        <w:t xml:space="preserve"> shows plots for the flow rate at one node generated using Pyswmm and the one plotted directly from the model. The next section discusses the geocoding exercise.</w:t>
      </w:r>
    </w:p>
    <w:p w14:paraId="46BB1000" w14:textId="77777777" w:rsidR="000843D7" w:rsidRDefault="004E2662" w:rsidP="0005014D">
      <w:pPr>
        <w:keepNext/>
        <w:spacing w:line="276" w:lineRule="auto"/>
      </w:pPr>
      <w:r>
        <w:rPr>
          <w:noProof/>
        </w:rPr>
        <w:drawing>
          <wp:inline distT="0" distB="0" distL="0" distR="0" wp14:anchorId="721FAEE4" wp14:editId="44854442">
            <wp:extent cx="5865176" cy="2411730"/>
            <wp:effectExtent l="19050" t="19050" r="2159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8264" cy="2425336"/>
                    </a:xfrm>
                    <a:prstGeom prst="rect">
                      <a:avLst/>
                    </a:prstGeom>
                    <a:noFill/>
                    <a:ln w="15875">
                      <a:solidFill>
                        <a:schemeClr val="tx1"/>
                      </a:solidFill>
                    </a:ln>
                  </pic:spPr>
                </pic:pic>
              </a:graphicData>
            </a:graphic>
          </wp:inline>
        </w:drawing>
      </w:r>
    </w:p>
    <w:p w14:paraId="1161A9D8" w14:textId="0B67CF34" w:rsidR="004E2662" w:rsidRDefault="000843D7" w:rsidP="0005014D">
      <w:pPr>
        <w:pStyle w:val="Caption"/>
        <w:spacing w:line="276" w:lineRule="auto"/>
      </w:pPr>
      <w:bookmarkStart w:id="165" w:name="_Ref100761586"/>
      <w:bookmarkStart w:id="166" w:name="_Toc102979744"/>
      <w:r>
        <w:t xml:space="preserve">Figure </w:t>
      </w:r>
      <w:r w:rsidR="00827C07">
        <w:fldChar w:fldCharType="begin"/>
      </w:r>
      <w:r w:rsidR="00827C07">
        <w:instrText xml:space="preserve"> SEQ Figure \* ARABIC </w:instrText>
      </w:r>
      <w:r w:rsidR="00827C07">
        <w:fldChar w:fldCharType="separate"/>
      </w:r>
      <w:r w:rsidR="00CB640D">
        <w:rPr>
          <w:noProof/>
        </w:rPr>
        <w:t>43</w:t>
      </w:r>
      <w:r w:rsidR="00827C07">
        <w:rPr>
          <w:noProof/>
        </w:rPr>
        <w:fldChar w:fldCharType="end"/>
      </w:r>
      <w:bookmarkEnd w:id="165"/>
      <w:r>
        <w:t>:</w:t>
      </w:r>
      <w:r w:rsidR="00845754">
        <w:t xml:space="preserve"> </w:t>
      </w:r>
      <w:r>
        <w:t>Flow rate for Node LN31-5</w:t>
      </w:r>
      <w:r w:rsidR="00807C7E">
        <w:t xml:space="preserve"> </w:t>
      </w:r>
      <w:r>
        <w:t>extracted using Python</w:t>
      </w:r>
      <w:bookmarkEnd w:id="166"/>
    </w:p>
    <w:p w14:paraId="6ABD6EC6" w14:textId="77777777" w:rsidR="000843D7" w:rsidRDefault="000843D7" w:rsidP="0005014D">
      <w:pPr>
        <w:spacing w:line="276" w:lineRule="auto"/>
      </w:pPr>
    </w:p>
    <w:p w14:paraId="004FA1B0" w14:textId="77777777" w:rsidR="000843D7" w:rsidRDefault="004E2662" w:rsidP="0005014D">
      <w:pPr>
        <w:keepNext/>
        <w:spacing w:line="276" w:lineRule="auto"/>
      </w:pPr>
      <w:r w:rsidRPr="00DC4903">
        <w:rPr>
          <w:noProof/>
        </w:rPr>
        <w:drawing>
          <wp:inline distT="0" distB="0" distL="0" distR="0" wp14:anchorId="47987350" wp14:editId="3E8CAE03">
            <wp:extent cx="5760720" cy="31597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159760"/>
                    </a:xfrm>
                    <a:prstGeom prst="rect">
                      <a:avLst/>
                    </a:prstGeom>
                  </pic:spPr>
                </pic:pic>
              </a:graphicData>
            </a:graphic>
          </wp:inline>
        </w:drawing>
      </w:r>
    </w:p>
    <w:p w14:paraId="09FA84CE" w14:textId="01E617BF" w:rsidR="004E2662" w:rsidRDefault="000843D7" w:rsidP="0005014D">
      <w:pPr>
        <w:pStyle w:val="Caption"/>
        <w:spacing w:line="276" w:lineRule="auto"/>
      </w:pPr>
      <w:bookmarkStart w:id="167" w:name="_Ref100761591"/>
      <w:bookmarkStart w:id="168" w:name="_Toc102979745"/>
      <w:r>
        <w:t xml:space="preserve">Figure </w:t>
      </w:r>
      <w:r w:rsidR="00827C07">
        <w:fldChar w:fldCharType="begin"/>
      </w:r>
      <w:r w:rsidR="00827C07">
        <w:instrText xml:space="preserve"> SEQ Figure \* ARABIC </w:instrText>
      </w:r>
      <w:r w:rsidR="00827C07">
        <w:fldChar w:fldCharType="separate"/>
      </w:r>
      <w:r w:rsidR="00CB640D">
        <w:rPr>
          <w:noProof/>
        </w:rPr>
        <w:t>44</w:t>
      </w:r>
      <w:r w:rsidR="00827C07">
        <w:rPr>
          <w:noProof/>
        </w:rPr>
        <w:fldChar w:fldCharType="end"/>
      </w:r>
      <w:bookmarkEnd w:id="167"/>
      <w:r>
        <w:t>:</w:t>
      </w:r>
      <w:r w:rsidR="00845754">
        <w:t xml:space="preserve"> </w:t>
      </w:r>
      <w:r>
        <w:t>Flow rate plot for Node LN31-5</w:t>
      </w:r>
      <w:r w:rsidR="00807C7E">
        <w:t xml:space="preserve"> </w:t>
      </w:r>
      <w:r>
        <w:t>from SWMM</w:t>
      </w:r>
      <w:bookmarkEnd w:id="168"/>
    </w:p>
    <w:p w14:paraId="6AC57839" w14:textId="77777777" w:rsidR="004E2662" w:rsidRPr="00735237" w:rsidRDefault="004E2662" w:rsidP="0005014D">
      <w:pPr>
        <w:spacing w:line="276" w:lineRule="auto"/>
      </w:pPr>
    </w:p>
    <w:p w14:paraId="34A2236D" w14:textId="77777777" w:rsidR="004E2662" w:rsidRPr="00735237" w:rsidRDefault="004E2662" w:rsidP="0005014D">
      <w:pPr>
        <w:pStyle w:val="Heading3"/>
        <w:spacing w:line="276" w:lineRule="auto"/>
      </w:pPr>
      <w:bookmarkStart w:id="169" w:name="_Toc102979669"/>
      <w:r w:rsidRPr="00735237">
        <w:t>Geocoding</w:t>
      </w:r>
      <w:bookmarkEnd w:id="169"/>
    </w:p>
    <w:p w14:paraId="4B35D98C" w14:textId="7AA0D620" w:rsidR="002E05FD" w:rsidRDefault="002E05FD" w:rsidP="0005014D">
      <w:pPr>
        <w:spacing w:line="276" w:lineRule="auto"/>
      </w:pPr>
      <w:r>
        <w:t xml:space="preserve">As discussed in section </w:t>
      </w:r>
      <w:r>
        <w:fldChar w:fldCharType="begin"/>
      </w:r>
      <w:r>
        <w:instrText xml:space="preserve"> REF _Ref100762244 \n \h </w:instrText>
      </w:r>
      <w:r w:rsidR="0005014D">
        <w:instrText xml:space="preserve"> \* MERGEFORMAT </w:instrText>
      </w:r>
      <w:r>
        <w:fldChar w:fldCharType="separate"/>
      </w:r>
      <w:r w:rsidR="00CB640D">
        <w:t>5.2.2</w:t>
      </w:r>
      <w:r>
        <w:fldChar w:fldCharType="end"/>
      </w:r>
      <w:r>
        <w:t>, s</w:t>
      </w:r>
      <w:r w:rsidR="004E2662" w:rsidRPr="00735237">
        <w:t>ince</w:t>
      </w:r>
      <w:r w:rsidR="004E2662">
        <w:t xml:space="preserve"> in using the chatbot the user could input their location of interest in the form of a physical address or use the map on the website to choose a node name this had to be </w:t>
      </w:r>
      <w:r>
        <w:t>provided</w:t>
      </w:r>
      <w:r w:rsidR="004E2662">
        <w:t xml:space="preserve"> for in developing the chatbot. The goal was</w:t>
      </w:r>
      <w:r w:rsidR="004E2662" w:rsidRPr="00735237">
        <w:t xml:space="preserve"> that if the user inputs their address then this can be matched to the node located nearest to it </w:t>
      </w:r>
      <w:r>
        <w:t xml:space="preserve">and then </w:t>
      </w:r>
      <w:r w:rsidR="004E2662" w:rsidRPr="00735237">
        <w:t>assess whether it was flooded or not.</w:t>
      </w:r>
      <w:r w:rsidR="004E2662">
        <w:t xml:space="preserve"> </w:t>
      </w:r>
      <w:r>
        <w:t>Initially,</w:t>
      </w:r>
      <w:r w:rsidR="004E2662" w:rsidRPr="00735237">
        <w:t xml:space="preserve"> the Geopy library to get addresses from the Open Street Map API</w:t>
      </w:r>
      <w:r w:rsidR="004E2662">
        <w:t xml:space="preserve"> was </w:t>
      </w:r>
      <w:r w:rsidR="004E2662">
        <w:lastRenderedPageBreak/>
        <w:t>used</w:t>
      </w:r>
      <w:r>
        <w:t xml:space="preserve"> because it is open-source and therefore free. However, Do Lo is a small town that has few named streets on the Open street map, so the Google maps API was then used. Google maps also has the advantage of being more accurate than Open Street Map. </w:t>
      </w:r>
    </w:p>
    <w:p w14:paraId="6BE7BE9A" w14:textId="3B69C4B8" w:rsidR="002E05FD" w:rsidRDefault="002E05FD" w:rsidP="0005014D">
      <w:pPr>
        <w:spacing w:line="276" w:lineRule="auto"/>
      </w:pPr>
      <w:r>
        <w:t xml:space="preserve">The process involved creating a geocoding function to convert the users’ addresses to geographical coordinates. For this an API key was obtained from the Google Cloud account and this was used to link with the Geocoding API of Google maps. The developed geocoding python function shown in </w:t>
      </w:r>
      <w:r>
        <w:fldChar w:fldCharType="begin"/>
      </w:r>
      <w:r>
        <w:instrText xml:space="preserve"> REF _Ref100763631 \h </w:instrText>
      </w:r>
      <w:r w:rsidR="0005014D">
        <w:instrText xml:space="preserve"> \* MERGEFORMAT </w:instrText>
      </w:r>
      <w:r>
        <w:fldChar w:fldCharType="separate"/>
      </w:r>
      <w:r w:rsidR="00CB640D">
        <w:t xml:space="preserve">Figure </w:t>
      </w:r>
      <w:r w:rsidR="00CB640D">
        <w:rPr>
          <w:noProof/>
        </w:rPr>
        <w:t>45</w:t>
      </w:r>
      <w:r>
        <w:fldChar w:fldCharType="end"/>
      </w:r>
      <w:r>
        <w:t xml:space="preserve"> returns the latitude and longitude of the given address.</w:t>
      </w:r>
    </w:p>
    <w:p w14:paraId="3488059E" w14:textId="77777777" w:rsidR="002E05FD" w:rsidRDefault="002E05FD" w:rsidP="0005014D">
      <w:pPr>
        <w:spacing w:line="276" w:lineRule="auto"/>
      </w:pPr>
    </w:p>
    <w:p w14:paraId="614C58FC" w14:textId="77777777" w:rsidR="002E05FD" w:rsidRDefault="002E05FD" w:rsidP="0005014D">
      <w:pPr>
        <w:keepNext/>
        <w:spacing w:line="276" w:lineRule="auto"/>
        <w:jc w:val="center"/>
      </w:pPr>
      <w:r w:rsidRPr="002E05FD">
        <w:rPr>
          <w:noProof/>
        </w:rPr>
        <w:drawing>
          <wp:inline distT="0" distB="0" distL="0" distR="0" wp14:anchorId="35FC7CC9" wp14:editId="324C00BD">
            <wp:extent cx="5073650" cy="1420899"/>
            <wp:effectExtent l="19050" t="19050" r="12700"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8011" cy="1433323"/>
                    </a:xfrm>
                    <a:prstGeom prst="rect">
                      <a:avLst/>
                    </a:prstGeom>
                    <a:ln w="15875">
                      <a:solidFill>
                        <a:schemeClr val="tx1"/>
                      </a:solidFill>
                    </a:ln>
                  </pic:spPr>
                </pic:pic>
              </a:graphicData>
            </a:graphic>
          </wp:inline>
        </w:drawing>
      </w:r>
    </w:p>
    <w:p w14:paraId="48FEAC8A" w14:textId="1AB73DDC" w:rsidR="002E05FD" w:rsidRDefault="002E05FD" w:rsidP="0005014D">
      <w:pPr>
        <w:pStyle w:val="Caption"/>
        <w:spacing w:line="276" w:lineRule="auto"/>
      </w:pPr>
      <w:bookmarkStart w:id="170" w:name="_Ref100763631"/>
      <w:bookmarkStart w:id="171" w:name="_Toc102979746"/>
      <w:r>
        <w:t xml:space="preserve">Figure </w:t>
      </w:r>
      <w:r w:rsidR="00827C07">
        <w:fldChar w:fldCharType="begin"/>
      </w:r>
      <w:r w:rsidR="00827C07">
        <w:instrText xml:space="preserve"> SEQ Figure \* ARABIC </w:instrText>
      </w:r>
      <w:r w:rsidR="00827C07">
        <w:fldChar w:fldCharType="separate"/>
      </w:r>
      <w:r w:rsidR="00CB640D">
        <w:rPr>
          <w:noProof/>
        </w:rPr>
        <w:t>45</w:t>
      </w:r>
      <w:r w:rsidR="00827C07">
        <w:rPr>
          <w:noProof/>
        </w:rPr>
        <w:fldChar w:fldCharType="end"/>
      </w:r>
      <w:bookmarkEnd w:id="170"/>
      <w:r>
        <w:t>: Geocoding</w:t>
      </w:r>
      <w:bookmarkEnd w:id="171"/>
    </w:p>
    <w:p w14:paraId="6D2E00AC" w14:textId="77777777" w:rsidR="002E05FD" w:rsidRDefault="002E05FD" w:rsidP="0005014D">
      <w:pPr>
        <w:spacing w:line="276" w:lineRule="auto"/>
      </w:pPr>
    </w:p>
    <w:p w14:paraId="18DCBED2" w14:textId="4454784B" w:rsidR="002E05FD" w:rsidRDefault="002E05FD" w:rsidP="00905F74">
      <w:pPr>
        <w:spacing w:line="276" w:lineRule="auto"/>
      </w:pPr>
      <w:r>
        <w:t>Using the coordinates of the address obtained from geocoding, the node closest to the location was then computed using the function in</w:t>
      </w:r>
      <w:r w:rsidR="00905F74">
        <w:t xml:space="preserve"> </w:t>
      </w:r>
      <w:r w:rsidR="00905F74">
        <w:fldChar w:fldCharType="begin"/>
      </w:r>
      <w:r w:rsidR="00905F74">
        <w:instrText xml:space="preserve"> REF _Ref101203400 \n \h </w:instrText>
      </w:r>
      <w:r w:rsidR="00905F74">
        <w:fldChar w:fldCharType="separate"/>
      </w:r>
      <w:r w:rsidR="00CB640D">
        <w:t xml:space="preserve">Appendix C. - </w:t>
      </w:r>
      <w:r w:rsidR="00905F74">
        <w:fldChar w:fldCharType="end"/>
      </w:r>
      <w:r>
        <w:t>. The function uses SQL to compute the shortest distance to a point. The function loops over all the node coordinates to obtain the one closest to the user’s location.</w:t>
      </w:r>
    </w:p>
    <w:p w14:paraId="67914D56" w14:textId="77777777" w:rsidR="002E05FD" w:rsidRDefault="002E05FD" w:rsidP="0005014D">
      <w:pPr>
        <w:spacing w:line="276" w:lineRule="auto"/>
      </w:pPr>
    </w:p>
    <w:p w14:paraId="4C50CE48" w14:textId="77777777" w:rsidR="00CE028C" w:rsidRDefault="00CE028C" w:rsidP="0005014D">
      <w:pPr>
        <w:pStyle w:val="Heading3"/>
        <w:spacing w:line="276" w:lineRule="auto"/>
      </w:pPr>
      <w:bookmarkStart w:id="172" w:name="_Toc102979670"/>
      <w:r>
        <w:t>Creating a Database</w:t>
      </w:r>
      <w:bookmarkEnd w:id="172"/>
    </w:p>
    <w:p w14:paraId="53068B87" w14:textId="4B1593F3" w:rsidR="00E3668A" w:rsidRDefault="002E05FD" w:rsidP="0005014D">
      <w:pPr>
        <w:spacing w:line="276" w:lineRule="auto"/>
      </w:pPr>
      <w:r>
        <w:t xml:space="preserve">In section </w:t>
      </w:r>
      <w:r>
        <w:fldChar w:fldCharType="begin"/>
      </w:r>
      <w:r>
        <w:instrText xml:space="preserve"> REF _Ref100762244 \n \h </w:instrText>
      </w:r>
      <w:r w:rsidR="0005014D">
        <w:instrText xml:space="preserve"> \* MERGEFORMAT </w:instrText>
      </w:r>
      <w:r>
        <w:fldChar w:fldCharType="separate"/>
      </w:r>
      <w:r w:rsidR="00CB640D">
        <w:t>5.2.2</w:t>
      </w:r>
      <w:r>
        <w:fldChar w:fldCharType="end"/>
      </w:r>
      <w:r>
        <w:t>, the necessity of creating a database was discussed as arising from the need to store the user’s location so that it may be used in computations for the proceeding intents</w:t>
      </w:r>
      <w:r w:rsidR="004360E7">
        <w:t xml:space="preserve"> in which the user does not specify the location anymore.</w:t>
      </w:r>
      <w:r>
        <w:t xml:space="preserve"> Also, since the application is to be used by many users</w:t>
      </w:r>
      <w:r w:rsidR="004360E7">
        <w:t xml:space="preserve"> concurrently</w:t>
      </w:r>
      <w:r>
        <w:t>,</w:t>
      </w:r>
      <w:r w:rsidR="004360E7">
        <w:t xml:space="preserve"> special care was taken to keep track of which requests belong to which user, so as not to give user B data for user A’s location. The session-id was used to identify which user the particular request belongs to. Using this session-id obtained from Dialogflow, each user’s session id, the intent, and the location name are stored</w:t>
      </w:r>
      <w:r>
        <w:t xml:space="preserve"> (</w:t>
      </w:r>
      <w:r>
        <w:fldChar w:fldCharType="begin"/>
      </w:r>
      <w:r>
        <w:instrText xml:space="preserve"> REF _Ref100765796 \h </w:instrText>
      </w:r>
      <w:r w:rsidR="0005014D">
        <w:instrText xml:space="preserve"> \* MERGEFORMAT </w:instrText>
      </w:r>
      <w:r>
        <w:fldChar w:fldCharType="separate"/>
      </w:r>
      <w:r w:rsidR="00CB640D">
        <w:t xml:space="preserve">Figure </w:t>
      </w:r>
      <w:r w:rsidR="00CB640D">
        <w:rPr>
          <w:noProof/>
        </w:rPr>
        <w:t>46</w:t>
      </w:r>
      <w:r>
        <w:fldChar w:fldCharType="end"/>
      </w:r>
      <w:r>
        <w:t>). These would then be used in the computations for the other intents.</w:t>
      </w:r>
      <w:r w:rsidR="0077670F">
        <w:t xml:space="preserve"> The session</w:t>
      </w:r>
      <w:r w:rsidR="004360E7">
        <w:t>-</w:t>
      </w:r>
      <w:r w:rsidR="0077670F">
        <w:t>id was used to identify which user the particular request belongs to, so as not to give user B data for user A’s location.</w:t>
      </w:r>
    </w:p>
    <w:p w14:paraId="3D239F0C" w14:textId="77777777" w:rsidR="002E05FD" w:rsidRDefault="00CE028C" w:rsidP="0005014D">
      <w:pPr>
        <w:keepNext/>
        <w:spacing w:line="276" w:lineRule="auto"/>
      </w:pPr>
      <w:r w:rsidRPr="00EB1A37">
        <w:rPr>
          <w:noProof/>
        </w:rPr>
        <w:lastRenderedPageBreak/>
        <w:drawing>
          <wp:inline distT="0" distB="0" distL="0" distR="0" wp14:anchorId="28C524B5" wp14:editId="2E1E09A0">
            <wp:extent cx="5669280" cy="1214133"/>
            <wp:effectExtent l="0" t="0" r="762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7876" cy="1235248"/>
                    </a:xfrm>
                    <a:prstGeom prst="rect">
                      <a:avLst/>
                    </a:prstGeom>
                    <a:ln>
                      <a:noFill/>
                    </a:ln>
                  </pic:spPr>
                </pic:pic>
              </a:graphicData>
            </a:graphic>
          </wp:inline>
        </w:drawing>
      </w:r>
    </w:p>
    <w:p w14:paraId="1A996382" w14:textId="4CC28673" w:rsidR="00CE028C" w:rsidRDefault="002E05FD" w:rsidP="0005014D">
      <w:pPr>
        <w:pStyle w:val="Caption"/>
        <w:spacing w:line="276" w:lineRule="auto"/>
      </w:pPr>
      <w:bookmarkStart w:id="173" w:name="_Ref100765796"/>
      <w:bookmarkStart w:id="174" w:name="_Toc102979747"/>
      <w:r>
        <w:t xml:space="preserve">Figure </w:t>
      </w:r>
      <w:r w:rsidR="00827C07">
        <w:fldChar w:fldCharType="begin"/>
      </w:r>
      <w:r w:rsidR="00827C07">
        <w:instrText xml:space="preserve"> SEQ Figure \* ARABIC </w:instrText>
      </w:r>
      <w:r w:rsidR="00827C07">
        <w:fldChar w:fldCharType="separate"/>
      </w:r>
      <w:r w:rsidR="00CB640D">
        <w:rPr>
          <w:noProof/>
        </w:rPr>
        <w:t>46</w:t>
      </w:r>
      <w:r w:rsidR="00827C07">
        <w:rPr>
          <w:noProof/>
        </w:rPr>
        <w:fldChar w:fldCharType="end"/>
      </w:r>
      <w:bookmarkEnd w:id="173"/>
      <w:r>
        <w:t>: Different location names stored in the Database</w:t>
      </w:r>
      <w:bookmarkEnd w:id="174"/>
    </w:p>
    <w:p w14:paraId="098B2508" w14:textId="5FFFEE5E" w:rsidR="00CE028C" w:rsidRDefault="002E05FD" w:rsidP="0005014D">
      <w:pPr>
        <w:spacing w:line="276" w:lineRule="auto"/>
      </w:pPr>
      <w:r w:rsidRPr="002E05FD">
        <w:t>The database was created using MySQL</w:t>
      </w:r>
      <w:r w:rsidR="0077670F">
        <w:t xml:space="preserve"> in the Google console. MySQL </w:t>
      </w:r>
      <w:r>
        <w:t>is an open-source “relational database management system”. It organizes data into data tables. The relations between the data assist in structuring the data. It allows one to create or modify and extract data using the St</w:t>
      </w:r>
      <w:r w:rsidR="00C17B34">
        <w:t>ructured</w:t>
      </w:r>
      <w:r>
        <w:t xml:space="preserve"> Query Language (SQL). The steps involved in developing the database </w:t>
      </w:r>
      <w:r w:rsidR="00C17B34">
        <w:t xml:space="preserve">were based on </w:t>
      </w:r>
      <w:r w:rsidR="00C17B34">
        <w:fldChar w:fldCharType="begin"/>
      </w:r>
      <w:r w:rsidR="0005014D">
        <w:instrText xml:space="preserve"> ADDIN EN.CITE &lt;EndNote&gt;&lt;Cite&gt;&lt;Author&gt;Google&lt;/Author&gt;&lt;Year&gt;2022&lt;/Year&gt;&lt;RecNum&gt;177&lt;/RecNum&gt;&lt;DisplayText&gt;(Google, 2022a, Oracle, 2022)&lt;/DisplayText&gt;&lt;record&gt;&lt;rec-number&gt;177&lt;/rec-number&gt;&lt;foreign-keys&gt;&lt;key app="EN" db-id="efw09vxs2vw0x2evaxmpt2xma2xax0s25200" timestamp="1649878816"&gt;177&lt;/key&gt;&lt;/foreign-keys&gt;&lt;ref-type name="Web Page"&gt;12&lt;/ref-type&gt;&lt;contributors&gt;&lt;authors&gt;&lt;author&gt;Google&lt;/author&gt;&lt;/authors&gt;&lt;/contributors&gt;&lt;titles&gt;&lt;title&gt;Google (2022) Connect to Cloud SQL for MySQL from Cloud Shell&lt;/title&gt;&lt;secondary-title&gt;Google Documentation&lt;/secondary-title&gt;&lt;/titles&gt;&lt;volume&gt;2022&lt;/volume&gt;&lt;number&gt;13 March&lt;/number&gt;&lt;dates&gt;&lt;year&gt;2022&lt;/year&gt;&lt;/dates&gt;&lt;urls&gt;&lt;related-urls&gt;&lt;url&gt;https://cloud.google.com/sql/docs/mysql/connect-instance-cloud-shell&lt;/url&gt;&lt;/related-urls&gt;&lt;/urls&gt;&lt;custom1&gt;2022&lt;/custom1&gt;&lt;custom2&gt;13 March&lt;/custom2&gt;&lt;/record&gt;&lt;/Cite&gt;&lt;Cite&gt;&lt;Author&gt;Oracle&lt;/Author&gt;&lt;Year&gt;2022&lt;/Year&gt;&lt;RecNum&gt;178&lt;/RecNum&gt;&lt;record&gt;&lt;rec-number&gt;178&lt;/rec-number&gt;&lt;foreign-keys&gt;&lt;key app="EN" db-id="efw09vxs2vw0x2evaxmpt2xma2xax0s25200" timestamp="1649879511"&gt;178&lt;/key&gt;&lt;/foreign-keys&gt;&lt;ref-type name="Web Page"&gt;12&lt;/ref-type&gt;&lt;contributors&gt;&lt;authors&gt;&lt;author&gt;Oracle &lt;/author&gt;&lt;/authors&gt;&lt;/contributors&gt;&lt;titles&gt;&lt;title&gt;Oracle (2022) MySQL Documentation: Reference Manual&lt;/title&gt;&lt;/titles&gt;&lt;volume&gt; 2022&lt;/volume&gt;&lt;number&gt;13 March&lt;/number&gt;&lt;dates&gt;&lt;year&gt;2022&lt;/year&gt;&lt;pub-dates&gt;&lt;date&gt;2022&lt;/date&gt;&lt;/pub-dates&gt;&lt;/dates&gt;&lt;pub-location&gt;MYSQL.COM&lt;/pub-location&gt;&lt;urls&gt;&lt;related-urls&gt;&lt;url&gt;https://dev.mysql.com/doc/refman/5.7/en/&lt;/url&gt;&lt;/related-urls&gt;&lt;/urls&gt;&lt;custom1&gt;2022&lt;/custom1&gt;&lt;custom2&gt;13 March&lt;/custom2&gt;&lt;/record&gt;&lt;/Cite&gt;&lt;/EndNote&gt;</w:instrText>
      </w:r>
      <w:r w:rsidR="00C17B34">
        <w:fldChar w:fldCharType="separate"/>
      </w:r>
      <w:r w:rsidR="0005014D">
        <w:rPr>
          <w:noProof/>
        </w:rPr>
        <w:t>(Google, 2022a, Oracle, 2022)</w:t>
      </w:r>
      <w:r w:rsidR="00C17B34">
        <w:fldChar w:fldCharType="end"/>
      </w:r>
      <w:r w:rsidR="00C17B34">
        <w:t xml:space="preserve"> and </w:t>
      </w:r>
      <w:r>
        <w:t>included</w:t>
      </w:r>
      <w:r w:rsidR="00807C7E">
        <w:t xml:space="preserve"> the following</w:t>
      </w:r>
      <w:r w:rsidR="00C17B34">
        <w:t>:</w:t>
      </w:r>
    </w:p>
    <w:p w14:paraId="3A185D3A" w14:textId="18C5C875" w:rsidR="00C17B34" w:rsidRDefault="0077670F" w:rsidP="0005014D">
      <w:pPr>
        <w:spacing w:line="276" w:lineRule="auto"/>
      </w:pPr>
      <w:r>
        <w:t xml:space="preserve">The first step involved creating a Google </w:t>
      </w:r>
      <w:r w:rsidR="00E62E4F">
        <w:t>C</w:t>
      </w:r>
      <w:r>
        <w:t xml:space="preserve">loud instance and Cloud SQL instance. </w:t>
      </w:r>
      <w:r w:rsidR="00C17B34">
        <w:t xml:space="preserve">Creating the database using the CREATE DATABASE statement. This creates the directory without any tables. The second step involved creating the table which was done using CREATE TABLE and the </w:t>
      </w:r>
      <w:r w:rsidR="00E62E4F">
        <w:t>columns</w:t>
      </w:r>
      <w:r w:rsidR="00C17B34">
        <w:t xml:space="preserve"> were session_id, intent and location_name. </w:t>
      </w:r>
      <w:r w:rsidR="00E62E4F">
        <w:t>Now that we have a table, when the user uses the chatbot</w:t>
      </w:r>
      <w:r w:rsidR="00C17B34">
        <w:t>, data is inserted into the database using the INSERT INTO statement to insert into the columns the respective values for the session_id, the intent and location_name</w:t>
      </w:r>
      <w:r w:rsidR="00E62E4F">
        <w:t xml:space="preserve"> (</w:t>
      </w:r>
      <w:r w:rsidR="00E62E4F">
        <w:fldChar w:fldCharType="begin"/>
      </w:r>
      <w:r w:rsidR="00E62E4F">
        <w:instrText xml:space="preserve"> REF _Ref100796648 \h </w:instrText>
      </w:r>
      <w:r w:rsidR="0005014D">
        <w:instrText xml:space="preserve"> \* MERGEFORMAT </w:instrText>
      </w:r>
      <w:r w:rsidR="00E62E4F">
        <w:fldChar w:fldCharType="separate"/>
      </w:r>
      <w:r w:rsidR="00CB640D">
        <w:t xml:space="preserve">Figure </w:t>
      </w:r>
      <w:r w:rsidR="00CB640D">
        <w:rPr>
          <w:noProof/>
        </w:rPr>
        <w:t>47</w:t>
      </w:r>
      <w:r w:rsidR="00E62E4F">
        <w:fldChar w:fldCharType="end"/>
      </w:r>
      <w:r w:rsidR="00E62E4F">
        <w:t>)</w:t>
      </w:r>
      <w:r w:rsidR="00C17B34">
        <w:t>. To retrieve the required data from the database the SELECT statement was used.</w:t>
      </w:r>
    </w:p>
    <w:p w14:paraId="53BD522F" w14:textId="77777777" w:rsidR="0071444D" w:rsidRDefault="0071444D" w:rsidP="0005014D">
      <w:pPr>
        <w:spacing w:line="276" w:lineRule="auto"/>
      </w:pPr>
    </w:p>
    <w:tbl>
      <w:tblPr>
        <w:tblStyle w:val="TableGrid"/>
        <w:tblW w:w="8815" w:type="dxa"/>
        <w:tblLook w:val="04A0" w:firstRow="1" w:lastRow="0" w:firstColumn="1" w:lastColumn="0" w:noHBand="0" w:noVBand="1"/>
      </w:tblPr>
      <w:tblGrid>
        <w:gridCol w:w="9062"/>
      </w:tblGrid>
      <w:tr w:rsidR="00353D01" w14:paraId="1BF1F055" w14:textId="77777777" w:rsidTr="00D804FD">
        <w:trPr>
          <w:trHeight w:val="237"/>
        </w:trPr>
        <w:tc>
          <w:tcPr>
            <w:tcW w:w="8815" w:type="dxa"/>
          </w:tcPr>
          <w:p w14:paraId="2106C64B" w14:textId="77777777" w:rsidR="00353D01" w:rsidRDefault="00353D01" w:rsidP="0005014D">
            <w:pPr>
              <w:spacing w:line="276" w:lineRule="auto"/>
            </w:pPr>
            <w:r>
              <w:t>Inserting values into the table</w:t>
            </w:r>
          </w:p>
        </w:tc>
      </w:tr>
      <w:tr w:rsidR="00353D01" w14:paraId="5BD5356F" w14:textId="77777777" w:rsidTr="00D804FD">
        <w:trPr>
          <w:trHeight w:val="672"/>
        </w:trPr>
        <w:tc>
          <w:tcPr>
            <w:tcW w:w="8815" w:type="dxa"/>
          </w:tcPr>
          <w:p w14:paraId="2B9DB27D" w14:textId="77777777" w:rsidR="00353D01" w:rsidRDefault="00353D01" w:rsidP="0005014D">
            <w:pPr>
              <w:spacing w:line="276" w:lineRule="auto"/>
            </w:pPr>
            <w:r w:rsidRPr="00353D01">
              <w:rPr>
                <w:noProof/>
              </w:rPr>
              <w:drawing>
                <wp:inline distT="0" distB="0" distL="0" distR="0" wp14:anchorId="5163F8BE" wp14:editId="034A8504">
                  <wp:extent cx="5669280" cy="69215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12743" cy="709665"/>
                          </a:xfrm>
                          <a:prstGeom prst="rect">
                            <a:avLst/>
                          </a:prstGeom>
                        </pic:spPr>
                      </pic:pic>
                    </a:graphicData>
                  </a:graphic>
                </wp:inline>
              </w:drawing>
            </w:r>
          </w:p>
        </w:tc>
      </w:tr>
      <w:tr w:rsidR="00353D01" w14:paraId="62AD4672" w14:textId="77777777" w:rsidTr="00D804FD">
        <w:trPr>
          <w:trHeight w:val="237"/>
        </w:trPr>
        <w:tc>
          <w:tcPr>
            <w:tcW w:w="8815" w:type="dxa"/>
          </w:tcPr>
          <w:p w14:paraId="1D6FBCDE" w14:textId="77777777" w:rsidR="00353D01" w:rsidRDefault="00353D01" w:rsidP="0005014D">
            <w:pPr>
              <w:spacing w:line="276" w:lineRule="auto"/>
            </w:pPr>
            <w:r>
              <w:t>Retrieving the last location the user inputs</w:t>
            </w:r>
          </w:p>
        </w:tc>
      </w:tr>
      <w:tr w:rsidR="00353D01" w14:paraId="09917C9D" w14:textId="77777777" w:rsidTr="00D804FD">
        <w:trPr>
          <w:trHeight w:val="1597"/>
        </w:trPr>
        <w:tc>
          <w:tcPr>
            <w:tcW w:w="8815" w:type="dxa"/>
          </w:tcPr>
          <w:p w14:paraId="2C746D4A" w14:textId="77777777" w:rsidR="00353D01" w:rsidRDefault="00353D01" w:rsidP="0005014D">
            <w:pPr>
              <w:keepNext/>
              <w:spacing w:line="276" w:lineRule="auto"/>
            </w:pPr>
            <w:r w:rsidRPr="00353D01">
              <w:rPr>
                <w:noProof/>
              </w:rPr>
              <w:drawing>
                <wp:inline distT="0" distB="0" distL="0" distR="0" wp14:anchorId="5CDDA4D2" wp14:editId="3E08F93D">
                  <wp:extent cx="5644055" cy="1336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76384" cy="1368014"/>
                          </a:xfrm>
                          <a:prstGeom prst="rect">
                            <a:avLst/>
                          </a:prstGeom>
                        </pic:spPr>
                      </pic:pic>
                    </a:graphicData>
                  </a:graphic>
                </wp:inline>
              </w:drawing>
            </w:r>
          </w:p>
        </w:tc>
      </w:tr>
    </w:tbl>
    <w:p w14:paraId="2D664683" w14:textId="510C492B" w:rsidR="00353D01" w:rsidRDefault="00E62E4F" w:rsidP="0005014D">
      <w:pPr>
        <w:pStyle w:val="Caption"/>
        <w:spacing w:line="276" w:lineRule="auto"/>
      </w:pPr>
      <w:bookmarkStart w:id="175" w:name="_Ref100796648"/>
      <w:bookmarkStart w:id="176" w:name="_Toc102979748"/>
      <w:r>
        <w:t xml:space="preserve">Figure </w:t>
      </w:r>
      <w:r w:rsidR="00827C07">
        <w:fldChar w:fldCharType="begin"/>
      </w:r>
      <w:r w:rsidR="00827C07">
        <w:instrText xml:space="preserve"> SEQ Figure \* ARABIC </w:instrText>
      </w:r>
      <w:r w:rsidR="00827C07">
        <w:fldChar w:fldCharType="separate"/>
      </w:r>
      <w:r w:rsidR="00CB640D">
        <w:rPr>
          <w:noProof/>
        </w:rPr>
        <w:t>47</w:t>
      </w:r>
      <w:r w:rsidR="00827C07">
        <w:rPr>
          <w:noProof/>
        </w:rPr>
        <w:fldChar w:fldCharType="end"/>
      </w:r>
      <w:bookmarkEnd w:id="175"/>
      <w:r>
        <w:t>: Inserting values into the database table and retrieving the user’s location</w:t>
      </w:r>
      <w:r w:rsidR="001F2BA7">
        <w:t>.</w:t>
      </w:r>
      <w:bookmarkEnd w:id="176"/>
    </w:p>
    <w:p w14:paraId="47ABE143" w14:textId="77777777" w:rsidR="001F2BA7" w:rsidRDefault="001F2BA7" w:rsidP="0005014D">
      <w:pPr>
        <w:spacing w:line="276" w:lineRule="auto"/>
      </w:pPr>
    </w:p>
    <w:p w14:paraId="27EDA0BB" w14:textId="77777777" w:rsidR="00C3639C" w:rsidRDefault="00C3639C" w:rsidP="0005014D">
      <w:pPr>
        <w:pStyle w:val="Heading3"/>
        <w:spacing w:line="276" w:lineRule="auto"/>
      </w:pPr>
      <w:bookmarkStart w:id="177" w:name="_Ref101258594"/>
      <w:bookmarkStart w:id="178" w:name="_Toc102979671"/>
      <w:r>
        <w:t>Designing the Webpage</w:t>
      </w:r>
      <w:bookmarkEnd w:id="177"/>
      <w:bookmarkEnd w:id="178"/>
      <w:r>
        <w:t xml:space="preserve"> </w:t>
      </w:r>
    </w:p>
    <w:p w14:paraId="623BF428" w14:textId="716C6956" w:rsidR="0099281C" w:rsidRDefault="00C3639C" w:rsidP="0005014D">
      <w:pPr>
        <w:spacing w:line="276" w:lineRule="auto"/>
      </w:pPr>
      <w:r>
        <w:t xml:space="preserve">The webpage was developed using the HyperText </w:t>
      </w:r>
      <w:r w:rsidR="000B6098">
        <w:t>Mark-up</w:t>
      </w:r>
      <w:r>
        <w:t xml:space="preserve"> Language(HTML) and it was styled using the Cascading Style Sheet (CSS). HTML has a head element which is a container for what is called metadata which is information about other data. The link tags in the head, link to </w:t>
      </w:r>
      <w:r>
        <w:lastRenderedPageBreak/>
        <w:t xml:space="preserve">external files </w:t>
      </w:r>
      <w:r w:rsidR="00D7349E">
        <w:t xml:space="preserve">like the </w:t>
      </w:r>
      <w:r>
        <w:t xml:space="preserve">style sheet and </w:t>
      </w:r>
      <w:r w:rsidR="00D7349E">
        <w:t xml:space="preserve">some </w:t>
      </w:r>
      <w:r>
        <w:t xml:space="preserve">fonts </w:t>
      </w:r>
      <w:r w:rsidR="00D7349E">
        <w:t xml:space="preserve">that were used in styling the text </w:t>
      </w:r>
      <w:r>
        <w:t xml:space="preserve">e.g. google fonts. The viewport was set to adjust the size of the web page to suit all devices. </w:t>
      </w:r>
    </w:p>
    <w:p w14:paraId="311294A6" w14:textId="77777777" w:rsidR="00C3639C" w:rsidRDefault="00C3639C" w:rsidP="0005014D">
      <w:pPr>
        <w:spacing w:line="276" w:lineRule="auto"/>
      </w:pPr>
      <w:r>
        <w:t xml:space="preserve">The head is followed by the body, which is what is displayed on the webpage. At the top of the webpage is the navigation bar </w:t>
      </w:r>
      <w:r w:rsidR="002352FB">
        <w:t xml:space="preserve">to </w:t>
      </w:r>
      <w:r>
        <w:t>which the UNESCO-IHE logo was added together with some text</w:t>
      </w:r>
      <w:r w:rsidR="00D7349E">
        <w:t xml:space="preserve">. </w:t>
      </w:r>
      <w:r>
        <w:t>The whole web page was set as a grid-container with margins on the left and right to leave some space so that the whole page is not filled with content. The page was</w:t>
      </w:r>
      <w:r w:rsidR="00D7349E">
        <w:t xml:space="preserve"> then</w:t>
      </w:r>
      <w:r>
        <w:t xml:space="preserve"> split into three sections. Inside the first section, </w:t>
      </w:r>
      <w:r w:rsidR="00D7349E">
        <w:t xml:space="preserve">was </w:t>
      </w:r>
      <w:r>
        <w:t xml:space="preserve">a paragraph describing the chatbot and then an unordered list was used to create the bulleted points. Below this, an image was used to describe how the chatbot and the map can be used and below the image, a weather forecast widget was added as a JavaScript </w:t>
      </w:r>
      <w:r w:rsidRPr="00C3639C">
        <w:t>element</w:t>
      </w:r>
      <w:r>
        <w:t xml:space="preserve"> obtained from </w:t>
      </w:r>
      <w:r>
        <w:fldChar w:fldCharType="begin"/>
      </w:r>
      <w:r w:rsidR="0005014D">
        <w:instrText xml:space="preserve"> ADDIN EN.CITE &lt;EndNote&gt;&lt;Cite AuthorYear="1"&gt;&lt;Author&gt;w3schools&lt;/Author&gt;&lt;Year&gt;2022&lt;/Year&gt;&lt;RecNum&gt;179&lt;/RecNum&gt;&lt;DisplayText&gt;w3schools (2022)&lt;/DisplayText&gt;&lt;record&gt;&lt;rec-number&gt;179&lt;/rec-number&gt;&lt;foreign-keys&gt;&lt;key app="EN" db-id="efw09vxs2vw0x2evaxmpt2xma2xax0s25200" timestamp="1649965110"&gt;179&lt;/key&gt;&lt;/foreign-keys&gt;&lt;ref-type name="Web Page"&gt;12&lt;/ref-type&gt;&lt;contributors&gt;&lt;authors&gt;&lt;author&gt;w3schools&lt;/author&gt;&lt;/authors&gt;&lt;secondary-authors&gt;&lt;author&gt; &lt;/author&gt;&lt;/secondary-authors&gt;&lt;/contributors&gt;&lt;titles&gt;&lt;title&gt;w3schools (2022) HTML Tutorial&lt;/title&gt;&lt;/titles&gt;&lt;volume&gt;2022&lt;/volume&gt;&lt;number&gt;14 April&lt;/number&gt;&lt;dates&gt;&lt;year&gt;2022&lt;/year&gt;&lt;/dates&gt;&lt;publisher&gt;w3schools&lt;/publisher&gt;&lt;urls&gt;&lt;related-urls&gt;&lt;url&gt;https://www.w3schools.com/html/&lt;/url&gt;&lt;/related-urls&gt;&lt;/urls&gt;&lt;custom1&gt;2022&lt;/custom1&gt;&lt;custom2&gt;14 April&lt;/custom2&gt;&lt;/record&gt;&lt;/Cite&gt;&lt;/EndNote&gt;</w:instrText>
      </w:r>
      <w:r>
        <w:fldChar w:fldCharType="separate"/>
      </w:r>
      <w:r>
        <w:rPr>
          <w:noProof/>
        </w:rPr>
        <w:t>w3schools (2022)</w:t>
      </w:r>
      <w:r>
        <w:fldChar w:fldCharType="end"/>
      </w:r>
      <w:r w:rsidRPr="00C3639C">
        <w:t>.</w:t>
      </w:r>
      <w:r>
        <w:t xml:space="preserve"> The column on the right consists of two inline frames or iframes. The first one is from the Dialogflow web demo integration which is the SWMMBot chat application. This is where all the communication with the chatbot takes place. The second iframe is a map of all the nodes in SWMM plotted on Google map</w:t>
      </w:r>
      <w:r w:rsidR="00D7349E">
        <w:t>s</w:t>
      </w:r>
      <w:r>
        <w:t>.</w:t>
      </w:r>
      <w:r w:rsidR="00D7349E">
        <w:t xml:space="preserve"> The use of iframes allows us to include content generated elsewhere for use on our website.</w:t>
      </w:r>
    </w:p>
    <w:p w14:paraId="30DD7049" w14:textId="77777777" w:rsidR="00C3639C" w:rsidRDefault="00C3639C" w:rsidP="0005014D">
      <w:pPr>
        <w:spacing w:line="276" w:lineRule="auto"/>
      </w:pPr>
      <w:r>
        <w:t>The second section is a description of the study area</w:t>
      </w:r>
      <w:r w:rsidR="00D7349E">
        <w:t xml:space="preserve"> </w:t>
      </w:r>
      <w:r>
        <w:t>with two columns</w:t>
      </w:r>
      <w:r w:rsidR="00D7349E">
        <w:t xml:space="preserve"> having images of the study area.</w:t>
      </w:r>
      <w:r>
        <w:t xml:space="preserve"> </w:t>
      </w:r>
      <w:r w:rsidR="00D7349E">
        <w:t>The</w:t>
      </w:r>
      <w:r>
        <w:t xml:space="preserve"> image on the right show</w:t>
      </w:r>
      <w:r w:rsidR="00D7349E">
        <w:t>s</w:t>
      </w:r>
      <w:r>
        <w:t xml:space="preserve"> the flooded areas from a 2D SWMM model simulation of the rainfall event used in the study. Below the two images, a paragraph was added to describe the study area.The last section </w:t>
      </w:r>
      <w:r w:rsidR="00D7349E">
        <w:t xml:space="preserve">consists </w:t>
      </w:r>
      <w:r>
        <w:t>of an image and a description of the processes taking place in Dialogflow and the backend until a response is sent back to the user. At the bottom of the webpage is a LightGray footer</w:t>
      </w:r>
      <w:r w:rsidR="00D7349E">
        <w:t xml:space="preserve"> with contact details</w:t>
      </w:r>
      <w:r w:rsidR="0099281C">
        <w:t xml:space="preserve"> to allows users to reach the researcher if they have any questions</w:t>
      </w:r>
      <w:r w:rsidR="00D7349E">
        <w:t>.</w:t>
      </w:r>
    </w:p>
    <w:p w14:paraId="3A295B0A" w14:textId="77777777" w:rsidR="00C3639C" w:rsidRPr="001F2BA7" w:rsidRDefault="00C3639C" w:rsidP="0005014D">
      <w:pPr>
        <w:spacing w:line="276" w:lineRule="auto"/>
      </w:pPr>
    </w:p>
    <w:p w14:paraId="5F966326" w14:textId="77777777" w:rsidR="003823A2" w:rsidRDefault="003823A2" w:rsidP="0005014D">
      <w:pPr>
        <w:pStyle w:val="Heading2"/>
        <w:spacing w:line="276" w:lineRule="auto"/>
      </w:pPr>
      <w:bookmarkStart w:id="179" w:name="_Toc102979672"/>
      <w:r>
        <w:t>Chatbot Integration Using Webhooks</w:t>
      </w:r>
      <w:bookmarkEnd w:id="179"/>
    </w:p>
    <w:p w14:paraId="2766A4D0" w14:textId="47B4DC91" w:rsidR="003823A2" w:rsidRDefault="003823A2" w:rsidP="0005014D">
      <w:pPr>
        <w:spacing w:line="276" w:lineRule="auto"/>
      </w:pPr>
      <w:r>
        <w:t xml:space="preserve">As discussed in Section </w:t>
      </w:r>
      <w:r>
        <w:fldChar w:fldCharType="begin"/>
      </w:r>
      <w:r>
        <w:instrText xml:space="preserve"> REF _Ref97199164 \r \h </w:instrText>
      </w:r>
      <w:r w:rsidR="0005014D">
        <w:instrText xml:space="preserve"> \* MERGEFORMAT </w:instrText>
      </w:r>
      <w:r>
        <w:fldChar w:fldCharType="separate"/>
      </w:r>
      <w:r w:rsidR="00CB640D">
        <w:t>3.3</w:t>
      </w:r>
      <w:r>
        <w:fldChar w:fldCharType="end"/>
      </w:r>
      <w:r>
        <w:t>, the way webhooks works is that if something happens i.e. an event is triggered in the ‘source’ application</w:t>
      </w:r>
      <w:r w:rsidR="00353D01">
        <w:t xml:space="preserve"> (Dialogflow)</w:t>
      </w:r>
      <w:r>
        <w:t>, it will be serialized and sent to the webhook URL of the ‘receiving’ application</w:t>
      </w:r>
      <w:r w:rsidR="00353D01">
        <w:t xml:space="preserve"> (</w:t>
      </w:r>
      <w:r w:rsidR="00353D01" w:rsidRPr="00787C14">
        <w:t>Flask</w:t>
      </w:r>
      <w:r w:rsidR="00353D01">
        <w:t>)</w:t>
      </w:r>
      <w:r>
        <w:t xml:space="preserve"> i.e. the one that acts on the information sent. The ‘receiving’ application will then send a confirmation (callback) response message to let the ‘source’ application know </w:t>
      </w:r>
      <w:r w:rsidR="00353D01">
        <w:t>whether</w:t>
      </w:r>
      <w:r>
        <w:t xml:space="preserve"> the information it sent was successfully received or not. This would be done using an HTTP status code like </w:t>
      </w:r>
      <w:r w:rsidR="0099281C">
        <w:t>200</w:t>
      </w:r>
      <w:r>
        <w:t xml:space="preserve"> for successfully received and 40</w:t>
      </w:r>
      <w:r w:rsidR="0099281C">
        <w:t>0</w:t>
      </w:r>
      <w:r>
        <w:t xml:space="preserve"> if not successful. </w:t>
      </w:r>
      <w:r w:rsidR="00353D01">
        <w:t>If it successfully received the request, then actions are triggered and a response is generated. If not, then the request</w:t>
      </w:r>
      <w:r w:rsidR="00787C14">
        <w:t xml:space="preserve"> may be</w:t>
      </w:r>
      <w:r w:rsidR="00353D01">
        <w:t xml:space="preserve"> resent again</w:t>
      </w:r>
      <w:r w:rsidR="0099281C">
        <w:t xml:space="preserve">. </w:t>
      </w:r>
      <w:r w:rsidR="00F73792">
        <w:fldChar w:fldCharType="begin"/>
      </w:r>
      <w:r w:rsidR="00F73792">
        <w:instrText xml:space="preserve"> REF _Ref101206321 \h </w:instrText>
      </w:r>
      <w:r w:rsidR="00F73792">
        <w:fldChar w:fldCharType="separate"/>
      </w:r>
      <w:r w:rsidR="00CB640D" w:rsidRPr="004B13CE">
        <w:t xml:space="preserve">Figure </w:t>
      </w:r>
      <w:r w:rsidR="00CB640D">
        <w:rPr>
          <w:noProof/>
        </w:rPr>
        <w:t>48</w:t>
      </w:r>
      <w:r w:rsidR="00F73792">
        <w:fldChar w:fldCharType="end"/>
      </w:r>
      <w:r w:rsidR="00F73792">
        <w:t xml:space="preserve"> shows links between the user input and the processes in the Flask web framework.</w:t>
      </w:r>
    </w:p>
    <w:p w14:paraId="27CD8AA4" w14:textId="77777777" w:rsidR="00787C14" w:rsidRDefault="00787C14" w:rsidP="0005014D">
      <w:pPr>
        <w:spacing w:line="276" w:lineRule="auto"/>
      </w:pPr>
    </w:p>
    <w:p w14:paraId="134C8F92" w14:textId="77777777" w:rsidR="00787C14" w:rsidRDefault="00787C14" w:rsidP="0005014D">
      <w:pPr>
        <w:keepNext/>
        <w:spacing w:line="276" w:lineRule="auto"/>
        <w:jc w:val="center"/>
      </w:pPr>
      <w:r w:rsidRPr="00787C14">
        <w:rPr>
          <w:noProof/>
        </w:rPr>
        <w:lastRenderedPageBreak/>
        <w:drawing>
          <wp:inline distT="0" distB="0" distL="0" distR="0" wp14:anchorId="5965B4AB" wp14:editId="2DD0DF4F">
            <wp:extent cx="5221539" cy="1879225"/>
            <wp:effectExtent l="19050" t="19050" r="17780" b="260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64010" cy="1894510"/>
                    </a:xfrm>
                    <a:prstGeom prst="rect">
                      <a:avLst/>
                    </a:prstGeom>
                    <a:ln w="15875">
                      <a:solidFill>
                        <a:schemeClr val="tx1"/>
                      </a:solidFill>
                    </a:ln>
                  </pic:spPr>
                </pic:pic>
              </a:graphicData>
            </a:graphic>
          </wp:inline>
        </w:drawing>
      </w:r>
    </w:p>
    <w:p w14:paraId="7B2C8D48" w14:textId="774F1C72" w:rsidR="00787C14" w:rsidRDefault="00787C14" w:rsidP="0005014D">
      <w:pPr>
        <w:pStyle w:val="Caption"/>
        <w:spacing w:line="276" w:lineRule="auto"/>
      </w:pPr>
      <w:bookmarkStart w:id="180" w:name="_Ref101206321"/>
      <w:bookmarkStart w:id="181" w:name="_Toc102979749"/>
      <w:r w:rsidRPr="004B13CE">
        <w:t xml:space="preserve">Figure </w:t>
      </w:r>
      <w:r w:rsidR="00827C07">
        <w:fldChar w:fldCharType="begin"/>
      </w:r>
      <w:r w:rsidR="00827C07">
        <w:instrText xml:space="preserve"> SEQ Figure \* ARABIC </w:instrText>
      </w:r>
      <w:r w:rsidR="00827C07">
        <w:fldChar w:fldCharType="separate"/>
      </w:r>
      <w:r w:rsidR="00CB640D">
        <w:rPr>
          <w:noProof/>
        </w:rPr>
        <w:t>48</w:t>
      </w:r>
      <w:r w:rsidR="00827C07">
        <w:rPr>
          <w:noProof/>
        </w:rPr>
        <w:fldChar w:fldCharType="end"/>
      </w:r>
      <w:bookmarkEnd w:id="180"/>
      <w:r w:rsidRPr="004B13CE">
        <w:t>: The Conversational flow</w:t>
      </w:r>
      <w:r w:rsidR="00D804FD" w:rsidRPr="004B13CE">
        <w:tab/>
      </w:r>
      <w:r w:rsidR="00D804FD" w:rsidRPr="004B13CE">
        <w:tab/>
      </w:r>
      <w:r w:rsidR="004B13CE" w:rsidRPr="004B13CE">
        <w:t xml:space="preserve">Adapted from: </w:t>
      </w:r>
      <w:r w:rsidR="004B13CE" w:rsidRPr="004B13CE">
        <w:fldChar w:fldCharType="begin"/>
      </w:r>
      <w:r w:rsidR="004B13CE" w:rsidRPr="004B13CE">
        <w:instrText xml:space="preserve"> ADDIN EN.CITE &lt;EndNote&gt;&lt;Cite&gt;&lt;Author&gt;Raturi&lt;/Author&gt;&lt;Year&gt;2020&lt;/Year&gt;&lt;RecNum&gt;183&lt;/RecNum&gt;&lt;DisplayText&gt;(Raturi, 2020)&lt;/DisplayText&gt;&lt;record&gt;&lt;rec-number&gt;183&lt;/rec-number&gt;&lt;foreign-keys&gt;&lt;key app="EN" db-id="efw09vxs2vw0x2evaxmpt2xma2xax0s25200" timestamp="1650285947"&gt;183&lt;/key&gt;&lt;/foreign-keys&gt;&lt;ref-type name="Online Multimedia"&gt;48&lt;/ref-type&gt;&lt;contributors&gt;&lt;authors&gt;&lt;author&gt;Dinesh Raturi&lt;/author&gt;&lt;/authors&gt;&lt;/contributors&gt;&lt;titles&gt;&lt;title&gt;Full video -Dialogflow chatbot using Python | MongoDB | Flask | RapidAPI | Telegram | Pivotal Cloud&lt;/title&gt;&lt;/titles&gt;&lt;num-vols&gt;May 14 2020&lt;/num-vols&gt;&lt;dates&gt;&lt;year&gt;2020&lt;/year&gt;&lt;pub-dates&gt;&lt;date&gt;18 March 2022&lt;/date&gt;&lt;/pub-dates&gt;&lt;/dates&gt;&lt;pub-location&gt;YouTube&lt;/pub-location&gt;&lt;urls&gt;&lt;related-urls&gt;&lt;url&gt;https://www.youtube.com/watch?v=kB_kN7V7pN4&amp;amp;t=651s&lt;/url&gt;&lt;/related-urls&gt;&lt;/urls&gt;&lt;custom1&gt;2022&lt;/custom1&gt;&lt;custom2&gt;18 March &lt;/custom2&gt;&lt;/record&gt;&lt;/Cite&gt;&lt;/EndNote&gt;</w:instrText>
      </w:r>
      <w:r w:rsidR="004B13CE" w:rsidRPr="004B13CE">
        <w:fldChar w:fldCharType="separate"/>
      </w:r>
      <w:r w:rsidR="004B13CE" w:rsidRPr="004B13CE">
        <w:rPr>
          <w:noProof/>
        </w:rPr>
        <w:t>(Raturi, 2020)</w:t>
      </w:r>
      <w:bookmarkEnd w:id="181"/>
      <w:r w:rsidR="004B13CE" w:rsidRPr="004B13CE">
        <w:fldChar w:fldCharType="end"/>
      </w:r>
    </w:p>
    <w:p w14:paraId="7734FAAA" w14:textId="77777777" w:rsidR="00207514" w:rsidRDefault="00787C14" w:rsidP="0005014D">
      <w:pPr>
        <w:spacing w:line="276" w:lineRule="auto"/>
      </w:pPr>
      <w:r>
        <w:t xml:space="preserve">Since the intents developed in Dialogflow required responses from the SWMM model, the two needed to be linked somehow. </w:t>
      </w:r>
      <w:r w:rsidR="00207514">
        <w:t>The Flask web framework was used</w:t>
      </w:r>
      <w:r w:rsidR="00F73792">
        <w:t xml:space="preserve"> to create a Python application which includes the webhook</w:t>
      </w:r>
      <w:r w:rsidR="00207514">
        <w:t xml:space="preserve">. In Flask, the </w:t>
      </w:r>
      <w:r w:rsidR="00207514" w:rsidRPr="00ED5DDB">
        <w:rPr>
          <w:rFonts w:ascii="Courier New" w:hAnsi="Courier New" w:cs="Courier New"/>
          <w:sz w:val="22"/>
        </w:rPr>
        <w:t>route()</w:t>
      </w:r>
      <w:r w:rsidR="00207514" w:rsidRPr="00ED5DDB">
        <w:rPr>
          <w:sz w:val="22"/>
        </w:rPr>
        <w:t xml:space="preserve"> </w:t>
      </w:r>
      <w:r w:rsidR="00F73792">
        <w:t>annotation</w:t>
      </w:r>
      <w:r w:rsidR="00207514">
        <w:t xml:space="preserve"> is used to </w:t>
      </w:r>
      <w:r w:rsidR="00F73792">
        <w:t xml:space="preserve">specify the </w:t>
      </w:r>
      <w:r w:rsidR="00207514">
        <w:t>URL</w:t>
      </w:r>
      <w:r w:rsidR="00F73792">
        <w:t xml:space="preserve"> and the function which should be executed when that URL is accessed.</w:t>
      </w:r>
      <w:r w:rsidR="00207514">
        <w:t xml:space="preserve"> The </w:t>
      </w:r>
      <w:r w:rsidR="00207514" w:rsidRPr="00ED5DDB">
        <w:rPr>
          <w:rFonts w:ascii="Courier New" w:hAnsi="Courier New" w:cs="Courier New"/>
          <w:sz w:val="22"/>
        </w:rPr>
        <w:t>run()</w:t>
      </w:r>
      <w:r w:rsidR="00207514">
        <w:t xml:space="preserve"> method is for running the application on a server</w:t>
      </w:r>
      <w:r w:rsidR="00F73792">
        <w:t>, that is starting the webserver.</w:t>
      </w:r>
    </w:p>
    <w:p w14:paraId="4681412C" w14:textId="0DD9135D" w:rsidR="00787C14" w:rsidRDefault="00787C14" w:rsidP="0005014D">
      <w:pPr>
        <w:spacing w:line="276" w:lineRule="auto"/>
      </w:pPr>
      <w:r>
        <w:t xml:space="preserve">As outlined in section </w:t>
      </w:r>
      <w:r>
        <w:fldChar w:fldCharType="begin"/>
      </w:r>
      <w:r>
        <w:instrText xml:space="preserve"> REF _Ref97199164 \n \h </w:instrText>
      </w:r>
      <w:r w:rsidR="0005014D">
        <w:instrText xml:space="preserve"> \* MERGEFORMAT </w:instrText>
      </w:r>
      <w:r>
        <w:fldChar w:fldCharType="separate"/>
      </w:r>
      <w:r w:rsidR="00CB640D">
        <w:t>3.3</w:t>
      </w:r>
      <w:r>
        <w:fldChar w:fldCharType="end"/>
      </w:r>
      <w:r>
        <w:t xml:space="preserve">, webhooks communicate through a web protocol. So when one enables webhook fulfillment in Dialogflow, a URL has to be provided where a POST request will be sent from Dialogflow. To get this URL, the developed application has to be linked to a server and </w:t>
      </w:r>
      <w:r w:rsidR="003823A2">
        <w:t xml:space="preserve">the Google App Engine was used to </w:t>
      </w:r>
      <w:r>
        <w:t>host</w:t>
      </w:r>
      <w:r w:rsidR="003823A2">
        <w:t xml:space="preserve"> the application. The App </w:t>
      </w:r>
      <w:r>
        <w:t>E</w:t>
      </w:r>
      <w:r w:rsidR="003823A2">
        <w:t xml:space="preserve">ngine is a cloud platform used for web application development and hosting. </w:t>
      </w:r>
      <w:r>
        <w:t>It</w:t>
      </w:r>
      <w:r w:rsidR="003823A2">
        <w:t xml:space="preserve"> supports the running of the Flask web framework</w:t>
      </w:r>
      <w:r>
        <w:t xml:space="preserve"> and</w:t>
      </w:r>
      <w:r w:rsidR="003823A2">
        <w:t xml:space="preserve"> also allows the uploading of third-party libraries as long as they are written in Python. The installation process of the Google App Engine followed the one describe in the Quick</w:t>
      </w:r>
      <w:r w:rsidR="000B6098">
        <w:t>S</w:t>
      </w:r>
      <w:r w:rsidR="003823A2">
        <w:t xml:space="preserve">tart guide of the Google cloud platform. Firstly a project was created and named SWMMBot, after which the App Engine Build API was enabled and the App engine application created. This API is a service that allows the user to build, test and deploy their applications. </w:t>
      </w:r>
    </w:p>
    <w:p w14:paraId="67AE00BC" w14:textId="2113B700" w:rsidR="008D5E66" w:rsidRDefault="00787C14" w:rsidP="0005014D">
      <w:pPr>
        <w:spacing w:line="276" w:lineRule="auto"/>
      </w:pPr>
      <w:r>
        <w:t>The files required included an ‘</w:t>
      </w:r>
      <w:r w:rsidRPr="00D83DB4">
        <w:rPr>
          <w:i/>
        </w:rPr>
        <w:t>app.yaml</w:t>
      </w:r>
      <w:r>
        <w:t>’, a</w:t>
      </w:r>
      <w:r w:rsidRPr="00787C14">
        <w:t xml:space="preserve"> </w:t>
      </w:r>
      <w:r>
        <w:t>‘</w:t>
      </w:r>
      <w:r w:rsidRPr="00D83DB4">
        <w:rPr>
          <w:i/>
        </w:rPr>
        <w:t>requirements</w:t>
      </w:r>
      <w:r>
        <w:t>’ text file and the ‘</w:t>
      </w:r>
      <w:r w:rsidRPr="00D83DB4">
        <w:rPr>
          <w:i/>
        </w:rPr>
        <w:t>main.py</w:t>
      </w:r>
      <w:r>
        <w:t xml:space="preserve">’ where the webhook is developed. The </w:t>
      </w:r>
      <w:r w:rsidR="003823A2">
        <w:t>‘</w:t>
      </w:r>
      <w:r w:rsidR="003823A2" w:rsidRPr="00D83DB4">
        <w:rPr>
          <w:i/>
        </w:rPr>
        <w:t>app.yaml</w:t>
      </w:r>
      <w:r w:rsidR="003823A2">
        <w:t>’ file</w:t>
      </w:r>
      <w:r>
        <w:t xml:space="preserve"> is used to create configuration files e.g.</w:t>
      </w:r>
      <w:r w:rsidR="003823A2">
        <w:t xml:space="preserve"> python 37 which is the Python version</w:t>
      </w:r>
      <w:r>
        <w:t xml:space="preserve">. The </w:t>
      </w:r>
      <w:r w:rsidR="003823A2">
        <w:t>‘</w:t>
      </w:r>
      <w:r w:rsidR="003823A2" w:rsidRPr="00D83DB4">
        <w:rPr>
          <w:i/>
        </w:rPr>
        <w:t>requirements</w:t>
      </w:r>
      <w:r w:rsidR="003823A2">
        <w:t xml:space="preserve">’ text file was also created to specify any </w:t>
      </w:r>
      <w:r>
        <w:t>libraries (</w:t>
      </w:r>
      <w:r w:rsidR="003823A2" w:rsidRPr="00D83DB4">
        <w:t>dependencies</w:t>
      </w:r>
      <w:r>
        <w:t>)</w:t>
      </w:r>
      <w:r w:rsidR="003823A2" w:rsidRPr="00D83DB4">
        <w:t xml:space="preserve"> </w:t>
      </w:r>
      <w:r>
        <w:t xml:space="preserve">that were essential </w:t>
      </w:r>
      <w:r w:rsidR="003823A2" w:rsidRPr="00D83DB4">
        <w:t>for the application</w:t>
      </w:r>
      <w:r w:rsidR="003823A2">
        <w:t>,</w:t>
      </w:r>
      <w:r w:rsidR="003823A2" w:rsidRPr="00D83DB4">
        <w:t xml:space="preserve"> in this case</w:t>
      </w:r>
      <w:r w:rsidR="003823A2">
        <w:t>, flask</w:t>
      </w:r>
      <w:r>
        <w:t>,</w:t>
      </w:r>
      <w:r w:rsidR="003823A2">
        <w:t xml:space="preserve"> pyswmm</w:t>
      </w:r>
      <w:r w:rsidR="00207514">
        <w:t>, shapely</w:t>
      </w:r>
      <w:r>
        <w:t xml:space="preserve"> etc</w:t>
      </w:r>
      <w:r w:rsidR="003823A2">
        <w:t>. Together with these a ‘</w:t>
      </w:r>
      <w:r w:rsidR="003823A2" w:rsidRPr="00D83DB4">
        <w:rPr>
          <w:i/>
        </w:rPr>
        <w:t>main.py</w:t>
      </w:r>
      <w:r w:rsidR="003823A2">
        <w:t xml:space="preserve">’ file was created; which is the Python file where the application code is built using </w:t>
      </w:r>
      <w:r>
        <w:t xml:space="preserve">the </w:t>
      </w:r>
      <w:r w:rsidR="003823A2">
        <w:t>Flask</w:t>
      </w:r>
      <w:r>
        <w:t xml:space="preserve"> web framework</w:t>
      </w:r>
      <w:r w:rsidR="003823A2">
        <w:t xml:space="preserve">. After this, since Google App Engine is regionalized, the West Europe region was selected for locating the app engine. </w:t>
      </w:r>
      <w:r>
        <w:t>T</w:t>
      </w:r>
      <w:r w:rsidR="003823A2">
        <w:t>he app</w:t>
      </w:r>
      <w:r>
        <w:t>lication</w:t>
      </w:r>
      <w:r w:rsidR="003823A2">
        <w:t xml:space="preserve"> was deployed </w:t>
      </w:r>
      <w:r>
        <w:t>and t</w:t>
      </w:r>
      <w:r w:rsidR="003823A2">
        <w:t xml:space="preserve">he resulting application can be viewed in the browser: </w:t>
      </w:r>
      <w:hyperlink r:id="rId84" w:history="1">
        <w:r w:rsidRPr="00CC703E">
          <w:rPr>
            <w:rStyle w:val="Hyperlink"/>
          </w:rPr>
          <w:t>https://swmmbot.ew.r.appspot.com/</w:t>
        </w:r>
      </w:hyperlink>
      <w:r>
        <w:t xml:space="preserve"> </w:t>
      </w:r>
      <w:r w:rsidR="008D5E66">
        <w:t>To integrate the webpage in Flask</w:t>
      </w:r>
      <w:r w:rsidR="00C3639C">
        <w:t xml:space="preserve"> another route was created and </w:t>
      </w:r>
      <w:r w:rsidR="008D5E66">
        <w:t>the ‘template renderer’ was used</w:t>
      </w:r>
      <w:r w:rsidR="00C3639C">
        <w:t xml:space="preserve"> (</w:t>
      </w:r>
      <w:r w:rsidR="00C3639C">
        <w:fldChar w:fldCharType="begin"/>
      </w:r>
      <w:r w:rsidR="00C3639C">
        <w:instrText xml:space="preserve"> REF _Ref100849770 \h </w:instrText>
      </w:r>
      <w:r w:rsidR="0005014D">
        <w:instrText xml:space="preserve"> \* MERGEFORMAT </w:instrText>
      </w:r>
      <w:r w:rsidR="00C3639C">
        <w:fldChar w:fldCharType="separate"/>
      </w:r>
      <w:r w:rsidR="00CB640D">
        <w:t xml:space="preserve">Figure </w:t>
      </w:r>
      <w:r w:rsidR="00CB640D">
        <w:rPr>
          <w:noProof/>
        </w:rPr>
        <w:t>50</w:t>
      </w:r>
      <w:r w:rsidR="00C3639C">
        <w:fldChar w:fldCharType="end"/>
      </w:r>
      <w:r w:rsidR="00C3639C">
        <w:t>)</w:t>
      </w:r>
      <w:r w:rsidR="008D5E66">
        <w:t>.</w:t>
      </w:r>
      <w:r>
        <w:t xml:space="preserve"> This requires the creation of a template folder for the </w:t>
      </w:r>
      <w:r w:rsidR="008D5E66">
        <w:t xml:space="preserve">HTML </w:t>
      </w:r>
      <w:r>
        <w:t xml:space="preserve">file and a static folder for the pictures and the CSS file. </w:t>
      </w:r>
    </w:p>
    <w:p w14:paraId="195F1EA4" w14:textId="79E367AA" w:rsidR="00207514" w:rsidRDefault="00207514" w:rsidP="0005014D">
      <w:pPr>
        <w:spacing w:line="276" w:lineRule="auto"/>
      </w:pPr>
      <w:r>
        <w:fldChar w:fldCharType="begin"/>
      </w:r>
      <w:r>
        <w:instrText xml:space="preserve"> REF _Ref100791969 \h </w:instrText>
      </w:r>
      <w:r w:rsidR="0005014D">
        <w:instrText xml:space="preserve"> \* MERGEFORMAT </w:instrText>
      </w:r>
      <w:r>
        <w:fldChar w:fldCharType="separate"/>
      </w:r>
      <w:r w:rsidR="00CB640D">
        <w:t xml:space="preserve">Figure </w:t>
      </w:r>
      <w:r w:rsidR="00CB640D">
        <w:rPr>
          <w:noProof/>
        </w:rPr>
        <w:t>49</w:t>
      </w:r>
      <w:r>
        <w:fldChar w:fldCharType="end"/>
      </w:r>
      <w:r>
        <w:t xml:space="preserve"> shows the developed webhook function which starts with the instance of the class flask. Then a route is created for the webhook and the function is the webhook. This route links the application’s URL with the webhook function meaning that if we visit the</w:t>
      </w:r>
      <w:r w:rsidR="00D45F38">
        <w:t xml:space="preserve"> URL for the SWMMBot application:</w:t>
      </w:r>
      <w:r>
        <w:t xml:space="preserve"> </w:t>
      </w:r>
      <w:hyperlink r:id="rId85" w:history="1">
        <w:r w:rsidRPr="00CC703E">
          <w:rPr>
            <w:rStyle w:val="Hyperlink"/>
          </w:rPr>
          <w:t>https://swmmbot.ew.r.appspot.com/</w:t>
        </w:r>
      </w:hyperlink>
      <w:r>
        <w:t xml:space="preserve"> we will get the output of the webhook function. The request in the webhook function is </w:t>
      </w:r>
      <w:r w:rsidR="00FC77E0">
        <w:t>in</w:t>
      </w:r>
      <w:r>
        <w:t xml:space="preserve"> JSON </w:t>
      </w:r>
      <w:r w:rsidR="00FC77E0">
        <w:t xml:space="preserve">format </w:t>
      </w:r>
      <w:r w:rsidR="00D45F38">
        <w:t>and comes</w:t>
      </w:r>
      <w:r w:rsidR="00FC77E0">
        <w:t xml:space="preserve"> from </w:t>
      </w:r>
      <w:r w:rsidR="00FC77E0">
        <w:lastRenderedPageBreak/>
        <w:t xml:space="preserve">Dialogflow based on what the user typed and which intent it was matched to and therefore which actions </w:t>
      </w:r>
      <w:r w:rsidR="00926702">
        <w:t xml:space="preserve">are </w:t>
      </w:r>
      <w:r w:rsidR="00FC77E0">
        <w:t xml:space="preserve">to be triggered. The silent = “True” means that </w:t>
      </w:r>
      <w:r w:rsidR="009E61E9">
        <w:t>if the JSON does not conform to our expectations,</w:t>
      </w:r>
      <w:r w:rsidR="00FC77E0">
        <w:t xml:space="preserve"> error messages will be ignored. The other variables are assigned information from the JSON. These will then be used to perform different actions required per intent.</w:t>
      </w:r>
      <w:r w:rsidR="00D45F38">
        <w:t xml:space="preserve"> The Python script showing some of these actions is shown in </w:t>
      </w:r>
      <w:r w:rsidR="00D45F38">
        <w:fldChar w:fldCharType="begin"/>
      </w:r>
      <w:r w:rsidR="00D45F38">
        <w:instrText xml:space="preserve"> REF _Ref100849344 \n \h </w:instrText>
      </w:r>
      <w:r w:rsidR="0005014D">
        <w:instrText xml:space="preserve"> \* MERGEFORMAT </w:instrText>
      </w:r>
      <w:r w:rsidR="00D45F38">
        <w:fldChar w:fldCharType="separate"/>
      </w:r>
      <w:r w:rsidR="00CB640D">
        <w:t xml:space="preserve">Appendix G. - </w:t>
      </w:r>
      <w:r w:rsidR="00D45F38">
        <w:fldChar w:fldCharType="end"/>
      </w:r>
    </w:p>
    <w:p w14:paraId="71273418" w14:textId="77777777" w:rsidR="00207514" w:rsidRDefault="00207514" w:rsidP="0005014D">
      <w:pPr>
        <w:keepNext/>
        <w:spacing w:line="276" w:lineRule="auto"/>
        <w:jc w:val="center"/>
      </w:pPr>
      <w:r w:rsidRPr="00207514">
        <w:rPr>
          <w:noProof/>
        </w:rPr>
        <w:drawing>
          <wp:inline distT="0" distB="0" distL="0" distR="0" wp14:anchorId="4113B5B6" wp14:editId="2C2EE30E">
            <wp:extent cx="4435835" cy="3735092"/>
            <wp:effectExtent l="19050" t="19050" r="22225" b="177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80675" cy="3772848"/>
                    </a:xfrm>
                    <a:prstGeom prst="rect">
                      <a:avLst/>
                    </a:prstGeom>
                    <a:ln w="15875">
                      <a:solidFill>
                        <a:schemeClr val="tx1"/>
                      </a:solidFill>
                    </a:ln>
                  </pic:spPr>
                </pic:pic>
              </a:graphicData>
            </a:graphic>
          </wp:inline>
        </w:drawing>
      </w:r>
    </w:p>
    <w:p w14:paraId="0806779B" w14:textId="3B9F23C8" w:rsidR="008D5E66" w:rsidRDefault="00207514" w:rsidP="0005014D">
      <w:pPr>
        <w:pStyle w:val="Caption"/>
        <w:spacing w:line="276" w:lineRule="auto"/>
      </w:pPr>
      <w:bookmarkStart w:id="182" w:name="_Ref100791969"/>
      <w:bookmarkStart w:id="183" w:name="_Toc102979750"/>
      <w:r>
        <w:t xml:space="preserve">Figure </w:t>
      </w:r>
      <w:r w:rsidR="00827C07">
        <w:fldChar w:fldCharType="begin"/>
      </w:r>
      <w:r w:rsidR="00827C07">
        <w:instrText xml:space="preserve"> SEQ Figure \* ARABIC </w:instrText>
      </w:r>
      <w:r w:rsidR="00827C07">
        <w:fldChar w:fldCharType="separate"/>
      </w:r>
      <w:r w:rsidR="00CB640D">
        <w:rPr>
          <w:noProof/>
        </w:rPr>
        <w:t>49</w:t>
      </w:r>
      <w:r w:rsidR="00827C07">
        <w:rPr>
          <w:noProof/>
        </w:rPr>
        <w:fldChar w:fldCharType="end"/>
      </w:r>
      <w:bookmarkEnd w:id="182"/>
      <w:r>
        <w:t>: Creating the Webhook</w:t>
      </w:r>
      <w:bookmarkEnd w:id="183"/>
    </w:p>
    <w:p w14:paraId="7B272496" w14:textId="77777777" w:rsidR="00C3639C" w:rsidRDefault="00C3639C" w:rsidP="0005014D">
      <w:pPr>
        <w:keepNext/>
        <w:spacing w:line="276" w:lineRule="auto"/>
        <w:jc w:val="center"/>
      </w:pPr>
      <w:r w:rsidRPr="00C3639C">
        <w:rPr>
          <w:noProof/>
        </w:rPr>
        <w:drawing>
          <wp:inline distT="0" distB="0" distL="0" distR="0" wp14:anchorId="1DC9650F" wp14:editId="5236A32D">
            <wp:extent cx="2952427" cy="789603"/>
            <wp:effectExtent l="19050" t="19050" r="1968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8491" cy="796574"/>
                    </a:xfrm>
                    <a:prstGeom prst="rect">
                      <a:avLst/>
                    </a:prstGeom>
                    <a:ln w="15875">
                      <a:solidFill>
                        <a:schemeClr val="tx1"/>
                      </a:solidFill>
                    </a:ln>
                  </pic:spPr>
                </pic:pic>
              </a:graphicData>
            </a:graphic>
          </wp:inline>
        </w:drawing>
      </w:r>
    </w:p>
    <w:p w14:paraId="27B37FEF" w14:textId="6E4DCAFA" w:rsidR="00C3639C" w:rsidRPr="00C3639C" w:rsidRDefault="00C3639C" w:rsidP="0005014D">
      <w:pPr>
        <w:pStyle w:val="Caption"/>
        <w:spacing w:line="276" w:lineRule="auto"/>
      </w:pPr>
      <w:bookmarkStart w:id="184" w:name="_Ref100849770"/>
      <w:bookmarkStart w:id="185" w:name="_Toc102979751"/>
      <w:r>
        <w:t xml:space="preserve">Figure </w:t>
      </w:r>
      <w:r w:rsidR="00827C07">
        <w:fldChar w:fldCharType="begin"/>
      </w:r>
      <w:r w:rsidR="00827C07">
        <w:instrText xml:space="preserve"> SEQ Figure \* ARABIC </w:instrText>
      </w:r>
      <w:r w:rsidR="00827C07">
        <w:fldChar w:fldCharType="separate"/>
      </w:r>
      <w:r w:rsidR="00CB640D">
        <w:rPr>
          <w:noProof/>
        </w:rPr>
        <w:t>50</w:t>
      </w:r>
      <w:r w:rsidR="00827C07">
        <w:rPr>
          <w:noProof/>
        </w:rPr>
        <w:fldChar w:fldCharType="end"/>
      </w:r>
      <w:bookmarkEnd w:id="184"/>
      <w:r>
        <w:t>: Integrating the HTML webpage into the Webhook</w:t>
      </w:r>
      <w:bookmarkEnd w:id="185"/>
    </w:p>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B85365" w:rsidRPr="00216ABF" w14:paraId="26CD43EA" w14:textId="77777777" w:rsidTr="007C13AB">
        <w:tc>
          <w:tcPr>
            <w:tcW w:w="9075" w:type="dxa"/>
            <w:tcBorders>
              <w:top w:val="single" w:sz="4" w:space="0" w:color="auto"/>
              <w:left w:val="single" w:sz="4" w:space="0" w:color="auto"/>
              <w:bottom w:val="single" w:sz="4" w:space="0" w:color="auto"/>
              <w:right w:val="single" w:sz="4" w:space="0" w:color="auto"/>
            </w:tcBorders>
            <w:hideMark/>
          </w:tcPr>
          <w:p w14:paraId="2C3FCDF7" w14:textId="77777777" w:rsidR="00B85365" w:rsidRPr="00216ABF" w:rsidRDefault="00787C14" w:rsidP="0005014D">
            <w:pPr>
              <w:spacing w:line="276" w:lineRule="auto"/>
            </w:pPr>
            <w:r>
              <w:t>This chapter discussed the different methods used in developing the chatbot starting with the definition of a scenario where the SWMMBot can be used. After this, the chatbot development process was explained from NLP processes, the formulation of the different intents, extraction of data from the EPA SWMM, the geocoding process, the creation of a database and the process of integrating everything to produce the chatbot. The next chapter will provide the results of conversations with the chatbot.</w:t>
            </w:r>
          </w:p>
        </w:tc>
      </w:tr>
    </w:tbl>
    <w:p w14:paraId="2BB330EA" w14:textId="77777777" w:rsidR="00571ED7" w:rsidRDefault="00571ED7" w:rsidP="0005014D">
      <w:pPr>
        <w:spacing w:line="276" w:lineRule="auto"/>
      </w:pPr>
    </w:p>
    <w:p w14:paraId="146850BC" w14:textId="77777777" w:rsidR="00571ED7" w:rsidRDefault="00571ED7" w:rsidP="0005014D">
      <w:pPr>
        <w:spacing w:line="276" w:lineRule="auto"/>
        <w:sectPr w:rsidR="00571ED7" w:rsidSect="005915BB">
          <w:pgSz w:w="11906" w:h="16838"/>
          <w:pgMar w:top="1417" w:right="1417" w:bottom="1417" w:left="1417" w:header="708" w:footer="708" w:gutter="0"/>
          <w:cols w:space="708"/>
          <w:docGrid w:linePitch="360"/>
        </w:sectPr>
      </w:pPr>
    </w:p>
    <w:p w14:paraId="00EDF9F8" w14:textId="77777777" w:rsidR="00DC434C" w:rsidRDefault="00DC434C" w:rsidP="0005014D">
      <w:pPr>
        <w:pStyle w:val="Heading1Chapter"/>
        <w:spacing w:line="276" w:lineRule="auto"/>
      </w:pPr>
      <w:bookmarkStart w:id="186" w:name="_Toc102979673"/>
      <w:r>
        <w:lastRenderedPageBreak/>
        <w:t>Results</w:t>
      </w:r>
      <w:r w:rsidR="00231CEF">
        <w:t xml:space="preserve"> and Discussion</w:t>
      </w:r>
      <w:bookmarkEnd w:id="186"/>
    </w:p>
    <w:p w14:paraId="449B3F03" w14:textId="77777777" w:rsidR="008432E6" w:rsidRDefault="003D5320" w:rsidP="0005014D">
      <w:pPr>
        <w:spacing w:line="276" w:lineRule="auto"/>
      </w:pPr>
      <w:r>
        <w:t>T</w:t>
      </w:r>
      <w:r w:rsidR="004404C0">
        <w:t>h</w:t>
      </w:r>
      <w:r>
        <w:t xml:space="preserve">is chapter presents the final developed chatbot, bringing out the possible application of the technology in different spheres of life. The results are outlined in the form of scenarios encountered in everyday life, </w:t>
      </w:r>
      <w:r w:rsidR="00C40BBA">
        <w:t>showing</w:t>
      </w:r>
      <w:r>
        <w:t xml:space="preserve"> the relevance of the chatbot application in flood awareness creation. Furthermore, the website developed as a user interface will also be shown. The chapter will also present and discuss different users’ experiences as they interacted with the application, obtained from a questionnaire that was administered to assess the </w:t>
      </w:r>
      <w:r w:rsidR="00C40BBA">
        <w:t xml:space="preserve">effectiveness and </w:t>
      </w:r>
      <w:r>
        <w:t>efficiency of the technology. Finally, the noted limitations of the technology will also be outlined.</w:t>
      </w:r>
    </w:p>
    <w:p w14:paraId="12CD3E78" w14:textId="77777777" w:rsidR="00D43390" w:rsidRDefault="00D43390" w:rsidP="0005014D">
      <w:pPr>
        <w:spacing w:line="276" w:lineRule="auto"/>
      </w:pPr>
    </w:p>
    <w:p w14:paraId="66E24181" w14:textId="77777777" w:rsidR="003D1A7E" w:rsidRDefault="003D5320" w:rsidP="0005014D">
      <w:pPr>
        <w:pStyle w:val="Heading2"/>
        <w:spacing w:line="276" w:lineRule="auto"/>
      </w:pPr>
      <w:bookmarkStart w:id="187" w:name="_Toc102979674"/>
      <w:r>
        <w:t xml:space="preserve">The Developed </w:t>
      </w:r>
      <w:r w:rsidR="003D1A7E">
        <w:t>SWMMBot</w:t>
      </w:r>
      <w:r>
        <w:t xml:space="preserve"> Conversational App</w:t>
      </w:r>
      <w:bookmarkEnd w:id="187"/>
    </w:p>
    <w:p w14:paraId="10F7EFBF" w14:textId="77777777" w:rsidR="003D5320" w:rsidRDefault="002672CF" w:rsidP="0005014D">
      <w:pPr>
        <w:spacing w:line="276" w:lineRule="auto"/>
      </w:pPr>
      <w:r>
        <w:t xml:space="preserve">Individuals use applications in different ways and for different reasons. </w:t>
      </w:r>
      <w:r w:rsidR="003D5320">
        <w:t xml:space="preserve">To illustrate the </w:t>
      </w:r>
      <w:r>
        <w:t>possible application of t</w:t>
      </w:r>
      <w:r w:rsidR="003D5320">
        <w:t xml:space="preserve">he developed </w:t>
      </w:r>
      <w:r>
        <w:t>c</w:t>
      </w:r>
      <w:r w:rsidR="003D5320">
        <w:t>hatbot</w:t>
      </w:r>
      <w:r w:rsidR="00320F65">
        <w:t>,</w:t>
      </w:r>
      <w:r w:rsidR="003D5320">
        <w:t xml:space="preserve"> different scenarios depicting real-life experiences will be used. The aim here is to show how different users can use the chatbot to address various situations they might face. </w:t>
      </w:r>
    </w:p>
    <w:p w14:paraId="12B52BDC" w14:textId="6FA3427B" w:rsidR="00320F65" w:rsidRDefault="00854A67" w:rsidP="0005014D">
      <w:pPr>
        <w:pStyle w:val="Heading3"/>
        <w:spacing w:line="276" w:lineRule="auto"/>
      </w:pPr>
      <w:bookmarkStart w:id="188" w:name="_Toc102979675"/>
      <w:r>
        <w:t xml:space="preserve">Scenario 1: Flooding </w:t>
      </w:r>
      <w:r w:rsidR="00C40BBA">
        <w:t>S</w:t>
      </w:r>
      <w:r>
        <w:t>ituation</w:t>
      </w:r>
      <w:bookmarkEnd w:id="188"/>
      <w:r w:rsidR="00821046">
        <w:t xml:space="preserve"> </w:t>
      </w:r>
    </w:p>
    <w:p w14:paraId="707F5142" w14:textId="61613257" w:rsidR="00E45433" w:rsidRDefault="00821046" w:rsidP="00E45433">
      <w:r>
        <w:t>Imagine you recently moved into a new house in an area that unfortunately has a high risk of flooding. It is raining cats and dogs and you want to know if your street will be flooded</w:t>
      </w:r>
      <w:r w:rsidR="00C40BBA">
        <w:t xml:space="preserve"> or i</w:t>
      </w:r>
      <w:r w:rsidR="00445F00">
        <w:t xml:space="preserve">f your house will get flooded? </w:t>
      </w:r>
      <w:r>
        <w:t>If so, to what depth the water will rise? For how long will it be flooded. Is it safe to go out for a few groceries? In addition to this, you want to know actions to take to protect yourself and your possessions from flood damage.</w:t>
      </w:r>
      <w:r w:rsidRPr="00821046">
        <w:t xml:space="preserve"> </w:t>
      </w:r>
      <w:r>
        <w:t>Since you know about SWMMBot, you go to the application to get some answers to your questions. An illustration of the possible conversation is in</w:t>
      </w:r>
      <w:r w:rsidR="00C40BBA">
        <w:t xml:space="preserve"> </w:t>
      </w:r>
      <w:r w:rsidR="00E45433">
        <w:fldChar w:fldCharType="begin"/>
      </w:r>
      <w:r w:rsidR="00E45433">
        <w:instrText xml:space="preserve"> REF _Ref99725861 \h </w:instrText>
      </w:r>
      <w:r w:rsidR="00E45433">
        <w:fldChar w:fldCharType="separate"/>
      </w:r>
      <w:r w:rsidR="00CB640D">
        <w:t xml:space="preserve">Figure </w:t>
      </w:r>
      <w:r w:rsidR="00CB640D">
        <w:rPr>
          <w:noProof/>
        </w:rPr>
        <w:t>51</w:t>
      </w:r>
      <w:r w:rsidR="00E45433">
        <w:fldChar w:fldCharType="end"/>
      </w:r>
    </w:p>
    <w:p w14:paraId="49E787A5" w14:textId="5F5D3E5F" w:rsidR="00821046" w:rsidRDefault="00821046" w:rsidP="00C40BBA">
      <w:r>
        <w:t>In using the chatbot the user starts the conversation with a greeting and the chatbot introduces itself and prompts the user to enter their address.</w:t>
      </w:r>
      <w:r w:rsidR="00C40BBA">
        <w:t xml:space="preserve"> After computations described in the methodology, a response is then sent to the user on whether their location is flooded or not. T</w:t>
      </w:r>
      <w:r>
        <w:t xml:space="preserve">he user’s location was flooded, </w:t>
      </w:r>
      <w:r w:rsidR="00C40BBA">
        <w:t xml:space="preserve">and after this, they could </w:t>
      </w:r>
      <w:r w:rsidR="00445F00">
        <w:t>ask any further questions they may have had about</w:t>
      </w:r>
      <w:r w:rsidR="00C40BBA">
        <w:t xml:space="preserve"> the flooding situation.</w:t>
      </w:r>
      <w:r>
        <w:t xml:space="preserve"> </w:t>
      </w:r>
      <w:r w:rsidR="00445F00">
        <w:t>T</w:t>
      </w:r>
      <w:r>
        <w:t>he chatbot then provide</w:t>
      </w:r>
      <w:r w:rsidR="00445F00">
        <w:t>d</w:t>
      </w:r>
      <w:r>
        <w:t xml:space="preserve"> information on the maximum flooding depth, the total time it will be flooded</w:t>
      </w:r>
      <w:r w:rsidR="00445F00">
        <w:t>, the maximum flooding rate</w:t>
      </w:r>
      <w:r>
        <w:t xml:space="preserve"> and the time at which the flooding is expected to be maximum. The user can </w:t>
      </w:r>
      <w:r w:rsidR="00445F00">
        <w:t xml:space="preserve">stop </w:t>
      </w:r>
      <w:r>
        <w:t>the conversation at any moment if they are not interested in receiving any more information. Based on the information</w:t>
      </w:r>
      <w:r w:rsidRPr="00C20DE7">
        <w:t xml:space="preserve"> </w:t>
      </w:r>
      <w:r>
        <w:t>provided</w:t>
      </w:r>
      <w:r w:rsidR="00445F00">
        <w:t xml:space="preserve"> by the chatbot</w:t>
      </w:r>
      <w:r>
        <w:t>, the user can then decide if it is safe to go out or not and also the best time to go out, i.e. at a time that does not coincide with the time of maximum flooding.</w:t>
      </w:r>
    </w:p>
    <w:p w14:paraId="524BB123" w14:textId="77777777" w:rsidR="00821046" w:rsidRDefault="00821046" w:rsidP="0005014D">
      <w:pPr>
        <w:spacing w:line="276" w:lineRule="auto"/>
      </w:pPr>
    </w:p>
    <w:tbl>
      <w:tblPr>
        <w:tblStyle w:val="TableGrid"/>
        <w:tblW w:w="0" w:type="auto"/>
        <w:tblLook w:val="04A0" w:firstRow="1" w:lastRow="0" w:firstColumn="1" w:lastColumn="0" w:noHBand="0" w:noVBand="1"/>
      </w:tblPr>
      <w:tblGrid>
        <w:gridCol w:w="9062"/>
      </w:tblGrid>
      <w:tr w:rsidR="00445F00" w14:paraId="322469F9" w14:textId="77777777" w:rsidTr="00445F00">
        <w:tc>
          <w:tcPr>
            <w:tcW w:w="9062" w:type="dxa"/>
          </w:tcPr>
          <w:p w14:paraId="3CD770A5" w14:textId="77777777" w:rsidR="00445F00" w:rsidRDefault="00445F00" w:rsidP="0005014D">
            <w:pPr>
              <w:spacing w:line="276" w:lineRule="auto"/>
              <w:jc w:val="center"/>
            </w:pPr>
            <w:r w:rsidRPr="00445F00">
              <w:rPr>
                <w:noProof/>
              </w:rPr>
              <w:lastRenderedPageBreak/>
              <w:drawing>
                <wp:inline distT="0" distB="0" distL="0" distR="0" wp14:anchorId="151ECE11" wp14:editId="59D4180C">
                  <wp:extent cx="5108621" cy="41986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0359" cy="4216486"/>
                          </a:xfrm>
                          <a:prstGeom prst="rect">
                            <a:avLst/>
                          </a:prstGeom>
                        </pic:spPr>
                      </pic:pic>
                    </a:graphicData>
                  </a:graphic>
                </wp:inline>
              </w:drawing>
            </w:r>
          </w:p>
          <w:p w14:paraId="3009371E" w14:textId="77777777" w:rsidR="00445F00" w:rsidRDefault="00445F00" w:rsidP="0005014D">
            <w:pPr>
              <w:spacing w:line="276" w:lineRule="auto"/>
            </w:pPr>
          </w:p>
          <w:p w14:paraId="6C94572F" w14:textId="77777777" w:rsidR="00445F00" w:rsidRDefault="00445F00" w:rsidP="0005014D">
            <w:pPr>
              <w:spacing w:line="276" w:lineRule="auto"/>
              <w:jc w:val="center"/>
            </w:pPr>
            <w:r w:rsidRPr="00445F00">
              <w:rPr>
                <w:noProof/>
              </w:rPr>
              <w:drawing>
                <wp:inline distT="0" distB="0" distL="0" distR="0" wp14:anchorId="38AB7534" wp14:editId="24BC1480">
                  <wp:extent cx="5008804" cy="315468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3061" cy="3176256"/>
                          </a:xfrm>
                          <a:prstGeom prst="rect">
                            <a:avLst/>
                          </a:prstGeom>
                        </pic:spPr>
                      </pic:pic>
                    </a:graphicData>
                  </a:graphic>
                </wp:inline>
              </w:drawing>
            </w:r>
          </w:p>
          <w:p w14:paraId="11E18563" w14:textId="77777777" w:rsidR="00445F00" w:rsidRDefault="00445F00" w:rsidP="0005014D">
            <w:pPr>
              <w:spacing w:line="276" w:lineRule="auto"/>
              <w:jc w:val="center"/>
            </w:pPr>
            <w:r w:rsidRPr="00445F00">
              <w:rPr>
                <w:noProof/>
              </w:rPr>
              <w:lastRenderedPageBreak/>
              <w:drawing>
                <wp:inline distT="0" distB="0" distL="0" distR="0" wp14:anchorId="5E6B2659" wp14:editId="4FAB18D8">
                  <wp:extent cx="5006441" cy="3025140"/>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5832" cy="3042899"/>
                          </a:xfrm>
                          <a:prstGeom prst="rect">
                            <a:avLst/>
                          </a:prstGeom>
                        </pic:spPr>
                      </pic:pic>
                    </a:graphicData>
                  </a:graphic>
                </wp:inline>
              </w:drawing>
            </w:r>
          </w:p>
          <w:p w14:paraId="13C6DC3E" w14:textId="77777777" w:rsidR="00445F00" w:rsidRDefault="00445F00" w:rsidP="0005014D">
            <w:pPr>
              <w:spacing w:line="276" w:lineRule="auto"/>
              <w:jc w:val="center"/>
            </w:pPr>
            <w:r w:rsidRPr="00445F00">
              <w:rPr>
                <w:noProof/>
              </w:rPr>
              <w:drawing>
                <wp:inline distT="0" distB="0" distL="0" distR="0" wp14:anchorId="71E5019D" wp14:editId="797BDA7E">
                  <wp:extent cx="4974606" cy="30099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15295" cy="3034519"/>
                          </a:xfrm>
                          <a:prstGeom prst="rect">
                            <a:avLst/>
                          </a:prstGeom>
                        </pic:spPr>
                      </pic:pic>
                    </a:graphicData>
                  </a:graphic>
                </wp:inline>
              </w:drawing>
            </w:r>
          </w:p>
          <w:p w14:paraId="4EFBEF9E" w14:textId="77777777" w:rsidR="00445F00" w:rsidRDefault="00445F00" w:rsidP="0005014D">
            <w:pPr>
              <w:keepNext/>
              <w:spacing w:line="276" w:lineRule="auto"/>
              <w:jc w:val="center"/>
            </w:pPr>
          </w:p>
        </w:tc>
      </w:tr>
    </w:tbl>
    <w:p w14:paraId="3A024CAD" w14:textId="01C291C7" w:rsidR="00445F00" w:rsidRDefault="00445F00" w:rsidP="0005014D">
      <w:pPr>
        <w:pStyle w:val="Caption"/>
        <w:spacing w:line="276" w:lineRule="auto"/>
      </w:pPr>
      <w:bookmarkStart w:id="189" w:name="_Ref99725861"/>
      <w:bookmarkStart w:id="190" w:name="_Ref101253792"/>
      <w:bookmarkStart w:id="191" w:name="_Toc102979752"/>
      <w:bookmarkStart w:id="192" w:name="_Ref99212124"/>
      <w:r>
        <w:lastRenderedPageBreak/>
        <w:t xml:space="preserve">Figure </w:t>
      </w:r>
      <w:r w:rsidR="00827C07">
        <w:fldChar w:fldCharType="begin"/>
      </w:r>
      <w:r w:rsidR="00827C07">
        <w:instrText xml:space="preserve"> SEQ Figure \* ARABIC </w:instrText>
      </w:r>
      <w:r w:rsidR="00827C07">
        <w:fldChar w:fldCharType="separate"/>
      </w:r>
      <w:r w:rsidR="00CB640D">
        <w:rPr>
          <w:noProof/>
        </w:rPr>
        <w:t>51</w:t>
      </w:r>
      <w:r w:rsidR="00827C07">
        <w:rPr>
          <w:noProof/>
        </w:rPr>
        <w:fldChar w:fldCharType="end"/>
      </w:r>
      <w:bookmarkEnd w:id="189"/>
      <w:r>
        <w:t>:</w:t>
      </w:r>
      <w:r w:rsidR="00845754">
        <w:t xml:space="preserve"> </w:t>
      </w:r>
      <w:r w:rsidRPr="00991E0C">
        <w:t>Scenario 1: Flooding situation</w:t>
      </w:r>
      <w:bookmarkEnd w:id="190"/>
      <w:bookmarkEnd w:id="191"/>
    </w:p>
    <w:bookmarkEnd w:id="192"/>
    <w:p w14:paraId="05444CD0" w14:textId="77777777" w:rsidR="007D6AA3" w:rsidRDefault="007D6AA3" w:rsidP="0005014D">
      <w:pPr>
        <w:spacing w:line="276" w:lineRule="auto"/>
      </w:pPr>
    </w:p>
    <w:p w14:paraId="28437160" w14:textId="684249DE" w:rsidR="00C40BBA" w:rsidRDefault="00C40BBA" w:rsidP="0005014D">
      <w:pPr>
        <w:spacing w:line="276" w:lineRule="auto"/>
      </w:pPr>
      <w:r>
        <w:t xml:space="preserve">The conversation in </w:t>
      </w:r>
      <w:r>
        <w:fldChar w:fldCharType="begin"/>
      </w:r>
      <w:r>
        <w:instrText xml:space="preserve"> REF _Ref99725861 \h </w:instrText>
      </w:r>
      <w:r>
        <w:fldChar w:fldCharType="separate"/>
      </w:r>
      <w:r w:rsidR="00CB640D">
        <w:t xml:space="preserve">Figure </w:t>
      </w:r>
      <w:r w:rsidR="00CB640D">
        <w:rPr>
          <w:noProof/>
        </w:rPr>
        <w:t>51</w:t>
      </w:r>
      <w:r>
        <w:fldChar w:fldCharType="end"/>
      </w:r>
      <w:r>
        <w:t xml:space="preserve">, shows the chatbot successfully understanding the user’s questions and then matching them to the accurate actions to provide the right responses. </w:t>
      </w:r>
    </w:p>
    <w:p w14:paraId="3E6130FD" w14:textId="77777777" w:rsidR="00566913" w:rsidRDefault="00566913" w:rsidP="0005014D">
      <w:pPr>
        <w:spacing w:line="276" w:lineRule="auto"/>
      </w:pPr>
    </w:p>
    <w:p w14:paraId="31A12DD5" w14:textId="77777777" w:rsidR="00566913" w:rsidRDefault="00566913" w:rsidP="0005014D">
      <w:pPr>
        <w:spacing w:line="276" w:lineRule="auto"/>
      </w:pPr>
    </w:p>
    <w:p w14:paraId="0F6808A4" w14:textId="77777777" w:rsidR="00566913" w:rsidRDefault="00566913" w:rsidP="0005014D">
      <w:pPr>
        <w:spacing w:line="276" w:lineRule="auto"/>
      </w:pPr>
    </w:p>
    <w:p w14:paraId="25204143" w14:textId="77777777" w:rsidR="00566913" w:rsidRDefault="00566913" w:rsidP="0005014D">
      <w:pPr>
        <w:spacing w:line="276" w:lineRule="auto"/>
      </w:pPr>
    </w:p>
    <w:p w14:paraId="61747E54" w14:textId="77777777" w:rsidR="00566913" w:rsidRDefault="00566913" w:rsidP="0005014D">
      <w:pPr>
        <w:spacing w:line="276" w:lineRule="auto"/>
      </w:pPr>
    </w:p>
    <w:p w14:paraId="4D1F584C" w14:textId="77777777" w:rsidR="00566913" w:rsidRPr="007D6AA3" w:rsidRDefault="00566913" w:rsidP="0005014D">
      <w:pPr>
        <w:spacing w:line="276" w:lineRule="auto"/>
      </w:pPr>
    </w:p>
    <w:p w14:paraId="468B3825" w14:textId="77777777" w:rsidR="007D6AA3" w:rsidRDefault="007D6AA3" w:rsidP="0005014D">
      <w:pPr>
        <w:pStyle w:val="Heading3"/>
        <w:spacing w:line="276" w:lineRule="auto"/>
      </w:pPr>
      <w:bookmarkStart w:id="193" w:name="_Toc102979676"/>
      <w:r>
        <w:t xml:space="preserve">Scenario </w:t>
      </w:r>
      <w:r w:rsidR="00445F00">
        <w:t>2</w:t>
      </w:r>
      <w:r>
        <w:t>: Flooding situation for Navigation</w:t>
      </w:r>
      <w:bookmarkEnd w:id="193"/>
    </w:p>
    <w:p w14:paraId="65F5C9CB" w14:textId="77777777" w:rsidR="007D6AA3" w:rsidRPr="007D6AA3" w:rsidRDefault="007D6AA3" w:rsidP="0005014D">
      <w:pPr>
        <w:spacing w:line="276" w:lineRule="auto"/>
      </w:pPr>
    </w:p>
    <w:p w14:paraId="214B4F3C" w14:textId="77777777" w:rsidR="003D5320" w:rsidRDefault="003D5320" w:rsidP="0005014D">
      <w:pPr>
        <w:keepNext/>
        <w:spacing w:line="276" w:lineRule="auto"/>
        <w:jc w:val="center"/>
      </w:pPr>
      <w:r w:rsidRPr="003D5320">
        <w:rPr>
          <w:noProof/>
        </w:rPr>
        <w:drawing>
          <wp:inline distT="0" distB="0" distL="0" distR="0" wp14:anchorId="1F7A1AB9" wp14:editId="2A5FE3EE">
            <wp:extent cx="4911437" cy="3622401"/>
            <wp:effectExtent l="19050" t="19050" r="22860" b="165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17730" cy="3627042"/>
                    </a:xfrm>
                    <a:prstGeom prst="rect">
                      <a:avLst/>
                    </a:prstGeom>
                    <a:ln w="19050">
                      <a:solidFill>
                        <a:schemeClr val="tx1"/>
                      </a:solidFill>
                    </a:ln>
                  </pic:spPr>
                </pic:pic>
              </a:graphicData>
            </a:graphic>
          </wp:inline>
        </w:drawing>
      </w:r>
    </w:p>
    <w:p w14:paraId="612B6625" w14:textId="66002617" w:rsidR="003D5320" w:rsidRPr="003D5320" w:rsidRDefault="003D5320" w:rsidP="0005014D">
      <w:pPr>
        <w:pStyle w:val="Caption"/>
        <w:spacing w:line="276" w:lineRule="auto"/>
      </w:pPr>
      <w:bookmarkStart w:id="194" w:name="_Ref101255353"/>
      <w:bookmarkStart w:id="195" w:name="_Toc102979753"/>
      <w:r>
        <w:t xml:space="preserve">Figure </w:t>
      </w:r>
      <w:r w:rsidR="00827C07">
        <w:fldChar w:fldCharType="begin"/>
      </w:r>
      <w:r w:rsidR="00827C07">
        <w:instrText xml:space="preserve"> SEQ Figure \* ARABIC </w:instrText>
      </w:r>
      <w:r w:rsidR="00827C07">
        <w:fldChar w:fldCharType="separate"/>
      </w:r>
      <w:r w:rsidR="00CB640D">
        <w:rPr>
          <w:noProof/>
        </w:rPr>
        <w:t>52</w:t>
      </w:r>
      <w:r w:rsidR="00827C07">
        <w:rPr>
          <w:noProof/>
        </w:rPr>
        <w:fldChar w:fldCharType="end"/>
      </w:r>
      <w:bookmarkEnd w:id="194"/>
      <w:r>
        <w:t>: Scenario</w:t>
      </w:r>
      <w:r w:rsidR="00821046">
        <w:t>2</w:t>
      </w:r>
      <w:r>
        <w:t>: Flooding Situation</w:t>
      </w:r>
      <w:r w:rsidR="00122114">
        <w:t xml:space="preserve"> for Navigation</w:t>
      </w:r>
      <w:bookmarkEnd w:id="195"/>
    </w:p>
    <w:p w14:paraId="58FA7FDE" w14:textId="77777777" w:rsidR="00C16149" w:rsidRDefault="00C16149" w:rsidP="0005014D">
      <w:pPr>
        <w:spacing w:line="276" w:lineRule="auto"/>
      </w:pPr>
    </w:p>
    <w:p w14:paraId="1D084D1B" w14:textId="43D7C735" w:rsidR="003D5320" w:rsidRDefault="00C16149" w:rsidP="0005014D">
      <w:pPr>
        <w:spacing w:line="276" w:lineRule="auto"/>
      </w:pPr>
      <w:r>
        <w:t xml:space="preserve">Imagine it is the end of </w:t>
      </w:r>
      <w:r w:rsidR="00122114">
        <w:t xml:space="preserve">the </w:t>
      </w:r>
      <w:r>
        <w:t xml:space="preserve">day, and after a long tiring day at work and you just want to head home and rest. It is, however,  that time of the year when the heavens are open and it has been raining for </w:t>
      </w:r>
      <w:r w:rsidR="00122114">
        <w:t xml:space="preserve">a </w:t>
      </w:r>
      <w:r>
        <w:t>few days and today was no exception. Some streets are flooded.</w:t>
      </w:r>
      <w:r w:rsidRPr="00320F65">
        <w:t xml:space="preserve"> </w:t>
      </w:r>
      <w:r w:rsidR="00E01EE6">
        <w:t>On your way home, you have to pick up your son and niece from school and their school is on the other side of the city</w:t>
      </w:r>
      <w:r w:rsidR="00C40BBA">
        <w:t xml:space="preserve"> as shown in </w:t>
      </w:r>
      <w:r w:rsidR="00C40BBA">
        <w:fldChar w:fldCharType="begin"/>
      </w:r>
      <w:r w:rsidR="00C40BBA">
        <w:instrText xml:space="preserve"> REF _Ref101255353 \h </w:instrText>
      </w:r>
      <w:r w:rsidR="00C40BBA">
        <w:fldChar w:fldCharType="separate"/>
      </w:r>
      <w:r w:rsidR="00CB640D">
        <w:t xml:space="preserve">Figure </w:t>
      </w:r>
      <w:r w:rsidR="00CB640D">
        <w:rPr>
          <w:noProof/>
        </w:rPr>
        <w:t>52</w:t>
      </w:r>
      <w:r w:rsidR="00C40BBA">
        <w:fldChar w:fldCharType="end"/>
      </w:r>
      <w:r w:rsidR="00E01EE6">
        <w:t xml:space="preserve">. </w:t>
      </w:r>
      <w:r>
        <w:t>Naturally, many questions come to mind: Is it safe to drive? Which parts of the city are flooded? For how long will an area be flooded? How high are the floodwaters? When will the flooding be maximum? So you go to the SWMMBot application to ask your questions</w:t>
      </w:r>
      <w:r w:rsidR="00E01EE6">
        <w:t xml:space="preserve"> t</w:t>
      </w:r>
      <w:r w:rsidR="003D5320">
        <w:t>o help you decide how to navigate the city</w:t>
      </w:r>
      <w:r w:rsidR="00445F00">
        <w:t>. On</w:t>
      </w:r>
      <w:r w:rsidR="003D5320">
        <w:t xml:space="preserve"> the SWMM</w:t>
      </w:r>
      <w:r w:rsidR="00445F00">
        <w:t>Bot</w:t>
      </w:r>
      <w:r w:rsidR="003D5320">
        <w:t xml:space="preserve"> webpage</w:t>
      </w:r>
      <w:r w:rsidR="00445F00">
        <w:t>, you check the different routes you can use and for every route, you ask the chatbot about the flooding situation on the streets.</w:t>
      </w:r>
      <w:r w:rsidR="003D5320">
        <w:t xml:space="preserve"> </w:t>
      </w:r>
      <w:r w:rsidR="00122114">
        <w:fldChar w:fldCharType="begin"/>
      </w:r>
      <w:r w:rsidR="00122114">
        <w:instrText xml:space="preserve"> REF _Ref99711258 \h </w:instrText>
      </w:r>
      <w:r w:rsidR="0005014D">
        <w:instrText xml:space="preserve"> \* MERGEFORMAT </w:instrText>
      </w:r>
      <w:r w:rsidR="00122114">
        <w:fldChar w:fldCharType="separate"/>
      </w:r>
      <w:r w:rsidR="00CB640D">
        <w:t xml:space="preserve">Figure </w:t>
      </w:r>
      <w:r w:rsidR="00CB640D">
        <w:rPr>
          <w:noProof/>
        </w:rPr>
        <w:t>53</w:t>
      </w:r>
      <w:r w:rsidR="00122114">
        <w:fldChar w:fldCharType="end"/>
      </w:r>
      <w:r w:rsidR="00122114">
        <w:t xml:space="preserve"> </w:t>
      </w:r>
      <w:r w:rsidR="003D5320">
        <w:t xml:space="preserve">presents </w:t>
      </w:r>
      <w:r w:rsidR="00445F00">
        <w:t>a typical</w:t>
      </w:r>
      <w:r w:rsidR="003D5320">
        <w:t xml:space="preserve"> conversation</w:t>
      </w:r>
      <w:r w:rsidR="00445F00">
        <w:t xml:space="preserve"> addressing such a scenario</w:t>
      </w:r>
      <w:r w:rsidR="003D5320">
        <w:t>.</w:t>
      </w:r>
    </w:p>
    <w:p w14:paraId="6282B609" w14:textId="77777777" w:rsidR="00122114" w:rsidRDefault="00122114" w:rsidP="0005014D">
      <w:pPr>
        <w:spacing w:line="276" w:lineRule="auto"/>
      </w:pPr>
    </w:p>
    <w:tbl>
      <w:tblPr>
        <w:tblStyle w:val="TableGrid"/>
        <w:tblW w:w="0" w:type="auto"/>
        <w:tblLook w:val="04A0" w:firstRow="1" w:lastRow="0" w:firstColumn="1" w:lastColumn="0" w:noHBand="0" w:noVBand="1"/>
      </w:tblPr>
      <w:tblGrid>
        <w:gridCol w:w="9062"/>
      </w:tblGrid>
      <w:tr w:rsidR="00122114" w14:paraId="148471CD" w14:textId="77777777" w:rsidTr="00122114">
        <w:tc>
          <w:tcPr>
            <w:tcW w:w="9062" w:type="dxa"/>
          </w:tcPr>
          <w:p w14:paraId="4B8E5E12" w14:textId="77777777" w:rsidR="00122114" w:rsidRDefault="00350DE3" w:rsidP="0005014D">
            <w:pPr>
              <w:spacing w:line="276" w:lineRule="auto"/>
              <w:jc w:val="center"/>
            </w:pPr>
            <w:r w:rsidRPr="00350DE3">
              <w:rPr>
                <w:noProof/>
              </w:rPr>
              <w:lastRenderedPageBreak/>
              <w:drawing>
                <wp:inline distT="0" distB="0" distL="0" distR="0" wp14:anchorId="3BB7E832" wp14:editId="19538BA0">
                  <wp:extent cx="4823460" cy="324362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2669" cy="3249819"/>
                          </a:xfrm>
                          <a:prstGeom prst="rect">
                            <a:avLst/>
                          </a:prstGeom>
                        </pic:spPr>
                      </pic:pic>
                    </a:graphicData>
                  </a:graphic>
                </wp:inline>
              </w:drawing>
            </w:r>
          </w:p>
          <w:p w14:paraId="2FBBBA79" w14:textId="77777777" w:rsidR="00122114" w:rsidRDefault="00122114" w:rsidP="0005014D">
            <w:pPr>
              <w:spacing w:line="276" w:lineRule="auto"/>
              <w:jc w:val="center"/>
            </w:pPr>
            <w:r w:rsidRPr="00122114">
              <w:rPr>
                <w:noProof/>
              </w:rPr>
              <w:drawing>
                <wp:inline distT="0" distB="0" distL="0" distR="0" wp14:anchorId="35203B36" wp14:editId="308C6866">
                  <wp:extent cx="4693920" cy="3174812"/>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4621" cy="3182050"/>
                          </a:xfrm>
                          <a:prstGeom prst="rect">
                            <a:avLst/>
                          </a:prstGeom>
                        </pic:spPr>
                      </pic:pic>
                    </a:graphicData>
                  </a:graphic>
                </wp:inline>
              </w:drawing>
            </w:r>
          </w:p>
          <w:p w14:paraId="4FED76F1" w14:textId="77777777" w:rsidR="00350DE3" w:rsidRDefault="00350DE3" w:rsidP="0005014D">
            <w:pPr>
              <w:spacing w:line="276" w:lineRule="auto"/>
              <w:jc w:val="center"/>
            </w:pPr>
          </w:p>
          <w:p w14:paraId="63F8E439" w14:textId="77777777" w:rsidR="00122114" w:rsidRDefault="00C40BBA" w:rsidP="0005014D">
            <w:pPr>
              <w:spacing w:line="276" w:lineRule="auto"/>
              <w:jc w:val="center"/>
            </w:pPr>
            <w:r w:rsidRPr="00C40BBA">
              <w:rPr>
                <w:noProof/>
              </w:rPr>
              <w:drawing>
                <wp:inline distT="0" distB="0" distL="0" distR="0" wp14:anchorId="158DEC78" wp14:editId="00B58227">
                  <wp:extent cx="4769615" cy="60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9175" cy="626159"/>
                          </a:xfrm>
                          <a:prstGeom prst="rect">
                            <a:avLst/>
                          </a:prstGeom>
                        </pic:spPr>
                      </pic:pic>
                    </a:graphicData>
                  </a:graphic>
                </wp:inline>
              </w:drawing>
            </w:r>
          </w:p>
          <w:p w14:paraId="5E585564" w14:textId="77777777" w:rsidR="00122114" w:rsidRDefault="00122114" w:rsidP="0005014D">
            <w:pPr>
              <w:spacing w:line="276" w:lineRule="auto"/>
              <w:jc w:val="center"/>
            </w:pPr>
            <w:r w:rsidRPr="00122114">
              <w:rPr>
                <w:noProof/>
              </w:rPr>
              <w:drawing>
                <wp:inline distT="0" distB="0" distL="0" distR="0" wp14:anchorId="4E4EBB61" wp14:editId="3D774E55">
                  <wp:extent cx="4705325" cy="76962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4749" cy="790789"/>
                          </a:xfrm>
                          <a:prstGeom prst="rect">
                            <a:avLst/>
                          </a:prstGeom>
                        </pic:spPr>
                      </pic:pic>
                    </a:graphicData>
                  </a:graphic>
                </wp:inline>
              </w:drawing>
            </w:r>
          </w:p>
          <w:p w14:paraId="7DD0D2BD" w14:textId="77777777" w:rsidR="00122114" w:rsidRDefault="00122114" w:rsidP="0005014D">
            <w:pPr>
              <w:spacing w:line="276" w:lineRule="auto"/>
              <w:jc w:val="center"/>
            </w:pPr>
            <w:r w:rsidRPr="00122114">
              <w:rPr>
                <w:noProof/>
              </w:rPr>
              <w:lastRenderedPageBreak/>
              <w:drawing>
                <wp:inline distT="0" distB="0" distL="0" distR="0" wp14:anchorId="2504ECDF" wp14:editId="48FFE042">
                  <wp:extent cx="4770867" cy="31089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14561" cy="3137433"/>
                          </a:xfrm>
                          <a:prstGeom prst="rect">
                            <a:avLst/>
                          </a:prstGeom>
                        </pic:spPr>
                      </pic:pic>
                    </a:graphicData>
                  </a:graphic>
                </wp:inline>
              </w:drawing>
            </w:r>
          </w:p>
          <w:p w14:paraId="4F318EB3" w14:textId="77777777" w:rsidR="00122114" w:rsidRDefault="00122114" w:rsidP="0005014D">
            <w:pPr>
              <w:spacing w:line="276" w:lineRule="auto"/>
              <w:jc w:val="center"/>
            </w:pPr>
            <w:r w:rsidRPr="00122114">
              <w:rPr>
                <w:noProof/>
              </w:rPr>
              <w:drawing>
                <wp:inline distT="0" distB="0" distL="0" distR="0" wp14:anchorId="1B4B1520" wp14:editId="2A763B9A">
                  <wp:extent cx="4880916" cy="12039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9292" cy="1233160"/>
                          </a:xfrm>
                          <a:prstGeom prst="rect">
                            <a:avLst/>
                          </a:prstGeom>
                        </pic:spPr>
                      </pic:pic>
                    </a:graphicData>
                  </a:graphic>
                </wp:inline>
              </w:drawing>
            </w:r>
          </w:p>
          <w:p w14:paraId="3B3C548D" w14:textId="77777777" w:rsidR="00122114" w:rsidRDefault="00122114" w:rsidP="0005014D">
            <w:pPr>
              <w:keepNext/>
              <w:spacing w:line="276" w:lineRule="auto"/>
              <w:jc w:val="center"/>
            </w:pPr>
            <w:r w:rsidRPr="00122114">
              <w:rPr>
                <w:noProof/>
              </w:rPr>
              <w:drawing>
                <wp:inline distT="0" distB="0" distL="0" distR="0" wp14:anchorId="14D947A8" wp14:editId="6E9EC129">
                  <wp:extent cx="5243741" cy="5410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08592" cy="568346"/>
                          </a:xfrm>
                          <a:prstGeom prst="rect">
                            <a:avLst/>
                          </a:prstGeom>
                        </pic:spPr>
                      </pic:pic>
                    </a:graphicData>
                  </a:graphic>
                </wp:inline>
              </w:drawing>
            </w:r>
          </w:p>
        </w:tc>
      </w:tr>
    </w:tbl>
    <w:p w14:paraId="380E9160" w14:textId="0E6D051C" w:rsidR="00320F65" w:rsidRDefault="00122114" w:rsidP="0005014D">
      <w:pPr>
        <w:pStyle w:val="Caption"/>
        <w:spacing w:line="276" w:lineRule="auto"/>
      </w:pPr>
      <w:bookmarkStart w:id="196" w:name="_Ref99711258"/>
      <w:bookmarkStart w:id="197" w:name="_Ref99711247"/>
      <w:bookmarkStart w:id="198" w:name="_Toc102979754"/>
      <w:r>
        <w:lastRenderedPageBreak/>
        <w:t xml:space="preserve">Figure </w:t>
      </w:r>
      <w:r w:rsidR="00827C07">
        <w:fldChar w:fldCharType="begin"/>
      </w:r>
      <w:r w:rsidR="00827C07">
        <w:instrText xml:space="preserve"> SEQ Figure \* ARABIC </w:instrText>
      </w:r>
      <w:r w:rsidR="00827C07">
        <w:fldChar w:fldCharType="separate"/>
      </w:r>
      <w:r w:rsidR="00CB640D">
        <w:rPr>
          <w:noProof/>
        </w:rPr>
        <w:t>53</w:t>
      </w:r>
      <w:r w:rsidR="00827C07">
        <w:rPr>
          <w:noProof/>
        </w:rPr>
        <w:fldChar w:fldCharType="end"/>
      </w:r>
      <w:bookmarkEnd w:id="196"/>
      <w:r>
        <w:t>:</w:t>
      </w:r>
      <w:r w:rsidR="00845754">
        <w:t xml:space="preserve"> </w:t>
      </w:r>
      <w:r w:rsidRPr="0072051B">
        <w:t>Scenario</w:t>
      </w:r>
      <w:r w:rsidR="00AE062D">
        <w:t xml:space="preserve"> 2</w:t>
      </w:r>
      <w:r w:rsidRPr="0072051B">
        <w:t xml:space="preserve">: Conversation to assess the flooding situation </w:t>
      </w:r>
      <w:r w:rsidR="00670C54">
        <w:t>in</w:t>
      </w:r>
      <w:r w:rsidRPr="0072051B">
        <w:t xml:space="preserve"> different parts of the city</w:t>
      </w:r>
      <w:bookmarkEnd w:id="197"/>
      <w:bookmarkEnd w:id="198"/>
    </w:p>
    <w:p w14:paraId="21EBE9CB" w14:textId="40FCBB4A" w:rsidR="00320F65" w:rsidRDefault="00320F65" w:rsidP="0005014D">
      <w:pPr>
        <w:spacing w:line="276" w:lineRule="auto"/>
      </w:pPr>
      <w:r>
        <w:t>From</w:t>
      </w:r>
      <w:r w:rsidR="00122114">
        <w:t xml:space="preserve"> </w:t>
      </w:r>
      <w:r w:rsidR="00122114">
        <w:fldChar w:fldCharType="begin"/>
      </w:r>
      <w:r w:rsidR="00122114">
        <w:instrText xml:space="preserve"> REF _Ref99711258 \h </w:instrText>
      </w:r>
      <w:r w:rsidR="0005014D">
        <w:instrText xml:space="preserve"> \* MERGEFORMAT </w:instrText>
      </w:r>
      <w:r w:rsidR="00122114">
        <w:fldChar w:fldCharType="separate"/>
      </w:r>
      <w:r w:rsidR="00CB640D">
        <w:t xml:space="preserve">Figure </w:t>
      </w:r>
      <w:r w:rsidR="00CB640D">
        <w:rPr>
          <w:noProof/>
        </w:rPr>
        <w:t>53</w:t>
      </w:r>
      <w:r w:rsidR="00122114">
        <w:fldChar w:fldCharType="end"/>
      </w:r>
      <w:r>
        <w:t>, the user can use the map to navigate to different locations on the map and find out whether the locations are flooded. Also, using the maximum depth of flooding and the flooding duration, they can find possible routes to follow that are not flooded. Knowing the time of maximum flooding at the different locations would assist in deciding when to leave their location</w:t>
      </w:r>
      <w:r w:rsidR="00866EA7">
        <w:t>.</w:t>
      </w:r>
      <w:r>
        <w:t xml:space="preserve"> If it happens that their location is more flooded than their destination (in this case the school), they can then inform the child</w:t>
      </w:r>
      <w:r w:rsidR="00C40BBA">
        <w:t>ren</w:t>
      </w:r>
      <w:r>
        <w:t xml:space="preserve"> or the</w:t>
      </w:r>
      <w:r w:rsidR="00C40BBA">
        <w:t>ir teacher</w:t>
      </w:r>
      <w:r>
        <w:t>, of the flooding situation and what time they are most likely to be able to pick them up</w:t>
      </w:r>
      <w:r w:rsidR="00C40BBA">
        <w:t>.</w:t>
      </w:r>
      <w:r>
        <w:t xml:space="preserve"> </w:t>
      </w:r>
    </w:p>
    <w:p w14:paraId="7274C305" w14:textId="77777777" w:rsidR="003D5320" w:rsidRDefault="00320F65" w:rsidP="0005014D">
      <w:pPr>
        <w:spacing w:line="276" w:lineRule="auto"/>
      </w:pPr>
      <w:r>
        <w:t>Alternatively, if you are new in an area for navigation purposes, since the map is a Google Map, they can get directions from location A to B and then use the SWMMBot application to assess the flooding situation from the starting point, through various points up to their destination. In this way, the user is not just opting for the shortest distance but also for the safest route to follow.</w:t>
      </w:r>
    </w:p>
    <w:p w14:paraId="046A9274" w14:textId="77777777" w:rsidR="00660FF5" w:rsidRDefault="00660FF5" w:rsidP="0005014D">
      <w:pPr>
        <w:spacing w:line="276" w:lineRule="auto"/>
      </w:pPr>
    </w:p>
    <w:p w14:paraId="07811488" w14:textId="77777777" w:rsidR="00660FF5" w:rsidRDefault="00660FF5" w:rsidP="0005014D">
      <w:pPr>
        <w:pStyle w:val="Heading3"/>
        <w:spacing w:line="276" w:lineRule="auto"/>
      </w:pPr>
      <w:bookmarkStart w:id="199" w:name="_Toc102979677"/>
      <w:r>
        <w:t xml:space="preserve">Scenario </w:t>
      </w:r>
      <w:r w:rsidR="00E01EE6">
        <w:t>3</w:t>
      </w:r>
      <w:r>
        <w:t>: Flooding Situation for a Flood with a Ten Year Return Period</w:t>
      </w:r>
      <w:bookmarkEnd w:id="199"/>
    </w:p>
    <w:p w14:paraId="7DFD5535" w14:textId="5AB32D27" w:rsidR="00DB5D3A" w:rsidRDefault="00866EA7" w:rsidP="0005014D">
      <w:pPr>
        <w:spacing w:line="276" w:lineRule="auto"/>
      </w:pPr>
      <w:r>
        <w:t>Imagine y</w:t>
      </w:r>
      <w:r w:rsidR="00660FF5">
        <w:t>ou want to purchase a house and unfortunately</w:t>
      </w:r>
      <w:r w:rsidR="00DB5D3A">
        <w:t>,</w:t>
      </w:r>
      <w:r w:rsidR="00660FF5">
        <w:t xml:space="preserve"> you cannot find </w:t>
      </w:r>
      <w:r w:rsidR="00421C73">
        <w:t>any</w:t>
      </w:r>
      <w:r>
        <w:t xml:space="preserve"> flood</w:t>
      </w:r>
      <w:r w:rsidR="00421C73">
        <w:t xml:space="preserve"> </w:t>
      </w:r>
      <w:r w:rsidR="00660FF5">
        <w:t xml:space="preserve">zoning </w:t>
      </w:r>
      <w:r w:rsidR="00421C73">
        <w:t xml:space="preserve">maps for the area you are interested in. You want to assess which areas experience little or no </w:t>
      </w:r>
      <w:r w:rsidR="00421C73">
        <w:lastRenderedPageBreak/>
        <w:t xml:space="preserve">flooding so you can </w:t>
      </w:r>
      <w:r>
        <w:t>choose those areas</w:t>
      </w:r>
      <w:r w:rsidR="00DB5D3A">
        <w:t xml:space="preserve"> and not have to pay for </w:t>
      </w:r>
      <w:r w:rsidR="00421C73">
        <w:t>flood insurance. Or you have already purchased land in a flood-prone area and you’re still deciding on the design of the house</w:t>
      </w:r>
      <w:r w:rsidR="00140D53">
        <w:t>. Y</w:t>
      </w:r>
      <w:r w:rsidR="00421C73">
        <w:t xml:space="preserve">ou want to know if there </w:t>
      </w:r>
      <w:r w:rsidR="00140D53">
        <w:t xml:space="preserve">will be </w:t>
      </w:r>
      <w:r w:rsidR="00421C73">
        <w:t>any need to elevate the house</w:t>
      </w:r>
      <w:r w:rsidR="00DB5D3A">
        <w:t xml:space="preserve"> or not and if so to what </w:t>
      </w:r>
      <w:r w:rsidR="00C40BBA">
        <w:t>height</w:t>
      </w:r>
      <w:r w:rsidR="00DB5D3A">
        <w:t>. So you ask SWMMBot the flood depth and duration for the current simulation and that for a flood with a 10</w:t>
      </w:r>
      <w:r w:rsidR="00597128">
        <w:t>-</w:t>
      </w:r>
      <w:r w:rsidR="00DB5D3A">
        <w:t xml:space="preserve">year return period. Such a conversation is illustrated in </w:t>
      </w:r>
      <w:r w:rsidR="002672CF">
        <w:fldChar w:fldCharType="begin"/>
      </w:r>
      <w:r w:rsidR="002672CF">
        <w:instrText xml:space="preserve"> REF _Ref99723244 \h </w:instrText>
      </w:r>
      <w:r w:rsidR="0005014D">
        <w:instrText xml:space="preserve"> \* MERGEFORMAT </w:instrText>
      </w:r>
      <w:r w:rsidR="002672CF">
        <w:fldChar w:fldCharType="separate"/>
      </w:r>
      <w:r w:rsidR="00CB640D">
        <w:t xml:space="preserve">Figure </w:t>
      </w:r>
      <w:r w:rsidR="00CB640D">
        <w:rPr>
          <w:noProof/>
        </w:rPr>
        <w:t>54</w:t>
      </w:r>
      <w:r w:rsidR="002672CF">
        <w:fldChar w:fldCharType="end"/>
      </w:r>
      <w:r w:rsidR="002672CF">
        <w:t>.</w:t>
      </w:r>
      <w:r w:rsidR="00DB5D3A">
        <w:t xml:space="preserve"> </w:t>
      </w:r>
    </w:p>
    <w:p w14:paraId="7ABACE1B" w14:textId="77777777" w:rsidR="00597128" w:rsidRDefault="00597128" w:rsidP="0005014D">
      <w:pPr>
        <w:spacing w:line="276" w:lineRule="auto"/>
      </w:pPr>
    </w:p>
    <w:tbl>
      <w:tblPr>
        <w:tblStyle w:val="TableGrid"/>
        <w:tblW w:w="0" w:type="auto"/>
        <w:tblLook w:val="04A0" w:firstRow="1" w:lastRow="0" w:firstColumn="1" w:lastColumn="0" w:noHBand="0" w:noVBand="1"/>
      </w:tblPr>
      <w:tblGrid>
        <w:gridCol w:w="8905"/>
      </w:tblGrid>
      <w:tr w:rsidR="00DB5D3A" w14:paraId="63BFF114" w14:textId="77777777" w:rsidTr="00D804FD">
        <w:tc>
          <w:tcPr>
            <w:tcW w:w="8905" w:type="dxa"/>
          </w:tcPr>
          <w:p w14:paraId="6B81EBC0" w14:textId="77777777" w:rsidR="00DB5D3A" w:rsidRDefault="00DB5D3A" w:rsidP="0005014D">
            <w:pPr>
              <w:spacing w:line="276" w:lineRule="auto"/>
              <w:jc w:val="center"/>
            </w:pPr>
            <w:r w:rsidRPr="00DB5D3A">
              <w:rPr>
                <w:noProof/>
              </w:rPr>
              <w:drawing>
                <wp:inline distT="0" distB="0" distL="0" distR="0" wp14:anchorId="5B652686" wp14:editId="5283BA6B">
                  <wp:extent cx="4839757" cy="3924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1876" cy="3942235"/>
                          </a:xfrm>
                          <a:prstGeom prst="rect">
                            <a:avLst/>
                          </a:prstGeom>
                        </pic:spPr>
                      </pic:pic>
                    </a:graphicData>
                  </a:graphic>
                </wp:inline>
              </w:drawing>
            </w:r>
          </w:p>
          <w:p w14:paraId="723E0E06" w14:textId="77777777" w:rsidR="00DB5D3A" w:rsidRDefault="00DB5D3A" w:rsidP="0005014D">
            <w:pPr>
              <w:spacing w:line="276" w:lineRule="auto"/>
              <w:jc w:val="center"/>
            </w:pPr>
            <w:r w:rsidRPr="00DB5D3A">
              <w:rPr>
                <w:noProof/>
              </w:rPr>
              <w:drawing>
                <wp:inline distT="0" distB="0" distL="0" distR="0" wp14:anchorId="22938F9D" wp14:editId="11F92D5D">
                  <wp:extent cx="4759014" cy="261366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1994" cy="2642757"/>
                          </a:xfrm>
                          <a:prstGeom prst="rect">
                            <a:avLst/>
                          </a:prstGeom>
                        </pic:spPr>
                      </pic:pic>
                    </a:graphicData>
                  </a:graphic>
                </wp:inline>
              </w:drawing>
            </w:r>
          </w:p>
          <w:p w14:paraId="51ACDDF6" w14:textId="77777777" w:rsidR="00DB5D3A" w:rsidRDefault="00DB5D3A" w:rsidP="0005014D">
            <w:pPr>
              <w:spacing w:line="276" w:lineRule="auto"/>
              <w:jc w:val="center"/>
            </w:pPr>
            <w:r w:rsidRPr="00DB5D3A">
              <w:rPr>
                <w:noProof/>
              </w:rPr>
              <w:lastRenderedPageBreak/>
              <w:drawing>
                <wp:inline distT="0" distB="0" distL="0" distR="0" wp14:anchorId="1F4E0C86" wp14:editId="10432BF4">
                  <wp:extent cx="4881056" cy="8839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83059" cy="920501"/>
                          </a:xfrm>
                          <a:prstGeom prst="rect">
                            <a:avLst/>
                          </a:prstGeom>
                        </pic:spPr>
                      </pic:pic>
                    </a:graphicData>
                  </a:graphic>
                </wp:inline>
              </w:drawing>
            </w:r>
          </w:p>
          <w:p w14:paraId="6FCC01DA" w14:textId="77777777" w:rsidR="00152AC2" w:rsidRDefault="00152AC2" w:rsidP="0005014D">
            <w:pPr>
              <w:spacing w:line="276" w:lineRule="auto"/>
              <w:jc w:val="center"/>
            </w:pPr>
          </w:p>
          <w:p w14:paraId="00700016" w14:textId="77777777" w:rsidR="00DB5D3A" w:rsidRDefault="002672CF" w:rsidP="006E2840">
            <w:pPr>
              <w:spacing w:line="276" w:lineRule="auto"/>
              <w:jc w:val="center"/>
            </w:pPr>
            <w:r w:rsidRPr="002672CF">
              <w:rPr>
                <w:noProof/>
              </w:rPr>
              <w:drawing>
                <wp:inline distT="0" distB="0" distL="0" distR="0" wp14:anchorId="7BF9D6C0" wp14:editId="3AB07CE9">
                  <wp:extent cx="4919566" cy="33756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52456" cy="3398228"/>
                          </a:xfrm>
                          <a:prstGeom prst="rect">
                            <a:avLst/>
                          </a:prstGeom>
                        </pic:spPr>
                      </pic:pic>
                    </a:graphicData>
                  </a:graphic>
                </wp:inline>
              </w:drawing>
            </w:r>
          </w:p>
        </w:tc>
      </w:tr>
    </w:tbl>
    <w:p w14:paraId="55908919" w14:textId="1D9A0843" w:rsidR="00DB5D3A" w:rsidRDefault="002672CF" w:rsidP="0005014D">
      <w:pPr>
        <w:pStyle w:val="Caption"/>
        <w:spacing w:line="276" w:lineRule="auto"/>
      </w:pPr>
      <w:bookmarkStart w:id="200" w:name="_Ref99723244"/>
      <w:bookmarkStart w:id="201" w:name="_Toc102979755"/>
      <w:r>
        <w:lastRenderedPageBreak/>
        <w:t xml:space="preserve">Figure </w:t>
      </w:r>
      <w:r w:rsidR="00827C07">
        <w:fldChar w:fldCharType="begin"/>
      </w:r>
      <w:r w:rsidR="00827C07">
        <w:instrText xml:space="preserve"> SEQ Figure \* ARABIC </w:instrText>
      </w:r>
      <w:r w:rsidR="00827C07">
        <w:fldChar w:fldCharType="separate"/>
      </w:r>
      <w:r w:rsidR="00CB640D">
        <w:rPr>
          <w:noProof/>
        </w:rPr>
        <w:t>54</w:t>
      </w:r>
      <w:r w:rsidR="00827C07">
        <w:rPr>
          <w:noProof/>
        </w:rPr>
        <w:fldChar w:fldCharType="end"/>
      </w:r>
      <w:bookmarkEnd w:id="200"/>
      <w:r>
        <w:t>:</w:t>
      </w:r>
      <w:r w:rsidR="00845754">
        <w:t xml:space="preserve"> </w:t>
      </w:r>
      <w:r w:rsidRPr="007A4898">
        <w:t>Scenario 3: Conversation to compare the present flooding situation and that for a flood with a 10 year return period</w:t>
      </w:r>
      <w:bookmarkEnd w:id="201"/>
    </w:p>
    <w:p w14:paraId="24E85A8D" w14:textId="77777777" w:rsidR="002672CF" w:rsidRDefault="002672CF" w:rsidP="0005014D">
      <w:pPr>
        <w:spacing w:line="276" w:lineRule="auto"/>
      </w:pPr>
      <w:r>
        <w:t>In this case, the user can access flooding data for one location for the present rainfall simulation and for a flood that has the probability of occurring once in ten years. They can then do the same for other different locations and then select the site with the least probability of flooding.</w:t>
      </w:r>
      <w:r w:rsidR="00C40BBA">
        <w:t xml:space="preserve"> The chatbot will thus help the user avoid insurance costs or make an informed decision on the architectural </w:t>
      </w:r>
      <w:r w:rsidR="00C1395F">
        <w:t>plan of their house.</w:t>
      </w:r>
      <w:r w:rsidR="00C40BBA">
        <w:t xml:space="preserve"> </w:t>
      </w:r>
    </w:p>
    <w:p w14:paraId="00E69E3B" w14:textId="77777777" w:rsidR="00445F00" w:rsidRDefault="00445F00" w:rsidP="0005014D">
      <w:pPr>
        <w:spacing w:line="276" w:lineRule="auto"/>
      </w:pPr>
    </w:p>
    <w:p w14:paraId="2A50EA18" w14:textId="77777777" w:rsidR="00445F00" w:rsidRDefault="00445F00" w:rsidP="0005014D">
      <w:pPr>
        <w:pStyle w:val="Heading3"/>
        <w:spacing w:line="276" w:lineRule="auto"/>
      </w:pPr>
      <w:bookmarkStart w:id="202" w:name="_Toc102979678"/>
      <w:r>
        <w:t>Scenario</w:t>
      </w:r>
      <w:r w:rsidR="002672CF">
        <w:t xml:space="preserve"> 4</w:t>
      </w:r>
      <w:r>
        <w:t>: Actions to Take During Flooding</w:t>
      </w:r>
      <w:bookmarkEnd w:id="202"/>
    </w:p>
    <w:p w14:paraId="7D315815" w14:textId="6CC88CF5" w:rsidR="00445F00" w:rsidRDefault="00445F00" w:rsidP="0005014D">
      <w:pPr>
        <w:spacing w:line="276" w:lineRule="auto"/>
      </w:pPr>
      <w:r>
        <w:t>This scenario</w:t>
      </w:r>
      <w:r w:rsidR="002672CF">
        <w:t xml:space="preserve"> </w:t>
      </w:r>
      <w:r w:rsidR="006E2840">
        <w:t xml:space="preserve">is </w:t>
      </w:r>
      <w:r>
        <w:t xml:space="preserve">similar to the first one where it has been raining for hours and unfortunately you live in an area with a high risk of flooding. So in addition to getting information on the flooding situation at your location, you also want to get information on what actions to take as the flooding depth increases. So ask the SWMMBot and the conversation could be as shown in </w:t>
      </w:r>
      <w:r w:rsidR="00C1395F">
        <w:fldChar w:fldCharType="begin"/>
      </w:r>
      <w:r w:rsidR="00C1395F">
        <w:instrText xml:space="preserve"> REF _Ref101256420 \h </w:instrText>
      </w:r>
      <w:r w:rsidR="00C1395F">
        <w:fldChar w:fldCharType="separate"/>
      </w:r>
      <w:r w:rsidR="00CB640D">
        <w:t xml:space="preserve">Figure </w:t>
      </w:r>
      <w:r w:rsidR="00CB640D">
        <w:rPr>
          <w:noProof/>
        </w:rPr>
        <w:t>55</w:t>
      </w:r>
      <w:r w:rsidR="00C1395F">
        <w:fldChar w:fldCharType="end"/>
      </w:r>
      <w:r>
        <w:t xml:space="preserve">. This would be of great benefit for users who may have </w:t>
      </w:r>
      <w:r w:rsidR="00C1395F">
        <w:t xml:space="preserve">never </w:t>
      </w:r>
      <w:r>
        <w:t xml:space="preserve">experienced flooding and would therefore find themselves stranded, not knowing what to do. It can also serve as a reminder of what to do even to those residents who have experienced some flooding. The solutions provided are obtained from </w:t>
      </w:r>
      <w:r>
        <w:fldChar w:fldCharType="begin"/>
      </w:r>
      <w:r w:rsidR="009A326C">
        <w:instrText xml:space="preserve"> ADDIN EN.CITE &lt;EndNote&gt;&lt;Cite AuthorYear="1"&gt;&lt;Author&gt;Risicokaart&lt;/Author&gt;&lt;Year&gt;2022&lt;/Year&gt;&lt;RecNum&gt;148&lt;/RecNum&gt;&lt;DisplayText&gt;Risicokaart (2022)&lt;/DisplayText&gt;&lt;record&gt;&lt;rec-number&gt;148&lt;/rec-number&gt;&lt;foreign-keys&gt;&lt;key app="EN" db-id="efw09vxs2vw0x2evaxmpt2xma2xax0s25200" timestamp="1648563802"&gt;148&lt;/key&gt;&lt;/foreign-keys&gt;&lt;ref-type name="Web Page"&gt;12&lt;/ref-type&gt;&lt;contributors&gt;&lt;authors&gt;&lt;author&gt;Risicokaart&lt;/author&gt;&lt;/authors&gt;&lt;/contributors&gt;&lt;titles&gt;&lt;title&gt;Flood&lt;/title&gt;&lt;/titles&gt;&lt;pages&gt;Risk Mapper: Floods&lt;/pages&gt;&lt;volume&gt;2022&lt;/volume&gt;&lt;number&gt;29 March&lt;/number&gt;&lt;dates&gt;&lt;year&gt;2022&lt;/year&gt;&lt;pub-dates&gt;&lt;date&gt;2022&lt;/date&gt;&lt;/pub-dates&gt;&lt;/dates&gt;&lt;pub-location&gt;Netherlands&lt;/pub-location&gt;&lt;urls&gt;&lt;related-urls&gt;&lt;url&gt;https://www.risicokaart.nl/en/what-risks-are-there/flood &lt;/url&gt;&lt;/related-urls&gt;&lt;/urls&gt;&lt;custom1&gt;2022&lt;/custom1&gt;&lt;custom2&gt;29 March &lt;/custom2&gt;&lt;/record&gt;&lt;/Cite&gt;&lt;/EndNote&gt;</w:instrText>
      </w:r>
      <w:r>
        <w:fldChar w:fldCharType="separate"/>
      </w:r>
      <w:r w:rsidR="009A326C">
        <w:rPr>
          <w:noProof/>
        </w:rPr>
        <w:t>Risicokaart (2022)</w:t>
      </w:r>
      <w:r>
        <w:fldChar w:fldCharType="end"/>
      </w:r>
      <w:r>
        <w:t xml:space="preserve"> </w:t>
      </w:r>
      <w:r w:rsidR="002672CF">
        <w:t>and they</w:t>
      </w:r>
      <w:r>
        <w:t xml:space="preserve"> </w:t>
      </w:r>
      <w:r w:rsidR="002672CF">
        <w:t>a</w:t>
      </w:r>
      <w:r w:rsidR="00C1395F">
        <w:t>pply</w:t>
      </w:r>
      <w:r>
        <w:t xml:space="preserve"> to any area in the world.</w:t>
      </w:r>
    </w:p>
    <w:tbl>
      <w:tblPr>
        <w:tblStyle w:val="TableGrid"/>
        <w:tblW w:w="0" w:type="auto"/>
        <w:tblLook w:val="04A0" w:firstRow="1" w:lastRow="0" w:firstColumn="1" w:lastColumn="0" w:noHBand="0" w:noVBand="1"/>
      </w:tblPr>
      <w:tblGrid>
        <w:gridCol w:w="9062"/>
      </w:tblGrid>
      <w:tr w:rsidR="002672CF" w14:paraId="613BDC42" w14:textId="77777777" w:rsidTr="002672CF">
        <w:trPr>
          <w:trHeight w:val="5392"/>
        </w:trPr>
        <w:tc>
          <w:tcPr>
            <w:tcW w:w="9062" w:type="dxa"/>
          </w:tcPr>
          <w:p w14:paraId="690D2044" w14:textId="77777777" w:rsidR="002672CF" w:rsidRDefault="002672CF" w:rsidP="0005014D">
            <w:pPr>
              <w:spacing w:line="276" w:lineRule="auto"/>
              <w:jc w:val="center"/>
            </w:pPr>
            <w:r w:rsidRPr="002672CF">
              <w:rPr>
                <w:noProof/>
              </w:rPr>
              <w:lastRenderedPageBreak/>
              <w:drawing>
                <wp:inline distT="0" distB="0" distL="0" distR="0" wp14:anchorId="1FB4C58C" wp14:editId="750B4999">
                  <wp:extent cx="4783869" cy="31470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2568" cy="3179097"/>
                          </a:xfrm>
                          <a:prstGeom prst="rect">
                            <a:avLst/>
                          </a:prstGeom>
                        </pic:spPr>
                      </pic:pic>
                    </a:graphicData>
                  </a:graphic>
                </wp:inline>
              </w:drawing>
            </w:r>
          </w:p>
          <w:p w14:paraId="379BB1E3" w14:textId="77777777" w:rsidR="002672CF" w:rsidRDefault="002672CF" w:rsidP="0005014D">
            <w:pPr>
              <w:spacing w:line="276" w:lineRule="auto"/>
              <w:jc w:val="center"/>
            </w:pPr>
            <w:r w:rsidRPr="002672CF">
              <w:rPr>
                <w:noProof/>
              </w:rPr>
              <w:drawing>
                <wp:inline distT="0" distB="0" distL="0" distR="0" wp14:anchorId="4D136632" wp14:editId="7C44707D">
                  <wp:extent cx="4705350" cy="1330046"/>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0646" cy="1354156"/>
                          </a:xfrm>
                          <a:prstGeom prst="rect">
                            <a:avLst/>
                          </a:prstGeom>
                        </pic:spPr>
                      </pic:pic>
                    </a:graphicData>
                  </a:graphic>
                </wp:inline>
              </w:drawing>
            </w:r>
          </w:p>
          <w:p w14:paraId="6B041B7E" w14:textId="77777777" w:rsidR="002672CF" w:rsidRDefault="002672CF" w:rsidP="0005014D">
            <w:pPr>
              <w:spacing w:line="276" w:lineRule="auto"/>
              <w:jc w:val="center"/>
            </w:pPr>
            <w:r w:rsidRPr="002672CF">
              <w:rPr>
                <w:noProof/>
              </w:rPr>
              <w:drawing>
                <wp:inline distT="0" distB="0" distL="0" distR="0" wp14:anchorId="689C73ED" wp14:editId="55184980">
                  <wp:extent cx="4800600" cy="2701138"/>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8621" cy="2728158"/>
                          </a:xfrm>
                          <a:prstGeom prst="rect">
                            <a:avLst/>
                          </a:prstGeom>
                        </pic:spPr>
                      </pic:pic>
                    </a:graphicData>
                  </a:graphic>
                </wp:inline>
              </w:drawing>
            </w:r>
          </w:p>
          <w:p w14:paraId="179F9C4C" w14:textId="77777777" w:rsidR="002672CF" w:rsidRDefault="002672CF" w:rsidP="0005014D">
            <w:pPr>
              <w:keepNext/>
              <w:spacing w:line="276" w:lineRule="auto"/>
            </w:pPr>
          </w:p>
        </w:tc>
      </w:tr>
    </w:tbl>
    <w:p w14:paraId="507DC936" w14:textId="2A25342A" w:rsidR="002672CF" w:rsidRDefault="002672CF" w:rsidP="0005014D">
      <w:pPr>
        <w:pStyle w:val="Caption"/>
        <w:spacing w:line="276" w:lineRule="auto"/>
      </w:pPr>
      <w:bookmarkStart w:id="203" w:name="_Ref101256420"/>
      <w:bookmarkStart w:id="204" w:name="_Toc102979756"/>
      <w:r>
        <w:t xml:space="preserve">Figure </w:t>
      </w:r>
      <w:r w:rsidR="00827C07">
        <w:fldChar w:fldCharType="begin"/>
      </w:r>
      <w:r w:rsidR="00827C07">
        <w:instrText xml:space="preserve"> SEQ Figure \* ARABIC </w:instrText>
      </w:r>
      <w:r w:rsidR="00827C07">
        <w:fldChar w:fldCharType="separate"/>
      </w:r>
      <w:r w:rsidR="00CB640D">
        <w:rPr>
          <w:noProof/>
        </w:rPr>
        <w:t>55</w:t>
      </w:r>
      <w:r w:rsidR="00827C07">
        <w:rPr>
          <w:noProof/>
        </w:rPr>
        <w:fldChar w:fldCharType="end"/>
      </w:r>
      <w:bookmarkEnd w:id="203"/>
      <w:r>
        <w:t>: Conversation on what to do during flooding</w:t>
      </w:r>
      <w:bookmarkEnd w:id="204"/>
    </w:p>
    <w:p w14:paraId="049CF26A" w14:textId="77777777" w:rsidR="006E2840" w:rsidRDefault="006E2840" w:rsidP="0005014D">
      <w:pPr>
        <w:spacing w:line="276" w:lineRule="auto"/>
      </w:pPr>
    </w:p>
    <w:p w14:paraId="140C7F2A" w14:textId="7EA5755A" w:rsidR="00421C73" w:rsidRDefault="006E2840" w:rsidP="0005014D">
      <w:pPr>
        <w:spacing w:line="276" w:lineRule="auto"/>
      </w:pPr>
      <w:r>
        <w:t xml:space="preserve">The response provided by the chatbot is quite lengthy but since the chatbot can be integrated for voice conversations the users will then not have to read the lengthy text. Receiving such </w:t>
      </w:r>
      <w:r>
        <w:lastRenderedPageBreak/>
        <w:t xml:space="preserve">information can have a calming effect on the user as they will be in control of the situation </w:t>
      </w:r>
      <w:r w:rsidR="000B6098">
        <w:t xml:space="preserve">and </w:t>
      </w:r>
      <w:r>
        <w:t>be able to take action to protect themselves and their families and their belongings.</w:t>
      </w:r>
    </w:p>
    <w:p w14:paraId="3E7719A4" w14:textId="77777777" w:rsidR="006E2840" w:rsidRDefault="006E2840" w:rsidP="0005014D">
      <w:pPr>
        <w:spacing w:line="276" w:lineRule="auto"/>
      </w:pPr>
    </w:p>
    <w:p w14:paraId="7A1F88EF" w14:textId="77777777" w:rsidR="003D5320" w:rsidRDefault="00A36D1C" w:rsidP="0005014D">
      <w:pPr>
        <w:pStyle w:val="Heading3"/>
        <w:spacing w:line="276" w:lineRule="auto"/>
      </w:pPr>
      <w:bookmarkStart w:id="205" w:name="_Toc102979679"/>
      <w:r>
        <w:t xml:space="preserve">Scenario </w:t>
      </w:r>
      <w:r w:rsidR="00E01EE6">
        <w:t>4</w:t>
      </w:r>
      <w:r>
        <w:t>: Flood Proofing</w:t>
      </w:r>
      <w:r w:rsidR="006E2840">
        <w:t xml:space="preserve"> a</w:t>
      </w:r>
      <w:r>
        <w:t xml:space="preserve"> House or Neighbourhood</w:t>
      </w:r>
      <w:bookmarkEnd w:id="205"/>
    </w:p>
    <w:p w14:paraId="26D5294B" w14:textId="2BE3980C" w:rsidR="00FF2BF8" w:rsidRDefault="00A36D1C" w:rsidP="0005014D">
      <w:pPr>
        <w:spacing w:line="276" w:lineRule="auto"/>
      </w:pPr>
      <w:r>
        <w:t>An alert has been sent out by the Disaster Management Authority of a pending flood of high magnitude. As a small neighborhood</w:t>
      </w:r>
      <w:r w:rsidR="00FF2BF8">
        <w:t>,</w:t>
      </w:r>
      <w:r>
        <w:t xml:space="preserve"> you </w:t>
      </w:r>
      <w:r w:rsidR="00FF2BF8">
        <w:t xml:space="preserve">usually build </w:t>
      </w:r>
      <w:r w:rsidR="002672CF">
        <w:t xml:space="preserve">temporary </w:t>
      </w:r>
      <w:r w:rsidR="00FF2BF8">
        <w:t xml:space="preserve">flood barriers around the neighborhood </w:t>
      </w:r>
      <w:r w:rsidR="00301E88">
        <w:t>during such times</w:t>
      </w:r>
      <w:r w:rsidR="00FF2BF8">
        <w:t>. Now, with the help of SWMMBot</w:t>
      </w:r>
      <w:r w:rsidR="002672CF">
        <w:t>,</w:t>
      </w:r>
      <w:r w:rsidR="00FF2BF8">
        <w:t xml:space="preserve"> you can</w:t>
      </w:r>
      <w:r w:rsidR="00BC6306">
        <w:t xml:space="preserve"> obtain information on the maximum depth and the duration of the flooding. Using this information you can then decide on the type of barrier to be used and also, </w:t>
      </w:r>
      <w:r w:rsidR="00FF2BF8">
        <w:t>the height to which you should stack the barriers at different sites</w:t>
      </w:r>
      <w:r w:rsidR="006E2840">
        <w:t xml:space="preserve"> (</w:t>
      </w:r>
      <w:r w:rsidR="006E2840">
        <w:fldChar w:fldCharType="begin"/>
      </w:r>
      <w:r w:rsidR="006E2840">
        <w:instrText xml:space="preserve"> REF _Ref101257123 \h </w:instrText>
      </w:r>
      <w:r w:rsidR="006E2840">
        <w:fldChar w:fldCharType="separate"/>
      </w:r>
      <w:r w:rsidR="00CB640D">
        <w:t xml:space="preserve">Figure </w:t>
      </w:r>
      <w:r w:rsidR="00CB640D">
        <w:rPr>
          <w:noProof/>
        </w:rPr>
        <w:t>56</w:t>
      </w:r>
      <w:r w:rsidR="006E2840">
        <w:fldChar w:fldCharType="end"/>
      </w:r>
      <w:r w:rsidR="006E2840">
        <w:t>)</w:t>
      </w:r>
      <w:r w:rsidR="00FF2BF8">
        <w:t xml:space="preserve">. </w:t>
      </w:r>
    </w:p>
    <w:p w14:paraId="5A9DEE72" w14:textId="77777777" w:rsidR="00670C54" w:rsidRDefault="00FF2BF8" w:rsidP="00670C54">
      <w:pPr>
        <w:keepNext/>
        <w:spacing w:line="276" w:lineRule="auto"/>
      </w:pPr>
      <w:r>
        <w:rPr>
          <w:noProof/>
        </w:rPr>
        <w:drawing>
          <wp:inline distT="0" distB="0" distL="0" distR="0" wp14:anchorId="1FC89DC0" wp14:editId="6E5897F4">
            <wp:extent cx="2471426" cy="1710690"/>
            <wp:effectExtent l="0" t="0" r="508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7" cstate="print">
                      <a:extLst>
                        <a:ext uri="{28A0092B-C50C-407E-A947-70E740481C1C}">
                          <a14:useLocalDpi xmlns:a14="http://schemas.microsoft.com/office/drawing/2010/main" val="0"/>
                        </a:ext>
                        <a:ext uri="{837473B0-CC2E-450A-ABE3-18F120FF3D39}">
                          <a1611:picAttrSrcUrl xmlns:a1611="http://schemas.microsoft.com/office/drawing/2016/11/main" r:id="rId108"/>
                        </a:ext>
                      </a:extLst>
                    </a:blip>
                    <a:stretch>
                      <a:fillRect/>
                    </a:stretch>
                  </pic:blipFill>
                  <pic:spPr>
                    <a:xfrm>
                      <a:off x="0" y="0"/>
                      <a:ext cx="2471878" cy="1711003"/>
                    </a:xfrm>
                    <a:prstGeom prst="rect">
                      <a:avLst/>
                    </a:prstGeom>
                  </pic:spPr>
                </pic:pic>
              </a:graphicData>
            </a:graphic>
          </wp:inline>
        </w:drawing>
      </w:r>
      <w:r>
        <w:rPr>
          <w:noProof/>
        </w:rPr>
        <w:drawing>
          <wp:inline distT="0" distB="0" distL="0" distR="0" wp14:anchorId="57CA573D" wp14:editId="088192B5">
            <wp:extent cx="2567940" cy="1711960"/>
            <wp:effectExtent l="0" t="0" r="3810" b="2540"/>
            <wp:docPr id="112" name="Picture 112" descr="FLOOD BARR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OD BARRIER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67940" cy="1711960"/>
                    </a:xfrm>
                    <a:prstGeom prst="rect">
                      <a:avLst/>
                    </a:prstGeom>
                    <a:noFill/>
                    <a:ln>
                      <a:noFill/>
                    </a:ln>
                  </pic:spPr>
                </pic:pic>
              </a:graphicData>
            </a:graphic>
          </wp:inline>
        </w:drawing>
      </w:r>
    </w:p>
    <w:p w14:paraId="77D18133" w14:textId="6DAEF276" w:rsidR="00FF2BF8" w:rsidRDefault="00670C54" w:rsidP="00670C54">
      <w:pPr>
        <w:pStyle w:val="Caption"/>
      </w:pPr>
      <w:bookmarkStart w:id="206" w:name="_Ref101257123"/>
      <w:bookmarkStart w:id="207" w:name="_Toc102979757"/>
      <w:r>
        <w:t xml:space="preserve">Figure </w:t>
      </w:r>
      <w:r w:rsidR="00827C07">
        <w:fldChar w:fldCharType="begin"/>
      </w:r>
      <w:r w:rsidR="00827C07">
        <w:instrText xml:space="preserve"> SEQ Figure \* ARABIC </w:instrText>
      </w:r>
      <w:r w:rsidR="00827C07">
        <w:fldChar w:fldCharType="separate"/>
      </w:r>
      <w:r w:rsidR="00CB640D">
        <w:rPr>
          <w:noProof/>
        </w:rPr>
        <w:t>56</w:t>
      </w:r>
      <w:r w:rsidR="00827C07">
        <w:rPr>
          <w:noProof/>
        </w:rPr>
        <w:fldChar w:fldCharType="end"/>
      </w:r>
      <w:bookmarkEnd w:id="206"/>
      <w:r>
        <w:t>: Flood barriers</w:t>
      </w:r>
      <w:r>
        <w:tab/>
      </w:r>
      <w:r>
        <w:tab/>
        <w:t xml:space="preserve">Source: </w:t>
      </w:r>
      <w:hyperlink r:id="rId110" w:history="1">
        <w:r w:rsidR="00FF2BF8" w:rsidRPr="00670C54">
          <w:rPr>
            <w:rStyle w:val="Hyperlink"/>
          </w:rPr>
          <w:t>https://floodcontrolinternational.com/flood-barriers/</w:t>
        </w:r>
        <w:bookmarkEnd w:id="207"/>
      </w:hyperlink>
    </w:p>
    <w:p w14:paraId="3B56700C" w14:textId="77777777" w:rsidR="00660FF5" w:rsidRPr="00660FF5" w:rsidRDefault="00660FF5" w:rsidP="0005014D">
      <w:pPr>
        <w:spacing w:line="276" w:lineRule="auto"/>
      </w:pPr>
    </w:p>
    <w:p w14:paraId="7E155333" w14:textId="77777777" w:rsidR="0079271F" w:rsidRDefault="0079271F" w:rsidP="0005014D">
      <w:pPr>
        <w:pStyle w:val="Heading3"/>
        <w:spacing w:line="276" w:lineRule="auto"/>
      </w:pPr>
      <w:bookmarkStart w:id="208" w:name="_Toc102979680"/>
      <w:r>
        <w:t>Not Flooded or Location Outside Do Lo</w:t>
      </w:r>
      <w:bookmarkEnd w:id="208"/>
    </w:p>
    <w:p w14:paraId="1325B960" w14:textId="0C081990" w:rsidR="001E72D0" w:rsidRDefault="005E65BA" w:rsidP="0005014D">
      <w:pPr>
        <w:spacing w:line="276" w:lineRule="auto"/>
      </w:pPr>
      <w:r>
        <w:t>For the flooding data used in the EPA SWMM model for Do Lo,</w:t>
      </w:r>
      <w:r w:rsidR="001E72D0">
        <w:t xml:space="preserve"> 111 </w:t>
      </w:r>
      <w:r>
        <w:t>of the</w:t>
      </w:r>
      <w:r w:rsidR="001E72D0">
        <w:t xml:space="preserve"> 167 locations were flooded</w:t>
      </w:r>
      <w:r>
        <w:t>. The chatbot was, therefore, able to notify the user if their location was not flooded and also prompt the user to enter another location if they were interested in doing so</w:t>
      </w:r>
      <w:r w:rsidR="006E2840">
        <w:t xml:space="preserve"> (</w:t>
      </w:r>
      <w:r w:rsidR="006E2840">
        <w:fldChar w:fldCharType="begin"/>
      </w:r>
      <w:r w:rsidR="006E2840">
        <w:instrText xml:space="preserve"> REF _Ref101207850 \h </w:instrText>
      </w:r>
      <w:r w:rsidR="006E2840">
        <w:fldChar w:fldCharType="separate"/>
      </w:r>
      <w:r w:rsidR="00CB640D">
        <w:t xml:space="preserve">Figure </w:t>
      </w:r>
      <w:r w:rsidR="00CB640D">
        <w:rPr>
          <w:noProof/>
        </w:rPr>
        <w:t>57</w:t>
      </w:r>
      <w:r w:rsidR="006E2840">
        <w:fldChar w:fldCharType="end"/>
      </w:r>
      <w:r w:rsidR="006E2840">
        <w:t>)</w:t>
      </w:r>
      <w:r>
        <w:t>. Furthermore, the chatbot was developed to identify locations that are outside the study area and inform the user that it could only provide information on the flooding situation in Do Lo</w:t>
      </w:r>
      <w:r w:rsidR="006E2840">
        <w:t xml:space="preserve"> (</w:t>
      </w:r>
      <w:r w:rsidR="006E2840">
        <w:fldChar w:fldCharType="begin"/>
      </w:r>
      <w:r w:rsidR="006E2840">
        <w:instrText xml:space="preserve"> REF _Ref101257204 \h </w:instrText>
      </w:r>
      <w:r w:rsidR="006E2840">
        <w:fldChar w:fldCharType="separate"/>
      </w:r>
      <w:r w:rsidR="00CB640D">
        <w:t xml:space="preserve">Figure </w:t>
      </w:r>
      <w:r w:rsidR="00CB640D">
        <w:rPr>
          <w:noProof/>
        </w:rPr>
        <w:t>58</w:t>
      </w:r>
      <w:r w:rsidR="006E2840">
        <w:fldChar w:fldCharType="end"/>
      </w:r>
      <w:r w:rsidR="006E2840">
        <w:t>)</w:t>
      </w:r>
      <w:r>
        <w:t>.</w:t>
      </w:r>
    </w:p>
    <w:tbl>
      <w:tblPr>
        <w:tblStyle w:val="TableGrid"/>
        <w:tblW w:w="0" w:type="auto"/>
        <w:tblLook w:val="04A0" w:firstRow="1" w:lastRow="0" w:firstColumn="1" w:lastColumn="0" w:noHBand="0" w:noVBand="1"/>
      </w:tblPr>
      <w:tblGrid>
        <w:gridCol w:w="9062"/>
      </w:tblGrid>
      <w:tr w:rsidR="00350DE3" w14:paraId="6411FA3A" w14:textId="77777777" w:rsidTr="00350DE3">
        <w:tc>
          <w:tcPr>
            <w:tcW w:w="9062" w:type="dxa"/>
          </w:tcPr>
          <w:p w14:paraId="29455671" w14:textId="77777777" w:rsidR="00350DE3" w:rsidRDefault="00350DE3" w:rsidP="0005014D">
            <w:pPr>
              <w:keepNext/>
              <w:spacing w:line="276" w:lineRule="auto"/>
              <w:jc w:val="center"/>
            </w:pPr>
            <w:r w:rsidRPr="00350DE3">
              <w:rPr>
                <w:noProof/>
              </w:rPr>
              <w:lastRenderedPageBreak/>
              <w:drawing>
                <wp:inline distT="0" distB="0" distL="0" distR="0" wp14:anchorId="6DE5F188" wp14:editId="296FEF0F">
                  <wp:extent cx="5540209" cy="320675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47430" cy="3210929"/>
                          </a:xfrm>
                          <a:prstGeom prst="rect">
                            <a:avLst/>
                          </a:prstGeom>
                        </pic:spPr>
                      </pic:pic>
                    </a:graphicData>
                  </a:graphic>
                </wp:inline>
              </w:drawing>
            </w:r>
          </w:p>
        </w:tc>
      </w:tr>
    </w:tbl>
    <w:p w14:paraId="20B9605C" w14:textId="3EAD9DC0" w:rsidR="00350DE3" w:rsidRDefault="00350DE3" w:rsidP="0005014D">
      <w:pPr>
        <w:pStyle w:val="Caption"/>
        <w:spacing w:line="276" w:lineRule="auto"/>
      </w:pPr>
      <w:bookmarkStart w:id="209" w:name="_Ref101207850"/>
      <w:bookmarkStart w:id="210" w:name="_Toc102979758"/>
      <w:r>
        <w:t xml:space="preserve">Figure </w:t>
      </w:r>
      <w:r w:rsidR="00827C07">
        <w:fldChar w:fldCharType="begin"/>
      </w:r>
      <w:r w:rsidR="00827C07">
        <w:instrText xml:space="preserve"> SEQ Figure \* ARABIC </w:instrText>
      </w:r>
      <w:r w:rsidR="00827C07">
        <w:fldChar w:fldCharType="separate"/>
      </w:r>
      <w:r w:rsidR="00CB640D">
        <w:rPr>
          <w:noProof/>
        </w:rPr>
        <w:t>57</w:t>
      </w:r>
      <w:r w:rsidR="00827C07">
        <w:rPr>
          <w:noProof/>
        </w:rPr>
        <w:fldChar w:fldCharType="end"/>
      </w:r>
      <w:bookmarkEnd w:id="209"/>
      <w:r>
        <w:t>:</w:t>
      </w:r>
      <w:r w:rsidR="00845754">
        <w:t xml:space="preserve"> </w:t>
      </w:r>
      <w:r w:rsidRPr="004800AA">
        <w:t>Chatbot conversation if the location is not flooded</w:t>
      </w:r>
      <w:bookmarkEnd w:id="210"/>
    </w:p>
    <w:p w14:paraId="02B2625F" w14:textId="77777777" w:rsidR="001E72D0" w:rsidRDefault="001E72D0" w:rsidP="0005014D">
      <w:pPr>
        <w:pStyle w:val="Caption"/>
        <w:spacing w:line="276" w:lineRule="auto"/>
        <w:jc w:val="both"/>
      </w:pPr>
    </w:p>
    <w:tbl>
      <w:tblPr>
        <w:tblStyle w:val="TableGrid"/>
        <w:tblW w:w="0" w:type="auto"/>
        <w:tblLook w:val="04A0" w:firstRow="1" w:lastRow="0" w:firstColumn="1" w:lastColumn="0" w:noHBand="0" w:noVBand="1"/>
      </w:tblPr>
      <w:tblGrid>
        <w:gridCol w:w="9062"/>
      </w:tblGrid>
      <w:tr w:rsidR="00350DE3" w14:paraId="0691B1E7" w14:textId="77777777" w:rsidTr="00350DE3">
        <w:tc>
          <w:tcPr>
            <w:tcW w:w="9062" w:type="dxa"/>
          </w:tcPr>
          <w:p w14:paraId="10748BCA" w14:textId="77777777" w:rsidR="00350DE3" w:rsidRDefault="00350DE3" w:rsidP="0005014D">
            <w:pPr>
              <w:keepNext/>
              <w:spacing w:line="276" w:lineRule="auto"/>
              <w:jc w:val="center"/>
            </w:pPr>
            <w:r w:rsidRPr="00350DE3">
              <w:rPr>
                <w:noProof/>
              </w:rPr>
              <w:drawing>
                <wp:inline distT="0" distB="0" distL="0" distR="0" wp14:anchorId="4632E7A5" wp14:editId="29ED6C93">
                  <wp:extent cx="5417820" cy="2851641"/>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23407" cy="2854582"/>
                          </a:xfrm>
                          <a:prstGeom prst="rect">
                            <a:avLst/>
                          </a:prstGeom>
                        </pic:spPr>
                      </pic:pic>
                    </a:graphicData>
                  </a:graphic>
                </wp:inline>
              </w:drawing>
            </w:r>
          </w:p>
          <w:p w14:paraId="62237D7B" w14:textId="77777777" w:rsidR="00350DE3" w:rsidRDefault="00350DE3" w:rsidP="0005014D">
            <w:pPr>
              <w:keepNext/>
              <w:spacing w:line="276" w:lineRule="auto"/>
              <w:jc w:val="center"/>
            </w:pPr>
            <w:r w:rsidRPr="00350DE3">
              <w:rPr>
                <w:noProof/>
              </w:rPr>
              <w:drawing>
                <wp:inline distT="0" distB="0" distL="0" distR="0" wp14:anchorId="146B0FC2" wp14:editId="6A483C79">
                  <wp:extent cx="5760720" cy="9759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975995"/>
                          </a:xfrm>
                          <a:prstGeom prst="rect">
                            <a:avLst/>
                          </a:prstGeom>
                        </pic:spPr>
                      </pic:pic>
                    </a:graphicData>
                  </a:graphic>
                </wp:inline>
              </w:drawing>
            </w:r>
          </w:p>
        </w:tc>
      </w:tr>
    </w:tbl>
    <w:p w14:paraId="1E6292B5" w14:textId="0958523E" w:rsidR="005E65BA" w:rsidRDefault="00350DE3" w:rsidP="0005014D">
      <w:pPr>
        <w:pStyle w:val="Caption"/>
        <w:spacing w:line="276" w:lineRule="auto"/>
      </w:pPr>
      <w:bookmarkStart w:id="211" w:name="_Ref101257204"/>
      <w:bookmarkStart w:id="212" w:name="_Toc102979759"/>
      <w:r>
        <w:t xml:space="preserve">Figure </w:t>
      </w:r>
      <w:r w:rsidR="00827C07">
        <w:fldChar w:fldCharType="begin"/>
      </w:r>
      <w:r w:rsidR="00827C07">
        <w:instrText xml:space="preserve"> SEQ Figure \* ARABIC </w:instrText>
      </w:r>
      <w:r w:rsidR="00827C07">
        <w:fldChar w:fldCharType="separate"/>
      </w:r>
      <w:r w:rsidR="00CB640D">
        <w:rPr>
          <w:noProof/>
        </w:rPr>
        <w:t>58</w:t>
      </w:r>
      <w:r w:rsidR="00827C07">
        <w:rPr>
          <w:noProof/>
        </w:rPr>
        <w:fldChar w:fldCharType="end"/>
      </w:r>
      <w:bookmarkEnd w:id="211"/>
      <w:r>
        <w:t>:</w:t>
      </w:r>
      <w:r w:rsidR="00845754">
        <w:t xml:space="preserve"> </w:t>
      </w:r>
      <w:r w:rsidRPr="00C90B4F">
        <w:t>Chatbot conversation for an area outside Do Lo</w:t>
      </w:r>
      <w:bookmarkEnd w:id="212"/>
    </w:p>
    <w:p w14:paraId="46A2EE8A" w14:textId="77777777" w:rsidR="0079271F" w:rsidRDefault="0079271F" w:rsidP="0005014D">
      <w:pPr>
        <w:spacing w:line="276" w:lineRule="auto"/>
      </w:pPr>
    </w:p>
    <w:p w14:paraId="73A5F43A" w14:textId="77777777" w:rsidR="00B26945" w:rsidRDefault="00B26945" w:rsidP="0005014D">
      <w:pPr>
        <w:pStyle w:val="Heading3"/>
        <w:spacing w:line="276" w:lineRule="auto"/>
      </w:pPr>
      <w:bookmarkStart w:id="213" w:name="_Toc102979681"/>
      <w:r>
        <w:lastRenderedPageBreak/>
        <w:t>Discussion</w:t>
      </w:r>
      <w:r w:rsidR="00597128">
        <w:t xml:space="preserve"> SWMMBot</w:t>
      </w:r>
      <w:bookmarkEnd w:id="213"/>
    </w:p>
    <w:p w14:paraId="40975BF1" w14:textId="77777777" w:rsidR="00B26945" w:rsidRDefault="00B26945" w:rsidP="0005014D">
      <w:pPr>
        <w:spacing w:line="276" w:lineRule="auto"/>
      </w:pPr>
      <w:r>
        <w:t>As highlighted in previous sections, the SWMMBot chatbot application was developed to answer questions on the flooding situation at various locations based on results obtained from the EPASWMM model. The successful development of this application aim</w:t>
      </w:r>
      <w:r w:rsidR="005E65BA">
        <w:t>ed</w:t>
      </w:r>
      <w:r>
        <w:t xml:space="preserve"> to contribute to efforts on reducing the impacts of flooding, focusing on improving flood awareness and flood preparedness through disseminating information at a rate that is understandable to the user. </w:t>
      </w:r>
      <w:r w:rsidR="001727A3">
        <w:t xml:space="preserve">The chatbot, therefore, </w:t>
      </w:r>
      <w:r w:rsidR="00350DE3">
        <w:t xml:space="preserve">successfully </w:t>
      </w:r>
      <w:r w:rsidR="001727A3">
        <w:t>equips the user with knowledge on whether their location will be flooded or not, t</w:t>
      </w:r>
      <w:r w:rsidR="003734EF">
        <w:t xml:space="preserve">o what </w:t>
      </w:r>
      <w:r w:rsidR="00350DE3">
        <w:t xml:space="preserve">maximum </w:t>
      </w:r>
      <w:r w:rsidR="003734EF">
        <w:t xml:space="preserve">depth, </w:t>
      </w:r>
      <w:r w:rsidR="005E65BA">
        <w:t xml:space="preserve">the </w:t>
      </w:r>
      <w:r w:rsidR="003734EF">
        <w:t>duration</w:t>
      </w:r>
      <w:r w:rsidR="005E65BA">
        <w:t xml:space="preserve"> of the flood, the </w:t>
      </w:r>
      <w:r w:rsidR="00350DE3">
        <w:t xml:space="preserve">maximum </w:t>
      </w:r>
      <w:r w:rsidR="005E65BA">
        <w:t xml:space="preserve">flooding rate </w:t>
      </w:r>
      <w:r w:rsidR="003734EF">
        <w:t xml:space="preserve">and </w:t>
      </w:r>
      <w:r w:rsidR="005E65BA">
        <w:t>the date and time the flood is expected to be maximum.</w:t>
      </w:r>
      <w:r w:rsidR="004D61ED">
        <w:t xml:space="preserve"> </w:t>
      </w:r>
      <w:r w:rsidR="005E65BA">
        <w:t>W</w:t>
      </w:r>
      <w:r w:rsidR="004D61ED">
        <w:t>ith this information, the user is then equipped to make informed decisions on how to proceed</w:t>
      </w:r>
      <w:r w:rsidR="005E65BA">
        <w:t>, if their location is already flooded or a flood is anticipated in the area. This preparedness has been proven to reduce the impacts of floods</w:t>
      </w:r>
      <w:r w:rsidR="006E2840">
        <w:t>, for example</w:t>
      </w:r>
      <w:r w:rsidR="005E65BA">
        <w:t xml:space="preserve"> </w:t>
      </w:r>
      <w:r>
        <w:fldChar w:fldCharType="begin"/>
      </w:r>
      <w:r>
        <w:instrText xml:space="preserve"> ADDIN EN.CITE &lt;EndNote&gt;&lt;Cite AuthorYear="1"&gt;&lt;Author&gt;Owusu&lt;/Author&gt;&lt;Year&gt;2015&lt;/Year&gt;&lt;RecNum&gt;147&lt;/RecNum&gt;&lt;DisplayText&gt;Owusu, et al. (2015)&lt;/DisplayText&gt;&lt;record&gt;&lt;rec-number&gt;147&lt;/rec-number&gt;&lt;foreign-keys&gt;&lt;key app="EN" db-id="efw09vxs2vw0x2evaxmpt2xma2xax0s25200" timestamp="1648470322"&gt;147&lt;/key&gt;&lt;/foreign-keys&gt;&lt;ref-type name="Journal Article"&gt;17&lt;/ref-type&gt;&lt;contributors&gt;&lt;authors&gt;&lt;author&gt;Owusu, Seth&lt;/author&gt;&lt;author&gt;Wright, Grant&lt;/author&gt;&lt;author&gt;Arthur, Scott&lt;/author&gt;&lt;/authors&gt;&lt;/contributors&gt;&lt;titles&gt;&lt;title&gt;Public attitudes towards flooding and property-level flood protection measures&lt;/title&gt;&lt;secondary-title&gt;Natural Hazards&lt;/secondary-title&gt;&lt;/titles&gt;&lt;periodical&gt;&lt;full-title&gt;Natural Hazards&lt;/full-title&gt;&lt;/periodical&gt;&lt;pages&gt;1963-1978&lt;/pages&gt;&lt;volume&gt;77&lt;/volume&gt;&lt;number&gt;3&lt;/number&gt;&lt;dates&gt;&lt;year&gt;2015&lt;/year&gt;&lt;pub-dates&gt;&lt;date&gt;2015/07/01&lt;/date&gt;&lt;/pub-dates&gt;&lt;/dates&gt;&lt;isbn&gt;1573-0840&lt;/isbn&gt;&lt;urls&gt;&lt;related-urls&gt;&lt;url&gt;https://doi.org/10.1007/s11069-015-1686-x&lt;/url&gt;&lt;/related-urls&gt;&lt;/urls&gt;&lt;electronic-resource-num&gt;10.1007/s11069-015-1686-x&lt;/electronic-resource-num&gt;&lt;/record&gt;&lt;/Cite&gt;&lt;/EndNote&gt;</w:instrText>
      </w:r>
      <w:r>
        <w:fldChar w:fldCharType="separate"/>
      </w:r>
      <w:r>
        <w:rPr>
          <w:noProof/>
        </w:rPr>
        <w:t>Owusu, et al. (2015)</w:t>
      </w:r>
      <w:r>
        <w:fldChar w:fldCharType="end"/>
      </w:r>
      <w:r>
        <w:t xml:space="preserve">, noted that, in the United Kingdom, for every </w:t>
      </w:r>
      <w:r>
        <w:rPr>
          <w:rFonts w:cs="Times New Roman"/>
        </w:rPr>
        <w:t>€</w:t>
      </w:r>
      <w:r>
        <w:t xml:space="preserve">1 spent on “Property-level flood Protection”, </w:t>
      </w:r>
      <w:r>
        <w:rPr>
          <w:rFonts w:cs="Times New Roman"/>
        </w:rPr>
        <w:t>€</w:t>
      </w:r>
      <w:r>
        <w:t xml:space="preserve">5 will be saved from flood damages that would have occurred. </w:t>
      </w:r>
      <w:r w:rsidR="00350DE3">
        <w:t xml:space="preserve">Chatbots such as the SWMMBot prototype </w:t>
      </w:r>
      <w:r w:rsidR="00670C54">
        <w:t>can help in providing the necessary flooding information which can help citizens in preparing for floods.</w:t>
      </w:r>
    </w:p>
    <w:p w14:paraId="09AF0498" w14:textId="00ECA180" w:rsidR="00871C11" w:rsidRDefault="00350DE3" w:rsidP="0005014D">
      <w:pPr>
        <w:spacing w:line="276" w:lineRule="auto"/>
      </w:pPr>
      <w:r>
        <w:t xml:space="preserve">Since chatbots should be designed to imitate communication between humans, it can be observed from the conversations presented in </w:t>
      </w:r>
      <w:r>
        <w:fldChar w:fldCharType="begin"/>
      </w:r>
      <w:r>
        <w:instrText xml:space="preserve"> REF _Ref99725861 \h </w:instrText>
      </w:r>
      <w:r w:rsidR="0005014D">
        <w:instrText xml:space="preserve"> \* MERGEFORMAT </w:instrText>
      </w:r>
      <w:r>
        <w:fldChar w:fldCharType="separate"/>
      </w:r>
      <w:r w:rsidR="00CB640D">
        <w:t xml:space="preserve">Figure </w:t>
      </w:r>
      <w:r w:rsidR="00CB640D">
        <w:rPr>
          <w:noProof/>
        </w:rPr>
        <w:t>51</w:t>
      </w:r>
      <w:r>
        <w:fldChar w:fldCharType="end"/>
      </w:r>
      <w:r>
        <w:t xml:space="preserve"> to </w:t>
      </w:r>
      <w:r w:rsidR="00670C54">
        <w:fldChar w:fldCharType="begin"/>
      </w:r>
      <w:r w:rsidR="00670C54">
        <w:instrText xml:space="preserve"> REF _Ref101207850 \h </w:instrText>
      </w:r>
      <w:r w:rsidR="00670C54">
        <w:fldChar w:fldCharType="separate"/>
      </w:r>
      <w:r w:rsidR="00CB640D">
        <w:t xml:space="preserve">Figure </w:t>
      </w:r>
      <w:r w:rsidR="00CB640D">
        <w:rPr>
          <w:noProof/>
        </w:rPr>
        <w:t>57</w:t>
      </w:r>
      <w:r w:rsidR="00670C54">
        <w:fldChar w:fldCharType="end"/>
      </w:r>
      <w:r w:rsidR="00670C54">
        <w:t xml:space="preserve"> </w:t>
      </w:r>
      <w:r>
        <w:t xml:space="preserve">that the chatbot starts by greeting and introducing itself, the same way humans do upon meeting. This gives the user an impression that they are talking to a reliable source of information. Also seen from the figures is the fact that the chatbot managed to understand the user’s requests and match them to the appropriate </w:t>
      </w:r>
      <w:r w:rsidR="00DD6489">
        <w:t xml:space="preserve">intents and provide </w:t>
      </w:r>
      <w:r w:rsidR="00F22DF5">
        <w:t xml:space="preserve">accurate </w:t>
      </w:r>
      <w:r w:rsidR="00DD6489">
        <w:t>responses</w:t>
      </w:r>
      <w:r>
        <w:t>.</w:t>
      </w:r>
      <w:r w:rsidR="00670C54">
        <w:t xml:space="preserve"> This is the ultimate goal for developing the chatbot; getting it to provide the right responses to users. </w:t>
      </w:r>
    </w:p>
    <w:p w14:paraId="1A4FFF1B" w14:textId="78EA9164" w:rsidR="00350DE3" w:rsidRDefault="00350DE3" w:rsidP="0005014D">
      <w:pPr>
        <w:spacing w:line="276" w:lineRule="auto"/>
      </w:pPr>
      <w:r>
        <w:t xml:space="preserve">However, in </w:t>
      </w:r>
      <w:r>
        <w:fldChar w:fldCharType="begin"/>
      </w:r>
      <w:r>
        <w:instrText xml:space="preserve"> REF _Ref99711258 \h </w:instrText>
      </w:r>
      <w:r w:rsidR="0005014D">
        <w:instrText xml:space="preserve"> \* MERGEFORMAT </w:instrText>
      </w:r>
      <w:r>
        <w:fldChar w:fldCharType="separate"/>
      </w:r>
      <w:r w:rsidR="00CB640D">
        <w:t xml:space="preserve">Figure </w:t>
      </w:r>
      <w:r w:rsidR="00CB640D">
        <w:rPr>
          <w:noProof/>
        </w:rPr>
        <w:t>53</w:t>
      </w:r>
      <w:r>
        <w:fldChar w:fldCharType="end"/>
      </w:r>
      <w:r>
        <w:t xml:space="preserve"> there is an incident where the user says ‘</w:t>
      </w:r>
      <w:r w:rsidRPr="00350DE3">
        <w:rPr>
          <w:i/>
        </w:rPr>
        <w:t>what about N31-22-1</w:t>
      </w:r>
      <w:r>
        <w:t>’ and the chatbot matches this request to the flooding rate intent and gives the flooding rate at that location. It is only when the user says ‘</w:t>
      </w:r>
      <w:r w:rsidRPr="00350DE3">
        <w:rPr>
          <w:i/>
        </w:rPr>
        <w:t>no the flooding depth</w:t>
      </w:r>
      <w:r>
        <w:t xml:space="preserve">’ that the communication is successful. This results from the fact that since the question did not have the differentiating entities </w:t>
      </w:r>
      <w:r w:rsidRPr="00350DE3">
        <w:rPr>
          <w:i/>
        </w:rPr>
        <w:t>‘depth’</w:t>
      </w:r>
      <w:r>
        <w:t xml:space="preserve"> or </w:t>
      </w:r>
      <w:r w:rsidRPr="00350DE3">
        <w:rPr>
          <w:i/>
        </w:rPr>
        <w:t>‘duration’</w:t>
      </w:r>
      <w:r>
        <w:t xml:space="preserve"> the chatbot matched with the most likely intent. However, when the user specifies that they are talking about the depth, </w:t>
      </w:r>
      <w:r w:rsidR="00F22DF5">
        <w:t xml:space="preserve">then </w:t>
      </w:r>
      <w:r>
        <w:t>the intent</w:t>
      </w:r>
      <w:r w:rsidR="00F22DF5">
        <w:t xml:space="preserve"> is matched and the proper response is provided</w:t>
      </w:r>
      <w:r>
        <w:t>. This illustrates that while chatbots are mo</w:t>
      </w:r>
      <w:r w:rsidR="00322BB3">
        <w:t>re often</w:t>
      </w:r>
      <w:r>
        <w:t xml:space="preserve"> accurate, as a technology, they sometimes fail to fully understand the human language. </w:t>
      </w:r>
      <w:r>
        <w:fldChar w:fldCharType="begin"/>
      </w:r>
      <w:r>
        <w:instrText xml:space="preserve"> ADDIN EN.CITE &lt;EndNote&gt;&lt;Cite AuthorYear="1"&gt;&lt;Author&gt;Janssen&lt;/Author&gt;&lt;Year&gt;2021&lt;/Year&gt;&lt;RecNum&gt;149&lt;/RecNum&gt;&lt;DisplayText&gt;Janssen, et al. (2021)&lt;/DisplayText&gt;&lt;record&gt;&lt;rec-number&gt;149&lt;/rec-number&gt;&lt;foreign-keys&gt;&lt;key app="EN" db-id="efw09vxs2vw0x2evaxmpt2xma2xax0s25200" timestamp="1648837843"&gt;149&lt;/key&gt;&lt;/foreign-keys&gt;&lt;ref-type name="Journal Article"&gt;17&lt;/ref-type&gt;&lt;contributors&gt;&lt;authors&gt;&lt;author&gt;Janssen, Antje&lt;/author&gt;&lt;author&gt;Grützner, Lukas&lt;/author&gt;&lt;author&gt;Breitner, Michael H&lt;/author&gt;&lt;/authors&gt;&lt;/contributors&gt;&lt;titles&gt;&lt;title&gt;Why do Chatbots fail? A Critical Success Factors Analysis&lt;/title&gt;&lt;/titles&gt;&lt;dates&gt;&lt;year&gt;2021&lt;/year&gt;&lt;/dates&gt;&lt;urls&gt;&lt;/urls&gt;&lt;/record&gt;&lt;/Cite&gt;&lt;/EndNote&gt;</w:instrText>
      </w:r>
      <w:r>
        <w:fldChar w:fldCharType="separate"/>
      </w:r>
      <w:r>
        <w:rPr>
          <w:noProof/>
        </w:rPr>
        <w:t>Janssen, et al. (2021)</w:t>
      </w:r>
      <w:r>
        <w:fldChar w:fldCharType="end"/>
      </w:r>
      <w:r>
        <w:t xml:space="preserve"> maintain that as long as the intended task is achieved, then the communication between the user and the chatbot was successful. In line with this, it can then be concluded that all conversations illustrated in </w:t>
      </w:r>
      <w:r w:rsidR="00F22DF5">
        <w:fldChar w:fldCharType="begin"/>
      </w:r>
      <w:r w:rsidR="00F22DF5">
        <w:instrText xml:space="preserve"> REF _Ref99725861 \h  \* MERGEFORMAT </w:instrText>
      </w:r>
      <w:r w:rsidR="00F22DF5">
        <w:fldChar w:fldCharType="separate"/>
      </w:r>
      <w:r w:rsidR="00CB640D">
        <w:t xml:space="preserve">Figure </w:t>
      </w:r>
      <w:r w:rsidR="00CB640D">
        <w:rPr>
          <w:noProof/>
        </w:rPr>
        <w:t>51</w:t>
      </w:r>
      <w:r w:rsidR="00F22DF5">
        <w:fldChar w:fldCharType="end"/>
      </w:r>
      <w:r w:rsidR="00F22DF5">
        <w:t xml:space="preserve"> to </w:t>
      </w:r>
      <w:r w:rsidR="00F22DF5">
        <w:fldChar w:fldCharType="begin"/>
      </w:r>
      <w:r w:rsidR="00F22DF5">
        <w:instrText xml:space="preserve"> REF _Ref101207850 \h </w:instrText>
      </w:r>
      <w:r w:rsidR="00F22DF5">
        <w:fldChar w:fldCharType="separate"/>
      </w:r>
      <w:r w:rsidR="00CB640D">
        <w:t xml:space="preserve">Figure </w:t>
      </w:r>
      <w:r w:rsidR="00CB640D">
        <w:rPr>
          <w:noProof/>
        </w:rPr>
        <w:t>57</w:t>
      </w:r>
      <w:r w:rsidR="00F22DF5">
        <w:fldChar w:fldCharType="end"/>
      </w:r>
      <w:r w:rsidR="00F22DF5">
        <w:t xml:space="preserve"> </w:t>
      </w:r>
      <w:r>
        <w:t xml:space="preserve">were successful and the chatbot functioned </w:t>
      </w:r>
      <w:r w:rsidR="00F22DF5">
        <w:t>well</w:t>
      </w:r>
      <w:r>
        <w:t>.</w:t>
      </w:r>
    </w:p>
    <w:p w14:paraId="09FA7804" w14:textId="77777777" w:rsidR="00DD6489" w:rsidRDefault="00DD6489" w:rsidP="0005014D">
      <w:pPr>
        <w:spacing w:line="276" w:lineRule="auto"/>
      </w:pPr>
      <w:r>
        <w:t>Since the SWMMBot, was developed as a prototype to illustrate the possibility of extracting data from SWMM, this goal was met. There is, however, always room for improvement. As more and more people interact with it and provide feedback, it can be improved further, making it address more flooding needs based on feedback from the users.</w:t>
      </w:r>
      <w:r w:rsidR="00486DAD">
        <w:t xml:space="preserve"> While the chatbot was developed in English there is a possibility to have it translated into any other language. Together with this, </w:t>
      </w:r>
      <w:r w:rsidR="00F22DF5">
        <w:t xml:space="preserve">since numerous </w:t>
      </w:r>
      <w:r w:rsidR="00486DAD">
        <w:t xml:space="preserve">urban drainage models </w:t>
      </w:r>
      <w:r w:rsidR="00F22DF5">
        <w:t xml:space="preserve">have been developed globally, these </w:t>
      </w:r>
      <w:r w:rsidR="00486DAD">
        <w:t>could</w:t>
      </w:r>
      <w:r w:rsidR="00F22DF5">
        <w:t xml:space="preserve"> then</w:t>
      </w:r>
      <w:r w:rsidR="00486DAD">
        <w:t xml:space="preserve"> be coupled to the chatbot instead of SWMM. This would ensure increased access to flooding information for populations in various locations.</w:t>
      </w:r>
    </w:p>
    <w:p w14:paraId="68DAF6AF" w14:textId="77777777" w:rsidR="00DD6489" w:rsidRDefault="00DD6489" w:rsidP="0005014D">
      <w:pPr>
        <w:spacing w:line="276" w:lineRule="auto"/>
      </w:pPr>
    </w:p>
    <w:p w14:paraId="3336917C" w14:textId="77777777" w:rsidR="00305FB9" w:rsidRDefault="00305FB9" w:rsidP="0005014D">
      <w:pPr>
        <w:pStyle w:val="Heading3"/>
        <w:spacing w:line="276" w:lineRule="auto"/>
      </w:pPr>
      <w:bookmarkStart w:id="214" w:name="_Ref100944806"/>
      <w:bookmarkStart w:id="215" w:name="_Toc102979682"/>
      <w:r>
        <w:lastRenderedPageBreak/>
        <w:t>Limitations of the SWMMBot Application</w:t>
      </w:r>
      <w:bookmarkEnd w:id="214"/>
      <w:bookmarkEnd w:id="215"/>
    </w:p>
    <w:p w14:paraId="4F7809D4" w14:textId="77777777" w:rsidR="000967B7" w:rsidRDefault="000238BB" w:rsidP="0005014D">
      <w:pPr>
        <w:spacing w:line="276" w:lineRule="auto"/>
      </w:pPr>
      <w:r w:rsidRPr="00305FB9">
        <w:t>As humans</w:t>
      </w:r>
      <w:r>
        <w:t>,</w:t>
      </w:r>
      <w:r w:rsidRPr="00305FB9">
        <w:t xml:space="preserve"> we sometimes fail in executing some tasks</w:t>
      </w:r>
      <w:r>
        <w:t xml:space="preserve"> we set out to do</w:t>
      </w:r>
      <w:r w:rsidRPr="00305FB9">
        <w:t xml:space="preserve"> </w:t>
      </w:r>
      <w:r>
        <w:t xml:space="preserve">and similarly, technologies such as chatbots also fail in executing some tasks. </w:t>
      </w:r>
      <w:r w:rsidR="00322BB3">
        <w:t xml:space="preserve">This is because AI chatbot development greatly relies on Natural Language Processing which is not an exact science but uses different models to do different tasks. Outputs from these models have some level of </w:t>
      </w:r>
      <w:r w:rsidR="00322BB3" w:rsidRPr="000967B7">
        <w:rPr>
          <w:b/>
        </w:rPr>
        <w:t>uncertainty</w:t>
      </w:r>
      <w:r w:rsidR="00871C11">
        <w:t xml:space="preserve"> w</w:t>
      </w:r>
      <w:r w:rsidR="00322BB3">
        <w:t>hich in turn impacts intent</w:t>
      </w:r>
      <w:r w:rsidR="00DD6489">
        <w:t xml:space="preserve"> matching and therefore sometimes wrong responses may be provided. This, however, is a frustrating experience for the users who may then not use the application in the future.</w:t>
      </w:r>
    </w:p>
    <w:p w14:paraId="4B1DE44E" w14:textId="657FB416" w:rsidR="000967B7" w:rsidRDefault="00F22DF5" w:rsidP="0005014D">
      <w:pPr>
        <w:spacing w:line="276" w:lineRule="auto"/>
      </w:pPr>
      <w:r>
        <w:t>Also, w</w:t>
      </w:r>
      <w:r w:rsidR="00871C11">
        <w:t xml:space="preserve">hile chatbots aim to imitate human conversations, they occasionally miss the context of the conversation. Some context can be set between different intents and responses but there is always a possibility that the chatbot will miss this context and match user’s requests with the wrong intents and thus provide the wrong response. </w:t>
      </w:r>
      <w:r w:rsidR="00670C54">
        <w:t xml:space="preserve">As discussed in Section </w:t>
      </w:r>
      <w:r w:rsidR="00670C54">
        <w:fldChar w:fldCharType="begin"/>
      </w:r>
      <w:r w:rsidR="00670C54">
        <w:instrText xml:space="preserve"> REF _Ref101208293 \n \h </w:instrText>
      </w:r>
      <w:r w:rsidR="00670C54">
        <w:fldChar w:fldCharType="separate"/>
      </w:r>
      <w:r w:rsidR="00CB640D">
        <w:t>ii</w:t>
      </w:r>
      <w:r w:rsidR="00670C54">
        <w:fldChar w:fldCharType="end"/>
      </w:r>
      <w:r w:rsidR="00670C54">
        <w:t>, intent matching is not fixed an</w:t>
      </w:r>
      <w:r w:rsidR="00173109">
        <w:t>d</w:t>
      </w:r>
      <w:r w:rsidR="00670C54">
        <w:t xml:space="preserve"> if the NPL processes fail to understand and match the user’s question to the right intent </w:t>
      </w:r>
      <w:r w:rsidR="000967B7">
        <w:t>then a wrong response is sent or the default response will be sent.</w:t>
      </w:r>
      <w:r w:rsidR="00670C54">
        <w:t xml:space="preserve"> </w:t>
      </w:r>
    </w:p>
    <w:p w14:paraId="54CC5974" w14:textId="2DA85568" w:rsidR="000238BB" w:rsidRDefault="00670C54" w:rsidP="0005014D">
      <w:pPr>
        <w:spacing w:line="276" w:lineRule="auto"/>
      </w:pPr>
      <w:r>
        <w:t xml:space="preserve">Another challenge could be as </w:t>
      </w:r>
      <w:r w:rsidR="000238BB">
        <w:t xml:space="preserve">shown in </w:t>
      </w:r>
      <w:r w:rsidR="000238BB">
        <w:fldChar w:fldCharType="begin"/>
      </w:r>
      <w:r w:rsidR="000238BB">
        <w:instrText xml:space="preserve"> REF _Ref99544254 \h </w:instrText>
      </w:r>
      <w:r w:rsidR="00DD6489">
        <w:instrText xml:space="preserve"> \* MERGEFORMAT </w:instrText>
      </w:r>
      <w:r w:rsidR="000238BB">
        <w:fldChar w:fldCharType="separate"/>
      </w:r>
      <w:r w:rsidR="00CB640D">
        <w:t xml:space="preserve">Figure </w:t>
      </w:r>
      <w:r w:rsidR="00CB640D">
        <w:rPr>
          <w:noProof/>
        </w:rPr>
        <w:t>59</w:t>
      </w:r>
      <w:r w:rsidR="000238BB">
        <w:fldChar w:fldCharType="end"/>
      </w:r>
      <w:r w:rsidR="000238BB">
        <w:t xml:space="preserve">, where the chatbot failed to connect with the server. In this case, it therefore, cannot execute any of the tasks that are dependent on the HTTP request sent through the webhook. It will then return the default response set in Dialogflow, ‘server offline’. This failure usually occurs if there is </w:t>
      </w:r>
      <w:r w:rsidR="000967B7">
        <w:t>a Google App engine network error or there is a bug in any of the developed Python code. The webhook then has nothing to send back to Dialogflow so it throws an exception and Dialogflow then sends the response set for that intent to the user. O</w:t>
      </w:r>
      <w:r w:rsidR="000238BB" w:rsidRPr="000238BB">
        <w:t xml:space="preserve">nce the </w:t>
      </w:r>
      <w:r w:rsidR="000967B7">
        <w:t xml:space="preserve">error is resolved or the </w:t>
      </w:r>
      <w:r w:rsidR="000238BB" w:rsidRPr="000238BB">
        <w:t>connection is restored the chatbot will start functioning properly</w:t>
      </w:r>
      <w:r w:rsidR="000238BB">
        <w:t>, but this may annoy the user as they would have to repeat their questions</w:t>
      </w:r>
      <w:r w:rsidR="00DD6489">
        <w:t xml:space="preserve"> or they may stop using the application altogether. In such cases, the goal of improving the users’ flood preparedness is not met.</w:t>
      </w:r>
    </w:p>
    <w:p w14:paraId="3E909E2B" w14:textId="77777777" w:rsidR="000238BB" w:rsidRDefault="000238BB" w:rsidP="0005014D">
      <w:pPr>
        <w:keepNext/>
        <w:spacing w:line="276" w:lineRule="auto"/>
        <w:jc w:val="center"/>
      </w:pPr>
      <w:r w:rsidRPr="005E65BA">
        <w:rPr>
          <w:noProof/>
        </w:rPr>
        <w:drawing>
          <wp:inline distT="0" distB="0" distL="0" distR="0" wp14:anchorId="7044D43B" wp14:editId="1B8ED951">
            <wp:extent cx="5005446" cy="3261360"/>
            <wp:effectExtent l="19050" t="19050" r="24130"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19057" cy="3270228"/>
                    </a:xfrm>
                    <a:prstGeom prst="rect">
                      <a:avLst/>
                    </a:prstGeom>
                    <a:ln w="15875">
                      <a:solidFill>
                        <a:schemeClr val="tx1"/>
                      </a:solidFill>
                    </a:ln>
                  </pic:spPr>
                </pic:pic>
              </a:graphicData>
            </a:graphic>
          </wp:inline>
        </w:drawing>
      </w:r>
    </w:p>
    <w:p w14:paraId="4D10A818" w14:textId="5A3C0B5C" w:rsidR="000238BB" w:rsidRDefault="000238BB" w:rsidP="0005014D">
      <w:pPr>
        <w:pStyle w:val="Caption"/>
        <w:spacing w:line="276" w:lineRule="auto"/>
      </w:pPr>
      <w:bookmarkStart w:id="216" w:name="_Ref99544254"/>
      <w:bookmarkStart w:id="217" w:name="_Toc102979760"/>
      <w:r>
        <w:t xml:space="preserve">Figure </w:t>
      </w:r>
      <w:r w:rsidR="00827C07">
        <w:fldChar w:fldCharType="begin"/>
      </w:r>
      <w:r w:rsidR="00827C07">
        <w:instrText xml:space="preserve"> SEQ Figure \* ARABIC </w:instrText>
      </w:r>
      <w:r w:rsidR="00827C07">
        <w:fldChar w:fldCharType="separate"/>
      </w:r>
      <w:r w:rsidR="00CB640D">
        <w:rPr>
          <w:noProof/>
        </w:rPr>
        <w:t>59</w:t>
      </w:r>
      <w:r w:rsidR="00827C07">
        <w:rPr>
          <w:noProof/>
        </w:rPr>
        <w:fldChar w:fldCharType="end"/>
      </w:r>
      <w:bookmarkEnd w:id="216"/>
      <w:r>
        <w:t>: When Chatbot fails to connect to the server.</w:t>
      </w:r>
      <w:bookmarkEnd w:id="217"/>
    </w:p>
    <w:p w14:paraId="130D7DB5" w14:textId="77777777" w:rsidR="000238BB" w:rsidRDefault="000238BB" w:rsidP="0005014D">
      <w:pPr>
        <w:spacing w:line="276" w:lineRule="auto"/>
        <w:jc w:val="center"/>
      </w:pPr>
    </w:p>
    <w:p w14:paraId="079C4C31" w14:textId="77777777" w:rsidR="000238BB" w:rsidRDefault="00DD6489" w:rsidP="0005014D">
      <w:pPr>
        <w:spacing w:line="276" w:lineRule="auto"/>
      </w:pPr>
      <w:r>
        <w:t>Another issue is that w</w:t>
      </w:r>
      <w:r w:rsidR="000238BB">
        <w:t>hile the chatbot could provide information on</w:t>
      </w:r>
      <w:r>
        <w:t xml:space="preserve"> the maximum</w:t>
      </w:r>
      <w:r w:rsidR="000238BB">
        <w:t xml:space="preserve"> flood depth, duration and time of maximum flooding</w:t>
      </w:r>
      <w:r w:rsidR="000967B7">
        <w:t>, etc</w:t>
      </w:r>
      <w:r w:rsidR="000238BB">
        <w:t xml:space="preserve">, </w:t>
      </w:r>
      <w:r w:rsidR="00F22DF5">
        <w:t xml:space="preserve">but </w:t>
      </w:r>
      <w:r w:rsidR="000238BB">
        <w:t xml:space="preserve">the velocity of </w:t>
      </w:r>
      <w:r>
        <w:t>flow</w:t>
      </w:r>
      <w:r w:rsidR="000238BB">
        <w:t xml:space="preserve"> could not be provided</w:t>
      </w:r>
      <w:r w:rsidR="000967B7">
        <w:t>.</w:t>
      </w:r>
      <w:r w:rsidR="000238BB">
        <w:t xml:space="preserve"> </w:t>
      </w:r>
      <w:r w:rsidR="000967B7">
        <w:t xml:space="preserve">This </w:t>
      </w:r>
      <w:r w:rsidR="00F22DF5">
        <w:t>results from</w:t>
      </w:r>
      <w:r w:rsidR="000967B7">
        <w:t xml:space="preserve"> the fact that the chatbot used a one-dimensional SWMM</w:t>
      </w:r>
      <w:r>
        <w:t xml:space="preserve"> </w:t>
      </w:r>
      <w:r w:rsidR="000967B7">
        <w:t xml:space="preserve">model which only computes the velocity of flow within the pipes but not for the ponded water. Therefore while this is an important parameter to consider since the velocity of the water determines </w:t>
      </w:r>
      <w:r w:rsidR="00F22DF5">
        <w:t xml:space="preserve">its </w:t>
      </w:r>
      <w:r w:rsidR="000967B7">
        <w:t>destructive force, it could not be determined in this case. This could be solved by using a 2D model</w:t>
      </w:r>
      <w:r w:rsidR="00F22DF5">
        <w:t xml:space="preserve"> where possible</w:t>
      </w:r>
      <w:r w:rsidR="000967B7">
        <w:t>.</w:t>
      </w:r>
    </w:p>
    <w:p w14:paraId="1223B990" w14:textId="77777777" w:rsidR="00871C11" w:rsidRPr="003D5320" w:rsidRDefault="00871C11" w:rsidP="0005014D">
      <w:pPr>
        <w:spacing w:line="276" w:lineRule="auto"/>
      </w:pPr>
    </w:p>
    <w:p w14:paraId="7F9280E8" w14:textId="77777777" w:rsidR="003D5320" w:rsidRPr="009443E5" w:rsidRDefault="003D5320" w:rsidP="0005014D">
      <w:pPr>
        <w:pStyle w:val="Heading2"/>
        <w:spacing w:line="276" w:lineRule="auto"/>
      </w:pPr>
      <w:bookmarkStart w:id="218" w:name="_Toc102979683"/>
      <w:r>
        <w:t>The Graphical User Interface: Website</w:t>
      </w:r>
      <w:bookmarkEnd w:id="218"/>
      <w:r w:rsidR="00E84E76">
        <w:t xml:space="preserve"> </w:t>
      </w:r>
    </w:p>
    <w:p w14:paraId="32683BF1" w14:textId="296ECDE9" w:rsidR="003D5320" w:rsidRDefault="003D5320" w:rsidP="0005014D">
      <w:pPr>
        <w:spacing w:line="276" w:lineRule="auto"/>
      </w:pPr>
      <w:r>
        <w:t>As outlined in Section</w:t>
      </w:r>
      <w:r w:rsidR="00F22DF5">
        <w:t xml:space="preserve"> </w:t>
      </w:r>
      <w:r w:rsidR="00F22DF5">
        <w:fldChar w:fldCharType="begin"/>
      </w:r>
      <w:r w:rsidR="00F22DF5">
        <w:instrText xml:space="preserve"> REF _Ref101258594 \n \h </w:instrText>
      </w:r>
      <w:r w:rsidR="00F22DF5">
        <w:fldChar w:fldCharType="separate"/>
      </w:r>
      <w:r w:rsidR="00CB640D">
        <w:t>5.2.6</w:t>
      </w:r>
      <w:r w:rsidR="00F22DF5">
        <w:fldChar w:fldCharType="end"/>
      </w:r>
      <w:r>
        <w:t>, the interface developed for users to interact with the chatbot is a website. This was designed with a map to allow the user to navigate to their location of interest and either get the node name to input into the chatbot as they ask their questions or just input the address of the</w:t>
      </w:r>
      <w:r w:rsidR="00F22DF5">
        <w:t>ir</w:t>
      </w:r>
      <w:r>
        <w:t xml:space="preserve"> location. </w:t>
      </w:r>
      <w:r w:rsidR="00060642">
        <w:t>The webpage was divided into three sections. The first section displays the chatbot and a brief explanation of how to use it. A flood forecast widget was added to provide the current flood forecast in DoLo. Th</w:t>
      </w:r>
      <w:r w:rsidR="00E84E76">
        <w:t>i</w:t>
      </w:r>
      <w:r w:rsidR="00060642">
        <w:t>s second section describes the study area. And the last section describes the Dialogflow flow path with a footer for feedback and any contact</w:t>
      </w:r>
      <w:r w:rsidR="000967B7">
        <w:t xml:space="preserve"> information. </w:t>
      </w:r>
      <w:r>
        <w:t xml:space="preserve">This section will therefore show the outline of the website for clarity on how the whole set-up </w:t>
      </w:r>
      <w:r w:rsidR="00060642">
        <w:t>looks</w:t>
      </w:r>
      <w:r>
        <w:t>.</w:t>
      </w:r>
    </w:p>
    <w:p w14:paraId="63D06989" w14:textId="77777777" w:rsidR="003D5320" w:rsidRDefault="003D5320" w:rsidP="0005014D">
      <w:pPr>
        <w:spacing w:line="276" w:lineRule="auto"/>
        <w:sectPr w:rsidR="003D5320" w:rsidSect="0023545C">
          <w:pgSz w:w="11906" w:h="16838"/>
          <w:pgMar w:top="1417" w:right="1417" w:bottom="1417" w:left="1417" w:header="708" w:footer="708" w:gutter="0"/>
          <w:cols w:space="708"/>
          <w:docGrid w:linePitch="360"/>
        </w:sectPr>
      </w:pPr>
    </w:p>
    <w:p w14:paraId="4D6D9691" w14:textId="77777777" w:rsidR="003D5320" w:rsidRDefault="003D5320" w:rsidP="0005014D">
      <w:pPr>
        <w:spacing w:line="276" w:lineRule="auto"/>
      </w:pPr>
    </w:p>
    <w:tbl>
      <w:tblPr>
        <w:tblStyle w:val="TableGrid"/>
        <w:tblW w:w="0" w:type="auto"/>
        <w:tblLook w:val="04A0" w:firstRow="1" w:lastRow="0" w:firstColumn="1" w:lastColumn="0" w:noHBand="0" w:noVBand="1"/>
      </w:tblPr>
      <w:tblGrid>
        <w:gridCol w:w="13994"/>
      </w:tblGrid>
      <w:tr w:rsidR="003D5320" w14:paraId="382E8412" w14:textId="77777777" w:rsidTr="0079271F">
        <w:tc>
          <w:tcPr>
            <w:tcW w:w="12066" w:type="dxa"/>
          </w:tcPr>
          <w:p w14:paraId="003624CD" w14:textId="77777777" w:rsidR="003D5320" w:rsidRDefault="00597128" w:rsidP="0005014D">
            <w:pPr>
              <w:spacing w:line="276" w:lineRule="auto"/>
            </w:pPr>
            <w:r w:rsidRPr="00597128">
              <w:rPr>
                <w:noProof/>
              </w:rPr>
              <w:drawing>
                <wp:inline distT="0" distB="0" distL="0" distR="0" wp14:anchorId="2A1EDECD" wp14:editId="7D563683">
                  <wp:extent cx="8892540" cy="465010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892540" cy="4650105"/>
                          </a:xfrm>
                          <a:prstGeom prst="rect">
                            <a:avLst/>
                          </a:prstGeom>
                        </pic:spPr>
                      </pic:pic>
                    </a:graphicData>
                  </a:graphic>
                </wp:inline>
              </w:drawing>
            </w:r>
          </w:p>
        </w:tc>
      </w:tr>
      <w:tr w:rsidR="003D5320" w14:paraId="2D3B380A" w14:textId="77777777" w:rsidTr="0079271F">
        <w:tc>
          <w:tcPr>
            <w:tcW w:w="12066" w:type="dxa"/>
          </w:tcPr>
          <w:p w14:paraId="6B8D77D6" w14:textId="77777777" w:rsidR="003D5320" w:rsidRDefault="00597128" w:rsidP="0005014D">
            <w:pPr>
              <w:spacing w:line="276" w:lineRule="auto"/>
            </w:pPr>
            <w:r w:rsidRPr="00597128">
              <w:rPr>
                <w:noProof/>
              </w:rPr>
              <w:lastRenderedPageBreak/>
              <w:drawing>
                <wp:inline distT="0" distB="0" distL="0" distR="0" wp14:anchorId="6F7629D6" wp14:editId="232FE676">
                  <wp:extent cx="8892540" cy="4471670"/>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892540" cy="4471670"/>
                          </a:xfrm>
                          <a:prstGeom prst="rect">
                            <a:avLst/>
                          </a:prstGeom>
                        </pic:spPr>
                      </pic:pic>
                    </a:graphicData>
                  </a:graphic>
                </wp:inline>
              </w:drawing>
            </w:r>
          </w:p>
        </w:tc>
      </w:tr>
      <w:tr w:rsidR="003D5320" w14:paraId="15033964" w14:textId="77777777" w:rsidTr="0079271F">
        <w:trPr>
          <w:trHeight w:val="7100"/>
        </w:trPr>
        <w:tc>
          <w:tcPr>
            <w:tcW w:w="12066" w:type="dxa"/>
          </w:tcPr>
          <w:p w14:paraId="53E1B5AB" w14:textId="77777777" w:rsidR="003D5320" w:rsidRDefault="00597128" w:rsidP="0005014D">
            <w:pPr>
              <w:spacing w:line="276" w:lineRule="auto"/>
            </w:pPr>
            <w:r w:rsidRPr="00597128">
              <w:rPr>
                <w:noProof/>
              </w:rPr>
              <w:lastRenderedPageBreak/>
              <w:drawing>
                <wp:inline distT="0" distB="0" distL="0" distR="0" wp14:anchorId="7FA9101C" wp14:editId="13DBFACF">
                  <wp:extent cx="8892540" cy="45948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8892540" cy="4594860"/>
                          </a:xfrm>
                          <a:prstGeom prst="rect">
                            <a:avLst/>
                          </a:prstGeom>
                        </pic:spPr>
                      </pic:pic>
                    </a:graphicData>
                  </a:graphic>
                </wp:inline>
              </w:drawing>
            </w:r>
          </w:p>
        </w:tc>
      </w:tr>
      <w:tr w:rsidR="00597128" w14:paraId="77A8C651" w14:textId="77777777" w:rsidTr="0079271F">
        <w:trPr>
          <w:trHeight w:val="7100"/>
        </w:trPr>
        <w:tc>
          <w:tcPr>
            <w:tcW w:w="12066" w:type="dxa"/>
          </w:tcPr>
          <w:p w14:paraId="37BD63C1" w14:textId="77777777" w:rsidR="00597128" w:rsidRPr="00597128" w:rsidRDefault="00597128" w:rsidP="0005014D">
            <w:pPr>
              <w:keepNext/>
              <w:spacing w:line="276" w:lineRule="auto"/>
              <w:rPr>
                <w:noProof/>
              </w:rPr>
            </w:pPr>
            <w:r w:rsidRPr="00597128">
              <w:rPr>
                <w:noProof/>
              </w:rPr>
              <w:lastRenderedPageBreak/>
              <w:drawing>
                <wp:inline distT="0" distB="0" distL="0" distR="0" wp14:anchorId="79319BC1" wp14:editId="7F314308">
                  <wp:extent cx="8892540" cy="383413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8892540" cy="3834130"/>
                          </a:xfrm>
                          <a:prstGeom prst="rect">
                            <a:avLst/>
                          </a:prstGeom>
                        </pic:spPr>
                      </pic:pic>
                    </a:graphicData>
                  </a:graphic>
                </wp:inline>
              </w:drawing>
            </w:r>
          </w:p>
        </w:tc>
      </w:tr>
    </w:tbl>
    <w:p w14:paraId="20CCFE26" w14:textId="06F28FD6" w:rsidR="003D5320" w:rsidRDefault="00D804FD" w:rsidP="0005014D">
      <w:pPr>
        <w:pStyle w:val="Caption"/>
        <w:spacing w:line="276" w:lineRule="auto"/>
      </w:pPr>
      <w:bookmarkStart w:id="219" w:name="_Toc102979761"/>
      <w:r>
        <w:t xml:space="preserve">Figure </w:t>
      </w:r>
      <w:r w:rsidR="00827C07">
        <w:fldChar w:fldCharType="begin"/>
      </w:r>
      <w:r w:rsidR="00827C07">
        <w:instrText xml:space="preserve"> SEQ Figure \* ARABIC </w:instrText>
      </w:r>
      <w:r w:rsidR="00827C07">
        <w:fldChar w:fldCharType="separate"/>
      </w:r>
      <w:r w:rsidR="00CB640D">
        <w:rPr>
          <w:noProof/>
        </w:rPr>
        <w:t>60</w:t>
      </w:r>
      <w:r w:rsidR="00827C07">
        <w:rPr>
          <w:noProof/>
        </w:rPr>
        <w:fldChar w:fldCharType="end"/>
      </w:r>
      <w:r>
        <w:t>: The Developed Website</w:t>
      </w:r>
      <w:bookmarkEnd w:id="219"/>
    </w:p>
    <w:p w14:paraId="733EC0DB" w14:textId="77777777" w:rsidR="0079271F" w:rsidRDefault="0079271F" w:rsidP="0005014D">
      <w:pPr>
        <w:spacing w:line="276" w:lineRule="auto"/>
      </w:pPr>
    </w:p>
    <w:p w14:paraId="49799595" w14:textId="77777777" w:rsidR="0079271F" w:rsidRDefault="0079271F" w:rsidP="0005014D">
      <w:pPr>
        <w:spacing w:line="276" w:lineRule="auto"/>
        <w:sectPr w:rsidR="0079271F" w:rsidSect="003D5320">
          <w:pgSz w:w="16838" w:h="11906" w:orient="landscape"/>
          <w:pgMar w:top="1417" w:right="1417" w:bottom="1417" w:left="1417" w:header="708" w:footer="708" w:gutter="0"/>
          <w:cols w:space="708"/>
          <w:docGrid w:linePitch="360"/>
        </w:sectPr>
      </w:pPr>
    </w:p>
    <w:p w14:paraId="586C5111" w14:textId="77777777" w:rsidR="00DD6489" w:rsidRPr="003D5320" w:rsidRDefault="00DD6489" w:rsidP="0005014D">
      <w:pPr>
        <w:spacing w:line="276" w:lineRule="auto"/>
      </w:pPr>
    </w:p>
    <w:p w14:paraId="4E6ECE25" w14:textId="77777777" w:rsidR="00DD6489" w:rsidRDefault="00DD6489" w:rsidP="00E3571B">
      <w:pPr>
        <w:pStyle w:val="Heading2"/>
      </w:pPr>
      <w:bookmarkStart w:id="220" w:name="_Toc102979684"/>
      <w:r>
        <w:t>SWMMBot Pilot Test</w:t>
      </w:r>
      <w:bookmarkEnd w:id="220"/>
    </w:p>
    <w:p w14:paraId="0BE73A89" w14:textId="18949AB9" w:rsidR="00DD6489" w:rsidRDefault="00DD6489" w:rsidP="0005014D">
      <w:pPr>
        <w:spacing w:line="276" w:lineRule="auto"/>
      </w:pPr>
      <w:r>
        <w:t>To obtain feedback from users on the performance of the chatbot a pilot test was done. A questionnaire was administered online through the Google forms platform to allow the users to interact with the chatbot and document their experiences.</w:t>
      </w:r>
      <w:r w:rsidR="00486DAD">
        <w:t xml:space="preserve"> The respondents are from different areas of the globe and not specifically from the study area.</w:t>
      </w:r>
      <w:r>
        <w:t xml:space="preserve"> The questionnaire had 1</w:t>
      </w:r>
      <w:r w:rsidR="00596F18">
        <w:t>6</w:t>
      </w:r>
      <w:r>
        <w:t xml:space="preserve"> questions</w:t>
      </w:r>
      <w:r w:rsidR="00AE53F5">
        <w:t xml:space="preserve"> and is shown in </w:t>
      </w:r>
      <w:r w:rsidR="00AE53F5">
        <w:fldChar w:fldCharType="begin"/>
      </w:r>
      <w:r w:rsidR="00AE53F5">
        <w:instrText xml:space="preserve"> REF _Ref101231952 \n \h </w:instrText>
      </w:r>
      <w:r w:rsidR="00AE53F5">
        <w:fldChar w:fldCharType="separate"/>
      </w:r>
      <w:r w:rsidR="00CB640D">
        <w:t xml:space="preserve">Appendix I. - </w:t>
      </w:r>
      <w:r w:rsidR="00AE53F5">
        <w:fldChar w:fldCharType="end"/>
      </w:r>
      <w:r w:rsidR="00AE53F5">
        <w:t xml:space="preserve">The test was for testing the computational functionality of the developed SWMMBot chat application. It was purely for academic purposes and no </w:t>
      </w:r>
      <w:r w:rsidR="00486DAD">
        <w:t xml:space="preserve">personal </w:t>
      </w:r>
      <w:r w:rsidR="00AE53F5">
        <w:t>informati</w:t>
      </w:r>
      <w:r w:rsidR="00486DAD">
        <w:t>on</w:t>
      </w:r>
      <w:r>
        <w:t xml:space="preserve"> </w:t>
      </w:r>
      <w:r w:rsidR="00486DAD">
        <w:t xml:space="preserve">was retained as part of this work. </w:t>
      </w:r>
      <w:r>
        <w:t xml:space="preserve">The population sample consisted of a total of 34 respondents and 52.9% </w:t>
      </w:r>
      <w:r w:rsidR="00F22DF5">
        <w:t xml:space="preserve">of whom </w:t>
      </w:r>
      <w:r>
        <w:t>were female, 41.2% male and 5.9% chose not to reveal their gender. In terms of age, 2.9% of the respondents were below 20 years, 85.3 % were between the ages of 21 to 40, and 11.8 % were between 41and 60.</w:t>
      </w:r>
      <w:r w:rsidR="00AE53F5">
        <w:t xml:space="preserve"> </w:t>
      </w:r>
    </w:p>
    <w:p w14:paraId="40BD4C1F" w14:textId="77777777" w:rsidR="00DD6489" w:rsidRDefault="00DD6489" w:rsidP="0005014D">
      <w:pPr>
        <w:spacing w:line="276" w:lineRule="auto"/>
      </w:pPr>
    </w:p>
    <w:p w14:paraId="391E1D80" w14:textId="77777777" w:rsidR="00DD6489" w:rsidRDefault="00DD6489" w:rsidP="0005014D">
      <w:pPr>
        <w:pStyle w:val="Heading3"/>
        <w:spacing w:line="276" w:lineRule="auto"/>
      </w:pPr>
      <w:bookmarkStart w:id="221" w:name="_Toc102979685"/>
      <w:r>
        <w:t>Ease of use</w:t>
      </w:r>
      <w:bookmarkEnd w:id="221"/>
    </w:p>
    <w:p w14:paraId="535E81FA" w14:textId="6247C85D" w:rsidR="00DD6489" w:rsidRDefault="00DD6489" w:rsidP="0005014D">
      <w:pPr>
        <w:spacing w:line="276" w:lineRule="auto"/>
      </w:pPr>
      <w:r>
        <w:t>The first</w:t>
      </w:r>
      <w:r w:rsidR="00486DAD">
        <w:t xml:space="preserve"> set of</w:t>
      </w:r>
      <w:r>
        <w:t xml:space="preserve"> questions addressed, the ease of use of the chatbot and the results are presented in </w:t>
      </w:r>
      <w:r>
        <w:fldChar w:fldCharType="begin"/>
      </w:r>
      <w:r>
        <w:instrText xml:space="preserve"> REF _Ref100808570 \h </w:instrText>
      </w:r>
      <w:r w:rsidR="0005014D">
        <w:instrText xml:space="preserve"> \* MERGEFORMAT </w:instrText>
      </w:r>
      <w:r>
        <w:fldChar w:fldCharType="separate"/>
      </w:r>
      <w:r w:rsidR="00CB640D">
        <w:t xml:space="preserve">Figure </w:t>
      </w:r>
      <w:r w:rsidR="00CB640D">
        <w:rPr>
          <w:noProof/>
        </w:rPr>
        <w:t>61</w:t>
      </w:r>
      <w:r>
        <w:fldChar w:fldCharType="end"/>
      </w:r>
      <w:r>
        <w:t xml:space="preserve">. </w:t>
      </w:r>
      <w:r w:rsidR="00486DAD">
        <w:t>From the chart on the left, it can be observed that a</w:t>
      </w:r>
      <w:r>
        <w:t xml:space="preserve"> majority (97.1%) of the users found the SWMMBot easy to use</w:t>
      </w:r>
      <w:r w:rsidR="00486DAD">
        <w:t xml:space="preserve"> while a</w:t>
      </w:r>
      <w:r>
        <w:t xml:space="preserve"> minority (2%) did not. In terms</w:t>
      </w:r>
      <w:r w:rsidR="001E0389">
        <w:t xml:space="preserve"> of</w:t>
      </w:r>
      <w:r>
        <w:t xml:space="preserve"> </w:t>
      </w:r>
      <w:r w:rsidR="00486DAD">
        <w:t xml:space="preserve">easily </w:t>
      </w:r>
      <w:r>
        <w:t xml:space="preserve">accessing </w:t>
      </w:r>
      <w:r w:rsidR="00486DAD">
        <w:t xml:space="preserve">the </w:t>
      </w:r>
      <w:r>
        <w:t>information</w:t>
      </w:r>
      <w:r w:rsidR="00486DAD">
        <w:t xml:space="preserve"> they needed</w:t>
      </w:r>
      <w:r w:rsidR="001E0389">
        <w:t>,</w:t>
      </w:r>
      <w:r w:rsidR="00486DAD">
        <w:t xml:space="preserve"> the figure on the right shows that </w:t>
      </w:r>
      <w:r w:rsidR="00596F18">
        <w:t>79.4</w:t>
      </w:r>
      <w:r>
        <w:t>% of the users could easily access the information</w:t>
      </w:r>
      <w:r w:rsidR="00596F18">
        <w:t xml:space="preserve"> they required</w:t>
      </w:r>
      <w:r>
        <w:t xml:space="preserve">. </w:t>
      </w:r>
      <w:r w:rsidR="00486DAD">
        <w:t>Therefore</w:t>
      </w:r>
      <w:r w:rsidR="001E0389">
        <w:t>, a majority of the users found the application easy to use, although a minority face</w:t>
      </w:r>
      <w:r w:rsidR="00596F18">
        <w:t>d</w:t>
      </w:r>
      <w:r w:rsidR="001E0389">
        <w:t xml:space="preserve"> some challenges.</w:t>
      </w:r>
      <w:r w:rsidR="00596F18">
        <w:t xml:space="preserve"> In developing the chatbot, the goal was for the application to provide accurate, easy-to-understand responses and these responses from the users confirm that this objective was achieved. </w:t>
      </w:r>
    </w:p>
    <w:tbl>
      <w:tblPr>
        <w:tblW w:w="9072" w:type="dxa"/>
        <w:tblLayout w:type="fixed"/>
        <w:tblLook w:val="04A0" w:firstRow="1" w:lastRow="0" w:firstColumn="1" w:lastColumn="0" w:noHBand="0" w:noVBand="1"/>
      </w:tblPr>
      <w:tblGrid>
        <w:gridCol w:w="4536"/>
        <w:gridCol w:w="4536"/>
      </w:tblGrid>
      <w:tr w:rsidR="000674AE" w:rsidRPr="00B762CF" w14:paraId="132AD0BC" w14:textId="77777777" w:rsidTr="00DD6489">
        <w:tc>
          <w:tcPr>
            <w:tcW w:w="4536" w:type="dxa"/>
            <w:tcBorders>
              <w:top w:val="nil"/>
              <w:left w:val="nil"/>
              <w:bottom w:val="nil"/>
              <w:right w:val="nil"/>
            </w:tcBorders>
          </w:tcPr>
          <w:p w14:paraId="6BAD42C9" w14:textId="77777777" w:rsidR="000674AE" w:rsidRPr="00B762CF" w:rsidRDefault="00DD6489" w:rsidP="0005014D">
            <w:pPr>
              <w:keepNext/>
              <w:spacing w:line="276" w:lineRule="auto"/>
              <w:jc w:val="center"/>
            </w:pPr>
            <w:r>
              <w:rPr>
                <w:noProof/>
              </w:rPr>
              <w:drawing>
                <wp:inline distT="0" distB="0" distL="0" distR="0" wp14:anchorId="1FE576EE" wp14:editId="5134F0D9">
                  <wp:extent cx="2867891" cy="2098964"/>
                  <wp:effectExtent l="0" t="0" r="8890" b="15875"/>
                  <wp:docPr id="55" name="Chart 55">
                    <a:extLst xmlns:a="http://schemas.openxmlformats.org/drawingml/2006/main">
                      <a:ext uri="{FF2B5EF4-FFF2-40B4-BE49-F238E27FC236}">
                        <a16:creationId xmlns:a16="http://schemas.microsoft.com/office/drawing/2014/main" id="{7728A590-5F21-46A3-884F-C128B7EF0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c>
        <w:tc>
          <w:tcPr>
            <w:tcW w:w="4536" w:type="dxa"/>
            <w:tcBorders>
              <w:top w:val="nil"/>
              <w:left w:val="nil"/>
              <w:bottom w:val="nil"/>
              <w:right w:val="nil"/>
            </w:tcBorders>
          </w:tcPr>
          <w:p w14:paraId="70E81998" w14:textId="77777777" w:rsidR="000674AE" w:rsidRPr="00B762CF" w:rsidRDefault="00DD6489" w:rsidP="0005014D">
            <w:pPr>
              <w:keepNext/>
              <w:spacing w:line="276" w:lineRule="auto"/>
              <w:jc w:val="center"/>
            </w:pPr>
            <w:r>
              <w:rPr>
                <w:noProof/>
              </w:rPr>
              <w:drawing>
                <wp:inline distT="0" distB="0" distL="0" distR="0" wp14:anchorId="2881A4B9" wp14:editId="69106FA4">
                  <wp:extent cx="2798618" cy="2133600"/>
                  <wp:effectExtent l="0" t="0" r="1905" b="0"/>
                  <wp:docPr id="59" name="Chart 59">
                    <a:extLst xmlns:a="http://schemas.openxmlformats.org/drawingml/2006/main">
                      <a:ext uri="{FF2B5EF4-FFF2-40B4-BE49-F238E27FC236}">
                        <a16:creationId xmlns:a16="http://schemas.microsoft.com/office/drawing/2014/main" id="{9F6D780C-435D-413F-8A5A-E3519AE6E5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c>
      </w:tr>
    </w:tbl>
    <w:p w14:paraId="6C968127" w14:textId="3C774AA4" w:rsidR="000674AE" w:rsidRDefault="000674AE" w:rsidP="0005014D">
      <w:pPr>
        <w:pStyle w:val="Caption"/>
        <w:spacing w:line="276" w:lineRule="auto"/>
      </w:pPr>
      <w:bookmarkStart w:id="222" w:name="_Ref100808570"/>
      <w:bookmarkStart w:id="223" w:name="_Toc102979762"/>
      <w:r>
        <w:t xml:space="preserve">Figure </w:t>
      </w:r>
      <w:r>
        <w:rPr>
          <w:noProof/>
        </w:rPr>
        <w:fldChar w:fldCharType="begin"/>
      </w:r>
      <w:r>
        <w:rPr>
          <w:noProof/>
        </w:rPr>
        <w:instrText xml:space="preserve"> SEQ Figure \* ARABIC </w:instrText>
      </w:r>
      <w:r>
        <w:rPr>
          <w:noProof/>
        </w:rPr>
        <w:fldChar w:fldCharType="separate"/>
      </w:r>
      <w:r w:rsidR="00CB640D">
        <w:rPr>
          <w:noProof/>
        </w:rPr>
        <w:t>61</w:t>
      </w:r>
      <w:r>
        <w:rPr>
          <w:noProof/>
        </w:rPr>
        <w:fldChar w:fldCharType="end"/>
      </w:r>
      <w:bookmarkEnd w:id="222"/>
      <w:r w:rsidR="00845754">
        <w:rPr>
          <w:noProof/>
        </w:rPr>
        <w:t>:</w:t>
      </w:r>
      <w:r>
        <w:t xml:space="preserve"> </w:t>
      </w:r>
      <w:r w:rsidR="00DD6489">
        <w:t>Ease of use</w:t>
      </w:r>
      <w:bookmarkEnd w:id="223"/>
    </w:p>
    <w:p w14:paraId="64E5B299" w14:textId="77777777" w:rsidR="00DD6489" w:rsidRDefault="00DD6489" w:rsidP="0005014D">
      <w:pPr>
        <w:spacing w:line="276" w:lineRule="auto"/>
      </w:pPr>
    </w:p>
    <w:p w14:paraId="5B01741E" w14:textId="77777777" w:rsidR="00DD6489" w:rsidRPr="00DD6489" w:rsidRDefault="00DD6489" w:rsidP="0005014D">
      <w:pPr>
        <w:pStyle w:val="Heading3"/>
        <w:spacing w:line="276" w:lineRule="auto"/>
      </w:pPr>
      <w:bookmarkStart w:id="224" w:name="_Toc102979686"/>
      <w:r>
        <w:lastRenderedPageBreak/>
        <w:t>Accurate and understandable responses</w:t>
      </w:r>
      <w:bookmarkEnd w:id="224"/>
    </w:p>
    <w:tbl>
      <w:tblPr>
        <w:tblW w:w="9072" w:type="dxa"/>
        <w:tblLayout w:type="fixed"/>
        <w:tblLook w:val="04A0" w:firstRow="1" w:lastRow="0" w:firstColumn="1" w:lastColumn="0" w:noHBand="0" w:noVBand="1"/>
      </w:tblPr>
      <w:tblGrid>
        <w:gridCol w:w="4536"/>
        <w:gridCol w:w="4536"/>
      </w:tblGrid>
      <w:tr w:rsidR="00DD6489" w:rsidRPr="00B762CF" w14:paraId="40901A02" w14:textId="77777777" w:rsidTr="00DD6489">
        <w:tc>
          <w:tcPr>
            <w:tcW w:w="4536" w:type="dxa"/>
            <w:tcBorders>
              <w:top w:val="nil"/>
              <w:left w:val="nil"/>
              <w:bottom w:val="nil"/>
              <w:right w:val="nil"/>
            </w:tcBorders>
          </w:tcPr>
          <w:p w14:paraId="61D08940" w14:textId="77777777" w:rsidR="00DD6489" w:rsidRPr="00B762CF" w:rsidRDefault="00DD6489" w:rsidP="0005014D">
            <w:pPr>
              <w:keepNext/>
              <w:spacing w:line="276" w:lineRule="auto"/>
              <w:jc w:val="center"/>
            </w:pPr>
            <w:r>
              <w:rPr>
                <w:noProof/>
              </w:rPr>
              <w:drawing>
                <wp:inline distT="0" distB="0" distL="0" distR="0" wp14:anchorId="5940454C" wp14:editId="1382EB73">
                  <wp:extent cx="3094643" cy="2279073"/>
                  <wp:effectExtent l="0" t="0" r="10795" b="6985"/>
                  <wp:docPr id="62" name="Chart 62">
                    <a:extLst xmlns:a="http://schemas.openxmlformats.org/drawingml/2006/main">
                      <a:ext uri="{FF2B5EF4-FFF2-40B4-BE49-F238E27FC236}">
                        <a16:creationId xmlns:a16="http://schemas.microsoft.com/office/drawing/2014/main" id="{48B9A992-B1C1-41D3-9775-4E30E2CF56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tc>
        <w:tc>
          <w:tcPr>
            <w:tcW w:w="4536" w:type="dxa"/>
            <w:tcBorders>
              <w:top w:val="nil"/>
              <w:left w:val="nil"/>
              <w:bottom w:val="nil"/>
              <w:right w:val="nil"/>
            </w:tcBorders>
          </w:tcPr>
          <w:p w14:paraId="182E3ABD" w14:textId="77777777" w:rsidR="00DD6489" w:rsidRPr="00B762CF" w:rsidRDefault="00DD6489" w:rsidP="0005014D">
            <w:pPr>
              <w:keepNext/>
              <w:spacing w:line="276" w:lineRule="auto"/>
              <w:jc w:val="center"/>
            </w:pPr>
            <w:r>
              <w:rPr>
                <w:noProof/>
              </w:rPr>
              <w:drawing>
                <wp:inline distT="0" distB="0" distL="0" distR="0" wp14:anchorId="0DA66059" wp14:editId="62B5FF97">
                  <wp:extent cx="2833254" cy="2244437"/>
                  <wp:effectExtent l="0" t="0" r="5715" b="3810"/>
                  <wp:docPr id="65" name="Chart 65">
                    <a:extLst xmlns:a="http://schemas.openxmlformats.org/drawingml/2006/main">
                      <a:ext uri="{FF2B5EF4-FFF2-40B4-BE49-F238E27FC236}">
                        <a16:creationId xmlns:a16="http://schemas.microsoft.com/office/drawing/2014/main" id="{EF0EA205-6CC1-466F-A341-3C2047AB0A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tc>
      </w:tr>
      <w:tr w:rsidR="00DD6489" w:rsidRPr="00B762CF" w14:paraId="0725E182" w14:textId="77777777" w:rsidTr="0047121C">
        <w:tblPrEx>
          <w:tblCellMar>
            <w:left w:w="0" w:type="dxa"/>
            <w:right w:w="0" w:type="dxa"/>
          </w:tblCellMar>
        </w:tblPrEx>
        <w:tc>
          <w:tcPr>
            <w:tcW w:w="4536" w:type="dxa"/>
            <w:tcBorders>
              <w:top w:val="nil"/>
              <w:left w:val="nil"/>
              <w:bottom w:val="nil"/>
              <w:right w:val="nil"/>
            </w:tcBorders>
          </w:tcPr>
          <w:p w14:paraId="7342A527" w14:textId="77777777" w:rsidR="00DD6489" w:rsidRPr="00B762CF" w:rsidRDefault="00060642" w:rsidP="0005014D">
            <w:pPr>
              <w:keepNext/>
              <w:spacing w:line="276" w:lineRule="auto"/>
              <w:jc w:val="center"/>
            </w:pPr>
            <w:r>
              <w:rPr>
                <w:noProof/>
              </w:rPr>
              <w:drawing>
                <wp:inline distT="0" distB="0" distL="0" distR="0" wp14:anchorId="7FD420B6" wp14:editId="2256D21C">
                  <wp:extent cx="3124200" cy="2514600"/>
                  <wp:effectExtent l="0" t="0" r="0" b="0"/>
                  <wp:docPr id="158" name="Chart 158">
                    <a:extLst xmlns:a="http://schemas.openxmlformats.org/drawingml/2006/main">
                      <a:ext uri="{FF2B5EF4-FFF2-40B4-BE49-F238E27FC236}">
                        <a16:creationId xmlns:a16="http://schemas.microsoft.com/office/drawing/2014/main" id="{1204DF4A-DD5C-4ADD-ADF4-432BDA1A30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tc>
        <w:tc>
          <w:tcPr>
            <w:tcW w:w="4536" w:type="dxa"/>
            <w:tcBorders>
              <w:top w:val="nil"/>
              <w:left w:val="nil"/>
              <w:bottom w:val="nil"/>
              <w:right w:val="nil"/>
            </w:tcBorders>
          </w:tcPr>
          <w:p w14:paraId="5EC6AE9F" w14:textId="77777777" w:rsidR="00DD6489" w:rsidRPr="00B762CF" w:rsidRDefault="00DD6489" w:rsidP="0005014D">
            <w:pPr>
              <w:keepNext/>
              <w:spacing w:line="276" w:lineRule="auto"/>
              <w:jc w:val="center"/>
            </w:pPr>
          </w:p>
        </w:tc>
      </w:tr>
    </w:tbl>
    <w:p w14:paraId="5348E03D" w14:textId="153A00FE" w:rsidR="00060642" w:rsidRDefault="00060642" w:rsidP="0005014D">
      <w:pPr>
        <w:pStyle w:val="Caption"/>
        <w:spacing w:line="276" w:lineRule="auto"/>
      </w:pPr>
      <w:bookmarkStart w:id="225" w:name="_Ref100812050"/>
      <w:bookmarkStart w:id="226" w:name="_Toc102979763"/>
      <w:r>
        <w:t xml:space="preserve">Figure </w:t>
      </w:r>
      <w:r w:rsidR="00827C07">
        <w:fldChar w:fldCharType="begin"/>
      </w:r>
      <w:r w:rsidR="00827C07">
        <w:instrText xml:space="preserve"> SEQ Figure \* ARABIC </w:instrText>
      </w:r>
      <w:r w:rsidR="00827C07">
        <w:fldChar w:fldCharType="separate"/>
      </w:r>
      <w:r w:rsidR="00CB640D">
        <w:rPr>
          <w:noProof/>
        </w:rPr>
        <w:t>62</w:t>
      </w:r>
      <w:r w:rsidR="00827C07">
        <w:rPr>
          <w:noProof/>
        </w:rPr>
        <w:fldChar w:fldCharType="end"/>
      </w:r>
      <w:bookmarkEnd w:id="225"/>
      <w:r>
        <w:t>: Accurate and easy to understand responses</w:t>
      </w:r>
      <w:bookmarkEnd w:id="226"/>
    </w:p>
    <w:p w14:paraId="2DCF5DDA" w14:textId="46F80473" w:rsidR="001E0389" w:rsidRDefault="001E0389" w:rsidP="0005014D">
      <w:pPr>
        <w:spacing w:line="276" w:lineRule="auto"/>
      </w:pPr>
      <w:r>
        <w:t>The next questions focused on how accurate and understandable the users found the responses provided. To this question,</w:t>
      </w:r>
      <w:r w:rsidR="00596F18">
        <w:t xml:space="preserve"> the top left figure shows that 79</w:t>
      </w:r>
      <w:r>
        <w:t>.</w:t>
      </w:r>
      <w:r w:rsidR="00596F18">
        <w:t>4</w:t>
      </w:r>
      <w:r>
        <w:t xml:space="preserve">% </w:t>
      </w:r>
      <w:r w:rsidR="00596F18">
        <w:t xml:space="preserve">of the participants </w:t>
      </w:r>
      <w:r>
        <w:t>received accurate responses while 20.6% had mixed feelings about the accuracy</w:t>
      </w:r>
      <w:r w:rsidR="00596F18">
        <w:t xml:space="preserve"> (</w:t>
      </w:r>
      <w:r w:rsidR="00596F18">
        <w:fldChar w:fldCharType="begin"/>
      </w:r>
      <w:r w:rsidR="00596F18">
        <w:instrText xml:space="preserve"> REF _Ref100812050 \h  \* MERGEFORMAT </w:instrText>
      </w:r>
      <w:r w:rsidR="00596F18">
        <w:fldChar w:fldCharType="separate"/>
      </w:r>
      <w:r w:rsidR="00CB640D">
        <w:t xml:space="preserve">Figure </w:t>
      </w:r>
      <w:r w:rsidR="00CB640D">
        <w:rPr>
          <w:noProof/>
        </w:rPr>
        <w:t>62</w:t>
      </w:r>
      <w:r w:rsidR="00596F18">
        <w:fldChar w:fldCharType="end"/>
      </w:r>
      <w:r w:rsidR="00596F18">
        <w:t>)</w:t>
      </w:r>
      <w:r w:rsidR="00060642">
        <w:t>.</w:t>
      </w:r>
      <w:r>
        <w:t xml:space="preserve"> </w:t>
      </w:r>
      <w:r w:rsidR="00596F18">
        <w:t xml:space="preserve">From the chart on the top right, </w:t>
      </w:r>
      <w:r>
        <w:t>91.2% agreed that they could easily understand the responses provided by the chatbot</w:t>
      </w:r>
      <w:r w:rsidR="00596F18">
        <w:t xml:space="preserve"> while 8.8% could not</w:t>
      </w:r>
      <w:r>
        <w:t>.</w:t>
      </w:r>
      <w:r w:rsidR="00596F18">
        <w:t xml:space="preserve"> The chart at the bottom shows that some respondents (2.9%) found the results from the chatbot irrelevant while 85.3% found the information relevant.</w:t>
      </w:r>
      <w:r>
        <w:t xml:space="preserve"> This is a positive outcome since the chatbot was created to provide flooding information to users in smaller ‘chunks’ that they could understand. There were, however, some users who found the responses difficult to understand</w:t>
      </w:r>
      <w:r w:rsidR="00F22DF5">
        <w:t xml:space="preserve"> showing</w:t>
      </w:r>
      <w:r>
        <w:t xml:space="preserve"> that there are still some improvements that need to be done on the chatbot to address some of the highlighted shortfalls</w:t>
      </w:r>
    </w:p>
    <w:p w14:paraId="075037EF" w14:textId="77777777" w:rsidR="001E0389" w:rsidRDefault="001E0389" w:rsidP="0005014D">
      <w:pPr>
        <w:spacing w:line="276" w:lineRule="auto"/>
      </w:pPr>
    </w:p>
    <w:p w14:paraId="2B7E8718" w14:textId="77777777" w:rsidR="00DD6489" w:rsidRDefault="00DD6489" w:rsidP="0005014D">
      <w:pPr>
        <w:pStyle w:val="Heading3"/>
        <w:spacing w:line="276" w:lineRule="auto"/>
      </w:pPr>
      <w:bookmarkStart w:id="227" w:name="_Toc102979687"/>
      <w:r>
        <w:t>I could easily access my location on the map and other locations</w:t>
      </w:r>
      <w:bookmarkEnd w:id="227"/>
    </w:p>
    <w:p w14:paraId="30117132" w14:textId="66AFE868" w:rsidR="00DD6489" w:rsidRDefault="001E0389" w:rsidP="0005014D">
      <w:pPr>
        <w:spacing w:line="276" w:lineRule="auto"/>
      </w:pPr>
      <w:r>
        <w:t xml:space="preserve">The question </w:t>
      </w:r>
      <w:r w:rsidR="006C77F7">
        <w:t>o</w:t>
      </w:r>
      <w:r w:rsidR="00060642">
        <w:t>f</w:t>
      </w:r>
      <w:r w:rsidR="006C77F7">
        <w:t xml:space="preserve"> whether the users could easily find their locations on the map led to almost 1/3 of the population stating that they were not able to access their location on the map</w:t>
      </w:r>
      <w:r w:rsidR="00596F18">
        <w:t xml:space="preserve"> (</w:t>
      </w:r>
      <w:r w:rsidR="00596F18">
        <w:fldChar w:fldCharType="begin"/>
      </w:r>
      <w:r w:rsidR="00596F18">
        <w:instrText xml:space="preserve"> REF _Ref100811784 \h  \* MERGEFORMAT </w:instrText>
      </w:r>
      <w:r w:rsidR="00596F18">
        <w:fldChar w:fldCharType="separate"/>
      </w:r>
      <w:r w:rsidR="00CB640D">
        <w:t xml:space="preserve">Figure </w:t>
      </w:r>
      <w:r w:rsidR="00CB640D">
        <w:rPr>
          <w:noProof/>
        </w:rPr>
        <w:t>63</w:t>
      </w:r>
      <w:r w:rsidR="00596F18">
        <w:fldChar w:fldCharType="end"/>
      </w:r>
      <w:r w:rsidR="00596F18">
        <w:t xml:space="preserve"> top-left chart)</w:t>
      </w:r>
      <w:r w:rsidR="006C77F7">
        <w:t xml:space="preserve">. </w:t>
      </w:r>
      <w:r w:rsidR="004D3B2A">
        <w:t xml:space="preserve">On the other hand, about 2/3 of the respondents could easily find their locations </w:t>
      </w:r>
      <w:r w:rsidR="004D3B2A">
        <w:lastRenderedPageBreak/>
        <w:t>on the map</w:t>
      </w:r>
      <w:r w:rsidR="00596F18">
        <w:t>. The top right figure shows that</w:t>
      </w:r>
      <w:r w:rsidR="004D3B2A">
        <w:t xml:space="preserve"> 70.6% of the </w:t>
      </w:r>
      <w:r w:rsidR="00596F18">
        <w:t xml:space="preserve">surveyees </w:t>
      </w:r>
      <w:r w:rsidR="004D3B2A">
        <w:t>could switch and get information for other locations while 29.4 % were not able to make this switch. This would need further investigation into what the problem was.</w:t>
      </w:r>
      <w:r w:rsidR="00596F18">
        <w:t xml:space="preserve"> In the bottom left figure,</w:t>
      </w:r>
      <w:r w:rsidR="00060642">
        <w:t xml:space="preserve"> 64.7% of the respondents agreed that the chatbot could identify locations outside the study area. This leaves, more than a 1/3 asserting that the chatbot failed to make this recognition. T</w:t>
      </w:r>
      <w:r w:rsidR="00596F18">
        <w:t>o address t</w:t>
      </w:r>
      <w:r w:rsidR="00060642">
        <w:t>his</w:t>
      </w:r>
      <w:r w:rsidR="00596F18">
        <w:t>,</w:t>
      </w:r>
      <w:r w:rsidR="00060642">
        <w:t xml:space="preserve"> the</w:t>
      </w:r>
      <w:r w:rsidR="00596F18">
        <w:t xml:space="preserve"> Python</w:t>
      </w:r>
      <w:r w:rsidR="00060642">
        <w:t xml:space="preserve"> functions addressing this aspect in the chatbot</w:t>
      </w:r>
      <w:r w:rsidR="00596F18">
        <w:t xml:space="preserve"> we revisited to resolve any errors, and also a pictorial explanation of how users could access their locations was added to make it easier to understand.</w:t>
      </w:r>
      <w:r w:rsidR="00060642">
        <w:t xml:space="preserve"> </w:t>
      </w:r>
    </w:p>
    <w:tbl>
      <w:tblPr>
        <w:tblW w:w="9072" w:type="dxa"/>
        <w:tblLayout w:type="fixed"/>
        <w:tblLook w:val="04A0" w:firstRow="1" w:lastRow="0" w:firstColumn="1" w:lastColumn="0" w:noHBand="0" w:noVBand="1"/>
      </w:tblPr>
      <w:tblGrid>
        <w:gridCol w:w="4536"/>
        <w:gridCol w:w="4536"/>
      </w:tblGrid>
      <w:tr w:rsidR="00DD6489" w:rsidRPr="00B762CF" w14:paraId="0149B5F1" w14:textId="77777777" w:rsidTr="004D3B2A">
        <w:tc>
          <w:tcPr>
            <w:tcW w:w="4536" w:type="dxa"/>
            <w:tcBorders>
              <w:top w:val="nil"/>
              <w:left w:val="nil"/>
              <w:bottom w:val="nil"/>
              <w:right w:val="nil"/>
            </w:tcBorders>
          </w:tcPr>
          <w:p w14:paraId="28305DF6" w14:textId="77777777" w:rsidR="00DD6489" w:rsidRPr="00B762CF" w:rsidRDefault="00DD6489" w:rsidP="0005014D">
            <w:pPr>
              <w:spacing w:line="276" w:lineRule="auto"/>
            </w:pPr>
            <w:r>
              <w:rPr>
                <w:noProof/>
              </w:rPr>
              <w:drawing>
                <wp:inline distT="0" distB="0" distL="0" distR="0" wp14:anchorId="49044F4C" wp14:editId="5EFF0308">
                  <wp:extent cx="2899955" cy="2211977"/>
                  <wp:effectExtent l="0" t="0" r="15240" b="17145"/>
                  <wp:docPr id="70" name="Chart 70">
                    <a:extLst xmlns:a="http://schemas.openxmlformats.org/drawingml/2006/main">
                      <a:ext uri="{FF2B5EF4-FFF2-40B4-BE49-F238E27FC236}">
                        <a16:creationId xmlns:a16="http://schemas.microsoft.com/office/drawing/2014/main" id="{879CCB31-AB28-42EC-A16B-3D65332F87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tc>
        <w:tc>
          <w:tcPr>
            <w:tcW w:w="4536" w:type="dxa"/>
            <w:tcBorders>
              <w:top w:val="nil"/>
              <w:left w:val="nil"/>
              <w:bottom w:val="nil"/>
              <w:right w:val="nil"/>
            </w:tcBorders>
          </w:tcPr>
          <w:p w14:paraId="62917531" w14:textId="77777777" w:rsidR="00DD6489" w:rsidRPr="00B762CF" w:rsidRDefault="004D3B2A" w:rsidP="0005014D">
            <w:pPr>
              <w:spacing w:line="276" w:lineRule="auto"/>
            </w:pPr>
            <w:r>
              <w:rPr>
                <w:noProof/>
              </w:rPr>
              <w:drawing>
                <wp:inline distT="0" distB="0" distL="0" distR="0" wp14:anchorId="02C5B9E3" wp14:editId="1B491D60">
                  <wp:extent cx="2804160" cy="2377440"/>
                  <wp:effectExtent l="0" t="0" r="15240" b="3810"/>
                  <wp:docPr id="165" name="Chart 165">
                    <a:extLst xmlns:a="http://schemas.openxmlformats.org/drawingml/2006/main">
                      <a:ext uri="{FF2B5EF4-FFF2-40B4-BE49-F238E27FC236}">
                        <a16:creationId xmlns:a16="http://schemas.microsoft.com/office/drawing/2014/main" id="{E0C58312-EF5F-4773-9C8C-FB95F896E9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tc>
      </w:tr>
      <w:tr w:rsidR="00DD6489" w:rsidRPr="00B762CF" w14:paraId="6E77AD38" w14:textId="77777777" w:rsidTr="00DD6489">
        <w:tc>
          <w:tcPr>
            <w:tcW w:w="4536" w:type="dxa"/>
            <w:tcBorders>
              <w:top w:val="nil"/>
              <w:left w:val="nil"/>
              <w:bottom w:val="nil"/>
              <w:right w:val="nil"/>
            </w:tcBorders>
          </w:tcPr>
          <w:p w14:paraId="03D58990" w14:textId="77777777" w:rsidR="00DD6489" w:rsidRPr="00B762CF" w:rsidRDefault="00DD6489" w:rsidP="00BC6678">
            <w:pPr>
              <w:spacing w:line="276" w:lineRule="auto"/>
            </w:pPr>
            <w:r>
              <w:rPr>
                <w:noProof/>
              </w:rPr>
              <w:drawing>
                <wp:inline distT="0" distB="0" distL="0" distR="0" wp14:anchorId="1AB8ED9D" wp14:editId="25E11D9A">
                  <wp:extent cx="2867891" cy="2486891"/>
                  <wp:effectExtent l="0" t="0" r="8890" b="8890"/>
                  <wp:docPr id="126" name="Chart 126">
                    <a:extLst xmlns:a="http://schemas.openxmlformats.org/drawingml/2006/main">
                      <a:ext uri="{FF2B5EF4-FFF2-40B4-BE49-F238E27FC236}">
                        <a16:creationId xmlns:a16="http://schemas.microsoft.com/office/drawing/2014/main" id="{933AB2B2-70FD-42C1-8D7D-FDAB5F9F9C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tc>
        <w:tc>
          <w:tcPr>
            <w:tcW w:w="4536" w:type="dxa"/>
            <w:tcBorders>
              <w:top w:val="nil"/>
              <w:left w:val="nil"/>
              <w:bottom w:val="nil"/>
              <w:right w:val="nil"/>
            </w:tcBorders>
          </w:tcPr>
          <w:p w14:paraId="320B16D5" w14:textId="77777777" w:rsidR="00DD6489" w:rsidRPr="00B762CF" w:rsidRDefault="00DD6489" w:rsidP="0005014D">
            <w:pPr>
              <w:keepNext/>
              <w:spacing w:line="276" w:lineRule="auto"/>
            </w:pPr>
          </w:p>
        </w:tc>
      </w:tr>
    </w:tbl>
    <w:p w14:paraId="003D34F9" w14:textId="52239459" w:rsidR="00DD6489" w:rsidRDefault="00060642" w:rsidP="0005014D">
      <w:pPr>
        <w:pStyle w:val="Caption"/>
        <w:spacing w:line="276" w:lineRule="auto"/>
      </w:pPr>
      <w:bookmarkStart w:id="228" w:name="_Ref100811784"/>
      <w:bookmarkStart w:id="229" w:name="_Toc102979764"/>
      <w:r>
        <w:t xml:space="preserve">Figure </w:t>
      </w:r>
      <w:r w:rsidR="00827C07">
        <w:fldChar w:fldCharType="begin"/>
      </w:r>
      <w:r w:rsidR="00827C07">
        <w:instrText xml:space="preserve"> SEQ Figure \* ARABIC </w:instrText>
      </w:r>
      <w:r w:rsidR="00827C07">
        <w:fldChar w:fldCharType="separate"/>
      </w:r>
      <w:r w:rsidR="00CB640D">
        <w:rPr>
          <w:noProof/>
        </w:rPr>
        <w:t>63</w:t>
      </w:r>
      <w:r w:rsidR="00827C07">
        <w:rPr>
          <w:noProof/>
        </w:rPr>
        <w:fldChar w:fldCharType="end"/>
      </w:r>
      <w:bookmarkEnd w:id="228"/>
      <w:r>
        <w:t>: Accessing locations from maps</w:t>
      </w:r>
      <w:bookmarkEnd w:id="229"/>
    </w:p>
    <w:p w14:paraId="4725D474" w14:textId="77777777" w:rsidR="00DD6489" w:rsidRDefault="00DD6489" w:rsidP="0005014D">
      <w:pPr>
        <w:spacing w:line="276" w:lineRule="auto"/>
      </w:pPr>
    </w:p>
    <w:tbl>
      <w:tblPr>
        <w:tblStyle w:val="TableGrid"/>
        <w:tblW w:w="0" w:type="auto"/>
        <w:tblLook w:val="04A0" w:firstRow="1" w:lastRow="0" w:firstColumn="1" w:lastColumn="0" w:noHBand="0" w:noVBand="1"/>
      </w:tblPr>
      <w:tblGrid>
        <w:gridCol w:w="8869"/>
      </w:tblGrid>
      <w:tr w:rsidR="00DD6489" w14:paraId="65A09D57" w14:textId="77777777" w:rsidTr="00DD6489">
        <w:tc>
          <w:tcPr>
            <w:tcW w:w="8840" w:type="dxa"/>
          </w:tcPr>
          <w:p w14:paraId="11542F20" w14:textId="77777777" w:rsidR="00DD6489" w:rsidRDefault="00DD6489" w:rsidP="0005014D">
            <w:pPr>
              <w:spacing w:line="276" w:lineRule="auto"/>
            </w:pPr>
            <w:r w:rsidRPr="00DD6489">
              <w:rPr>
                <w:noProof/>
              </w:rPr>
              <w:lastRenderedPageBreak/>
              <w:drawing>
                <wp:inline distT="0" distB="0" distL="0" distR="0" wp14:anchorId="2CFF5B0A" wp14:editId="5B545A62">
                  <wp:extent cx="5495109" cy="240713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06229" cy="2412010"/>
                          </a:xfrm>
                          <a:prstGeom prst="rect">
                            <a:avLst/>
                          </a:prstGeom>
                        </pic:spPr>
                      </pic:pic>
                    </a:graphicData>
                  </a:graphic>
                </wp:inline>
              </w:drawing>
            </w:r>
          </w:p>
        </w:tc>
      </w:tr>
      <w:tr w:rsidR="00DD6489" w14:paraId="4D6C80E3" w14:textId="77777777" w:rsidTr="00DD6489">
        <w:tc>
          <w:tcPr>
            <w:tcW w:w="8840" w:type="dxa"/>
          </w:tcPr>
          <w:p w14:paraId="5DC0EDB7" w14:textId="77777777" w:rsidR="00DD6489" w:rsidRDefault="00DD6489" w:rsidP="0005014D">
            <w:pPr>
              <w:spacing w:line="276" w:lineRule="auto"/>
            </w:pPr>
            <w:r w:rsidRPr="00DD6489">
              <w:rPr>
                <w:noProof/>
              </w:rPr>
              <w:drawing>
                <wp:inline distT="0" distB="0" distL="0" distR="0" wp14:anchorId="4E1C53F1" wp14:editId="2FCD256F">
                  <wp:extent cx="4831257" cy="2412275"/>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99153" cy="2446176"/>
                          </a:xfrm>
                          <a:prstGeom prst="rect">
                            <a:avLst/>
                          </a:prstGeom>
                        </pic:spPr>
                      </pic:pic>
                    </a:graphicData>
                  </a:graphic>
                </wp:inline>
              </w:drawing>
            </w:r>
          </w:p>
        </w:tc>
      </w:tr>
      <w:tr w:rsidR="00DD6489" w14:paraId="55B23D46" w14:textId="77777777" w:rsidTr="00DD6489">
        <w:tc>
          <w:tcPr>
            <w:tcW w:w="8840" w:type="dxa"/>
          </w:tcPr>
          <w:p w14:paraId="56996486" w14:textId="77777777" w:rsidR="00DD6489" w:rsidRPr="00DD6489" w:rsidRDefault="00DD6489" w:rsidP="0005014D">
            <w:pPr>
              <w:keepNext/>
              <w:spacing w:line="276" w:lineRule="auto"/>
            </w:pPr>
            <w:r w:rsidRPr="00DD6489">
              <w:rPr>
                <w:noProof/>
              </w:rPr>
              <w:drawing>
                <wp:inline distT="0" distB="0" distL="0" distR="0" wp14:anchorId="6C21E7D7" wp14:editId="6BC81F1C">
                  <wp:extent cx="4902926" cy="2457138"/>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1522" cy="2476481"/>
                          </a:xfrm>
                          <a:prstGeom prst="rect">
                            <a:avLst/>
                          </a:prstGeom>
                        </pic:spPr>
                      </pic:pic>
                    </a:graphicData>
                  </a:graphic>
                </wp:inline>
              </w:drawing>
            </w:r>
          </w:p>
        </w:tc>
      </w:tr>
    </w:tbl>
    <w:p w14:paraId="31E5830B" w14:textId="5736F08C" w:rsidR="00DD6489" w:rsidRDefault="00060642" w:rsidP="0005014D">
      <w:pPr>
        <w:pStyle w:val="Caption"/>
        <w:spacing w:line="276" w:lineRule="auto"/>
      </w:pPr>
      <w:bookmarkStart w:id="230" w:name="_Ref100812191"/>
      <w:bookmarkStart w:id="231" w:name="_Toc102979765"/>
      <w:r>
        <w:t xml:space="preserve">Figure </w:t>
      </w:r>
      <w:r w:rsidR="00827C07">
        <w:fldChar w:fldCharType="begin"/>
      </w:r>
      <w:r w:rsidR="00827C07">
        <w:instrText xml:space="preserve"> SEQ Figure \* ARABIC </w:instrText>
      </w:r>
      <w:r w:rsidR="00827C07">
        <w:fldChar w:fldCharType="separate"/>
      </w:r>
      <w:r w:rsidR="00CB640D">
        <w:rPr>
          <w:noProof/>
        </w:rPr>
        <w:t>64</w:t>
      </w:r>
      <w:r w:rsidR="00827C07">
        <w:rPr>
          <w:noProof/>
        </w:rPr>
        <w:fldChar w:fldCharType="end"/>
      </w:r>
      <w:bookmarkEnd w:id="230"/>
      <w:r>
        <w:t>: Satisfaction with the chatbot</w:t>
      </w:r>
      <w:bookmarkEnd w:id="231"/>
    </w:p>
    <w:p w14:paraId="4CE103F4" w14:textId="77777777" w:rsidR="00060642" w:rsidRDefault="00060642" w:rsidP="0005014D">
      <w:pPr>
        <w:spacing w:line="276" w:lineRule="auto"/>
      </w:pPr>
    </w:p>
    <w:p w14:paraId="6F618200" w14:textId="2027C428" w:rsidR="00DD6489" w:rsidRDefault="00060642" w:rsidP="0005014D">
      <w:pPr>
        <w:spacing w:line="276" w:lineRule="auto"/>
      </w:pPr>
      <w:r>
        <w:t xml:space="preserve">From </w:t>
      </w:r>
      <w:r>
        <w:fldChar w:fldCharType="begin"/>
      </w:r>
      <w:r>
        <w:instrText xml:space="preserve"> REF _Ref100812191 \h </w:instrText>
      </w:r>
      <w:r w:rsidR="0005014D">
        <w:instrText xml:space="preserve"> \* MERGEFORMAT </w:instrText>
      </w:r>
      <w:r>
        <w:fldChar w:fldCharType="separate"/>
      </w:r>
      <w:r w:rsidR="00CB640D">
        <w:t xml:space="preserve">Figure </w:t>
      </w:r>
      <w:r w:rsidR="00CB640D">
        <w:rPr>
          <w:noProof/>
        </w:rPr>
        <w:t>64</w:t>
      </w:r>
      <w:r>
        <w:fldChar w:fldCharType="end"/>
      </w:r>
      <w:r>
        <w:t>, it can be observed that a majority</w:t>
      </w:r>
      <w:r w:rsidR="00596F18">
        <w:t xml:space="preserve"> (94.1%)</w:t>
      </w:r>
      <w:r>
        <w:t xml:space="preserve"> of the users were satisfied with SWMMBot and 82.4% agreed that they would recommend the application</w:t>
      </w:r>
      <w:r w:rsidRPr="00060642">
        <w:t xml:space="preserve"> </w:t>
      </w:r>
      <w:r>
        <w:t xml:space="preserve">to a friend. Finally on the frequency with which they could use the SWMMBot application, more than half of the respondents would use the chatbot often. While 8.8% said they would use the application very </w:t>
      </w:r>
      <w:r>
        <w:lastRenderedPageBreak/>
        <w:t>rarely.</w:t>
      </w:r>
      <w:r w:rsidR="00596F18">
        <w:t xml:space="preserve"> From these responses, a majority of the respondents were satisfied with the chatbot and would refer a friend to use it. This shows the usefulness of the SWMMBot application, although a few aspects still need addressing.</w:t>
      </w:r>
    </w:p>
    <w:p w14:paraId="0AC53C74" w14:textId="77777777" w:rsidR="003B6DA5" w:rsidRPr="003B6DA5" w:rsidRDefault="003B6DA5" w:rsidP="003B6DA5">
      <w:pPr>
        <w:spacing w:line="276" w:lineRule="auto"/>
        <w:rPr>
          <w:rFonts w:cs="Times New Roman"/>
        </w:rPr>
      </w:pPr>
      <w:r>
        <w:t xml:space="preserve">The responses to question 14 on what the respondents liked the most about the chatbot application included: </w:t>
      </w:r>
      <w:r w:rsidR="00F22DF5">
        <w:t>“</w:t>
      </w:r>
      <w:r>
        <w:t xml:space="preserve">that it is </w:t>
      </w:r>
      <w:r>
        <w:rPr>
          <w:rFonts w:cs="Times New Roman"/>
        </w:rPr>
        <w:t>e</w:t>
      </w:r>
      <w:r w:rsidRPr="003B6DA5">
        <w:rPr>
          <w:rFonts w:cs="Times New Roman"/>
        </w:rPr>
        <w:t xml:space="preserve">asy to use, user-friendly, easy to understand, </w:t>
      </w:r>
      <w:r w:rsidR="00F22DF5">
        <w:rPr>
          <w:rFonts w:cs="Times New Roman"/>
        </w:rPr>
        <w:t xml:space="preserve">has </w:t>
      </w:r>
      <w:r w:rsidRPr="003B6DA5">
        <w:rPr>
          <w:rFonts w:cs="Times New Roman"/>
        </w:rPr>
        <w:t xml:space="preserve">easy navigation, quick response, safety </w:t>
      </w:r>
      <w:r>
        <w:rPr>
          <w:rFonts w:cs="Times New Roman"/>
        </w:rPr>
        <w:t>measures</w:t>
      </w:r>
      <w:r w:rsidRPr="003B6DA5">
        <w:rPr>
          <w:rFonts w:cs="Times New Roman"/>
        </w:rPr>
        <w:t xml:space="preserve"> one should take</w:t>
      </w:r>
      <w:r>
        <w:rPr>
          <w:rFonts w:cs="Times New Roman"/>
        </w:rPr>
        <w:t xml:space="preserve"> and that i</w:t>
      </w:r>
      <w:r w:rsidRPr="003B6DA5">
        <w:rPr>
          <w:rFonts w:cs="Times New Roman"/>
        </w:rPr>
        <w:t xml:space="preserve">t functions as </w:t>
      </w:r>
      <w:r>
        <w:rPr>
          <w:rFonts w:cs="Times New Roman"/>
        </w:rPr>
        <w:t xml:space="preserve">an </w:t>
      </w:r>
      <w:r w:rsidRPr="003B6DA5">
        <w:rPr>
          <w:rFonts w:cs="Times New Roman"/>
        </w:rPr>
        <w:t>emergency response and it gives hope to situations and reduces the stress of disaster</w:t>
      </w:r>
      <w:r>
        <w:rPr>
          <w:rFonts w:cs="Times New Roman"/>
        </w:rPr>
        <w:t xml:space="preserve">. Other users also liked the weather forecast widget, </w:t>
      </w:r>
      <w:r w:rsidR="00F22DF5">
        <w:rPr>
          <w:rFonts w:cs="Times New Roman"/>
        </w:rPr>
        <w:t xml:space="preserve">the </w:t>
      </w:r>
      <w:r w:rsidRPr="003B6DA5">
        <w:rPr>
          <w:rFonts w:cs="Times New Roman"/>
        </w:rPr>
        <w:t xml:space="preserve">pleasant style of conversation, </w:t>
      </w:r>
      <w:r>
        <w:rPr>
          <w:rFonts w:cs="Times New Roman"/>
        </w:rPr>
        <w:t>and that users</w:t>
      </w:r>
      <w:r w:rsidRPr="003B6DA5">
        <w:rPr>
          <w:rFonts w:cs="Times New Roman"/>
        </w:rPr>
        <w:t xml:space="preserve"> have the option of typing in or using a mic</w:t>
      </w:r>
      <w:r w:rsidR="00F22DF5">
        <w:rPr>
          <w:rFonts w:cs="Times New Roman"/>
        </w:rPr>
        <w:t>”</w:t>
      </w:r>
      <w:r>
        <w:rPr>
          <w:rFonts w:cs="Times New Roman"/>
        </w:rPr>
        <w:t>. These were the highlights that the respondents liked.</w:t>
      </w:r>
    </w:p>
    <w:p w14:paraId="4BACEAC2" w14:textId="77777777" w:rsidR="003B6DA5" w:rsidRDefault="003B6DA5" w:rsidP="003B6DA5">
      <w:pPr>
        <w:spacing w:line="276" w:lineRule="auto"/>
        <w:rPr>
          <w:rFonts w:cs="Times New Roman"/>
        </w:rPr>
      </w:pPr>
      <w:r w:rsidRPr="003B6DA5">
        <w:t xml:space="preserve">The next question </w:t>
      </w:r>
      <w:r>
        <w:t>was ‘</w:t>
      </w:r>
      <w:r w:rsidRPr="003B6DA5">
        <w:rPr>
          <w:rFonts w:cs="Times New Roman"/>
        </w:rPr>
        <w:t>What features do you think should be added to the chatbot?</w:t>
      </w:r>
      <w:r>
        <w:rPr>
          <w:rFonts w:cs="Times New Roman"/>
        </w:rPr>
        <w:t xml:space="preserve">’ and the </w:t>
      </w:r>
      <w:r w:rsidR="006707C9">
        <w:rPr>
          <w:rFonts w:cs="Times New Roman"/>
        </w:rPr>
        <w:t>participants stated that</w:t>
      </w:r>
      <w:r>
        <w:rPr>
          <w:rFonts w:cs="Times New Roman"/>
        </w:rPr>
        <w:t xml:space="preserve">: </w:t>
      </w:r>
      <w:r w:rsidR="00F22DF5">
        <w:rPr>
          <w:rFonts w:cs="Times New Roman"/>
        </w:rPr>
        <w:t>“</w:t>
      </w:r>
      <w:r w:rsidRPr="003B6DA5">
        <w:rPr>
          <w:rFonts w:cs="Times New Roman"/>
        </w:rPr>
        <w:t xml:space="preserve">it should cover more areas; maybe provide the tips immediately when the location appears to be flooded; should be able to understand more commands; navigation suggestions; a graphic scheme with an example on how to use it; make it work better on phones, more about early warning, </w:t>
      </w:r>
      <w:r>
        <w:rPr>
          <w:rFonts w:cs="Times New Roman"/>
        </w:rPr>
        <w:t>i</w:t>
      </w:r>
      <w:r w:rsidRPr="003B6DA5">
        <w:rPr>
          <w:rFonts w:cs="Times New Roman"/>
        </w:rPr>
        <w:t xml:space="preserve">t should understand more answers, zonal flood map; </w:t>
      </w:r>
      <w:r>
        <w:rPr>
          <w:rFonts w:cs="Times New Roman"/>
        </w:rPr>
        <w:t>a</w:t>
      </w:r>
      <w:r w:rsidRPr="003B6DA5">
        <w:rPr>
          <w:rFonts w:cs="Times New Roman"/>
        </w:rPr>
        <w:t>utomatically detect my location</w:t>
      </w:r>
      <w:r>
        <w:rPr>
          <w:rFonts w:cs="Times New Roman"/>
        </w:rPr>
        <w:t>, information on other hazards.</w:t>
      </w:r>
      <w:r w:rsidR="00F22DF5">
        <w:rPr>
          <w:rFonts w:cs="Times New Roman"/>
        </w:rPr>
        <w:t>” These are linked to the responses for the final question below.</w:t>
      </w:r>
    </w:p>
    <w:p w14:paraId="43B6EC4B" w14:textId="4E0DCF11" w:rsidR="00596F18" w:rsidRDefault="003B6DA5" w:rsidP="006707C9">
      <w:pPr>
        <w:spacing w:after="0" w:line="276" w:lineRule="auto"/>
        <w:rPr>
          <w:rFonts w:cs="Times New Roman"/>
          <w:szCs w:val="24"/>
        </w:rPr>
      </w:pPr>
      <w:r>
        <w:rPr>
          <w:rFonts w:cs="Times New Roman"/>
        </w:rPr>
        <w:t xml:space="preserve">The final question was </w:t>
      </w:r>
      <w:r w:rsidR="006707C9">
        <w:rPr>
          <w:rFonts w:cs="Times New Roman"/>
        </w:rPr>
        <w:t>‘</w:t>
      </w:r>
      <w:r w:rsidR="006707C9" w:rsidRPr="006707C9">
        <w:rPr>
          <w:rFonts w:cs="Times New Roman"/>
        </w:rPr>
        <w:t>What aspects of the SWMMBot application would you change?</w:t>
      </w:r>
      <w:r w:rsidR="006707C9">
        <w:rPr>
          <w:rFonts w:cs="Times New Roman"/>
        </w:rPr>
        <w:t>’ and the responses included</w:t>
      </w:r>
      <w:r w:rsidR="006707C9" w:rsidRPr="006707C9">
        <w:rPr>
          <w:rFonts w:cs="Times New Roman"/>
          <w:szCs w:val="24"/>
        </w:rPr>
        <w:t xml:space="preserve">: </w:t>
      </w:r>
      <w:r w:rsidR="006707C9">
        <w:rPr>
          <w:rFonts w:cs="Times New Roman"/>
          <w:szCs w:val="24"/>
        </w:rPr>
        <w:t>“i</w:t>
      </w:r>
      <w:r w:rsidR="006707C9" w:rsidRPr="006707C9">
        <w:rPr>
          <w:rFonts w:cs="Times New Roman"/>
          <w:szCs w:val="24"/>
        </w:rPr>
        <w:t xml:space="preserve">t should generate the answers quicker; </w:t>
      </w:r>
      <w:r w:rsidR="006707C9">
        <w:rPr>
          <w:rFonts w:cs="Times New Roman"/>
          <w:szCs w:val="24"/>
        </w:rPr>
        <w:t>s</w:t>
      </w:r>
      <w:r w:rsidR="006707C9" w:rsidRPr="006707C9">
        <w:rPr>
          <w:rFonts w:cs="Times New Roman"/>
          <w:szCs w:val="24"/>
        </w:rPr>
        <w:t xml:space="preserve">hould be able to understand more commands; </w:t>
      </w:r>
      <w:r w:rsidR="006707C9">
        <w:rPr>
          <w:rFonts w:cs="Times New Roman"/>
          <w:szCs w:val="24"/>
        </w:rPr>
        <w:t>larger</w:t>
      </w:r>
      <w:r w:rsidR="006707C9" w:rsidRPr="006707C9">
        <w:rPr>
          <w:rFonts w:cs="Times New Roman"/>
          <w:szCs w:val="24"/>
        </w:rPr>
        <w:t xml:space="preserve"> map</w:t>
      </w:r>
      <w:r w:rsidR="006707C9">
        <w:rPr>
          <w:rFonts w:cs="Times New Roman"/>
          <w:szCs w:val="24"/>
        </w:rPr>
        <w:t>,</w:t>
      </w:r>
      <w:r w:rsidR="006707C9" w:rsidRPr="006707C9">
        <w:rPr>
          <w:rFonts w:cs="Times New Roman"/>
          <w:szCs w:val="24"/>
        </w:rPr>
        <w:t xml:space="preserve"> </w:t>
      </w:r>
      <w:r w:rsidR="006707C9">
        <w:rPr>
          <w:rFonts w:cs="Times New Roman"/>
          <w:szCs w:val="24"/>
        </w:rPr>
        <w:t>display</w:t>
      </w:r>
      <w:r w:rsidR="006707C9" w:rsidRPr="006707C9">
        <w:rPr>
          <w:rFonts w:cs="Times New Roman"/>
          <w:szCs w:val="24"/>
        </w:rPr>
        <w:t xml:space="preserve"> the areas more affected</w:t>
      </w:r>
      <w:r w:rsidR="006707C9">
        <w:rPr>
          <w:rFonts w:cs="Times New Roman"/>
          <w:szCs w:val="24"/>
        </w:rPr>
        <w:t>,</w:t>
      </w:r>
      <w:r w:rsidR="006707C9" w:rsidRPr="006707C9">
        <w:rPr>
          <w:rFonts w:cs="Times New Roman"/>
          <w:szCs w:val="24"/>
        </w:rPr>
        <w:t xml:space="preserve"> it just needs a wider coverage; </w:t>
      </w:r>
      <w:r w:rsidR="006707C9">
        <w:rPr>
          <w:rFonts w:cs="Times New Roman"/>
          <w:szCs w:val="24"/>
        </w:rPr>
        <w:t>u</w:t>
      </w:r>
      <w:r w:rsidR="006707C9" w:rsidRPr="006707C9">
        <w:rPr>
          <w:rFonts w:cs="Times New Roman"/>
          <w:szCs w:val="24"/>
        </w:rPr>
        <w:t xml:space="preserve">se audio input to reach more people; reduction </w:t>
      </w:r>
      <w:r w:rsidR="006707C9">
        <w:rPr>
          <w:rFonts w:cs="Times New Roman"/>
          <w:szCs w:val="24"/>
        </w:rPr>
        <w:t>of the</w:t>
      </w:r>
      <w:r w:rsidR="006707C9" w:rsidRPr="006707C9">
        <w:rPr>
          <w:rFonts w:cs="Times New Roman"/>
          <w:szCs w:val="24"/>
        </w:rPr>
        <w:t xml:space="preserve"> lengthy response</w:t>
      </w:r>
      <w:r w:rsidR="006707C9">
        <w:rPr>
          <w:rFonts w:cs="Times New Roman"/>
          <w:szCs w:val="24"/>
        </w:rPr>
        <w:t>;</w:t>
      </w:r>
      <w:r w:rsidR="006707C9" w:rsidRPr="006707C9">
        <w:rPr>
          <w:rFonts w:cs="Times New Roman"/>
          <w:szCs w:val="24"/>
        </w:rPr>
        <w:t xml:space="preserve"> </w:t>
      </w:r>
      <w:r w:rsidR="006707C9">
        <w:rPr>
          <w:rFonts w:cs="Times New Roman"/>
          <w:szCs w:val="24"/>
        </w:rPr>
        <w:t>w</w:t>
      </w:r>
      <w:r w:rsidR="006707C9" w:rsidRPr="006707C9">
        <w:rPr>
          <w:rFonts w:cs="Times New Roman"/>
          <w:szCs w:val="24"/>
        </w:rPr>
        <w:t>hen it doesn't understand a question it gets confused and can't recover</w:t>
      </w:r>
      <w:r w:rsidR="006707C9">
        <w:rPr>
          <w:rFonts w:cs="Times New Roman"/>
          <w:szCs w:val="24"/>
        </w:rPr>
        <w:t>,</w:t>
      </w:r>
      <w:r w:rsidR="006707C9" w:rsidRPr="006707C9">
        <w:rPr>
          <w:rFonts w:cs="Times New Roman"/>
          <w:szCs w:val="24"/>
        </w:rPr>
        <w:t xml:space="preserve"> </w:t>
      </w:r>
      <w:r w:rsidR="006707C9">
        <w:rPr>
          <w:rFonts w:cs="Times New Roman"/>
          <w:szCs w:val="24"/>
        </w:rPr>
        <w:t xml:space="preserve">include </w:t>
      </w:r>
      <w:r w:rsidR="006707C9" w:rsidRPr="006707C9">
        <w:rPr>
          <w:rFonts w:cs="Times New Roman"/>
          <w:szCs w:val="24"/>
        </w:rPr>
        <w:t>forecasted flooding</w:t>
      </w:r>
      <w:r w:rsidR="006707C9">
        <w:rPr>
          <w:rFonts w:cs="Times New Roman"/>
          <w:szCs w:val="24"/>
        </w:rPr>
        <w:t>, to show areal flooding, not at a point, and i</w:t>
      </w:r>
      <w:r w:rsidR="006707C9" w:rsidRPr="006707C9">
        <w:rPr>
          <w:rFonts w:cs="Times New Roman"/>
          <w:szCs w:val="24"/>
        </w:rPr>
        <w:t>t could not understand some addresses</w:t>
      </w:r>
      <w:r w:rsidR="006707C9">
        <w:rPr>
          <w:rFonts w:cs="Times New Roman"/>
          <w:szCs w:val="24"/>
        </w:rPr>
        <w:t>.” These responses, together with the ones presented in the previous paragraph bring out some limitations of the SWMMBot which could be looked into, and possible modifications that could be incorporated in further research to produce a finer chat</w:t>
      </w:r>
      <w:r w:rsidR="00F22DF5">
        <w:rPr>
          <w:rFonts w:cs="Times New Roman"/>
          <w:szCs w:val="24"/>
        </w:rPr>
        <w:t>bot</w:t>
      </w:r>
      <w:r w:rsidR="006707C9">
        <w:rPr>
          <w:rFonts w:cs="Times New Roman"/>
          <w:szCs w:val="24"/>
        </w:rPr>
        <w:t xml:space="preserve"> application. </w:t>
      </w:r>
    </w:p>
    <w:p w14:paraId="5B93CE97" w14:textId="77777777" w:rsidR="006707C9" w:rsidRDefault="006707C9" w:rsidP="006707C9">
      <w:pPr>
        <w:spacing w:after="0" w:line="276" w:lineRule="auto"/>
      </w:pPr>
    </w:p>
    <w:p w14:paraId="50694C6C" w14:textId="77777777" w:rsidR="00060642" w:rsidRDefault="00060642" w:rsidP="0005014D">
      <w:pPr>
        <w:spacing w:line="276" w:lineRule="auto"/>
      </w:pPr>
      <w:r>
        <w:t>From all</w:t>
      </w:r>
      <w:r w:rsidR="00596F18">
        <w:t xml:space="preserve"> the </w:t>
      </w:r>
      <w:r>
        <w:t>responses</w:t>
      </w:r>
      <w:r w:rsidR="00596F18">
        <w:t>,</w:t>
      </w:r>
      <w:r>
        <w:t xml:space="preserve"> it can be noted that generally a majority of the users found the application easy to use and would use it again often in the rainy season. There were however some users who face</w:t>
      </w:r>
      <w:r w:rsidR="00596F18">
        <w:t>d</w:t>
      </w:r>
      <w:r>
        <w:t xml:space="preserve"> some challenges while using the application. The conclusion would therefore be that while the chatbot is working well </w:t>
      </w:r>
      <w:r w:rsidR="00596F18">
        <w:t xml:space="preserve">and providing the required answers, </w:t>
      </w:r>
      <w:r>
        <w:t>there are still some issues that need to be addressed such as why it is failing to notice areas outside the study area.</w:t>
      </w:r>
    </w:p>
    <w:p w14:paraId="72A5B5B4" w14:textId="77777777" w:rsidR="000674AE" w:rsidRPr="009C37B8" w:rsidRDefault="00596F18" w:rsidP="0005014D">
      <w:pPr>
        <w:spacing w:line="276" w:lineRule="auto"/>
      </w:pPr>
      <w:r>
        <w:t xml:space="preserve">From the overall results presented in this chapter, it can be concluded that the objectives set out at the beginning of the thesis period to develop a prototype AI chatbot information support system for flood management were successfully achieved. As it is a prototype, showing proof of concept, more can still be done to improve some aspects of the SWMMBot to a point where it can be used by citizens for decision support during flooding. </w:t>
      </w:r>
    </w:p>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0674AE" w:rsidRPr="00216ABF" w14:paraId="4DFF0385" w14:textId="77777777" w:rsidTr="00BC57B7">
        <w:tc>
          <w:tcPr>
            <w:tcW w:w="9075" w:type="dxa"/>
            <w:tcBorders>
              <w:top w:val="single" w:sz="4" w:space="0" w:color="auto"/>
              <w:left w:val="single" w:sz="4" w:space="0" w:color="auto"/>
              <w:bottom w:val="single" w:sz="4" w:space="0" w:color="auto"/>
              <w:right w:val="single" w:sz="4" w:space="0" w:color="auto"/>
            </w:tcBorders>
            <w:hideMark/>
          </w:tcPr>
          <w:p w14:paraId="5A38BEDD" w14:textId="77777777" w:rsidR="000674AE" w:rsidRPr="00216ABF" w:rsidRDefault="00060642" w:rsidP="0005014D">
            <w:pPr>
              <w:spacing w:line="276" w:lineRule="auto"/>
              <w:ind w:left="360"/>
            </w:pPr>
            <w:r>
              <w:lastRenderedPageBreak/>
              <w:t>This chapter presented the results of the study in the form of SWMMBot answering users’ questions to address a particular need. From there, a discussion of the presented results was done</w:t>
            </w:r>
            <w:r w:rsidR="006707C9">
              <w:t xml:space="preserve"> and a</w:t>
            </w:r>
            <w:r>
              <w:t xml:space="preserve">fter this, the limitations of the study were presented. A display of the user interface was done and finally, pilot test results were presented showing the user’s experiences as they used the SWMMBot. </w:t>
            </w:r>
            <w:r w:rsidR="006707C9">
              <w:t>A</w:t>
            </w:r>
            <w:r>
              <w:t>reas that still need</w:t>
            </w:r>
            <w:r w:rsidR="006707C9">
              <w:t xml:space="preserve"> to be</w:t>
            </w:r>
            <w:r>
              <w:t xml:space="preserve"> address</w:t>
            </w:r>
            <w:r w:rsidR="006707C9">
              <w:t>ed</w:t>
            </w:r>
            <w:r>
              <w:t xml:space="preserve"> were identified. The proceeding chapter outline</w:t>
            </w:r>
            <w:r w:rsidR="0025171F">
              <w:t>s</w:t>
            </w:r>
            <w:r>
              <w:t xml:space="preserve"> </w:t>
            </w:r>
            <w:r w:rsidR="0025171F">
              <w:t xml:space="preserve">the </w:t>
            </w:r>
            <w:r>
              <w:t>conclusions of the research and some recommendations</w:t>
            </w:r>
          </w:p>
        </w:tc>
      </w:tr>
    </w:tbl>
    <w:p w14:paraId="4B36D9FC" w14:textId="77777777" w:rsidR="000674AE" w:rsidRDefault="000674AE" w:rsidP="0005014D">
      <w:pPr>
        <w:spacing w:line="276" w:lineRule="auto"/>
      </w:pPr>
    </w:p>
    <w:p w14:paraId="12557C21" w14:textId="77777777" w:rsidR="00DC4903" w:rsidRDefault="00DC4903" w:rsidP="0005014D">
      <w:pPr>
        <w:spacing w:line="276" w:lineRule="auto"/>
      </w:pPr>
    </w:p>
    <w:p w14:paraId="7487C0D2" w14:textId="77777777" w:rsidR="00DC4903" w:rsidRDefault="00DC4903" w:rsidP="0005014D">
      <w:pPr>
        <w:spacing w:line="276" w:lineRule="auto"/>
      </w:pPr>
    </w:p>
    <w:p w14:paraId="16FD3965" w14:textId="77777777" w:rsidR="00DC4903" w:rsidRDefault="00DC4903" w:rsidP="0005014D">
      <w:pPr>
        <w:spacing w:line="276" w:lineRule="auto"/>
      </w:pPr>
    </w:p>
    <w:p w14:paraId="0B8F89F9" w14:textId="77777777" w:rsidR="00DC4903" w:rsidRDefault="00DC4903" w:rsidP="0005014D">
      <w:pPr>
        <w:spacing w:line="276" w:lineRule="auto"/>
      </w:pPr>
    </w:p>
    <w:p w14:paraId="1CACC45D" w14:textId="77777777" w:rsidR="00DC4903" w:rsidRDefault="00DC4903" w:rsidP="0005014D">
      <w:pPr>
        <w:spacing w:line="276" w:lineRule="auto"/>
      </w:pPr>
    </w:p>
    <w:p w14:paraId="2AF5F263" w14:textId="77777777" w:rsidR="00DC4903" w:rsidRDefault="00DC4903" w:rsidP="0005014D">
      <w:pPr>
        <w:spacing w:line="276" w:lineRule="auto"/>
      </w:pPr>
    </w:p>
    <w:p w14:paraId="38608832" w14:textId="77777777" w:rsidR="00DC4903" w:rsidRDefault="00DC4903" w:rsidP="0005014D">
      <w:pPr>
        <w:spacing w:line="276" w:lineRule="auto"/>
      </w:pPr>
    </w:p>
    <w:p w14:paraId="6A55C3E6" w14:textId="77777777" w:rsidR="00DC4903" w:rsidRDefault="00DC4903" w:rsidP="0005014D">
      <w:pPr>
        <w:spacing w:line="276" w:lineRule="auto"/>
        <w:sectPr w:rsidR="00DC4903" w:rsidSect="0079271F">
          <w:pgSz w:w="11906" w:h="16838"/>
          <w:pgMar w:top="1417" w:right="1417" w:bottom="1417" w:left="1417" w:header="708" w:footer="708" w:gutter="0"/>
          <w:cols w:space="708"/>
          <w:docGrid w:linePitch="360"/>
        </w:sectPr>
      </w:pPr>
    </w:p>
    <w:p w14:paraId="7749314F" w14:textId="77777777" w:rsidR="00AF4F54" w:rsidRDefault="00AF4F54" w:rsidP="0005014D">
      <w:pPr>
        <w:pStyle w:val="Heading1Chapter"/>
        <w:spacing w:line="276" w:lineRule="auto"/>
      </w:pPr>
      <w:bookmarkStart w:id="232" w:name="_Toc102979688"/>
      <w:r>
        <w:lastRenderedPageBreak/>
        <w:t>Conclusions and Recommendations</w:t>
      </w:r>
      <w:bookmarkEnd w:id="232"/>
    </w:p>
    <w:p w14:paraId="4DF58CF9" w14:textId="77777777" w:rsidR="008432E6" w:rsidRDefault="003C12FB" w:rsidP="0005014D">
      <w:pPr>
        <w:spacing w:line="276" w:lineRule="auto"/>
      </w:pPr>
      <w:r>
        <w:t xml:space="preserve">This chapter concludes on the work done in developing the SWMMBot AI chatbot information system. The conclusion will be outlined first bringing out how the set objectives of the research and research questions were fulfilled. The processes involved are outlined briefly. After the conclusions, some recommended improvements </w:t>
      </w:r>
      <w:r w:rsidR="00486DAD">
        <w:t>to</w:t>
      </w:r>
      <w:r>
        <w:t xml:space="preserve"> the chat application are presented together with areas </w:t>
      </w:r>
      <w:r w:rsidR="00486DAD">
        <w:t>for</w:t>
      </w:r>
      <w:r>
        <w:t xml:space="preserve"> further research.</w:t>
      </w:r>
    </w:p>
    <w:p w14:paraId="602E0E3D" w14:textId="77777777" w:rsidR="0025171F" w:rsidRDefault="0025171F" w:rsidP="0005014D">
      <w:pPr>
        <w:spacing w:line="276" w:lineRule="auto"/>
      </w:pPr>
    </w:p>
    <w:p w14:paraId="61E51592" w14:textId="77777777" w:rsidR="00B31717" w:rsidRDefault="00B31717" w:rsidP="0005014D">
      <w:pPr>
        <w:pStyle w:val="Heading2"/>
        <w:spacing w:line="276" w:lineRule="auto"/>
      </w:pPr>
      <w:bookmarkStart w:id="233" w:name="_Toc102979689"/>
      <w:r>
        <w:t>Conclusions</w:t>
      </w:r>
      <w:bookmarkEnd w:id="233"/>
    </w:p>
    <w:p w14:paraId="2C7972F5" w14:textId="14A615D4" w:rsidR="00C06A3D" w:rsidRDefault="00E744BE" w:rsidP="0005014D">
      <w:pPr>
        <w:spacing w:line="276" w:lineRule="auto"/>
        <w:rPr>
          <w:rFonts w:cs="Times New Roman"/>
        </w:rPr>
      </w:pPr>
      <w:r>
        <w:rPr>
          <w:rFonts w:cs="Times New Roman"/>
          <w:bCs/>
          <w:lang w:val="en-US"/>
        </w:rPr>
        <w:t xml:space="preserve">This research aimed at contributing to efforts on mitigating the impacts of floods through increasing the level of preparedness of people living in flood-prone areas. The goal was to provide a solution to the lack of access to flood information through the development of a flood awareness information system. This would help in </w:t>
      </w:r>
      <w:r w:rsidR="00804561">
        <w:rPr>
          <w:rFonts w:cs="Times New Roman"/>
          <w:bCs/>
          <w:lang w:val="en-US"/>
        </w:rPr>
        <w:t xml:space="preserve">improving the level of awareness of the </w:t>
      </w:r>
      <w:r>
        <w:rPr>
          <w:rFonts w:cs="Times New Roman"/>
          <w:bCs/>
          <w:lang w:val="en-US"/>
        </w:rPr>
        <w:t>citizens</w:t>
      </w:r>
      <w:r w:rsidR="00804561">
        <w:rPr>
          <w:rFonts w:cs="Times New Roman"/>
          <w:bCs/>
          <w:lang w:val="en-US"/>
        </w:rPr>
        <w:t xml:space="preserve"> which in turn </w:t>
      </w:r>
      <w:r w:rsidR="00083322">
        <w:rPr>
          <w:rFonts w:cs="Times New Roman"/>
          <w:bCs/>
          <w:lang w:val="en-US"/>
        </w:rPr>
        <w:t>improves their</w:t>
      </w:r>
      <w:r w:rsidR="00804561">
        <w:rPr>
          <w:rFonts w:cs="Times New Roman"/>
          <w:bCs/>
          <w:lang w:val="en-US"/>
        </w:rPr>
        <w:t xml:space="preserve"> preparedness </w:t>
      </w:r>
      <w:r w:rsidR="0047121C">
        <w:rPr>
          <w:rFonts w:cs="Times New Roman"/>
          <w:bCs/>
          <w:lang w:val="en-US"/>
        </w:rPr>
        <w:t xml:space="preserve">in case </w:t>
      </w:r>
      <w:r w:rsidR="00C06A3D">
        <w:rPr>
          <w:rFonts w:cs="Times New Roman"/>
          <w:bCs/>
          <w:lang w:val="en-US"/>
        </w:rPr>
        <w:t xml:space="preserve">of </w:t>
      </w:r>
      <w:r w:rsidR="00804561">
        <w:rPr>
          <w:rFonts w:cs="Times New Roman"/>
          <w:bCs/>
          <w:lang w:val="en-US"/>
        </w:rPr>
        <w:t>flooding.</w:t>
      </w:r>
      <w:r w:rsidR="00C06A3D">
        <w:rPr>
          <w:rFonts w:cs="Times New Roman"/>
          <w:bCs/>
          <w:lang w:val="en-US"/>
        </w:rPr>
        <w:t xml:space="preserve"> With better access to flooding information, citizens can make more informed decisions, in time, which would reduce the impact of flood disasters. The developed SWMMBot AI chat application is a prototype that can therefore assist in providing this information in a fast and easily understandable manner </w:t>
      </w:r>
      <w:r w:rsidR="00FF1F31">
        <w:rPr>
          <w:rFonts w:cs="Times New Roman"/>
          <w:bCs/>
          <w:lang w:val="en-US"/>
        </w:rPr>
        <w:t>i.e.</w:t>
      </w:r>
      <w:r w:rsidR="00C06A3D">
        <w:rPr>
          <w:rFonts w:cs="Times New Roman"/>
          <w:bCs/>
          <w:lang w:val="en-US"/>
        </w:rPr>
        <w:t xml:space="preserve"> through simple conversation. The chosen case study was Do Lo in Vietnam, which is a highly flood-prone area that would benefit greatly from such technological initiatives. This study area was therefore ideal for addressing the research objectives to develop the conversational chat application. </w:t>
      </w:r>
    </w:p>
    <w:p w14:paraId="4A3BF094" w14:textId="77777777" w:rsidR="005028A1" w:rsidRDefault="00BF6E77" w:rsidP="0005014D">
      <w:pPr>
        <w:spacing w:line="276" w:lineRule="auto"/>
        <w:rPr>
          <w:rFonts w:cs="Times New Roman"/>
        </w:rPr>
      </w:pPr>
      <w:r>
        <w:rPr>
          <w:rFonts w:cs="Times New Roman"/>
        </w:rPr>
        <w:t xml:space="preserve">As outlined in the research, an AI chatbot </w:t>
      </w:r>
      <w:r w:rsidR="00D74B6B">
        <w:rPr>
          <w:rFonts w:cs="Times New Roman"/>
        </w:rPr>
        <w:t xml:space="preserve">information system was </w:t>
      </w:r>
      <w:r w:rsidR="00083322">
        <w:rPr>
          <w:rFonts w:cs="Times New Roman"/>
        </w:rPr>
        <w:t xml:space="preserve">successfully </w:t>
      </w:r>
      <w:r>
        <w:rPr>
          <w:rFonts w:cs="Times New Roman"/>
        </w:rPr>
        <w:t>developed to address possible questions users might have about the flooding situation at their location</w:t>
      </w:r>
      <w:r w:rsidR="00083322">
        <w:rPr>
          <w:rFonts w:cs="Times New Roman"/>
        </w:rPr>
        <w:t>. To achieve this</w:t>
      </w:r>
      <w:r w:rsidR="005028A1">
        <w:rPr>
          <w:rFonts w:cs="Times New Roman"/>
        </w:rPr>
        <w:t>, firstly, s</w:t>
      </w:r>
      <w:r w:rsidR="00083322">
        <w:rPr>
          <w:rFonts w:cs="Times New Roman"/>
        </w:rPr>
        <w:t xml:space="preserve">ince SWMM was to be used as a </w:t>
      </w:r>
      <w:r w:rsidR="005028A1">
        <w:rPr>
          <w:rFonts w:cs="Times New Roman"/>
        </w:rPr>
        <w:t xml:space="preserve">data </w:t>
      </w:r>
      <w:r w:rsidR="00083322">
        <w:rPr>
          <w:rFonts w:cs="Times New Roman"/>
        </w:rPr>
        <w:t>source for</w:t>
      </w:r>
      <w:r w:rsidR="005028A1">
        <w:rPr>
          <w:rFonts w:cs="Times New Roman"/>
        </w:rPr>
        <w:t xml:space="preserve"> the </w:t>
      </w:r>
      <w:r w:rsidR="00083322">
        <w:rPr>
          <w:rFonts w:cs="Times New Roman"/>
        </w:rPr>
        <w:t>responses, it was therefore paramount that an analysis be done to assess which SWMM variables are important for flood analysis. After figuring these out, some intents were then developed to address questions users might pose to the chatbot about the flooding situation.</w:t>
      </w:r>
      <w:r w:rsidR="00D74B6B">
        <w:rPr>
          <w:rFonts w:cs="Times New Roman"/>
        </w:rPr>
        <w:t xml:space="preserve"> </w:t>
      </w:r>
      <w:r w:rsidR="00083322">
        <w:rPr>
          <w:rFonts w:cs="Times New Roman"/>
        </w:rPr>
        <w:t>For this, a</w:t>
      </w:r>
      <w:r w:rsidR="00D74B6B">
        <w:rPr>
          <w:rFonts w:cs="Times New Roman"/>
        </w:rPr>
        <w:t xml:space="preserve"> ‘bank’ of numerous</w:t>
      </w:r>
      <w:r>
        <w:rPr>
          <w:rFonts w:cs="Times New Roman"/>
        </w:rPr>
        <w:t xml:space="preserve"> </w:t>
      </w:r>
      <w:r w:rsidR="00D74B6B">
        <w:rPr>
          <w:rFonts w:cs="Times New Roman"/>
        </w:rPr>
        <w:t>di</w:t>
      </w:r>
      <w:r>
        <w:rPr>
          <w:rFonts w:cs="Times New Roman"/>
        </w:rPr>
        <w:t>fferent terminologies w</w:t>
      </w:r>
      <w:r w:rsidR="00D74B6B">
        <w:rPr>
          <w:rFonts w:cs="Times New Roman"/>
        </w:rPr>
        <w:t>as</w:t>
      </w:r>
      <w:r>
        <w:rPr>
          <w:rFonts w:cs="Times New Roman"/>
        </w:rPr>
        <w:t xml:space="preserve"> therefore </w:t>
      </w:r>
      <w:r w:rsidR="00D74B6B">
        <w:rPr>
          <w:rFonts w:cs="Times New Roman"/>
        </w:rPr>
        <w:t xml:space="preserve">created </w:t>
      </w:r>
      <w:r>
        <w:rPr>
          <w:rFonts w:cs="Times New Roman"/>
        </w:rPr>
        <w:t>to cover the various ways users might ask different questions</w:t>
      </w:r>
      <w:r w:rsidR="005028A1">
        <w:rPr>
          <w:rFonts w:cs="Times New Roman"/>
        </w:rPr>
        <w:t>. Since it is impossible to have an exhaustive list of these phrases or terminologies</w:t>
      </w:r>
      <w:r>
        <w:rPr>
          <w:rFonts w:cs="Times New Roman"/>
        </w:rPr>
        <w:t>, machine learning algorithms were</w:t>
      </w:r>
      <w:r w:rsidR="005028A1">
        <w:rPr>
          <w:rFonts w:cs="Times New Roman"/>
        </w:rPr>
        <w:t xml:space="preserve"> adopted</w:t>
      </w:r>
      <w:r>
        <w:rPr>
          <w:rFonts w:cs="Times New Roman"/>
        </w:rPr>
        <w:t>. These algorithms</w:t>
      </w:r>
      <w:r w:rsidR="00083322">
        <w:rPr>
          <w:rFonts w:cs="Times New Roman"/>
        </w:rPr>
        <w:t xml:space="preserve"> were studied to understand how they are applied in training models that understand natural language</w:t>
      </w:r>
      <w:r w:rsidR="00D74B6B" w:rsidRPr="00D74B6B">
        <w:rPr>
          <w:rFonts w:cs="Times New Roman"/>
        </w:rPr>
        <w:t xml:space="preserve"> </w:t>
      </w:r>
      <w:r w:rsidR="00083322">
        <w:rPr>
          <w:rFonts w:cs="Times New Roman"/>
        </w:rPr>
        <w:t xml:space="preserve">and can then match questions asked by users to the terminologies or ‘training phrases that </w:t>
      </w:r>
      <w:r w:rsidR="005028A1">
        <w:rPr>
          <w:rFonts w:cs="Times New Roman"/>
        </w:rPr>
        <w:t>were</w:t>
      </w:r>
      <w:r w:rsidR="00083322">
        <w:rPr>
          <w:rFonts w:cs="Times New Roman"/>
        </w:rPr>
        <w:t xml:space="preserve"> input into the </w:t>
      </w:r>
      <w:r w:rsidR="00D74B6B">
        <w:rPr>
          <w:rFonts w:cs="Times New Roman"/>
        </w:rPr>
        <w:t>Dialogflow</w:t>
      </w:r>
      <w:r w:rsidR="00083322">
        <w:rPr>
          <w:rFonts w:cs="Times New Roman"/>
        </w:rPr>
        <w:t xml:space="preserve"> platform.</w:t>
      </w:r>
      <w:r w:rsidR="005028A1">
        <w:rPr>
          <w:rFonts w:cs="Times New Roman"/>
        </w:rPr>
        <w:t xml:space="preserve"> This platform, therefore, proved priceless as it allowed for the definition of training phrases together while also </w:t>
      </w:r>
      <w:r w:rsidR="00536CF5">
        <w:rPr>
          <w:rFonts w:cs="Times New Roman"/>
        </w:rPr>
        <w:t>t</w:t>
      </w:r>
      <w:r w:rsidR="005028A1">
        <w:rPr>
          <w:rFonts w:cs="Times New Roman"/>
        </w:rPr>
        <w:t xml:space="preserve">raining these provided phrases using machine learning. </w:t>
      </w:r>
    </w:p>
    <w:p w14:paraId="788933DB" w14:textId="77777777" w:rsidR="005028A1" w:rsidRDefault="005028A1" w:rsidP="0005014D">
      <w:pPr>
        <w:spacing w:line="276" w:lineRule="auto"/>
        <w:rPr>
          <w:rFonts w:cs="Times New Roman"/>
        </w:rPr>
      </w:pPr>
      <w:r>
        <w:rPr>
          <w:rFonts w:cs="Times New Roman"/>
        </w:rPr>
        <w:lastRenderedPageBreak/>
        <w:t xml:space="preserve">After developing the intents, responses matching these intents had to be provided. </w:t>
      </w:r>
      <w:r w:rsidR="00BF6E77">
        <w:rPr>
          <w:rFonts w:cs="Times New Roman"/>
        </w:rPr>
        <w:t xml:space="preserve">To obtain </w:t>
      </w:r>
      <w:r>
        <w:rPr>
          <w:rFonts w:cs="Times New Roman"/>
        </w:rPr>
        <w:t xml:space="preserve">these </w:t>
      </w:r>
      <w:r w:rsidR="00BF6E77">
        <w:rPr>
          <w:rFonts w:cs="Times New Roman"/>
        </w:rPr>
        <w:t>responses</w:t>
      </w:r>
      <w:r>
        <w:rPr>
          <w:rFonts w:cs="Times New Roman"/>
        </w:rPr>
        <w:t>,</w:t>
      </w:r>
      <w:r w:rsidR="00BF6E77">
        <w:rPr>
          <w:rFonts w:cs="Times New Roman"/>
        </w:rPr>
        <w:t xml:space="preserve"> Python functions were successfully used to extract flooding information from SWMM simulation results. </w:t>
      </w:r>
      <w:r>
        <w:rPr>
          <w:rFonts w:cs="Times New Roman"/>
        </w:rPr>
        <w:t>Now, having on one side, the intents and on the other, possible responses from SWMM, the challenge was then how to connect the two in order to have an integrated water resources information system. The Dialogflow platform came in handy as it allowed for the definition of some actions per intent.</w:t>
      </w:r>
      <w:r w:rsidRPr="005028A1">
        <w:rPr>
          <w:rFonts w:cs="Times New Roman"/>
        </w:rPr>
        <w:t xml:space="preserve"> </w:t>
      </w:r>
      <w:r>
        <w:rPr>
          <w:rFonts w:cs="Times New Roman"/>
        </w:rPr>
        <w:t>The actions were then linked to SWMM simulation results through a webhook. This then ensured the successful coupling of SWMM to the chatbot enabling the chatbot to respond to users’ questions based on different flood-related parameters obtained from SWMM.</w:t>
      </w:r>
    </w:p>
    <w:p w14:paraId="42974D72" w14:textId="77777777" w:rsidR="00C06A3D" w:rsidRPr="005028A1" w:rsidRDefault="005028A1" w:rsidP="0005014D">
      <w:pPr>
        <w:spacing w:line="276" w:lineRule="auto"/>
        <w:rPr>
          <w:rFonts w:cs="Times New Roman"/>
        </w:rPr>
      </w:pPr>
      <w:r w:rsidRPr="005028A1">
        <w:rPr>
          <w:rFonts w:cs="Times New Roman"/>
        </w:rPr>
        <w:t xml:space="preserve">Finally, for users to be able to interact with the chatbot a graphical user interface was designed and integrated </w:t>
      </w:r>
      <w:r>
        <w:rPr>
          <w:rFonts w:cs="Times New Roman"/>
        </w:rPr>
        <w:t>into</w:t>
      </w:r>
      <w:r w:rsidRPr="005028A1">
        <w:rPr>
          <w:rFonts w:cs="Times New Roman"/>
        </w:rPr>
        <w:t xml:space="preserve"> the webhook to provide a </w:t>
      </w:r>
      <w:r>
        <w:rPr>
          <w:rFonts w:cs="Times New Roman"/>
        </w:rPr>
        <w:t xml:space="preserve">complete </w:t>
      </w:r>
      <w:r w:rsidR="00DF41AF">
        <w:rPr>
          <w:rFonts w:cs="Times New Roman"/>
        </w:rPr>
        <w:t xml:space="preserve">functional </w:t>
      </w:r>
      <w:r>
        <w:rPr>
          <w:rFonts w:cs="Times New Roman"/>
        </w:rPr>
        <w:t xml:space="preserve">chatbot application. </w:t>
      </w:r>
      <w:r w:rsidR="00DF41AF">
        <w:t xml:space="preserve">The final developed chatbot SWMMBot is able to understand the user’s questions and perform the necessary steps to respond to users’ questions. </w:t>
      </w:r>
      <w:r>
        <w:rPr>
          <w:rFonts w:cs="Times New Roman"/>
        </w:rPr>
        <w:t xml:space="preserve">So, the response to the question on whether an AI chatbot information system prototype was developed to respond </w:t>
      </w:r>
      <w:r w:rsidRPr="005028A1">
        <w:rPr>
          <w:rFonts w:cs="Times New Roman"/>
        </w:rPr>
        <w:t xml:space="preserve">to users’ questions based on SWMM simulation results would be a definite </w:t>
      </w:r>
      <w:r>
        <w:rPr>
          <w:rFonts w:cs="Times New Roman"/>
        </w:rPr>
        <w:t>‘</w:t>
      </w:r>
      <w:r w:rsidRPr="005028A1">
        <w:rPr>
          <w:rFonts w:cs="Times New Roman"/>
        </w:rPr>
        <w:t>Yes</w:t>
      </w:r>
      <w:r>
        <w:rPr>
          <w:rFonts w:cs="Times New Roman"/>
        </w:rPr>
        <w:t>’</w:t>
      </w:r>
      <w:r w:rsidRPr="005028A1">
        <w:rPr>
          <w:rFonts w:cs="Times New Roman"/>
        </w:rPr>
        <w:t xml:space="preserve">. </w:t>
      </w:r>
      <w:r w:rsidR="004B13CE">
        <w:rPr>
          <w:rFonts w:cs="Times New Roman"/>
        </w:rPr>
        <w:t xml:space="preserve">It is also worth mentioning that while the prototype chatbot used the EPA SWMM, other Urban drainage models like MOUSE, Sobek Urban, etc. can be used. This would allow for the application of this chatbot technology in other areas. </w:t>
      </w:r>
    </w:p>
    <w:p w14:paraId="4182F60A" w14:textId="77777777" w:rsidR="005028A1" w:rsidRDefault="005028A1" w:rsidP="0005014D">
      <w:pPr>
        <w:spacing w:line="276" w:lineRule="auto"/>
        <w:rPr>
          <w:rFonts w:cs="Times New Roman"/>
        </w:rPr>
      </w:pPr>
      <w:r w:rsidRPr="005028A1">
        <w:rPr>
          <w:rFonts w:cs="Times New Roman"/>
        </w:rPr>
        <w:t>After the successful</w:t>
      </w:r>
      <w:r>
        <w:rPr>
          <w:rFonts w:cs="Times New Roman"/>
        </w:rPr>
        <w:t>, development of the chatbot application, it had to be tested to establish if it was indeed providing accurate results and to ascertain its limitations and strengths. This was achieved through a pilot test where users interacted with SWMMBot and expressed their experiences with the chatbot. While there were some challenges particularly with the chatbot occasionally missing the user’s location, the consensus among users was that the chatbot performed well and provided accurate responses. The users reported general satisfaction which the application and were inclined to use and refer the chatbot to others. It is however still a work in progress and more improvements may still be done on it.</w:t>
      </w:r>
    </w:p>
    <w:p w14:paraId="5825BF7D" w14:textId="77777777" w:rsidR="005028A1" w:rsidRPr="005028A1" w:rsidRDefault="005028A1" w:rsidP="0005014D">
      <w:pPr>
        <w:spacing w:line="276" w:lineRule="auto"/>
        <w:rPr>
          <w:rFonts w:cs="Times New Roman"/>
        </w:rPr>
      </w:pPr>
      <w:r>
        <w:rPr>
          <w:rFonts w:cs="Times New Roman"/>
        </w:rPr>
        <w:t xml:space="preserve">Looking at the research as a whole, it can thus be concluded that the AI chatbot technology can indeed be applied in water resources management and particularly for flood awareness creation through the development of </w:t>
      </w:r>
      <w:r w:rsidR="009B5F63">
        <w:rPr>
          <w:rFonts w:cs="Times New Roman"/>
        </w:rPr>
        <w:t xml:space="preserve">AI </w:t>
      </w:r>
      <w:r>
        <w:rPr>
          <w:rFonts w:cs="Times New Roman"/>
        </w:rPr>
        <w:t xml:space="preserve">chatbots that extract information from modelling systems. </w:t>
      </w:r>
      <w:r w:rsidR="00EE2DBF">
        <w:rPr>
          <w:rFonts w:cs="Times New Roman"/>
        </w:rPr>
        <w:t xml:space="preserve">This </w:t>
      </w:r>
      <w:r w:rsidR="009B5F63">
        <w:rPr>
          <w:rFonts w:cs="Times New Roman"/>
        </w:rPr>
        <w:t xml:space="preserve">chatbot </w:t>
      </w:r>
      <w:r w:rsidR="00EE2DBF">
        <w:rPr>
          <w:rFonts w:cs="Times New Roman"/>
        </w:rPr>
        <w:t xml:space="preserve">technology </w:t>
      </w:r>
      <w:r w:rsidR="009B5F63">
        <w:rPr>
          <w:rFonts w:cs="Times New Roman"/>
        </w:rPr>
        <w:t xml:space="preserve">has </w:t>
      </w:r>
      <w:r w:rsidR="00EE2DBF">
        <w:rPr>
          <w:rFonts w:cs="Times New Roman"/>
        </w:rPr>
        <w:t xml:space="preserve">a great potential for </w:t>
      </w:r>
      <w:r w:rsidR="009B5F63">
        <w:rPr>
          <w:rFonts w:cs="Times New Roman"/>
        </w:rPr>
        <w:t xml:space="preserve">integration with other modelling systems and also with decision support systems for easier and faster relaying of information in a conversational manner where the user also gets to ask questions. This then implies great potential for application in Hydro-informatics </w:t>
      </w:r>
    </w:p>
    <w:p w14:paraId="3B3000CB" w14:textId="77777777" w:rsidR="00B31717" w:rsidRDefault="00B31717" w:rsidP="0005014D">
      <w:pPr>
        <w:spacing w:line="276" w:lineRule="auto"/>
      </w:pPr>
    </w:p>
    <w:p w14:paraId="3B9B322E" w14:textId="77777777" w:rsidR="0025171F" w:rsidRDefault="0025171F" w:rsidP="0005014D">
      <w:pPr>
        <w:spacing w:line="276" w:lineRule="auto"/>
      </w:pPr>
    </w:p>
    <w:p w14:paraId="4BE0DEA9" w14:textId="77777777" w:rsidR="00B31717" w:rsidRDefault="00B31717" w:rsidP="0005014D">
      <w:pPr>
        <w:pStyle w:val="Heading2"/>
        <w:spacing w:line="276" w:lineRule="auto"/>
      </w:pPr>
      <w:bookmarkStart w:id="234" w:name="_Toc102979690"/>
      <w:r>
        <w:t>Recommendations</w:t>
      </w:r>
      <w:bookmarkEnd w:id="234"/>
    </w:p>
    <w:p w14:paraId="0CCACBF8" w14:textId="107B1205" w:rsidR="00B0475A" w:rsidRDefault="00B0475A" w:rsidP="0005014D">
      <w:pPr>
        <w:spacing w:line="276" w:lineRule="auto"/>
      </w:pPr>
      <w:r>
        <w:t xml:space="preserve">Every research, no matter how successful has some limitations, and this research was no exception. Limitations of the research are outlined in section </w:t>
      </w:r>
      <w:r>
        <w:fldChar w:fldCharType="begin"/>
      </w:r>
      <w:r>
        <w:instrText xml:space="preserve"> REF _Ref100944806 \n \h </w:instrText>
      </w:r>
      <w:r w:rsidR="0005014D">
        <w:instrText xml:space="preserve"> \* MERGEFORMAT </w:instrText>
      </w:r>
      <w:r>
        <w:fldChar w:fldCharType="separate"/>
      </w:r>
      <w:r w:rsidR="00CB640D">
        <w:t>6.1.8</w:t>
      </w:r>
      <w:r>
        <w:fldChar w:fldCharType="end"/>
      </w:r>
      <w:r>
        <w:t xml:space="preserve">. The limitations of any research bring out opportunities for further research and improvements. The developed chatbot can therefore benefit from further developments in AI which could make it smarter so that it </w:t>
      </w:r>
      <w:r>
        <w:lastRenderedPageBreak/>
        <w:t xml:space="preserve">can provide improved responses to the users. Recommended improvements to the chatbot application </w:t>
      </w:r>
      <w:r w:rsidR="003C12FB">
        <w:t xml:space="preserve">and possible areas of further </w:t>
      </w:r>
      <w:r w:rsidR="00A328A2">
        <w:t xml:space="preserve">research are </w:t>
      </w:r>
      <w:r>
        <w:t>be discussed in this section</w:t>
      </w:r>
      <w:r w:rsidR="00DF41AF">
        <w:t>:</w:t>
      </w:r>
    </w:p>
    <w:p w14:paraId="5AFFA303" w14:textId="77777777" w:rsidR="00DF41AF" w:rsidRDefault="00DF41AF" w:rsidP="0005014D">
      <w:pPr>
        <w:spacing w:line="276" w:lineRule="auto"/>
      </w:pPr>
    </w:p>
    <w:p w14:paraId="1C1D9397" w14:textId="77777777" w:rsidR="00DF41AF" w:rsidRDefault="00B0475A" w:rsidP="0005014D">
      <w:pPr>
        <w:spacing w:line="276" w:lineRule="auto"/>
      </w:pPr>
      <w:r w:rsidRPr="00B0475A">
        <w:rPr>
          <w:b/>
        </w:rPr>
        <w:t xml:space="preserve">Dynamically Change Parameters </w:t>
      </w:r>
      <w:r>
        <w:rPr>
          <w:b/>
        </w:rPr>
        <w:t>i</w:t>
      </w:r>
      <w:r w:rsidRPr="00B0475A">
        <w:rPr>
          <w:b/>
        </w:rPr>
        <w:t xml:space="preserve">n </w:t>
      </w:r>
      <w:r>
        <w:rPr>
          <w:b/>
        </w:rPr>
        <w:t>t</w:t>
      </w:r>
      <w:r w:rsidRPr="00B0475A">
        <w:rPr>
          <w:b/>
        </w:rPr>
        <w:t>he SWMM Model</w:t>
      </w:r>
      <w:r>
        <w:t>.</w:t>
      </w:r>
    </w:p>
    <w:p w14:paraId="35B3D81B" w14:textId="77777777" w:rsidR="00B0475A" w:rsidRDefault="00B0475A" w:rsidP="0005014D">
      <w:pPr>
        <w:spacing w:line="276" w:lineRule="auto"/>
      </w:pPr>
      <w:r>
        <w:t>Firstly, while the developed chatbot managed to simulate SWMM, in addition to this, the simulation could be run for varying rainfall input as requested by the user. This would increase the functionality of the chatbot application allowing the user to assess the impacts of different rainfall quantities on the flooding in their location. The ability to dynamically change parameters would also be beneficial for water managers who, after having set up their model, may want to alter a certain parameter and then run the simulation. This advancement would ensure a faster and easier generation of results. Furthermore, this improvement could also be useful in the model calibration process where different parameters could be changed remotely.</w:t>
      </w:r>
    </w:p>
    <w:p w14:paraId="4F764BE4" w14:textId="77777777" w:rsidR="00B0475A" w:rsidRDefault="00B0475A" w:rsidP="0005014D">
      <w:pPr>
        <w:spacing w:line="276" w:lineRule="auto"/>
      </w:pPr>
    </w:p>
    <w:p w14:paraId="084A39A1" w14:textId="77777777" w:rsidR="009B5F63" w:rsidRPr="00B0475A" w:rsidRDefault="009B5F63" w:rsidP="0005014D">
      <w:pPr>
        <w:spacing w:line="276" w:lineRule="auto"/>
        <w:rPr>
          <w:b/>
        </w:rPr>
      </w:pPr>
      <w:r w:rsidRPr="00B0475A">
        <w:rPr>
          <w:b/>
        </w:rPr>
        <w:t>Incorporate</w:t>
      </w:r>
      <w:r w:rsidR="00B0475A">
        <w:rPr>
          <w:b/>
        </w:rPr>
        <w:t xml:space="preserve"> Rainfall </w:t>
      </w:r>
      <w:r w:rsidR="00B0475A" w:rsidRPr="00B0475A">
        <w:rPr>
          <w:b/>
        </w:rPr>
        <w:t>Forecast Data</w:t>
      </w:r>
    </w:p>
    <w:p w14:paraId="22919A20" w14:textId="77777777" w:rsidR="0025171F" w:rsidRDefault="00B0475A" w:rsidP="0005014D">
      <w:pPr>
        <w:spacing w:line="276" w:lineRule="auto"/>
      </w:pPr>
      <w:r>
        <w:t xml:space="preserve">Since the SWMMBot prototype has demonstrated all the necessary connections and integration necessary for dynamic model simulations using data for one rainfall event, another improvement to the chatbot could be to use rainfall forecast data. This will ensure that users can receive real-time simulations based on rainfall forecast data. </w:t>
      </w:r>
      <w:r w:rsidR="00DF41AF">
        <w:t xml:space="preserve">Since the goal is to increase flood preparedness, the provision of real-time simulations will be priceless to users as it will allow them to respond timely in reaction to the anticipated flood information that they will be receiving from the chatbot application. </w:t>
      </w:r>
    </w:p>
    <w:p w14:paraId="46D27FC9" w14:textId="77777777" w:rsidR="00DF41AF" w:rsidRDefault="00DF41AF" w:rsidP="0005014D">
      <w:pPr>
        <w:spacing w:line="276" w:lineRule="auto"/>
      </w:pPr>
    </w:p>
    <w:p w14:paraId="147D2AC6" w14:textId="77777777" w:rsidR="0025171F" w:rsidRDefault="0025171F" w:rsidP="0005014D">
      <w:pPr>
        <w:spacing w:line="276" w:lineRule="auto"/>
      </w:pPr>
      <w:r w:rsidRPr="00DF41AF">
        <w:rPr>
          <w:b/>
        </w:rPr>
        <w:t xml:space="preserve">Connect </w:t>
      </w:r>
      <w:r w:rsidR="00DF41AF">
        <w:rPr>
          <w:b/>
        </w:rPr>
        <w:t>t</w:t>
      </w:r>
      <w:r w:rsidR="00DF41AF" w:rsidRPr="00DF41AF">
        <w:rPr>
          <w:b/>
        </w:rPr>
        <w:t xml:space="preserve">o </w:t>
      </w:r>
      <w:r w:rsidR="00DF41AF">
        <w:rPr>
          <w:b/>
        </w:rPr>
        <w:t>a</w:t>
      </w:r>
      <w:r w:rsidR="00DF41AF" w:rsidRPr="00DF41AF">
        <w:rPr>
          <w:b/>
        </w:rPr>
        <w:t xml:space="preserve"> </w:t>
      </w:r>
      <w:r w:rsidRPr="00DF41AF">
        <w:rPr>
          <w:b/>
        </w:rPr>
        <w:t xml:space="preserve">2D </w:t>
      </w:r>
      <w:r w:rsidR="00DF41AF" w:rsidRPr="00DF41AF">
        <w:rPr>
          <w:b/>
        </w:rPr>
        <w:t xml:space="preserve">Model </w:t>
      </w:r>
      <w:r w:rsidR="00DF41AF">
        <w:rPr>
          <w:b/>
        </w:rPr>
        <w:t>t</w:t>
      </w:r>
      <w:r w:rsidR="00DF41AF" w:rsidRPr="00DF41AF">
        <w:rPr>
          <w:b/>
        </w:rPr>
        <w:t xml:space="preserve">o Show </w:t>
      </w:r>
      <w:r w:rsidR="00DF41AF">
        <w:rPr>
          <w:b/>
        </w:rPr>
        <w:t>t</w:t>
      </w:r>
      <w:r w:rsidR="00DF41AF" w:rsidRPr="00DF41AF">
        <w:rPr>
          <w:b/>
        </w:rPr>
        <w:t>he Actual Sp</w:t>
      </w:r>
      <w:r w:rsidR="00DF41AF">
        <w:rPr>
          <w:b/>
        </w:rPr>
        <w:t>at</w:t>
      </w:r>
      <w:r w:rsidR="00DF41AF" w:rsidRPr="00DF41AF">
        <w:rPr>
          <w:b/>
        </w:rPr>
        <w:t xml:space="preserve">ial Distribution </w:t>
      </w:r>
      <w:r w:rsidR="00DF41AF">
        <w:rPr>
          <w:b/>
        </w:rPr>
        <w:t>o</w:t>
      </w:r>
      <w:r w:rsidR="00DF41AF" w:rsidRPr="00DF41AF">
        <w:rPr>
          <w:b/>
        </w:rPr>
        <w:t xml:space="preserve">f </w:t>
      </w:r>
      <w:r w:rsidR="00DF41AF">
        <w:rPr>
          <w:b/>
        </w:rPr>
        <w:t>t</w:t>
      </w:r>
      <w:r w:rsidR="00DF41AF" w:rsidRPr="00DF41AF">
        <w:rPr>
          <w:b/>
        </w:rPr>
        <w:t>he Flood</w:t>
      </w:r>
      <w:r>
        <w:t>.</w:t>
      </w:r>
    </w:p>
    <w:p w14:paraId="20DE9EDC" w14:textId="29653301" w:rsidR="0025171F" w:rsidRDefault="00DF41AF" w:rsidP="0005014D">
      <w:pPr>
        <w:spacing w:line="276" w:lineRule="auto"/>
      </w:pPr>
      <w:r>
        <w:t xml:space="preserve">As highlighted in section </w:t>
      </w:r>
      <w:r>
        <w:fldChar w:fldCharType="begin"/>
      </w:r>
      <w:r>
        <w:instrText xml:space="preserve"> REF _Ref100957030 \n \h </w:instrText>
      </w:r>
      <w:r w:rsidR="0005014D">
        <w:instrText xml:space="preserve"> \* MERGEFORMAT </w:instrText>
      </w:r>
      <w:r>
        <w:fldChar w:fldCharType="separate"/>
      </w:r>
      <w:r w:rsidR="00CB640D">
        <w:t>5.2.3</w:t>
      </w:r>
      <w:r>
        <w:fldChar w:fldCharType="end"/>
      </w:r>
      <w:r>
        <w:t xml:space="preserve"> the SWMM model used in the research was 1D and as such the flooded area in the simulation had to be fixed, this is of course not a true depiction of the real situation. It could therefore be more ideal to try using a 2D model. Since the simulation time for such models is fairly long the model could be run just once and then results can then be extracted from the simulation result files. This will indicate the spatial extent of the flood, therefore, giving users a clearer picture of the impacts of the flood.</w:t>
      </w:r>
    </w:p>
    <w:p w14:paraId="178128DA" w14:textId="77777777" w:rsidR="004B13CE" w:rsidRDefault="004B13CE" w:rsidP="0005014D">
      <w:pPr>
        <w:spacing w:line="276" w:lineRule="auto"/>
      </w:pPr>
      <w:r>
        <w:rPr>
          <w:rFonts w:cs="Times New Roman"/>
          <w:szCs w:val="24"/>
        </w:rPr>
        <w:t xml:space="preserve">Together with this, while the EPA SWMM was used in this research the application can be integrated with any other Urban drainage model. Further research could integrate the chatbot with other urban drainage models and assess if comparable results will be obtained.  </w:t>
      </w:r>
    </w:p>
    <w:p w14:paraId="5108FF3F" w14:textId="77777777" w:rsidR="00DF41AF" w:rsidRDefault="00DF41AF" w:rsidP="0005014D">
      <w:pPr>
        <w:spacing w:line="276" w:lineRule="auto"/>
      </w:pPr>
    </w:p>
    <w:p w14:paraId="6134FBBC" w14:textId="77777777" w:rsidR="00DF41AF" w:rsidRPr="00DF41AF" w:rsidRDefault="00DF41AF" w:rsidP="0005014D">
      <w:pPr>
        <w:spacing w:line="276" w:lineRule="auto"/>
        <w:rPr>
          <w:b/>
        </w:rPr>
      </w:pPr>
      <w:r w:rsidRPr="00DF41AF">
        <w:rPr>
          <w:b/>
        </w:rPr>
        <w:t xml:space="preserve">Flood </w:t>
      </w:r>
      <w:r w:rsidR="0025171F" w:rsidRPr="00DF41AF">
        <w:rPr>
          <w:b/>
        </w:rPr>
        <w:t>Navigation</w:t>
      </w:r>
      <w:r w:rsidRPr="00DF41AF">
        <w:rPr>
          <w:b/>
        </w:rPr>
        <w:t xml:space="preserve"> System</w:t>
      </w:r>
    </w:p>
    <w:p w14:paraId="48AA520F" w14:textId="77777777" w:rsidR="0025171F" w:rsidRDefault="00DF41AF" w:rsidP="0005014D">
      <w:pPr>
        <w:spacing w:line="276" w:lineRule="auto"/>
      </w:pPr>
      <w:r>
        <w:t>One of the scenarios described in the results showed the possible use of SWMMBot for navigational purposes. This idea could be improved on by automating this process and coming up with a navigational system that</w:t>
      </w:r>
      <w:r w:rsidR="0025171F">
        <w:t xml:space="preserve"> automatically detect</w:t>
      </w:r>
      <w:r>
        <w:t>s</w:t>
      </w:r>
      <w:r w:rsidR="0025171F">
        <w:t xml:space="preserve"> the best route considering the non-</w:t>
      </w:r>
      <w:r w:rsidR="0025171F">
        <w:lastRenderedPageBreak/>
        <w:t xml:space="preserve">flooded </w:t>
      </w:r>
      <w:r>
        <w:t>or less flooded locations. Such a technology would significantly lessen the risk faced by Rescue workers who often have to navigate through flooded roads to rescue citizens.</w:t>
      </w:r>
    </w:p>
    <w:p w14:paraId="491ADF77" w14:textId="77777777" w:rsidR="00DF41AF" w:rsidRPr="00AC2FE0" w:rsidRDefault="00DF41AF" w:rsidP="0005014D">
      <w:pPr>
        <w:spacing w:line="276" w:lineRule="auto"/>
      </w:pPr>
    </w:p>
    <w:p w14:paraId="26FBC627" w14:textId="77777777" w:rsidR="00DF41AF" w:rsidRPr="00DF41AF" w:rsidRDefault="00DF41AF" w:rsidP="0005014D">
      <w:pPr>
        <w:spacing w:line="276" w:lineRule="auto"/>
        <w:rPr>
          <w:b/>
        </w:rPr>
      </w:pPr>
      <w:r w:rsidRPr="00DF41AF">
        <w:rPr>
          <w:b/>
        </w:rPr>
        <w:t xml:space="preserve">Provide </w:t>
      </w:r>
      <w:r w:rsidR="00566913">
        <w:rPr>
          <w:b/>
        </w:rPr>
        <w:t>Time Series Results</w:t>
      </w:r>
    </w:p>
    <w:p w14:paraId="23ED8B8E" w14:textId="3E0F3D1C" w:rsidR="0025171F" w:rsidRDefault="0025171F" w:rsidP="0005014D">
      <w:pPr>
        <w:spacing w:line="276" w:lineRule="auto"/>
      </w:pPr>
      <w:r>
        <w:t xml:space="preserve">Although the chatbot could accurately provide answers on the flooding situation it would have been ideal to provide the responses per given time and not only the maximum expected. </w:t>
      </w:r>
      <w:r w:rsidR="00DF41AF">
        <w:t xml:space="preserve">The Pyswmm library allows for stepping through the simulation and thus responses could be sent back to the user at a given time interval showing the changes in the flooding situation per given time frame. </w:t>
      </w:r>
    </w:p>
    <w:p w14:paraId="69A830D0" w14:textId="77777777" w:rsidR="004F7E10" w:rsidRDefault="004F7E10" w:rsidP="0005014D">
      <w:pPr>
        <w:spacing w:line="276" w:lineRule="auto"/>
      </w:pPr>
    </w:p>
    <w:p w14:paraId="6B0F81B4" w14:textId="77777777" w:rsidR="0025171F" w:rsidRPr="00DF41AF" w:rsidRDefault="00DF41AF" w:rsidP="0005014D">
      <w:pPr>
        <w:spacing w:line="276" w:lineRule="auto"/>
        <w:rPr>
          <w:b/>
        </w:rPr>
      </w:pPr>
      <w:r w:rsidRPr="00DF41AF">
        <w:rPr>
          <w:b/>
        </w:rPr>
        <w:t xml:space="preserve">Display of </w:t>
      </w:r>
      <w:r>
        <w:rPr>
          <w:b/>
        </w:rPr>
        <w:t>Responses as G</w:t>
      </w:r>
      <w:r w:rsidRPr="00DF41AF">
        <w:rPr>
          <w:b/>
        </w:rPr>
        <w:t xml:space="preserve">raphic </w:t>
      </w:r>
      <w:r>
        <w:rPr>
          <w:b/>
        </w:rPr>
        <w:t>C</w:t>
      </w:r>
      <w:r w:rsidRPr="00DF41AF">
        <w:rPr>
          <w:b/>
        </w:rPr>
        <w:t xml:space="preserve">ontent </w:t>
      </w:r>
    </w:p>
    <w:p w14:paraId="4CEFBC4B" w14:textId="77777777" w:rsidR="0025171F" w:rsidRDefault="00DF41AF" w:rsidP="0005014D">
      <w:pPr>
        <w:spacing w:line="276" w:lineRule="auto"/>
      </w:pPr>
      <w:r>
        <w:t>While text responses do serve the required purpose, displaying the responses in graphic form (</w:t>
      </w:r>
      <w:r w:rsidRPr="00DF41AF">
        <w:t>pictures, graphs, video clips</w:t>
      </w:r>
      <w:r>
        <w:t xml:space="preserve">, etc.) would make it easier for users to understand. Pictorial representations of areas that have a higher risk of flooding are more likely to compel people to take the necessary precautionary action and avoid the disastrous impacts of floods. </w:t>
      </w:r>
    </w:p>
    <w:p w14:paraId="24176449" w14:textId="77777777" w:rsidR="00785477" w:rsidRPr="0025171F" w:rsidRDefault="00785477" w:rsidP="0005014D">
      <w:pPr>
        <w:spacing w:line="276" w:lineRule="auto"/>
      </w:pPr>
    </w:p>
    <w:tbl>
      <w:tblPr>
        <w:tblStyle w:val="TableGrid"/>
        <w:tblpPr w:leftFromText="4536" w:rightFromText="4536" w:topFromText="403" w:bottomFromText="403" w:vertAnchor="text" w:tblpXSpec="center" w:tblpY="404"/>
        <w:tblOverlap w:val="never"/>
        <w:tblW w:w="9075" w:type="dxa"/>
        <w:tblLayout w:type="fixed"/>
        <w:tblCellMar>
          <w:top w:w="170" w:type="dxa"/>
          <w:left w:w="170" w:type="dxa"/>
          <w:bottom w:w="170" w:type="dxa"/>
          <w:right w:w="170" w:type="dxa"/>
        </w:tblCellMar>
        <w:tblLook w:val="04A0" w:firstRow="1" w:lastRow="0" w:firstColumn="1" w:lastColumn="0" w:noHBand="0" w:noVBand="1"/>
      </w:tblPr>
      <w:tblGrid>
        <w:gridCol w:w="9075"/>
      </w:tblGrid>
      <w:tr w:rsidR="00B85365" w:rsidRPr="00216ABF" w14:paraId="30293566" w14:textId="77777777" w:rsidTr="007C13AB">
        <w:tc>
          <w:tcPr>
            <w:tcW w:w="9075" w:type="dxa"/>
            <w:tcBorders>
              <w:top w:val="single" w:sz="4" w:space="0" w:color="auto"/>
              <w:left w:val="single" w:sz="4" w:space="0" w:color="auto"/>
              <w:bottom w:val="single" w:sz="4" w:space="0" w:color="auto"/>
              <w:right w:val="single" w:sz="4" w:space="0" w:color="auto"/>
            </w:tcBorders>
            <w:hideMark/>
          </w:tcPr>
          <w:p w14:paraId="306F1299" w14:textId="77777777" w:rsidR="00B85365" w:rsidRPr="00216ABF" w:rsidRDefault="00DF41AF" w:rsidP="0005014D">
            <w:pPr>
              <w:spacing w:line="276" w:lineRule="auto"/>
            </w:pPr>
            <w:r>
              <w:t>This chapter concluded on the work done in the entire research. It reported on the steps taken in developing the chatbot from the definition of intents to the integration with SWMM and the webpage through the webhook. The developed SWMMBot chat application can understand the user’s questions and provide responses to the questions. When deployed for testing users reported that the chatbot was easy to use and that it provided accurate responses. The only exception was the identification of locations outside the study area where some of the respondents reported non-satisfactory responses from the chatbot in some cases. The chapter then discussed recommendations for possible improvements and some ideas on further research areas that can be explored. It was thus concluded that it is possible to develop an AI chatbot information system for flood risk management that extracts flooding information from an EPA SWMM. This technology still has potential for application in many areas of water resources management.</w:t>
            </w:r>
          </w:p>
        </w:tc>
      </w:tr>
    </w:tbl>
    <w:p w14:paraId="37F25E46" w14:textId="77777777" w:rsidR="008E28AE" w:rsidRDefault="008E28AE" w:rsidP="0005014D">
      <w:pPr>
        <w:spacing w:line="276" w:lineRule="auto"/>
      </w:pPr>
    </w:p>
    <w:p w14:paraId="68178390" w14:textId="77777777" w:rsidR="003543EF" w:rsidRDefault="003543EF" w:rsidP="0005014D">
      <w:pPr>
        <w:spacing w:line="276" w:lineRule="auto"/>
      </w:pPr>
    </w:p>
    <w:p w14:paraId="691F06DF" w14:textId="77777777" w:rsidR="003543EF" w:rsidRDefault="003543EF" w:rsidP="0005014D">
      <w:pPr>
        <w:spacing w:line="276" w:lineRule="auto"/>
        <w:sectPr w:rsidR="003543EF" w:rsidSect="005915BB">
          <w:pgSz w:w="11906" w:h="16838"/>
          <w:pgMar w:top="1417" w:right="1417" w:bottom="1417" w:left="1417" w:header="708" w:footer="708" w:gutter="0"/>
          <w:cols w:space="708"/>
          <w:docGrid w:linePitch="360"/>
        </w:sectPr>
      </w:pPr>
    </w:p>
    <w:p w14:paraId="665797DD" w14:textId="77777777" w:rsidR="00042DA8" w:rsidRDefault="003543EF" w:rsidP="0005014D">
      <w:pPr>
        <w:pStyle w:val="Heading1"/>
        <w:spacing w:line="276" w:lineRule="auto"/>
      </w:pPr>
      <w:bookmarkStart w:id="235" w:name="_Toc102979691"/>
      <w:r>
        <w:lastRenderedPageBreak/>
        <w:t>References</w:t>
      </w:r>
      <w:bookmarkEnd w:id="235"/>
    </w:p>
    <w:p w14:paraId="2A7886ED" w14:textId="77777777" w:rsidR="00404DE4" w:rsidRPr="00404DE4" w:rsidRDefault="00042DA8" w:rsidP="00404DE4">
      <w:pPr>
        <w:pStyle w:val="EndNoteBibliography"/>
        <w:spacing w:after="240"/>
        <w:ind w:left="720" w:hanging="720"/>
      </w:pPr>
      <w:r w:rsidRPr="003543EF">
        <w:fldChar w:fldCharType="begin"/>
      </w:r>
      <w:r w:rsidRPr="003543EF">
        <w:instrText xml:space="preserve"> ADDIN EN.REFLIST </w:instrText>
      </w:r>
      <w:r w:rsidRPr="003543EF">
        <w:fldChar w:fldCharType="separate"/>
      </w:r>
      <w:r w:rsidR="00404DE4" w:rsidRPr="00404DE4">
        <w:t>Abebe AJ, Price RK (2005) Decision support system for urban flood management. Journal of Hydroinformatics 7: 3-15 DOI 10.2166/hydro.2005.0002</w:t>
      </w:r>
    </w:p>
    <w:p w14:paraId="7E646933" w14:textId="77777777" w:rsidR="00404DE4" w:rsidRPr="00404DE4" w:rsidRDefault="00404DE4" w:rsidP="00404DE4">
      <w:pPr>
        <w:pStyle w:val="EndNoteBibliography"/>
        <w:spacing w:after="240"/>
        <w:ind w:left="720" w:hanging="720"/>
      </w:pPr>
      <w:r w:rsidRPr="00404DE4">
        <w:t>Agarwal S, Kumar S (2019) Applicability of SWMM for semi urban catchment flood modeling using extreme rainfall events. Int J Recent Technol Eng 8: 245-251</w:t>
      </w:r>
    </w:p>
    <w:p w14:paraId="37A0D994" w14:textId="77777777" w:rsidR="00404DE4" w:rsidRPr="00404DE4" w:rsidRDefault="00404DE4" w:rsidP="00404DE4">
      <w:pPr>
        <w:pStyle w:val="EndNoteBibliography"/>
        <w:spacing w:after="240"/>
        <w:ind w:left="720" w:hanging="720"/>
      </w:pPr>
      <w:r w:rsidRPr="00404DE4">
        <w:t>Ahamed SMF, Agarwal S (2019) Urban flood modeling and management using SWMM for new RR Pet region, Vijayawada, IndiaInternational Conference on Advances in Civil Engineering (ICACE-2019), pp. 23.</w:t>
      </w:r>
    </w:p>
    <w:p w14:paraId="360E2851" w14:textId="77777777" w:rsidR="00404DE4" w:rsidRPr="00404DE4" w:rsidRDefault="00404DE4" w:rsidP="00404DE4">
      <w:pPr>
        <w:pStyle w:val="EndNoteBibliography"/>
        <w:spacing w:after="240"/>
        <w:ind w:left="720" w:hanging="720"/>
      </w:pPr>
      <w:r w:rsidRPr="00404DE4">
        <w:t>Ahmad S, Simonovic SP (2006) An Intelligent Decision Support System for Management of Floods. Water Resources Management 20: 391-410 DOI 10.1007/s11269-006-0326-3</w:t>
      </w:r>
    </w:p>
    <w:p w14:paraId="33EF11DA" w14:textId="77777777" w:rsidR="00404DE4" w:rsidRPr="00404DE4" w:rsidRDefault="00404DE4" w:rsidP="00404DE4">
      <w:pPr>
        <w:pStyle w:val="EndNoteBibliography"/>
        <w:spacing w:after="240"/>
        <w:ind w:left="720" w:hanging="720"/>
      </w:pPr>
      <w:r w:rsidRPr="00404DE4">
        <w:t>Al Rasyid MUH, Sukaridhoto S, Dzulqornain MI, Rifa’i A (2020) Integration of IoT and chatbot for aquaculture with natural language processing. Telkomnika (Telecommunication Comput Electron Control 18: 640-648</w:t>
      </w:r>
    </w:p>
    <w:p w14:paraId="31ADD6F0" w14:textId="77777777" w:rsidR="00404DE4" w:rsidRPr="00404DE4" w:rsidRDefault="00404DE4" w:rsidP="00404DE4">
      <w:pPr>
        <w:pStyle w:val="EndNoteBibliography"/>
        <w:ind w:left="720" w:hanging="720"/>
      </w:pPr>
      <w:r w:rsidRPr="00404DE4">
        <w:t>AoDREM (2020) 2020 Global Natural Disaster Assessment Report Academy of Disaster Reduction and Emergency Management, Ministry of Emergency Management - Ministry of Education, National Disaster Reduction Center of China, Ministry of Emergency Management, International Federation of Red Cross and Red Crescent Societies</w:t>
      </w:r>
    </w:p>
    <w:p w14:paraId="3DA9ACF3" w14:textId="77777777" w:rsidR="00404DE4" w:rsidRPr="00404DE4" w:rsidRDefault="00404DE4" w:rsidP="00404DE4">
      <w:pPr>
        <w:pStyle w:val="EndNoteBibliography"/>
        <w:spacing w:after="240"/>
      </w:pPr>
    </w:p>
    <w:p w14:paraId="27C2117B" w14:textId="77777777" w:rsidR="00404DE4" w:rsidRPr="00404DE4" w:rsidRDefault="00404DE4" w:rsidP="00404DE4">
      <w:pPr>
        <w:pStyle w:val="EndNoteBibliography"/>
        <w:spacing w:after="240"/>
        <w:ind w:left="720" w:hanging="720"/>
      </w:pPr>
      <w:r w:rsidRPr="00404DE4">
        <w:t>Boné J, Ferreira JC, Ribeiro R, Cadete G (2020) DisBot: A Portuguese Disaster Support Dynamic Knowledge Chatbot. Applied Sciences 10 DOI 10.3390/app10249082</w:t>
      </w:r>
    </w:p>
    <w:p w14:paraId="46AA4C65" w14:textId="77777777" w:rsidR="00404DE4" w:rsidRPr="00404DE4" w:rsidRDefault="00404DE4" w:rsidP="00404DE4">
      <w:pPr>
        <w:pStyle w:val="EndNoteBibliography"/>
        <w:spacing w:after="240"/>
        <w:ind w:left="720" w:hanging="720"/>
      </w:pPr>
      <w:r w:rsidRPr="00404DE4">
        <w:t xml:space="preserve">Cahn J (2017) Chatbot: Architecture, Design and Development. Senior Thesis University of Pennsylvania </w:t>
      </w:r>
    </w:p>
    <w:p w14:paraId="1D715BB5" w14:textId="77777777" w:rsidR="00404DE4" w:rsidRPr="00404DE4" w:rsidRDefault="00404DE4" w:rsidP="00404DE4">
      <w:pPr>
        <w:pStyle w:val="EndNoteBibliography"/>
        <w:spacing w:after="240"/>
        <w:ind w:left="720" w:hanging="720"/>
      </w:pPr>
      <w:r w:rsidRPr="00404DE4">
        <w:t>Cembrano G (2004) Optimal control of urban drainage systems. A case study. Control Engineering Practice 12: 1-9 DOI 10.1016/s0967-0661(02)00280-0</w:t>
      </w:r>
    </w:p>
    <w:p w14:paraId="2CE3D366" w14:textId="77777777" w:rsidR="00404DE4" w:rsidRPr="00404DE4" w:rsidRDefault="00404DE4" w:rsidP="00404DE4">
      <w:pPr>
        <w:pStyle w:val="EndNoteBibliography"/>
        <w:spacing w:after="240"/>
        <w:ind w:left="720" w:hanging="720"/>
      </w:pPr>
      <w:r w:rsidRPr="00404DE4">
        <w:t>Chen SH, Jakeman AJ, Norton JP (2008) Artificial Intelligence techniques: An introduction to their use for modelling environmental systems. Mathematics and Computers in Simulation 78: 379-400 DOI 10.1016/j.matcom.2008.01.028</w:t>
      </w:r>
    </w:p>
    <w:p w14:paraId="7DF62090" w14:textId="77777777" w:rsidR="00404DE4" w:rsidRPr="00404DE4" w:rsidRDefault="00404DE4" w:rsidP="00404DE4">
      <w:pPr>
        <w:pStyle w:val="EndNoteBibliography"/>
        <w:spacing w:after="240"/>
        <w:ind w:left="720" w:hanging="720"/>
      </w:pPr>
      <w:r w:rsidRPr="00404DE4">
        <w:t xml:space="preserve">Cheng Y, Jiang H (2021) Customer–brand relationship in the era of artificial intelligence: understanding the role of chatbot marketing efforts. Journal of Product &amp; Brand Management </w:t>
      </w:r>
    </w:p>
    <w:p w14:paraId="315A55EB" w14:textId="77777777" w:rsidR="00404DE4" w:rsidRPr="00404DE4" w:rsidRDefault="00404DE4" w:rsidP="00404DE4">
      <w:pPr>
        <w:pStyle w:val="EndNoteBibliography"/>
        <w:spacing w:after="240"/>
        <w:ind w:left="720" w:hanging="720"/>
      </w:pPr>
      <w:r w:rsidRPr="00404DE4">
        <w:t>Copperwaite M, Leifer C (2015) Learning Flask Framework Packt Publishing Ltd</w:t>
      </w:r>
    </w:p>
    <w:p w14:paraId="79D01283" w14:textId="77777777" w:rsidR="00404DE4" w:rsidRPr="00404DE4" w:rsidRDefault="00404DE4" w:rsidP="00404DE4">
      <w:pPr>
        <w:pStyle w:val="EndNoteBibliography"/>
        <w:spacing w:after="240"/>
        <w:ind w:left="720" w:hanging="720"/>
      </w:pPr>
      <w:r w:rsidRPr="00404DE4">
        <w:t>Dahiya M (2017) A tool of conversation: Chatbot. International Journal of Computer Sciences and Engineering 5: 158-161</w:t>
      </w:r>
    </w:p>
    <w:p w14:paraId="7013B2DE" w14:textId="77777777" w:rsidR="00404DE4" w:rsidRPr="00404DE4" w:rsidRDefault="00404DE4" w:rsidP="00404DE4">
      <w:pPr>
        <w:pStyle w:val="EndNoteBibliography"/>
        <w:spacing w:after="240"/>
        <w:ind w:left="720" w:hanging="720"/>
      </w:pPr>
      <w:r w:rsidRPr="00404DE4">
        <w:lastRenderedPageBreak/>
        <w:t>Deveci Topal A, Dilek Eren C, Kolburan Geçer A (2021) Chatbot application in a 5th grade science course. Education and Information Technologies 26: 6241-6265 DOI 10.1007/s10639-021-10627-8</w:t>
      </w:r>
    </w:p>
    <w:p w14:paraId="1F474E66" w14:textId="77777777" w:rsidR="00404DE4" w:rsidRPr="00404DE4" w:rsidRDefault="00404DE4" w:rsidP="00404DE4">
      <w:pPr>
        <w:pStyle w:val="EndNoteBibliography"/>
        <w:spacing w:after="240"/>
        <w:ind w:left="720" w:hanging="720"/>
      </w:pPr>
      <w:r w:rsidRPr="00404DE4">
        <w:t>Divya S, Indumathi V, Ishwarya S, Priyasankari M, Devi SK (2018) A self-diagnosis medical chatbot using artificial intelligence. Journal of Web Development and Web Designing 3: 1-7</w:t>
      </w:r>
    </w:p>
    <w:p w14:paraId="022632FF" w14:textId="77777777" w:rsidR="00404DE4" w:rsidRPr="00404DE4" w:rsidRDefault="00404DE4" w:rsidP="00404DE4">
      <w:pPr>
        <w:pStyle w:val="EndNoteBibliography"/>
        <w:spacing w:after="240"/>
        <w:ind w:left="720" w:hanging="720"/>
      </w:pPr>
      <w:r w:rsidRPr="00404DE4">
        <w:t>Do H (2021) Do Lo, Yen Nghia, Ha Dong, Ha Noi  Study Area Description. In: Ncube S (ed), Study Area Description (Do Lo, Yen Nghia, Ha Dong, Ha Noi)  edn, Not published.</w:t>
      </w:r>
    </w:p>
    <w:p w14:paraId="75151D83" w14:textId="77777777" w:rsidR="00404DE4" w:rsidRPr="00404DE4" w:rsidRDefault="00404DE4" w:rsidP="00404DE4">
      <w:pPr>
        <w:pStyle w:val="EndNoteBibliography"/>
        <w:spacing w:after="240"/>
        <w:ind w:left="720" w:hanging="720"/>
      </w:pPr>
      <w:r w:rsidRPr="00404DE4">
        <w:t>Eckart K, McPhee Z, Bolisetti T (2018) Multiobjective optimization of low impact development stormwater controls. Journal of Hydrology 562: 564-576 DOI 10.1016/j.jhydrol.2018.04.068</w:t>
      </w:r>
    </w:p>
    <w:p w14:paraId="091FA8B0" w14:textId="77777777" w:rsidR="00404DE4" w:rsidRPr="00404DE4" w:rsidRDefault="00404DE4" w:rsidP="00404DE4">
      <w:pPr>
        <w:pStyle w:val="EndNoteBibliography"/>
        <w:spacing w:after="240"/>
        <w:ind w:left="720" w:hanging="720"/>
      </w:pPr>
      <w:r w:rsidRPr="00404DE4">
        <w:t>Ellis B, Viavattene C, Revitt M, Peters C, Seiker H (2009) A Modelling Approach to Support the Management of Flood and Pollution Risks for Extreme Events in Urban Stormwater Drainage Systems</w:t>
      </w:r>
    </w:p>
    <w:p w14:paraId="26C6FA63" w14:textId="0F6E2C70" w:rsidR="00404DE4" w:rsidRPr="00404DE4" w:rsidRDefault="00404DE4" w:rsidP="00404DE4">
      <w:pPr>
        <w:pStyle w:val="EndNoteBibliography"/>
        <w:spacing w:after="240"/>
        <w:ind w:left="720" w:hanging="720"/>
      </w:pPr>
      <w:r w:rsidRPr="00404DE4">
        <w:t xml:space="preserve">Kleppen E (2022). How to Practice Word2Vec for NLP Using Python (2022) </w:t>
      </w:r>
      <w:hyperlink r:id="rId130" w:history="1">
        <w:r w:rsidRPr="00404DE4">
          <w:rPr>
            <w:rStyle w:val="Hyperlink"/>
          </w:rPr>
          <w:t>https://builtin.com/machine-learning/nlp-word2vec-python</w:t>
        </w:r>
      </w:hyperlink>
      <w:r w:rsidRPr="00404DE4">
        <w:t>. Cited 10 April 2022 2022</w:t>
      </w:r>
    </w:p>
    <w:p w14:paraId="3AB28B54" w14:textId="77777777" w:rsidR="00404DE4" w:rsidRPr="00404DE4" w:rsidRDefault="00404DE4" w:rsidP="00404DE4">
      <w:pPr>
        <w:pStyle w:val="EndNoteBibliography"/>
        <w:spacing w:after="240"/>
        <w:ind w:left="720" w:hanging="720"/>
      </w:pPr>
      <w:r w:rsidRPr="00404DE4">
        <w:t>Ewing G, Demir I (2021) An ethical decision-making framework with serious gaming: a smart water case study on flooding. Journal of Hydroinformatics 23: 466-482 DOI 10.2166/hydro.2021.097</w:t>
      </w:r>
    </w:p>
    <w:p w14:paraId="0B3B7BEB" w14:textId="77777777" w:rsidR="00404DE4" w:rsidRPr="00404DE4" w:rsidRDefault="00404DE4" w:rsidP="00404DE4">
      <w:pPr>
        <w:pStyle w:val="EndNoteBibliography"/>
        <w:spacing w:after="240"/>
        <w:ind w:left="720" w:hanging="720"/>
      </w:pPr>
      <w:r w:rsidRPr="00404DE4">
        <w:t>Gao X, Yang Z, Han D, Huang G, Zhu Q (2020) A Framework for Automatic Calibration of SWMM Considering Input Uncertainty. Hydrology and Earth System Sciences Discussions: 1-25</w:t>
      </w:r>
    </w:p>
    <w:p w14:paraId="1D35AF0C" w14:textId="77777777" w:rsidR="00404DE4" w:rsidRPr="00404DE4" w:rsidRDefault="00404DE4" w:rsidP="00404DE4">
      <w:pPr>
        <w:pStyle w:val="EndNoteBibliography"/>
        <w:spacing w:after="240"/>
        <w:ind w:left="720" w:hanging="720"/>
      </w:pPr>
      <w:r w:rsidRPr="00404DE4">
        <w:t>García L, Barreiro-Gomez J, Escobar E, Téllez D, Quijano N, Ocampo-Martinez C (2015) Modeling and real-time control of urban drainage systems: A review. Advances in Water Resources 85: 120-132 DOI 10.1016/j.advwatres.2015.08.007</w:t>
      </w:r>
    </w:p>
    <w:p w14:paraId="383CF212" w14:textId="4BBF0C21" w:rsidR="00404DE4" w:rsidRPr="00404DE4" w:rsidRDefault="00404DE4" w:rsidP="00404DE4">
      <w:pPr>
        <w:pStyle w:val="EndNoteBibliography"/>
        <w:spacing w:after="240"/>
        <w:ind w:left="720" w:hanging="720"/>
      </w:pPr>
      <w:r w:rsidRPr="00404DE4">
        <w:t xml:space="preserve">Geitgey A (2018). "Natural Language Processing is Fun!" ( 2018) </w:t>
      </w:r>
      <w:hyperlink r:id="rId131" w:history="1">
        <w:r w:rsidRPr="00404DE4">
          <w:rPr>
            <w:rStyle w:val="Hyperlink"/>
          </w:rPr>
          <w:t>https://medium.com/@ageitgey/natural-language-processing-is-fun-9a0bff37854e</w:t>
        </w:r>
      </w:hyperlink>
      <w:r w:rsidRPr="00404DE4">
        <w:t>. Cited 17 April 2022</w:t>
      </w:r>
    </w:p>
    <w:p w14:paraId="7CF2801F" w14:textId="77777777" w:rsidR="00404DE4" w:rsidRPr="00404DE4" w:rsidRDefault="00404DE4" w:rsidP="00404DE4">
      <w:pPr>
        <w:pStyle w:val="EndNoteBibliography"/>
        <w:spacing w:after="240"/>
        <w:ind w:left="720" w:hanging="720"/>
      </w:pPr>
      <w:r w:rsidRPr="00404DE4">
        <w:t>Ghosh SGD (2019) Natural Language Processing Fundamentals : Build Intelligent Applications That Can Interpret the Human Language to Deliver Impactful Results Packt Publishing Ltd, Birmingham</w:t>
      </w:r>
    </w:p>
    <w:p w14:paraId="1E13BB91" w14:textId="77777777" w:rsidR="00404DE4" w:rsidRPr="00404DE4" w:rsidRDefault="00404DE4" w:rsidP="00404DE4">
      <w:pPr>
        <w:pStyle w:val="EndNoteBibliography"/>
        <w:spacing w:after="240"/>
        <w:ind w:left="720" w:hanging="720"/>
      </w:pPr>
      <w:r w:rsidRPr="00404DE4">
        <w:t>Gironás J, Roesner LA, Rossman LA, Davis J (2010) A new applications manual for the Storm Water Management Model (SWMM). Environmental Modelling &amp; Software 25: 813-814 DOI 10.1016/j.envsoft.2009.11.009</w:t>
      </w:r>
    </w:p>
    <w:p w14:paraId="4A386784" w14:textId="5DCE70C2" w:rsidR="00404DE4" w:rsidRPr="00404DE4" w:rsidRDefault="00404DE4" w:rsidP="00404DE4">
      <w:pPr>
        <w:pStyle w:val="EndNoteBibliography"/>
        <w:spacing w:after="240"/>
        <w:ind w:left="720" w:hanging="720"/>
      </w:pPr>
      <w:r w:rsidRPr="00404DE4">
        <w:t xml:space="preserve">Google (2021) Dialogflow Documentation (2021) </w:t>
      </w:r>
      <w:hyperlink r:id="rId132" w:history="1">
        <w:r w:rsidRPr="00404DE4">
          <w:rPr>
            <w:rStyle w:val="Hyperlink"/>
          </w:rPr>
          <w:t>https://cloud.google.com/dialogflow/docs</w:t>
        </w:r>
      </w:hyperlink>
      <w:r w:rsidRPr="00404DE4">
        <w:t>. Cited 25 October 2021</w:t>
      </w:r>
    </w:p>
    <w:p w14:paraId="2C7A4B0B" w14:textId="734B0112" w:rsidR="00404DE4" w:rsidRPr="00404DE4" w:rsidRDefault="00404DE4" w:rsidP="00404DE4">
      <w:pPr>
        <w:pStyle w:val="EndNoteBibliography"/>
        <w:spacing w:after="240"/>
        <w:ind w:left="720" w:hanging="720"/>
      </w:pPr>
      <w:r w:rsidRPr="00404DE4">
        <w:t xml:space="preserve">Google (2022) Connect to Cloud SQL for MySQL from Cloud Shell (2022a) </w:t>
      </w:r>
      <w:hyperlink r:id="rId133" w:history="1">
        <w:r w:rsidRPr="00404DE4">
          <w:rPr>
            <w:rStyle w:val="Hyperlink"/>
          </w:rPr>
          <w:t>https://cloud.google.com/sql/docs/mysql/connect-instance-cloud-shell</w:t>
        </w:r>
      </w:hyperlink>
      <w:r w:rsidRPr="00404DE4">
        <w:t>. Cited 13 March 2022</w:t>
      </w:r>
    </w:p>
    <w:p w14:paraId="3F0E1C2B" w14:textId="63A6ED9B" w:rsidR="00404DE4" w:rsidRPr="00404DE4" w:rsidRDefault="00404DE4" w:rsidP="00404DE4">
      <w:pPr>
        <w:pStyle w:val="EndNoteBibliography"/>
        <w:spacing w:after="240"/>
        <w:ind w:left="720" w:hanging="720"/>
      </w:pPr>
      <w:r w:rsidRPr="00404DE4">
        <w:lastRenderedPageBreak/>
        <w:t xml:space="preserve">Google (2022) Dialogflow Documentation: Webhook Service (2022b) </w:t>
      </w:r>
      <w:hyperlink r:id="rId134" w:anchor="webhook_response" w:history="1">
        <w:r w:rsidRPr="00404DE4">
          <w:rPr>
            <w:rStyle w:val="Hyperlink"/>
          </w:rPr>
          <w:t>https://cloud.google.com/dialogflow/es/docs/fulfillment-webhook#webhook_response</w:t>
        </w:r>
      </w:hyperlink>
      <w:r w:rsidRPr="00404DE4">
        <w:t>. Cited 18 April 2022</w:t>
      </w:r>
    </w:p>
    <w:p w14:paraId="378B38E8" w14:textId="3ED40E8D" w:rsidR="00404DE4" w:rsidRPr="00404DE4" w:rsidRDefault="00404DE4" w:rsidP="00404DE4">
      <w:pPr>
        <w:pStyle w:val="EndNoteBibliography"/>
        <w:spacing w:after="240"/>
        <w:ind w:left="720" w:hanging="720"/>
      </w:pPr>
      <w:r w:rsidRPr="00404DE4">
        <w:t xml:space="preserve">Google( 2022) Google Documentation: Python 3 Runtime Environment (2022c) </w:t>
      </w:r>
      <w:hyperlink r:id="rId135" w:anchor="filesystem" w:history="1">
        <w:r w:rsidRPr="00404DE4">
          <w:rPr>
            <w:rStyle w:val="Hyperlink"/>
          </w:rPr>
          <w:t>https://cloud.google.com/appengine/docs/standard/python3/runtime#filesystem</w:t>
        </w:r>
      </w:hyperlink>
      <w:r w:rsidRPr="00404DE4">
        <w:t>. Cited 18 April 2022</w:t>
      </w:r>
    </w:p>
    <w:p w14:paraId="73E3ED1C" w14:textId="77777777" w:rsidR="00404DE4" w:rsidRPr="00404DE4" w:rsidRDefault="00404DE4" w:rsidP="00404DE4">
      <w:pPr>
        <w:pStyle w:val="EndNoteBibliography"/>
        <w:spacing w:after="240"/>
        <w:ind w:left="720" w:hanging="720"/>
      </w:pPr>
      <w:r w:rsidRPr="00404DE4">
        <w:t>Groen ET, Jacobs C (2012) Risk Mapping Vietnam:Sector Disaster Risk Reduction &amp; Emergency Aid Cordaid.</w:t>
      </w:r>
    </w:p>
    <w:p w14:paraId="10A6C263" w14:textId="77777777" w:rsidR="00404DE4" w:rsidRPr="00404DE4" w:rsidRDefault="00404DE4" w:rsidP="00404DE4">
      <w:pPr>
        <w:pStyle w:val="EndNoteBibliography"/>
        <w:spacing w:after="240"/>
        <w:ind w:left="720" w:hanging="720"/>
      </w:pPr>
      <w:r w:rsidRPr="00404DE4">
        <w:t>IDMC (2019) Global Report on Internal Displacement Internal Displacement Monitoring Centre.</w:t>
      </w:r>
    </w:p>
    <w:p w14:paraId="42659265" w14:textId="77777777" w:rsidR="00404DE4" w:rsidRPr="00404DE4" w:rsidRDefault="00404DE4" w:rsidP="00404DE4">
      <w:pPr>
        <w:pStyle w:val="EndNoteBibliography"/>
        <w:spacing w:after="240"/>
        <w:ind w:left="720" w:hanging="720"/>
      </w:pPr>
      <w:r w:rsidRPr="00404DE4">
        <w:t>IPCC (2021) Summary for Policymakers. In: Climate Change 2021: The Physical Science Basis. Contribution of Working Group I to the Sixth Assessment Report of the Intergovernmental Panel on Climate Change. In: [Masson-Delmotte V, P. Zhai, A. Pirani, S. L. Connors, C. Péan, S. Berger, N. Caud, Y. Chen, L. Goldfarb, M. I. Gomis, M. Huang, K. Leitzell, E. Lonnoy, J.B.R. Matthews, T. K. Maycock, T. Waterfield, O. Yelekçi, R. Yu and B. Zhou (eds.)] (ed), pp. 42.</w:t>
      </w:r>
    </w:p>
    <w:p w14:paraId="2543A35A" w14:textId="77777777" w:rsidR="00404DE4" w:rsidRPr="00404DE4" w:rsidRDefault="00404DE4" w:rsidP="00404DE4">
      <w:pPr>
        <w:pStyle w:val="EndNoteBibliography"/>
        <w:spacing w:after="240"/>
        <w:ind w:left="720" w:hanging="720"/>
      </w:pPr>
      <w:r w:rsidRPr="00404DE4">
        <w:t>Janssen A, Grützner L, Breitner MH (2021) Why do Chatbots fail? A Critical Success Factors Analysis</w:t>
      </w:r>
    </w:p>
    <w:p w14:paraId="08896AF3" w14:textId="77777777" w:rsidR="00404DE4" w:rsidRPr="00404DE4" w:rsidRDefault="00404DE4" w:rsidP="00404DE4">
      <w:pPr>
        <w:pStyle w:val="EndNoteBibliography"/>
        <w:spacing w:after="240"/>
        <w:ind w:left="720" w:hanging="720"/>
      </w:pPr>
      <w:r w:rsidRPr="00404DE4">
        <w:t>Jiang L, Chen Y, Wang H (2015) Urban flood simulation based on the SWMM model. Proc IAHS 368: 186-191 DOI 10.5194/piahs-368-186-2015</w:t>
      </w:r>
    </w:p>
    <w:p w14:paraId="034D429A" w14:textId="77777777" w:rsidR="00404DE4" w:rsidRPr="00404DE4" w:rsidRDefault="00404DE4" w:rsidP="00404DE4">
      <w:pPr>
        <w:pStyle w:val="EndNoteBibliography"/>
        <w:spacing w:after="240"/>
        <w:ind w:left="720" w:hanging="720"/>
      </w:pPr>
      <w:r w:rsidRPr="00404DE4">
        <w:t>Jung D, Tran Tuan V, Quoc Tran D, Park M, Park S (2020) Conceptual Framework of an Intelligent Decision Support System for Smart City Disaster Management. Applied Sciences 10: 666</w:t>
      </w:r>
    </w:p>
    <w:p w14:paraId="4749B21A" w14:textId="77777777" w:rsidR="00404DE4" w:rsidRPr="00404DE4" w:rsidRDefault="00404DE4" w:rsidP="00404DE4">
      <w:pPr>
        <w:pStyle w:val="EndNoteBibliography"/>
        <w:spacing w:after="240"/>
        <w:ind w:left="720" w:hanging="720"/>
      </w:pPr>
      <w:r w:rsidRPr="00404DE4">
        <w:t>Kavitha B, Murthy CR (2019) Chatbot for healthcare system using Artificial Intelligence. Int J Adv Res Ideas Innov Technol 5: 1304-1307</w:t>
      </w:r>
    </w:p>
    <w:p w14:paraId="1B5AEC5E" w14:textId="77777777" w:rsidR="00404DE4" w:rsidRPr="00404DE4" w:rsidRDefault="00404DE4" w:rsidP="00404DE4">
      <w:pPr>
        <w:pStyle w:val="EndNoteBibliography"/>
        <w:spacing w:after="240"/>
        <w:ind w:left="720" w:hanging="720"/>
      </w:pPr>
      <w:r w:rsidRPr="00404DE4">
        <w:t>Kocornik-Mina A, McDermott TKJ, Michaels G, Rauch F (2020) Flooded Cities. American Economic Journal: Applied Economics 12: 35-66 DOI 10.1257/app.20170066</w:t>
      </w:r>
    </w:p>
    <w:p w14:paraId="4C6535BC" w14:textId="77777777" w:rsidR="00404DE4" w:rsidRPr="00404DE4" w:rsidRDefault="00404DE4" w:rsidP="00404DE4">
      <w:pPr>
        <w:pStyle w:val="EndNoteBibliography"/>
        <w:spacing w:after="240"/>
        <w:ind w:left="720" w:hanging="720"/>
      </w:pPr>
      <w:r w:rsidRPr="00404DE4">
        <w:t>Li J, Burian S, Oroza C (2019) Exploring the potential for simulating system-level controlled smart stormwater systemWorld Environmental and Water Resources Congress 2019: Water, Wastewater, and Stormwater; Urban Water Resources; and Municipal Water Infrastructure American Society of Civil Engineers Reston, VA, pp. 46-56.</w:t>
      </w:r>
    </w:p>
    <w:p w14:paraId="4EB9D848" w14:textId="77777777" w:rsidR="00404DE4" w:rsidRPr="00404DE4" w:rsidRDefault="00404DE4" w:rsidP="00404DE4">
      <w:pPr>
        <w:pStyle w:val="EndNoteBibliography"/>
        <w:spacing w:after="240"/>
        <w:ind w:left="720" w:hanging="720"/>
      </w:pPr>
      <w:r w:rsidRPr="00404DE4">
        <w:t>Liddy ED (2001) Natural language processing</w:t>
      </w:r>
    </w:p>
    <w:p w14:paraId="1DDCA821" w14:textId="77777777" w:rsidR="00404DE4" w:rsidRPr="00404DE4" w:rsidRDefault="00404DE4" w:rsidP="00404DE4">
      <w:pPr>
        <w:pStyle w:val="EndNoteBibliography"/>
        <w:spacing w:after="240"/>
        <w:ind w:left="720" w:hanging="720"/>
      </w:pPr>
      <w:r w:rsidRPr="00404DE4">
        <w:t>Luu C, Tran HX, Pham BT, Al-Ansari N, Tran TQ, Duong NQ, Dao NH, Nguyen LP, Nguyen HD, Thu Ta H, Le HV, Meding Jv (2020) Framework of Spatial Flood Risk Assessment for a Case Study in Quang Binh Province, Vietnam. Sustainability 12: 3058</w:t>
      </w:r>
    </w:p>
    <w:p w14:paraId="5089066E" w14:textId="524177D8" w:rsidR="00404DE4" w:rsidRPr="00404DE4" w:rsidRDefault="00404DE4" w:rsidP="00404DE4">
      <w:pPr>
        <w:pStyle w:val="EndNoteBibliography"/>
        <w:spacing w:after="240"/>
        <w:ind w:left="720" w:hanging="720"/>
      </w:pPr>
      <w:r w:rsidRPr="00404DE4">
        <w:t xml:space="preserve">Ma B, Wu Z, Hu C, Wang H, Xu H, Yan D, Soomro S-e-h (2022) Process-oriented SWMM real-time correction and urban flood dynamic simulation. Journal of Hydrology 605: 127269 DOI </w:t>
      </w:r>
      <w:hyperlink r:id="rId136" w:history="1">
        <w:r w:rsidRPr="00404DE4">
          <w:rPr>
            <w:rStyle w:val="Hyperlink"/>
          </w:rPr>
          <w:t>https://doi.org/10.1016/j.jhydrol.2021.127269</w:t>
        </w:r>
      </w:hyperlink>
    </w:p>
    <w:p w14:paraId="5C220957" w14:textId="35D90C9F" w:rsidR="00404DE4" w:rsidRPr="00404DE4" w:rsidRDefault="00404DE4" w:rsidP="00404DE4">
      <w:pPr>
        <w:pStyle w:val="EndNoteBibliography"/>
        <w:spacing w:after="240"/>
        <w:ind w:left="720" w:hanging="720"/>
      </w:pPr>
      <w:r w:rsidRPr="00404DE4">
        <w:lastRenderedPageBreak/>
        <w:t xml:space="preserve">Mattos TS, Oliveira PTS, Bruno LdS, Carvalho GA, Pereira RB, Crivellaro LL, Lucas MC, Roy T (2022) Towards reducing flood risk disasters in a tropical urban basin by the development of flood alert web application. Environmental Modelling &amp; Software 151: 105367 DOI </w:t>
      </w:r>
      <w:hyperlink r:id="rId137" w:history="1">
        <w:r w:rsidRPr="00404DE4">
          <w:rPr>
            <w:rStyle w:val="Hyperlink"/>
          </w:rPr>
          <w:t>https://doi.org/10.1016/j.envsoft.2022.105367</w:t>
        </w:r>
      </w:hyperlink>
    </w:p>
    <w:p w14:paraId="78EBD6B7" w14:textId="77777777" w:rsidR="00404DE4" w:rsidRPr="00404DE4" w:rsidRDefault="00404DE4" w:rsidP="00404DE4">
      <w:pPr>
        <w:pStyle w:val="EndNoteBibliography"/>
        <w:spacing w:after="240"/>
        <w:ind w:left="720" w:hanging="720"/>
      </w:pPr>
      <w:r w:rsidRPr="00404DE4">
        <w:t xml:space="preserve">Mikolov T, Chen K, Corrado G, Dean J (2013) Efficient estimation of word representations in vector space. arXiv preprint arXiv:13013781 </w:t>
      </w:r>
    </w:p>
    <w:p w14:paraId="634C4EBD" w14:textId="77777777" w:rsidR="00404DE4" w:rsidRPr="00404DE4" w:rsidRDefault="00404DE4" w:rsidP="00404DE4">
      <w:pPr>
        <w:pStyle w:val="EndNoteBibliography"/>
        <w:spacing w:after="240"/>
        <w:ind w:left="720" w:hanging="720"/>
      </w:pPr>
      <w:r w:rsidRPr="00404DE4">
        <w:t>Mostaco GM, De Souza IRC, Campos LB, Cugnasca CE (2018) AgronomoBot: a smart answering Chatbot applied to agricultural sensor networks14th international conference on precision agriculture, pp. 1-13.</w:t>
      </w:r>
    </w:p>
    <w:p w14:paraId="15E48109" w14:textId="77777777" w:rsidR="00404DE4" w:rsidRPr="00404DE4" w:rsidRDefault="00404DE4" w:rsidP="00404DE4">
      <w:pPr>
        <w:pStyle w:val="EndNoteBibliography"/>
        <w:spacing w:after="240"/>
        <w:ind w:left="720" w:hanging="720"/>
      </w:pPr>
      <w:r w:rsidRPr="00404DE4">
        <w:t>Mufid MR, Basofi A, Rasyid MUHA, Rochimansyah IF, rokhim A (2019) Design an MVC Model using Python for Flask Framework Development2019 International Electronics Symposium (IES), pp. 214-219.</w:t>
      </w:r>
    </w:p>
    <w:p w14:paraId="3C5F6C68" w14:textId="77777777" w:rsidR="00404DE4" w:rsidRPr="00404DE4" w:rsidRDefault="00404DE4" w:rsidP="00404DE4">
      <w:pPr>
        <w:pStyle w:val="EndNoteBibliography"/>
        <w:spacing w:after="240"/>
        <w:ind w:left="720" w:hanging="720"/>
      </w:pPr>
      <w:r w:rsidRPr="00404DE4">
        <w:t>Najibi N, Devineni N (2017) Recent Trends in Frequency and Duration of Global Floods. Earth Syst Dynam: 1-40 DOI 10.5194/esd-2017-59</w:t>
      </w:r>
    </w:p>
    <w:p w14:paraId="10DD7DA5" w14:textId="77777777" w:rsidR="00404DE4" w:rsidRPr="00404DE4" w:rsidRDefault="00404DE4" w:rsidP="00404DE4">
      <w:pPr>
        <w:pStyle w:val="EndNoteBibliography"/>
        <w:spacing w:after="240"/>
        <w:ind w:left="720" w:hanging="720"/>
      </w:pPr>
      <w:r w:rsidRPr="00404DE4">
        <w:t>Nguyen MT, Sebesvari Z, Souvignet M, Bachofer F, Braun A, Garschagen M, Schinkel U, Yang LE, Nguyen LHK, Hochschild V, Assmann A, Hagenlocher M (2021) Understanding and assessing flood risk in Vietnam: Current status, persisting gaps, and future directions. Journal of Flood Risk Management 14 DOI 10.1111/jfr3.12689</w:t>
      </w:r>
    </w:p>
    <w:p w14:paraId="31840674" w14:textId="77777777" w:rsidR="00404DE4" w:rsidRPr="00404DE4" w:rsidRDefault="00404DE4" w:rsidP="00404DE4">
      <w:pPr>
        <w:pStyle w:val="EndNoteBibliography"/>
        <w:spacing w:after="240"/>
        <w:ind w:left="720" w:hanging="720"/>
      </w:pPr>
      <w:r w:rsidRPr="00404DE4">
        <w:t>Nivedhitha G, Punarselvam E, Aaghash KR, Elayabarathi M, Rahul K, Santhosh R (2021) Ai Consulting Healthcare Chatbot System Using Pattern Matching. International Journal of Scientific Research in Science and Technology: 18-22 DOI 10.32628/ijsrst2182112</w:t>
      </w:r>
    </w:p>
    <w:p w14:paraId="415A9E25" w14:textId="77777777" w:rsidR="00404DE4" w:rsidRPr="00404DE4" w:rsidRDefault="00404DE4" w:rsidP="00404DE4">
      <w:pPr>
        <w:pStyle w:val="EndNoteBibliography"/>
        <w:spacing w:after="240"/>
        <w:ind w:left="720" w:hanging="720"/>
      </w:pPr>
      <w:r w:rsidRPr="00404DE4">
        <w:t>Nurdiana A, Wijaya E (nd) Onilne Booking Chatbot Applicatiom for Blind People Using Google Dialogflow API and Online Store API Based Android</w:t>
      </w:r>
    </w:p>
    <w:p w14:paraId="5B33B7F4" w14:textId="77777777" w:rsidR="00404DE4" w:rsidRPr="00404DE4" w:rsidRDefault="00404DE4" w:rsidP="00404DE4">
      <w:pPr>
        <w:pStyle w:val="EndNoteBibliography"/>
        <w:spacing w:after="240"/>
        <w:ind w:left="720" w:hanging="720"/>
      </w:pPr>
      <w:r w:rsidRPr="00404DE4">
        <w:t xml:space="preserve">Okon AE (2021) Exploring the Use of an Artificial Intelligence Chatbot Mobile Application for Providing Early Flood Awareness. Master of Science Thesis, HE Delft Institute for Water Education </w:t>
      </w:r>
    </w:p>
    <w:p w14:paraId="567F7224" w14:textId="794FDC9E" w:rsidR="00404DE4" w:rsidRPr="00404DE4" w:rsidRDefault="00404DE4" w:rsidP="00404DE4">
      <w:pPr>
        <w:pStyle w:val="EndNoteBibliography"/>
        <w:spacing w:after="240"/>
        <w:ind w:left="720" w:hanging="720"/>
      </w:pPr>
      <w:r w:rsidRPr="00404DE4">
        <w:t xml:space="preserve">Oracle (2022) MySQL Documentation: Reference Manual (2022) </w:t>
      </w:r>
      <w:hyperlink r:id="rId138" w:history="1">
        <w:r w:rsidRPr="00404DE4">
          <w:rPr>
            <w:rStyle w:val="Hyperlink"/>
          </w:rPr>
          <w:t>https://dev.mysql.com/doc/refman/5.7/en/</w:t>
        </w:r>
      </w:hyperlink>
      <w:r w:rsidRPr="00404DE4">
        <w:t>. Cited 13 March 2022</w:t>
      </w:r>
    </w:p>
    <w:p w14:paraId="359DECC7" w14:textId="77777777" w:rsidR="00404DE4" w:rsidRPr="00404DE4" w:rsidRDefault="00404DE4" w:rsidP="00404DE4">
      <w:pPr>
        <w:pStyle w:val="EndNoteBibliography"/>
        <w:spacing w:after="240"/>
        <w:ind w:left="720" w:hanging="720"/>
      </w:pPr>
      <w:r w:rsidRPr="00404DE4">
        <w:t>Owusu S, Wright G, Arthur S (2015) Public attitudes towards flooding and property-level flood protection measures. Natural Hazards 77: 1963-1978 DOI 10.1007/s11069-015-1686-x</w:t>
      </w:r>
    </w:p>
    <w:p w14:paraId="5D20F09F" w14:textId="77777777" w:rsidR="00404DE4" w:rsidRPr="00404DE4" w:rsidRDefault="00404DE4" w:rsidP="00404DE4">
      <w:pPr>
        <w:pStyle w:val="EndNoteBibliography"/>
        <w:spacing w:after="240"/>
        <w:ind w:left="720" w:hanging="720"/>
      </w:pPr>
      <w:r w:rsidRPr="00404DE4">
        <w:t>Pedregosa F, Varoquaux G, Gramfort A, Michel V, Thirion B, Grisel O, Blondel M, Prettenhofer P, Weiss R, Dubourg V, Vanderplas J, Passos A, Cournapeau D, Brucher M, Perrot M, Duchesnay É (2011) Scikit-learn: Machine Learning in Python. J Mach Learn Res 12: 2825–2830</w:t>
      </w:r>
    </w:p>
    <w:p w14:paraId="521C1B0D" w14:textId="77777777" w:rsidR="00404DE4" w:rsidRPr="00404DE4" w:rsidRDefault="00404DE4" w:rsidP="00404DE4">
      <w:pPr>
        <w:pStyle w:val="EndNoteBibliography"/>
        <w:spacing w:after="240"/>
        <w:ind w:left="720" w:hanging="720"/>
      </w:pPr>
      <w:r w:rsidRPr="00404DE4">
        <w:t>Pilehvar MT, Camacho-Collados J (2020) Embeddings in Natural Language Processing: Theory and Advances in Vector Representations of Meaning Morgan &amp; Claypool</w:t>
      </w:r>
    </w:p>
    <w:p w14:paraId="0A1D033A" w14:textId="77777777" w:rsidR="00404DE4" w:rsidRPr="00404DE4" w:rsidRDefault="00404DE4" w:rsidP="00404DE4">
      <w:pPr>
        <w:pStyle w:val="EndNoteBibliography"/>
        <w:spacing w:after="240"/>
        <w:ind w:left="720" w:hanging="720"/>
      </w:pPr>
      <w:r w:rsidRPr="00404DE4">
        <w:lastRenderedPageBreak/>
        <w:t>Przegalinska A, Ciechanowski L, Stroz A, Gloor P, Mazurek G (2019) In bot we trust: A new methodology of chatbot performance measures. Business Horizons 62: 785-797 DOI 10.1016/j.bushor.2019.08.005</w:t>
      </w:r>
    </w:p>
    <w:p w14:paraId="3958948A" w14:textId="77777777" w:rsidR="00404DE4" w:rsidRPr="00404DE4" w:rsidRDefault="00404DE4" w:rsidP="00404DE4">
      <w:pPr>
        <w:pStyle w:val="EndNoteBibliography"/>
        <w:spacing w:after="240"/>
        <w:ind w:left="720" w:hanging="720"/>
      </w:pPr>
      <w:r w:rsidRPr="00404DE4">
        <w:t>Quah JT, Chua Y (2019) Chatbot assisted marketing in financial service industryInternational Conference on Services Computing Springer, pp. 107-114.</w:t>
      </w:r>
    </w:p>
    <w:p w14:paraId="72E874F3" w14:textId="77777777" w:rsidR="00404DE4" w:rsidRPr="00404DE4" w:rsidRDefault="00404DE4" w:rsidP="00404DE4">
      <w:pPr>
        <w:pStyle w:val="EndNoteBibliography"/>
        <w:spacing w:after="240"/>
        <w:ind w:left="720" w:hanging="720"/>
      </w:pPr>
      <w:r w:rsidRPr="00404DE4">
        <w:t>Ranavare SS, Kamath RS (2020) Artificial Intelligence based Chatbot for Placement Activity at College Using DialogFlow. Our Heritage Vol 68: 4806-4814</w:t>
      </w:r>
    </w:p>
    <w:p w14:paraId="2FE82531" w14:textId="77777777" w:rsidR="00404DE4" w:rsidRPr="00404DE4" w:rsidRDefault="00404DE4" w:rsidP="00404DE4">
      <w:pPr>
        <w:pStyle w:val="EndNoteBibliography"/>
        <w:spacing w:after="240"/>
        <w:ind w:left="720" w:hanging="720"/>
      </w:pPr>
      <w:r w:rsidRPr="00404DE4">
        <w:t>Raturi D (2020) Full video -Dialogflow chatbot using Python | MongoDB | Flask | RapidAPI | Telegram | Pivotal Cloud, YouTube.</w:t>
      </w:r>
    </w:p>
    <w:p w14:paraId="66900A63" w14:textId="77777777" w:rsidR="00404DE4" w:rsidRPr="00404DE4" w:rsidRDefault="00404DE4" w:rsidP="00404DE4">
      <w:pPr>
        <w:pStyle w:val="EndNoteBibliography"/>
        <w:spacing w:after="240"/>
        <w:ind w:left="720" w:hanging="720"/>
      </w:pPr>
      <w:r w:rsidRPr="00404DE4">
        <w:t>Reyes R, Garza D, Garrido L, De la Cueva V, Ramirez J (2019) Methodology for the Implementation of Virtual Assistants for Education Using Google DialogflowAdvances in Soft Computing, Lecture Notes in Computer Science:440-451.</w:t>
      </w:r>
    </w:p>
    <w:p w14:paraId="1FC5C9C5" w14:textId="77777777" w:rsidR="00404DE4" w:rsidRPr="00404DE4" w:rsidRDefault="00404DE4" w:rsidP="00404DE4">
      <w:pPr>
        <w:pStyle w:val="EndNoteBibliography"/>
        <w:spacing w:after="240"/>
        <w:ind w:left="720" w:hanging="720"/>
      </w:pPr>
      <w:r w:rsidRPr="00404DE4">
        <w:t>Riaño-Briceño G, Barreiro-Gomez J, Ramirez-Jaime A, Quijano N, Ocampo-Martinez C (2016) MatSWMM – An open-source toolbox for designing real-time control of urban drainage systems. Environmental Modelling &amp; Software 83: 143-154 DOI 10.1016/j.envsoft.2016.05.009</w:t>
      </w:r>
    </w:p>
    <w:p w14:paraId="0A5B522E" w14:textId="60727396" w:rsidR="00404DE4" w:rsidRPr="00404DE4" w:rsidRDefault="00404DE4" w:rsidP="00404DE4">
      <w:pPr>
        <w:pStyle w:val="EndNoteBibliography"/>
        <w:spacing w:after="240"/>
        <w:ind w:left="720" w:hanging="720"/>
      </w:pPr>
      <w:r w:rsidRPr="00404DE4">
        <w:t xml:space="preserve">Flood (2022) </w:t>
      </w:r>
      <w:hyperlink r:id="rId139" w:history="1">
        <w:r w:rsidRPr="00404DE4">
          <w:rPr>
            <w:rStyle w:val="Hyperlink"/>
          </w:rPr>
          <w:t>https://www.risicokaart.nl/en/what-risks-are-there/flood</w:t>
        </w:r>
      </w:hyperlink>
      <w:r w:rsidRPr="00404DE4">
        <w:t xml:space="preserve"> Cited 29 March 2022</w:t>
      </w:r>
    </w:p>
    <w:p w14:paraId="292F1239" w14:textId="77777777" w:rsidR="00404DE4" w:rsidRPr="00404DE4" w:rsidRDefault="00404DE4" w:rsidP="00404DE4">
      <w:pPr>
        <w:pStyle w:val="EndNoteBibliography"/>
        <w:spacing w:after="240"/>
        <w:ind w:left="720" w:hanging="720"/>
      </w:pPr>
      <w:r w:rsidRPr="00404DE4">
        <w:t>Rossman LA (2015) Storm Water Management Model User’s Manual Version 5.1. EPA- 600/R-14/413b. In: National Risk Management Research Laboratory.  Environmental Protection Agency (ed)  U.S. Environmental Protection Agency, United States Cincinnati, Ohio.</w:t>
      </w:r>
    </w:p>
    <w:p w14:paraId="1EC2934A" w14:textId="77777777" w:rsidR="00404DE4" w:rsidRPr="00404DE4" w:rsidRDefault="00404DE4" w:rsidP="00404DE4">
      <w:pPr>
        <w:pStyle w:val="EndNoteBibliography"/>
        <w:spacing w:after="240"/>
        <w:ind w:left="720" w:hanging="720"/>
      </w:pPr>
      <w:r w:rsidRPr="00404DE4">
        <w:t>Rossman LA, Huber W (2017) Storm water management model reference manual volume II–hydraulics. US Environmental Protection Agency: Washington, DC, USA 2: 190</w:t>
      </w:r>
    </w:p>
    <w:p w14:paraId="7AAE38E1" w14:textId="77777777" w:rsidR="00404DE4" w:rsidRPr="00404DE4" w:rsidRDefault="00404DE4" w:rsidP="00404DE4">
      <w:pPr>
        <w:pStyle w:val="EndNoteBibliography"/>
        <w:spacing w:after="240"/>
        <w:ind w:left="720" w:hanging="720"/>
      </w:pPr>
      <w:r w:rsidRPr="00404DE4">
        <w:t>Sadler JM, Goodall JL, Behl M, Morsy MM (2018) Leveraging open source software and parallel computing for model predictive control simulation of urban drainage systems using EPA-SWMM5 and PythonInternational Conference on Urban Drainage Modelling Springer, pp. 988-992.</w:t>
      </w:r>
    </w:p>
    <w:p w14:paraId="10FCFE89" w14:textId="77777777" w:rsidR="00404DE4" w:rsidRPr="00404DE4" w:rsidRDefault="00404DE4" w:rsidP="00404DE4">
      <w:pPr>
        <w:pStyle w:val="EndNoteBibliography"/>
        <w:spacing w:after="240"/>
        <w:ind w:left="720" w:hanging="720"/>
      </w:pPr>
      <w:r w:rsidRPr="00404DE4">
        <w:t>Salinas-Rodriguez C, Gersonius B, Zevenbergen C, Serrano D, Ashley R (2018) A semi risk-based approach for managing urban drainage systems under extreme rainfall. Water 10: 384</w:t>
      </w:r>
    </w:p>
    <w:p w14:paraId="6FCD501F" w14:textId="77777777" w:rsidR="00404DE4" w:rsidRPr="00404DE4" w:rsidRDefault="00404DE4" w:rsidP="00404DE4">
      <w:pPr>
        <w:pStyle w:val="EndNoteBibliography"/>
        <w:spacing w:after="240"/>
        <w:ind w:left="720" w:hanging="720"/>
      </w:pPr>
      <w:r w:rsidRPr="00404DE4">
        <w:t>Schmitt TG, Thomas M, Ettrich N (2004) Analysis and modeling of flooding in urban drainage systems. Journal of Hydrology 299: 300-311 DOI 10.1016/j.jhydrol.2004.08.012</w:t>
      </w:r>
    </w:p>
    <w:p w14:paraId="177C99E9" w14:textId="6A722544" w:rsidR="00404DE4" w:rsidRPr="00404DE4" w:rsidRDefault="00404DE4" w:rsidP="00404DE4">
      <w:pPr>
        <w:pStyle w:val="EndNoteBibliography"/>
        <w:spacing w:after="240"/>
        <w:ind w:left="720" w:hanging="720"/>
      </w:pPr>
      <w:r w:rsidRPr="00404DE4">
        <w:t xml:space="preserve">William Scott (2019) TF-IDF From Scratch in Python on a Real-world Datatset (2019) </w:t>
      </w:r>
      <w:hyperlink r:id="rId140" w:history="1">
        <w:r w:rsidRPr="00404DE4">
          <w:rPr>
            <w:rStyle w:val="Hyperlink"/>
          </w:rPr>
          <w:t>https://towardsdatascience.com/tf-idf-for-document-ranking-from-scratch-in-python-on-real-world-dataset-796d339a4089</w:t>
        </w:r>
      </w:hyperlink>
      <w:r w:rsidRPr="00404DE4">
        <w:t>. Cited 5 April 2022</w:t>
      </w:r>
    </w:p>
    <w:p w14:paraId="236CA8FC" w14:textId="77777777" w:rsidR="00404DE4" w:rsidRPr="00404DE4" w:rsidRDefault="00404DE4" w:rsidP="00404DE4">
      <w:pPr>
        <w:pStyle w:val="EndNoteBibliography"/>
        <w:spacing w:after="240"/>
        <w:ind w:left="720" w:hanging="720"/>
      </w:pPr>
      <w:r w:rsidRPr="00404DE4">
        <w:t xml:space="preserve">Setiawan A, Mas YSIGS, Nisa DC, Yuri MIFNM, Hilda SDY (2020) Design and Development of Chatbot Using Dialog Flowin Surya Sembada PDAM Surabaya </w:t>
      </w:r>
      <w:r w:rsidRPr="00404DE4">
        <w:lastRenderedPageBreak/>
        <w:t>CityInternational Joint Conference on Science and Engineering (IJCSE 2020) Atlantis Press, pp. 114-118.</w:t>
      </w:r>
    </w:p>
    <w:p w14:paraId="24B0CDC9" w14:textId="079B72A2" w:rsidR="00404DE4" w:rsidRPr="00404DE4" w:rsidRDefault="00404DE4" w:rsidP="00404DE4">
      <w:pPr>
        <w:pStyle w:val="EndNoteBibliography"/>
        <w:spacing w:after="240"/>
        <w:ind w:left="720" w:hanging="720"/>
      </w:pPr>
      <w:r w:rsidRPr="00404DE4">
        <w:t xml:space="preserve">Shukla (2019) Introduction to Dialogflow (2019) </w:t>
      </w:r>
      <w:hyperlink r:id="rId141" w:history="1">
        <w:r w:rsidRPr="00404DE4">
          <w:rPr>
            <w:rStyle w:val="Hyperlink"/>
          </w:rPr>
          <w:t>https://medium.com/@sid8491/introduction-to-dialogflow-da6b9cf953b9</w:t>
        </w:r>
      </w:hyperlink>
      <w:r w:rsidRPr="00404DE4">
        <w:t>. Cited 7 April 2022 2022</w:t>
      </w:r>
    </w:p>
    <w:p w14:paraId="64835D7D" w14:textId="77777777" w:rsidR="00404DE4" w:rsidRPr="00404DE4" w:rsidRDefault="00404DE4" w:rsidP="00404DE4">
      <w:pPr>
        <w:pStyle w:val="EndNoteBibliography"/>
        <w:spacing w:after="240"/>
        <w:ind w:left="720" w:hanging="720"/>
      </w:pPr>
      <w:r w:rsidRPr="00404DE4">
        <w:t>Shum H-Y, He X, Li D (2018) From ELIZA to Xiaolce: Challenges and Opportunities with Social Chatbots. CoRR abs/1801.01957</w:t>
      </w:r>
    </w:p>
    <w:p w14:paraId="744317D3" w14:textId="77777777" w:rsidR="00404DE4" w:rsidRPr="00404DE4" w:rsidRDefault="00404DE4" w:rsidP="00404DE4">
      <w:pPr>
        <w:pStyle w:val="EndNoteBibliography"/>
        <w:spacing w:after="240"/>
        <w:ind w:left="720" w:hanging="720"/>
      </w:pPr>
      <w:r w:rsidRPr="00404DE4">
        <w:t>Sörensen J, Persson A, Sternudd C, Aspegren H, Nilsson J, Nordström J, Jönsson K, Mottaghi M, Becker P, Pilesjö P, Larsson R, Berndtsson R, Mobini S (2016) Re-Thinking Urban Flood Management—Time for a Regime Shift. Water 8 DOI 10.3390/w8080332</w:t>
      </w:r>
    </w:p>
    <w:p w14:paraId="05BC4404" w14:textId="77777777" w:rsidR="00404DE4" w:rsidRPr="00404DE4" w:rsidRDefault="00404DE4" w:rsidP="00404DE4">
      <w:pPr>
        <w:pStyle w:val="EndNoteBibliography"/>
        <w:spacing w:after="240"/>
        <w:ind w:left="720" w:hanging="720"/>
      </w:pPr>
      <w:r w:rsidRPr="00404DE4">
        <w:t>Tsai M-H, Chen J, Kang S-C (2019) Ask Diana: A Keyword-Based Chatbot System for Water-Related Disaster Management. Water 11 DOI 10.3390/w11020234</w:t>
      </w:r>
    </w:p>
    <w:p w14:paraId="21BA4E80" w14:textId="3ED8219F" w:rsidR="00404DE4" w:rsidRPr="00404DE4" w:rsidRDefault="00404DE4" w:rsidP="00404DE4">
      <w:pPr>
        <w:pStyle w:val="EndNoteBibliography"/>
        <w:ind w:left="720" w:hanging="720"/>
      </w:pPr>
      <w:r w:rsidRPr="00404DE4">
        <w:t xml:space="preserve">w3schools (2022) HTML Tutorial (2022) </w:t>
      </w:r>
      <w:hyperlink r:id="rId142" w:history="1">
        <w:r w:rsidRPr="00404DE4">
          <w:rPr>
            <w:rStyle w:val="Hyperlink"/>
          </w:rPr>
          <w:t>https://www.w3schools.com/html/</w:t>
        </w:r>
      </w:hyperlink>
      <w:r w:rsidRPr="00404DE4">
        <w:t>. Cited 14 April 2022</w:t>
      </w:r>
    </w:p>
    <w:p w14:paraId="6184A578" w14:textId="2289F64B" w:rsidR="00246C61" w:rsidRDefault="00042DA8" w:rsidP="0005014D">
      <w:pPr>
        <w:spacing w:line="276" w:lineRule="auto"/>
        <w:sectPr w:rsidR="00246C61" w:rsidSect="005915BB">
          <w:pgSz w:w="11906" w:h="16838"/>
          <w:pgMar w:top="1417" w:right="1417" w:bottom="1417" w:left="1417" w:header="708" w:footer="708" w:gutter="0"/>
          <w:cols w:space="708"/>
          <w:docGrid w:linePitch="360"/>
        </w:sectPr>
      </w:pPr>
      <w:r w:rsidRPr="003543EF">
        <w:fldChar w:fldCharType="end"/>
      </w:r>
    </w:p>
    <w:p w14:paraId="38CCD831" w14:textId="77777777" w:rsidR="00246C61" w:rsidRDefault="00246C61" w:rsidP="0005014D">
      <w:pPr>
        <w:pStyle w:val="Heading1"/>
        <w:spacing w:line="276" w:lineRule="auto"/>
      </w:pPr>
      <w:bookmarkStart w:id="236" w:name="_Toc102979692"/>
      <w:r>
        <w:lastRenderedPageBreak/>
        <w:t>Appendices</w:t>
      </w:r>
      <w:bookmarkEnd w:id="236"/>
    </w:p>
    <w:p w14:paraId="258EA359" w14:textId="77777777" w:rsidR="00E91673" w:rsidRDefault="00E91673" w:rsidP="0005014D">
      <w:pPr>
        <w:pStyle w:val="Appendix"/>
        <w:spacing w:line="276" w:lineRule="auto"/>
      </w:pPr>
      <w:bookmarkStart w:id="237" w:name="_Toc102979693"/>
      <w:r>
        <w:t xml:space="preserve">Research </w:t>
      </w:r>
      <w:r w:rsidRPr="00901838">
        <w:t>Ethics Declaratio</w:t>
      </w:r>
      <w:r>
        <w:t>n Form</w:t>
      </w:r>
      <w:bookmarkEnd w:id="237"/>
    </w:p>
    <w:p w14:paraId="6C1D551C" w14:textId="77777777" w:rsidR="00E91673" w:rsidRDefault="00E06FA9" w:rsidP="0005014D">
      <w:pPr>
        <w:spacing w:after="0" w:line="276" w:lineRule="auto"/>
        <w:rPr>
          <w:rFonts w:asciiTheme="minorHAnsi" w:hAnsiTheme="minorHAnsi" w:cstheme="minorHAnsi"/>
          <w:b/>
          <w:szCs w:val="24"/>
        </w:rPr>
      </w:pPr>
      <w:r w:rsidRPr="00E06FA9">
        <w:rPr>
          <w:rFonts w:asciiTheme="minorHAnsi" w:hAnsiTheme="minorHAnsi" w:cstheme="minorHAnsi"/>
          <w:b/>
          <w:noProof/>
          <w:szCs w:val="24"/>
        </w:rPr>
        <w:drawing>
          <wp:inline distT="0" distB="0" distL="0" distR="0" wp14:anchorId="775E66AF" wp14:editId="7B964EF7">
            <wp:extent cx="5235394" cy="6142252"/>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35394" cy="6142252"/>
                    </a:xfrm>
                    <a:prstGeom prst="rect">
                      <a:avLst/>
                    </a:prstGeom>
                  </pic:spPr>
                </pic:pic>
              </a:graphicData>
            </a:graphic>
          </wp:inline>
        </w:drawing>
      </w:r>
    </w:p>
    <w:p w14:paraId="3C5713D3" w14:textId="77777777" w:rsidR="00E06FA9" w:rsidRDefault="00E06FA9" w:rsidP="0005014D">
      <w:pPr>
        <w:spacing w:after="0" w:line="276" w:lineRule="auto"/>
        <w:rPr>
          <w:rFonts w:asciiTheme="minorHAnsi" w:hAnsiTheme="minorHAnsi" w:cstheme="minorHAnsi"/>
          <w:b/>
          <w:szCs w:val="24"/>
        </w:rPr>
      </w:pPr>
    </w:p>
    <w:p w14:paraId="73A05AD8" w14:textId="77777777" w:rsidR="00E06FA9" w:rsidRDefault="00E06FA9" w:rsidP="00E06FA9">
      <w:pPr>
        <w:spacing w:after="0"/>
        <w:rPr>
          <w:rFonts w:asciiTheme="minorHAnsi" w:hAnsiTheme="minorHAnsi" w:cstheme="minorHAnsi"/>
          <w:b/>
          <w:szCs w:val="24"/>
        </w:rPr>
      </w:pPr>
    </w:p>
    <w:p w14:paraId="69C9FE76" w14:textId="77777777" w:rsidR="00E06FA9" w:rsidRDefault="00E06FA9" w:rsidP="00E06FA9">
      <w:pPr>
        <w:spacing w:after="0"/>
        <w:ind w:left="426"/>
        <w:rPr>
          <w:rFonts w:asciiTheme="minorHAnsi" w:hAnsiTheme="minorHAnsi" w:cstheme="minorHAnsi"/>
          <w:b/>
          <w:szCs w:val="24"/>
        </w:rPr>
      </w:pPr>
    </w:p>
    <w:p w14:paraId="0533E796" w14:textId="77777777" w:rsidR="00E06FA9" w:rsidRDefault="00E06FA9" w:rsidP="00E06FA9">
      <w:pPr>
        <w:spacing w:after="0"/>
        <w:ind w:left="426"/>
        <w:rPr>
          <w:rFonts w:asciiTheme="minorHAnsi" w:hAnsiTheme="minorHAnsi" w:cstheme="minorHAnsi"/>
          <w:b/>
          <w:szCs w:val="24"/>
        </w:rPr>
      </w:pPr>
    </w:p>
    <w:p w14:paraId="33481C7E" w14:textId="77777777" w:rsidR="00E06FA9" w:rsidRDefault="00E06FA9" w:rsidP="00E06FA9">
      <w:pPr>
        <w:spacing w:after="0"/>
        <w:ind w:left="426"/>
        <w:rPr>
          <w:rFonts w:asciiTheme="minorHAnsi" w:hAnsiTheme="minorHAnsi" w:cstheme="minorHAnsi"/>
          <w:szCs w:val="24"/>
        </w:rPr>
      </w:pPr>
    </w:p>
    <w:p w14:paraId="7079CDAF" w14:textId="77777777" w:rsidR="00E06FA9" w:rsidRDefault="00E06FA9" w:rsidP="00E06FA9">
      <w:pPr>
        <w:spacing w:after="0"/>
        <w:ind w:left="426"/>
        <w:rPr>
          <w:rFonts w:asciiTheme="minorHAnsi" w:hAnsiTheme="minorHAnsi" w:cstheme="minorHAnsi"/>
          <w:szCs w:val="24"/>
        </w:rPr>
      </w:pPr>
    </w:p>
    <w:p w14:paraId="0BD4B075" w14:textId="77777777" w:rsidR="00E06FA9" w:rsidRDefault="00E06FA9" w:rsidP="00E06FA9">
      <w:pPr>
        <w:spacing w:after="0"/>
        <w:ind w:left="426"/>
        <w:rPr>
          <w:rFonts w:asciiTheme="minorHAnsi" w:hAnsiTheme="minorHAnsi" w:cstheme="minorHAnsi"/>
          <w:szCs w:val="24"/>
        </w:rPr>
      </w:pPr>
    </w:p>
    <w:p w14:paraId="798231F9" w14:textId="77777777" w:rsidR="00E06FA9" w:rsidRPr="0069485B" w:rsidRDefault="00E06FA9" w:rsidP="00E06FA9">
      <w:pPr>
        <w:spacing w:after="0"/>
        <w:ind w:left="426"/>
        <w:rPr>
          <w:rFonts w:asciiTheme="minorHAnsi" w:hAnsiTheme="minorHAnsi" w:cstheme="minorHAnsi"/>
          <w:szCs w:val="24"/>
        </w:rPr>
      </w:pPr>
    </w:p>
    <w:p w14:paraId="12C40383" w14:textId="77777777" w:rsidR="00C06A3D" w:rsidRPr="004B13CE" w:rsidRDefault="004B13CE" w:rsidP="0005014D">
      <w:pPr>
        <w:spacing w:after="0" w:line="276" w:lineRule="auto"/>
        <w:rPr>
          <w:rFonts w:cs="Times New Roman"/>
          <w:b/>
          <w:sz w:val="32"/>
          <w:szCs w:val="24"/>
          <w:u w:val="single"/>
        </w:rPr>
      </w:pPr>
      <w:r w:rsidRPr="004B13CE">
        <w:rPr>
          <w:rFonts w:cs="Times New Roman"/>
          <w:b/>
          <w:sz w:val="32"/>
          <w:szCs w:val="24"/>
          <w:u w:val="single"/>
        </w:rPr>
        <w:lastRenderedPageBreak/>
        <w:t xml:space="preserve">Research </w:t>
      </w:r>
      <w:r w:rsidR="00C06A3D" w:rsidRPr="004B13CE">
        <w:rPr>
          <w:rFonts w:cs="Times New Roman"/>
          <w:b/>
          <w:sz w:val="32"/>
          <w:szCs w:val="24"/>
          <w:u w:val="single"/>
        </w:rPr>
        <w:t>Ethics- Personal Statement</w:t>
      </w:r>
    </w:p>
    <w:p w14:paraId="04C77B5B" w14:textId="77777777" w:rsidR="00C06A3D" w:rsidRDefault="00C06A3D" w:rsidP="0005014D">
      <w:pPr>
        <w:spacing w:after="0" w:line="276" w:lineRule="auto"/>
        <w:ind w:left="426"/>
        <w:rPr>
          <w:rFonts w:cs="Times New Roman"/>
          <w:szCs w:val="24"/>
        </w:rPr>
      </w:pPr>
    </w:p>
    <w:p w14:paraId="73D3FF76" w14:textId="77777777" w:rsidR="004B13CE" w:rsidRDefault="004B13CE" w:rsidP="0005014D">
      <w:pPr>
        <w:spacing w:after="0" w:line="276" w:lineRule="auto"/>
        <w:rPr>
          <w:rFonts w:cs="Times New Roman"/>
          <w:szCs w:val="24"/>
        </w:rPr>
      </w:pPr>
      <w:r>
        <w:rPr>
          <w:rFonts w:cs="Times New Roman"/>
          <w:szCs w:val="24"/>
        </w:rPr>
        <w:t xml:space="preserve">In conducting the research all ethical guidelines were adhered to maintaining transparency, and honesty throughout the research. The research idea was generated by Dr. G. Corzo who was my mentor guiding me during the research period. Other ideas were obtained from my Supervisor Prof. D. Solomatine and my other mentors Mr. S. Duarte and Ms. H. Do. The research focus is on developing a prototype conversational application (chatbot) that extracts flooding information from SWMM for flood awareness in an area that experiences floods annually. Since the developed chatbot is a prototype, there are still some improvements needed before </w:t>
      </w:r>
      <w:r w:rsidR="0005014D">
        <w:rPr>
          <w:rFonts w:cs="Times New Roman"/>
          <w:szCs w:val="24"/>
        </w:rPr>
        <w:t xml:space="preserve">any </w:t>
      </w:r>
      <w:r>
        <w:rPr>
          <w:rFonts w:cs="Times New Roman"/>
          <w:szCs w:val="24"/>
        </w:rPr>
        <w:t>deployment for use by the general citizens</w:t>
      </w:r>
      <w:r w:rsidR="0005014D">
        <w:rPr>
          <w:rFonts w:cs="Times New Roman"/>
          <w:szCs w:val="24"/>
        </w:rPr>
        <w:t xml:space="preserve"> is possible</w:t>
      </w:r>
      <w:r>
        <w:rPr>
          <w:rFonts w:cs="Times New Roman"/>
          <w:szCs w:val="24"/>
        </w:rPr>
        <w:t xml:space="preserve"> and therefore the researcher </w:t>
      </w:r>
      <w:r w:rsidR="0005014D">
        <w:rPr>
          <w:rFonts w:cs="Times New Roman"/>
          <w:szCs w:val="24"/>
        </w:rPr>
        <w:t>is not</w:t>
      </w:r>
      <w:r>
        <w:rPr>
          <w:rFonts w:cs="Times New Roman"/>
          <w:szCs w:val="24"/>
        </w:rPr>
        <w:t xml:space="preserve"> responsible for the use of the technology at its current stage of development. </w:t>
      </w:r>
    </w:p>
    <w:p w14:paraId="26FC54EB" w14:textId="77777777" w:rsidR="004B13CE" w:rsidRPr="004B13CE" w:rsidRDefault="004B13CE" w:rsidP="0005014D">
      <w:pPr>
        <w:spacing w:after="0" w:line="276" w:lineRule="auto"/>
        <w:ind w:left="-426"/>
        <w:rPr>
          <w:rFonts w:cs="Times New Roman"/>
          <w:szCs w:val="24"/>
        </w:rPr>
      </w:pPr>
    </w:p>
    <w:p w14:paraId="3952895F" w14:textId="1271EEC9" w:rsidR="004B13CE" w:rsidRDefault="004B13CE" w:rsidP="0005014D">
      <w:pPr>
        <w:spacing w:after="0" w:line="276" w:lineRule="auto"/>
        <w:rPr>
          <w:rFonts w:cs="Times New Roman"/>
          <w:szCs w:val="24"/>
        </w:rPr>
      </w:pPr>
      <w:r>
        <w:rPr>
          <w:rFonts w:cs="Times New Roman"/>
          <w:szCs w:val="24"/>
        </w:rPr>
        <w:t xml:space="preserve">Literature from various authors was used to understand the different concepts relevant to the research and all authors were acknowledged. Most of the information for the study area was obtained from Ms. H. Do based on her Ph.D. research in the same study area. This also includes the complete EPA SWMM model used in this study. The research also used Python codes, some of which were developed by myself while others were modified from Open-Source codes available for use without restriction. Furthermore, to understand concepts on chatbots, the Google Dialogflow platform, the Flask web framework, and other technologies that were new to me </w:t>
      </w:r>
      <w:r w:rsidR="00FF1F31">
        <w:rPr>
          <w:rFonts w:cs="Times New Roman"/>
          <w:szCs w:val="24"/>
        </w:rPr>
        <w:t>YouTube</w:t>
      </w:r>
      <w:r>
        <w:rPr>
          <w:rFonts w:cs="Times New Roman"/>
          <w:szCs w:val="24"/>
        </w:rPr>
        <w:t xml:space="preserve"> channels such as “Tech with Sach”, “FreeCodeCamp.org”, “TheMarcusProjects”,  Danesh Raturi and “Deconstructing Chatbots</w:t>
      </w:r>
      <w:r w:rsidR="0005014D">
        <w:rPr>
          <w:rFonts w:cs="Times New Roman"/>
          <w:szCs w:val="24"/>
        </w:rPr>
        <w:t>”</w:t>
      </w:r>
      <w:r>
        <w:rPr>
          <w:rFonts w:cs="Times New Roman"/>
          <w:szCs w:val="24"/>
        </w:rPr>
        <w:t xml:space="preserve"> with Priyanka Vergadia among others were used. </w:t>
      </w:r>
    </w:p>
    <w:p w14:paraId="2E6CDEB9" w14:textId="77777777" w:rsidR="00B00378" w:rsidRDefault="00B00378" w:rsidP="0005014D">
      <w:pPr>
        <w:spacing w:after="0" w:line="276" w:lineRule="auto"/>
        <w:rPr>
          <w:rFonts w:cs="Times New Roman"/>
          <w:szCs w:val="24"/>
        </w:rPr>
      </w:pPr>
    </w:p>
    <w:p w14:paraId="21A9378D" w14:textId="77777777" w:rsidR="004B13CE" w:rsidRDefault="004B13CE" w:rsidP="0005014D">
      <w:pPr>
        <w:spacing w:after="0" w:line="276" w:lineRule="auto"/>
        <w:rPr>
          <w:rFonts w:cs="Times New Roman"/>
          <w:szCs w:val="24"/>
        </w:rPr>
      </w:pPr>
      <w:r>
        <w:rPr>
          <w:rFonts w:cs="Times New Roman"/>
          <w:szCs w:val="24"/>
        </w:rPr>
        <w:t>The developed chatbot was called SWMMBot since it was extracting data from the SWMM model. Other names considered like ‘FloodBot’, and ‘FloodChat’ were already being used by other applications and so the name SWMMBot was used. The application can however be integrated with any other urban drainage model and produce comparable results. The research had its limitations and these were outlined in Chapter 6 of the research.</w:t>
      </w:r>
    </w:p>
    <w:p w14:paraId="73C4D59D" w14:textId="77777777" w:rsidR="00B00378" w:rsidRDefault="00B00378" w:rsidP="0005014D">
      <w:pPr>
        <w:spacing w:after="0" w:line="276" w:lineRule="auto"/>
        <w:rPr>
          <w:rFonts w:cs="Times New Roman"/>
          <w:szCs w:val="24"/>
        </w:rPr>
      </w:pPr>
    </w:p>
    <w:p w14:paraId="6143ED7B" w14:textId="77777777" w:rsidR="00B00378" w:rsidRDefault="00B00378" w:rsidP="0005014D">
      <w:pPr>
        <w:spacing w:after="0" w:line="276" w:lineRule="auto"/>
        <w:rPr>
          <w:rFonts w:cs="Times New Roman"/>
          <w:szCs w:val="24"/>
        </w:rPr>
      </w:pPr>
      <w:r>
        <w:rPr>
          <w:rFonts w:cs="Times New Roman"/>
          <w:szCs w:val="24"/>
        </w:rPr>
        <w:t>All method</w:t>
      </w:r>
      <w:r w:rsidR="0005014D">
        <w:rPr>
          <w:rFonts w:cs="Times New Roman"/>
          <w:szCs w:val="24"/>
        </w:rPr>
        <w:t>ologies</w:t>
      </w:r>
      <w:r>
        <w:rPr>
          <w:rFonts w:cs="Times New Roman"/>
          <w:szCs w:val="24"/>
        </w:rPr>
        <w:t xml:space="preserve"> used in the research are well explained in Chapter 5 so that any future advances on this work may have a clear foundation to improve on. </w:t>
      </w:r>
      <w:r w:rsidR="0005014D">
        <w:rPr>
          <w:rFonts w:cs="Times New Roman"/>
          <w:szCs w:val="24"/>
        </w:rPr>
        <w:t xml:space="preserve">Flow charts were also used for easier comprehension of the flow processes. </w:t>
      </w:r>
      <w:r>
        <w:rPr>
          <w:rFonts w:cs="Times New Roman"/>
          <w:szCs w:val="24"/>
        </w:rPr>
        <w:t>The results obtained are also presented using practical scenarios encountered in real life where the SWMMBot may be applied.</w:t>
      </w:r>
      <w:r w:rsidR="0005014D">
        <w:rPr>
          <w:rFonts w:cs="Times New Roman"/>
          <w:szCs w:val="24"/>
        </w:rPr>
        <w:t xml:space="preserve"> </w:t>
      </w:r>
      <w:r>
        <w:rPr>
          <w:rFonts w:cs="Times New Roman"/>
          <w:szCs w:val="24"/>
        </w:rPr>
        <w:t>This helps in understanding the functionalities of the chatbot.</w:t>
      </w:r>
      <w:r w:rsidR="0005014D">
        <w:rPr>
          <w:rFonts w:cs="Times New Roman"/>
          <w:szCs w:val="24"/>
        </w:rPr>
        <w:t xml:space="preserve"> Furthermore, all assumptions made in the research were stated. The research output was not manipulated but presented truthfully No funding was received for this research and thus no preferences were made on the methods used. The selection of the methods was based entirely on my understanding of the method. The report was presented using standard academic writing in the English language following the ethical guides provided by the Dutch government.</w:t>
      </w:r>
    </w:p>
    <w:p w14:paraId="05FA74DC" w14:textId="77777777" w:rsidR="00B00378" w:rsidRDefault="00B00378" w:rsidP="0005014D">
      <w:pPr>
        <w:spacing w:after="0" w:line="276" w:lineRule="auto"/>
        <w:rPr>
          <w:rFonts w:cs="Times New Roman"/>
          <w:szCs w:val="24"/>
        </w:rPr>
      </w:pPr>
    </w:p>
    <w:p w14:paraId="7461C1FC" w14:textId="77777777" w:rsidR="00B00378" w:rsidRDefault="00B00378" w:rsidP="0005014D">
      <w:pPr>
        <w:spacing w:after="0" w:line="276" w:lineRule="auto"/>
        <w:rPr>
          <w:rFonts w:cs="Times New Roman"/>
          <w:szCs w:val="24"/>
        </w:rPr>
      </w:pPr>
    </w:p>
    <w:p w14:paraId="655BC4E0" w14:textId="77777777" w:rsidR="00B00378" w:rsidRDefault="00B00378" w:rsidP="0005014D">
      <w:pPr>
        <w:spacing w:after="0" w:line="276" w:lineRule="auto"/>
        <w:rPr>
          <w:rFonts w:cs="Times New Roman"/>
          <w:szCs w:val="24"/>
        </w:rPr>
      </w:pPr>
    </w:p>
    <w:p w14:paraId="0C9CA79C" w14:textId="77777777" w:rsidR="00C06A3D" w:rsidRPr="00C06A3D" w:rsidRDefault="00C06A3D" w:rsidP="0005014D">
      <w:pPr>
        <w:spacing w:after="0" w:line="276" w:lineRule="auto"/>
        <w:ind w:left="426"/>
        <w:rPr>
          <w:rFonts w:cs="Times New Roman"/>
          <w:b/>
          <w:szCs w:val="24"/>
        </w:rPr>
      </w:pPr>
      <w:r w:rsidRPr="00C06A3D">
        <w:rPr>
          <w:rFonts w:cs="Times New Roman"/>
          <w:b/>
          <w:szCs w:val="24"/>
        </w:rPr>
        <w:br w:type="page"/>
      </w:r>
    </w:p>
    <w:p w14:paraId="70D6C42A" w14:textId="77777777" w:rsidR="00E91673" w:rsidRPr="00E91673" w:rsidRDefault="00E91673" w:rsidP="0005014D">
      <w:pPr>
        <w:pStyle w:val="Appendix"/>
        <w:spacing w:line="276" w:lineRule="auto"/>
      </w:pPr>
      <w:bookmarkStart w:id="238" w:name="_Ref100453235"/>
      <w:bookmarkStart w:id="239" w:name="_Toc102979694"/>
      <w:r>
        <w:lastRenderedPageBreak/>
        <w:t>Vectorization Output</w:t>
      </w:r>
      <w:bookmarkEnd w:id="238"/>
      <w:bookmarkEnd w:id="239"/>
    </w:p>
    <w:p w14:paraId="7A307DCF" w14:textId="77777777" w:rsidR="00E91673" w:rsidRPr="00F06241" w:rsidRDefault="00E91673" w:rsidP="0005014D">
      <w:pPr>
        <w:spacing w:line="276" w:lineRule="auto"/>
        <w:rPr>
          <w:b/>
        </w:rPr>
      </w:pPr>
      <w:r w:rsidRPr="00F06241">
        <w:rPr>
          <w:b/>
        </w:rPr>
        <w:t xml:space="preserve">TF-IDF </w:t>
      </w:r>
    </w:p>
    <w:p w14:paraId="31576676" w14:textId="77777777" w:rsidR="00E91673" w:rsidRDefault="00E91673" w:rsidP="0005014D">
      <w:pPr>
        <w:spacing w:line="276" w:lineRule="auto"/>
      </w:pPr>
      <w:r w:rsidRPr="002768A7">
        <w:rPr>
          <w:noProof/>
        </w:rPr>
        <w:drawing>
          <wp:inline distT="0" distB="0" distL="0" distR="0" wp14:anchorId="506062A0" wp14:editId="1CB46892">
            <wp:extent cx="4287982" cy="325936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02191" cy="3270163"/>
                    </a:xfrm>
                    <a:prstGeom prst="rect">
                      <a:avLst/>
                    </a:prstGeom>
                  </pic:spPr>
                </pic:pic>
              </a:graphicData>
            </a:graphic>
          </wp:inline>
        </w:drawing>
      </w:r>
    </w:p>
    <w:p w14:paraId="010284E1" w14:textId="77777777" w:rsidR="00E91673" w:rsidRDefault="00E91673" w:rsidP="0005014D">
      <w:pPr>
        <w:spacing w:line="276" w:lineRule="auto"/>
      </w:pPr>
    </w:p>
    <w:p w14:paraId="58B04E34" w14:textId="77777777" w:rsidR="00E91673" w:rsidRPr="00F06241" w:rsidRDefault="00E91673" w:rsidP="0005014D">
      <w:pPr>
        <w:spacing w:line="276" w:lineRule="auto"/>
        <w:rPr>
          <w:b/>
        </w:rPr>
      </w:pPr>
      <w:r>
        <w:rPr>
          <w:b/>
        </w:rPr>
        <w:t>Word2Vec</w:t>
      </w:r>
    </w:p>
    <w:p w14:paraId="7EB51002" w14:textId="77777777" w:rsidR="00E91673" w:rsidRDefault="00E91673" w:rsidP="0005014D">
      <w:pPr>
        <w:spacing w:line="276" w:lineRule="auto"/>
      </w:pPr>
      <w:r w:rsidRPr="00E91673">
        <w:rPr>
          <w:noProof/>
        </w:rPr>
        <w:drawing>
          <wp:inline distT="0" distB="0" distL="0" distR="0" wp14:anchorId="501C77B7" wp14:editId="6F2976AD">
            <wp:extent cx="3865419" cy="3793168"/>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73392" cy="3800992"/>
                    </a:xfrm>
                    <a:prstGeom prst="rect">
                      <a:avLst/>
                    </a:prstGeom>
                  </pic:spPr>
                </pic:pic>
              </a:graphicData>
            </a:graphic>
          </wp:inline>
        </w:drawing>
      </w:r>
    </w:p>
    <w:p w14:paraId="03341058" w14:textId="77777777" w:rsidR="00E91673" w:rsidRPr="00E91673" w:rsidRDefault="00E91673" w:rsidP="0005014D">
      <w:pPr>
        <w:spacing w:line="276" w:lineRule="auto"/>
      </w:pPr>
    </w:p>
    <w:p w14:paraId="7F63BDEE" w14:textId="77777777" w:rsidR="00E91673" w:rsidRDefault="00E91673" w:rsidP="0005014D">
      <w:pPr>
        <w:spacing w:line="276" w:lineRule="auto"/>
        <w:jc w:val="center"/>
      </w:pPr>
    </w:p>
    <w:p w14:paraId="307A5BFC" w14:textId="77777777" w:rsidR="00905F74" w:rsidRDefault="00905F74" w:rsidP="0005014D">
      <w:pPr>
        <w:pStyle w:val="Appendix"/>
        <w:spacing w:line="276" w:lineRule="auto"/>
        <w:ind w:left="1440" w:hanging="1080"/>
      </w:pPr>
      <w:bookmarkStart w:id="240" w:name="_Ref101203400"/>
      <w:bookmarkStart w:id="241" w:name="_Toc102979695"/>
      <w:r>
        <w:t xml:space="preserve">Python </w:t>
      </w:r>
      <w:r w:rsidR="00E91673">
        <w:t>Functions</w:t>
      </w:r>
      <w:bookmarkEnd w:id="240"/>
      <w:bookmarkEnd w:id="241"/>
      <w:r w:rsidR="00E91673">
        <w:t xml:space="preserve"> </w:t>
      </w:r>
    </w:p>
    <w:p w14:paraId="61279B27" w14:textId="77777777" w:rsidR="00905F74" w:rsidRPr="00905F74" w:rsidRDefault="00905F74" w:rsidP="00905F74">
      <w:pPr>
        <w:rPr>
          <w:b/>
        </w:rPr>
      </w:pPr>
      <w:r w:rsidRPr="00905F74">
        <w:rPr>
          <w:b/>
        </w:rPr>
        <w:t>To find the closest node</w:t>
      </w:r>
    </w:p>
    <w:p w14:paraId="47780162" w14:textId="77777777" w:rsidR="00905F74" w:rsidRDefault="00905F74" w:rsidP="00905F74">
      <w:pPr>
        <w:rPr>
          <w:b/>
        </w:rPr>
      </w:pPr>
      <w:r w:rsidRPr="002E05FD">
        <w:rPr>
          <w:noProof/>
        </w:rPr>
        <w:drawing>
          <wp:inline distT="0" distB="0" distL="0" distR="0" wp14:anchorId="24BACAD4" wp14:editId="2D03E3C9">
            <wp:extent cx="5625137" cy="1954864"/>
            <wp:effectExtent l="19050" t="19050" r="1397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07071" cy="1983338"/>
                    </a:xfrm>
                    <a:prstGeom prst="rect">
                      <a:avLst/>
                    </a:prstGeom>
                    <a:ln w="15875">
                      <a:solidFill>
                        <a:schemeClr val="tx1"/>
                      </a:solidFill>
                    </a:ln>
                  </pic:spPr>
                </pic:pic>
              </a:graphicData>
            </a:graphic>
          </wp:inline>
        </w:drawing>
      </w:r>
    </w:p>
    <w:p w14:paraId="61D9DAC0" w14:textId="77777777" w:rsidR="00E91673" w:rsidRPr="00905F74" w:rsidRDefault="00905F74" w:rsidP="00905F74">
      <w:pPr>
        <w:rPr>
          <w:b/>
        </w:rPr>
      </w:pPr>
      <w:r w:rsidRPr="00905F74">
        <w:rPr>
          <w:b/>
        </w:rPr>
        <w:t>T</w:t>
      </w:r>
      <w:r w:rsidR="00E91673" w:rsidRPr="00905F74">
        <w:rPr>
          <w:b/>
        </w:rPr>
        <w:t>o Extract Information from SWMM</w:t>
      </w:r>
    </w:p>
    <w:p w14:paraId="7DA9E2E5" w14:textId="77777777" w:rsidR="00E91673" w:rsidRDefault="00E91673" w:rsidP="0005014D">
      <w:pPr>
        <w:spacing w:line="276" w:lineRule="auto"/>
      </w:pPr>
      <w:r w:rsidRPr="00E91673">
        <w:rPr>
          <w:noProof/>
        </w:rPr>
        <w:drawing>
          <wp:inline distT="0" distB="0" distL="0" distR="0" wp14:anchorId="0946556A" wp14:editId="6A476A3E">
            <wp:extent cx="5760720" cy="2382520"/>
            <wp:effectExtent l="19050" t="19050" r="1143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382520"/>
                    </a:xfrm>
                    <a:prstGeom prst="rect">
                      <a:avLst/>
                    </a:prstGeom>
                    <a:ln w="15875">
                      <a:solidFill>
                        <a:schemeClr val="tx1"/>
                      </a:solidFill>
                    </a:ln>
                  </pic:spPr>
                </pic:pic>
              </a:graphicData>
            </a:graphic>
          </wp:inline>
        </w:drawing>
      </w:r>
    </w:p>
    <w:p w14:paraId="797261A6" w14:textId="77777777" w:rsidR="00E91673" w:rsidRDefault="00E91673" w:rsidP="0005014D">
      <w:pPr>
        <w:spacing w:line="276" w:lineRule="auto"/>
      </w:pPr>
    </w:p>
    <w:p w14:paraId="34192440" w14:textId="77777777" w:rsidR="00231CEF" w:rsidRDefault="00231CEF" w:rsidP="0005014D">
      <w:pPr>
        <w:spacing w:line="276" w:lineRule="auto"/>
      </w:pPr>
      <w:r w:rsidRPr="00231CEF">
        <w:rPr>
          <w:noProof/>
        </w:rPr>
        <w:drawing>
          <wp:inline distT="0" distB="0" distL="0" distR="0" wp14:anchorId="50C3C934" wp14:editId="020AB353">
            <wp:extent cx="6135993" cy="2514600"/>
            <wp:effectExtent l="19050" t="19050" r="1778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49223" cy="2520022"/>
                    </a:xfrm>
                    <a:prstGeom prst="rect">
                      <a:avLst/>
                    </a:prstGeom>
                    <a:ln w="15875">
                      <a:solidFill>
                        <a:schemeClr val="tx1"/>
                      </a:solidFill>
                    </a:ln>
                  </pic:spPr>
                </pic:pic>
              </a:graphicData>
            </a:graphic>
          </wp:inline>
        </w:drawing>
      </w:r>
    </w:p>
    <w:p w14:paraId="43908A56" w14:textId="77777777" w:rsidR="00E91673" w:rsidRDefault="00E91673" w:rsidP="0005014D">
      <w:pPr>
        <w:spacing w:line="276" w:lineRule="auto"/>
      </w:pPr>
    </w:p>
    <w:p w14:paraId="1B17CBFA" w14:textId="77777777" w:rsidR="00231CEF" w:rsidRDefault="00231CEF" w:rsidP="0005014D">
      <w:pPr>
        <w:spacing w:line="276" w:lineRule="auto"/>
        <w:jc w:val="left"/>
      </w:pPr>
      <w:r>
        <w:br w:type="page"/>
      </w:r>
    </w:p>
    <w:p w14:paraId="7AF8FB47" w14:textId="77777777" w:rsidR="002768A7" w:rsidRDefault="00E91673" w:rsidP="0005014D">
      <w:pPr>
        <w:pStyle w:val="Appendix"/>
        <w:spacing w:line="276" w:lineRule="auto"/>
      </w:pPr>
      <w:bookmarkStart w:id="242" w:name="_Ref100660278"/>
      <w:bookmarkStart w:id="243" w:name="_Toc102979696"/>
      <w:r>
        <w:lastRenderedPageBreak/>
        <w:t>Default Fall Back Intent Responses</w:t>
      </w:r>
      <w:bookmarkEnd w:id="242"/>
      <w:bookmarkEnd w:id="243"/>
    </w:p>
    <w:p w14:paraId="3CCCBB3E" w14:textId="77777777" w:rsidR="00E91673" w:rsidRPr="00E91673" w:rsidRDefault="00E91673" w:rsidP="0005014D">
      <w:pPr>
        <w:spacing w:line="276" w:lineRule="auto"/>
      </w:pPr>
      <w:r w:rsidRPr="00E91673">
        <w:rPr>
          <w:noProof/>
        </w:rPr>
        <w:drawing>
          <wp:inline distT="0" distB="0" distL="0" distR="0" wp14:anchorId="6F8E2C0D" wp14:editId="3C3CD1B5">
            <wp:extent cx="5760720" cy="4664710"/>
            <wp:effectExtent l="19050" t="19050" r="11430" b="215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4664710"/>
                    </a:xfrm>
                    <a:prstGeom prst="rect">
                      <a:avLst/>
                    </a:prstGeom>
                    <a:ln w="15875">
                      <a:solidFill>
                        <a:schemeClr val="tx1"/>
                      </a:solidFill>
                    </a:ln>
                  </pic:spPr>
                </pic:pic>
              </a:graphicData>
            </a:graphic>
          </wp:inline>
        </w:drawing>
      </w:r>
    </w:p>
    <w:p w14:paraId="15381B75" w14:textId="77777777" w:rsidR="00E91673" w:rsidRPr="00E91673" w:rsidRDefault="00E91673" w:rsidP="0005014D">
      <w:pPr>
        <w:spacing w:line="276" w:lineRule="auto"/>
      </w:pPr>
    </w:p>
    <w:p w14:paraId="24821A7E" w14:textId="77777777" w:rsidR="002768A7" w:rsidRPr="002768A7" w:rsidRDefault="002768A7" w:rsidP="0005014D">
      <w:pPr>
        <w:spacing w:line="276" w:lineRule="auto"/>
      </w:pPr>
    </w:p>
    <w:p w14:paraId="2E3F1616" w14:textId="77777777" w:rsidR="00246C61" w:rsidRPr="00246C61" w:rsidRDefault="00246C61" w:rsidP="0005014D">
      <w:pPr>
        <w:spacing w:line="276" w:lineRule="auto"/>
      </w:pPr>
    </w:p>
    <w:p w14:paraId="453F1A51" w14:textId="77777777" w:rsidR="00246C61" w:rsidRDefault="00246C61" w:rsidP="0005014D">
      <w:pPr>
        <w:spacing w:line="276" w:lineRule="auto"/>
      </w:pPr>
    </w:p>
    <w:p w14:paraId="20E1647A" w14:textId="77777777" w:rsidR="00246C61" w:rsidRDefault="00246C61" w:rsidP="0005014D">
      <w:pPr>
        <w:spacing w:line="276" w:lineRule="auto"/>
      </w:pPr>
    </w:p>
    <w:p w14:paraId="01D86801" w14:textId="77777777" w:rsidR="00821046" w:rsidRDefault="00821046" w:rsidP="0005014D">
      <w:pPr>
        <w:spacing w:line="276" w:lineRule="auto"/>
      </w:pPr>
      <w:r>
        <w:br w:type="page"/>
      </w:r>
    </w:p>
    <w:p w14:paraId="661A8D02" w14:textId="77777777" w:rsidR="00E91673" w:rsidRDefault="009A326C" w:rsidP="0005014D">
      <w:pPr>
        <w:pStyle w:val="Appendix"/>
        <w:spacing w:line="276" w:lineRule="auto"/>
      </w:pPr>
      <w:bookmarkStart w:id="244" w:name="_Ref100719104"/>
      <w:bookmarkStart w:id="245" w:name="_Toc102979697"/>
      <w:r>
        <w:lastRenderedPageBreak/>
        <w:t>The O</w:t>
      </w:r>
      <w:r w:rsidR="00E91673">
        <w:t xml:space="preserve">ther </w:t>
      </w:r>
      <w:r>
        <w:t>D</w:t>
      </w:r>
      <w:r w:rsidR="00E91673">
        <w:t>eveloped Intents</w:t>
      </w:r>
      <w:bookmarkEnd w:id="244"/>
      <w:bookmarkEnd w:id="245"/>
    </w:p>
    <w:p w14:paraId="23A06ABC" w14:textId="77777777" w:rsidR="00E91673" w:rsidRDefault="00E91673" w:rsidP="0005014D">
      <w:pPr>
        <w:spacing w:line="276" w:lineRule="auto"/>
      </w:pPr>
      <w:r>
        <w:t>Maximum flooding rate</w:t>
      </w:r>
    </w:p>
    <w:p w14:paraId="5C2B7314" w14:textId="77777777" w:rsidR="00E91673" w:rsidRDefault="00E91673" w:rsidP="0005014D">
      <w:pPr>
        <w:spacing w:line="276" w:lineRule="auto"/>
      </w:pPr>
      <w:r w:rsidRPr="00E91673">
        <w:rPr>
          <w:noProof/>
        </w:rPr>
        <w:drawing>
          <wp:inline distT="0" distB="0" distL="0" distR="0" wp14:anchorId="0445D537" wp14:editId="061144E6">
            <wp:extent cx="5760720" cy="2851785"/>
            <wp:effectExtent l="19050" t="19050" r="11430" b="2476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851785"/>
                    </a:xfrm>
                    <a:prstGeom prst="rect">
                      <a:avLst/>
                    </a:prstGeom>
                    <a:ln w="15875">
                      <a:solidFill>
                        <a:schemeClr val="tx1"/>
                      </a:solidFill>
                    </a:ln>
                  </pic:spPr>
                </pic:pic>
              </a:graphicData>
            </a:graphic>
          </wp:inline>
        </w:drawing>
      </w:r>
    </w:p>
    <w:p w14:paraId="09EABCBB" w14:textId="77777777" w:rsidR="00E91673" w:rsidRDefault="00E91673" w:rsidP="0005014D">
      <w:pPr>
        <w:spacing w:line="276" w:lineRule="auto"/>
      </w:pPr>
      <w:r>
        <w:t>Depth for a flood with a 10 year return period</w:t>
      </w:r>
    </w:p>
    <w:p w14:paraId="0D570C15" w14:textId="77777777" w:rsidR="00E91673" w:rsidRDefault="00E91673" w:rsidP="0005014D">
      <w:pPr>
        <w:spacing w:line="276" w:lineRule="auto"/>
      </w:pPr>
      <w:r w:rsidRPr="00E91673">
        <w:rPr>
          <w:noProof/>
        </w:rPr>
        <w:drawing>
          <wp:inline distT="0" distB="0" distL="0" distR="0" wp14:anchorId="5F8CDB95" wp14:editId="39D0CD87">
            <wp:extent cx="5760720" cy="2839085"/>
            <wp:effectExtent l="19050" t="19050" r="1143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839085"/>
                    </a:xfrm>
                    <a:prstGeom prst="rect">
                      <a:avLst/>
                    </a:prstGeom>
                    <a:ln w="15875">
                      <a:solidFill>
                        <a:schemeClr val="tx1"/>
                      </a:solidFill>
                    </a:ln>
                  </pic:spPr>
                </pic:pic>
              </a:graphicData>
            </a:graphic>
          </wp:inline>
        </w:drawing>
      </w:r>
    </w:p>
    <w:p w14:paraId="5F77334E" w14:textId="77777777" w:rsidR="00E91673" w:rsidRDefault="00E91673" w:rsidP="0005014D">
      <w:pPr>
        <w:spacing w:line="276" w:lineRule="auto"/>
      </w:pPr>
    </w:p>
    <w:p w14:paraId="7AF82195" w14:textId="77777777" w:rsidR="00E91673" w:rsidRDefault="00E91673" w:rsidP="0005014D">
      <w:pPr>
        <w:spacing w:line="276" w:lineRule="auto"/>
      </w:pPr>
    </w:p>
    <w:p w14:paraId="1C2D40B3" w14:textId="77777777" w:rsidR="00E91673" w:rsidRDefault="00E91673" w:rsidP="0005014D">
      <w:pPr>
        <w:spacing w:line="276" w:lineRule="auto"/>
      </w:pPr>
    </w:p>
    <w:p w14:paraId="0F17D857" w14:textId="77777777" w:rsidR="00E91673" w:rsidRDefault="00E91673" w:rsidP="0005014D">
      <w:pPr>
        <w:spacing w:line="276" w:lineRule="auto"/>
      </w:pPr>
    </w:p>
    <w:p w14:paraId="20D335C2" w14:textId="77777777" w:rsidR="00E91673" w:rsidRDefault="00E91673" w:rsidP="0005014D">
      <w:pPr>
        <w:spacing w:line="276" w:lineRule="auto"/>
      </w:pPr>
    </w:p>
    <w:p w14:paraId="61C21723" w14:textId="77777777" w:rsidR="00E91673" w:rsidRDefault="00E91673" w:rsidP="0005014D">
      <w:pPr>
        <w:spacing w:line="276" w:lineRule="auto"/>
      </w:pPr>
    </w:p>
    <w:p w14:paraId="6DFE7460" w14:textId="77777777" w:rsidR="00E91673" w:rsidRDefault="00E91673" w:rsidP="0005014D">
      <w:pPr>
        <w:spacing w:line="276" w:lineRule="auto"/>
      </w:pPr>
    </w:p>
    <w:p w14:paraId="55C37ED6" w14:textId="77777777" w:rsidR="00E91673" w:rsidRDefault="00E91673" w:rsidP="0005014D">
      <w:pPr>
        <w:spacing w:line="276" w:lineRule="auto"/>
      </w:pPr>
      <w:r>
        <w:t>Duration for a flood with a 10</w:t>
      </w:r>
      <w:r w:rsidR="005A477A">
        <w:t>-</w:t>
      </w:r>
      <w:r>
        <w:t>year return</w:t>
      </w:r>
    </w:p>
    <w:p w14:paraId="47E5AA3D" w14:textId="77777777" w:rsidR="00E91673" w:rsidRDefault="00E91673" w:rsidP="0005014D">
      <w:pPr>
        <w:spacing w:line="276" w:lineRule="auto"/>
      </w:pPr>
      <w:r w:rsidRPr="00E91673">
        <w:rPr>
          <w:noProof/>
        </w:rPr>
        <w:drawing>
          <wp:inline distT="0" distB="0" distL="0" distR="0" wp14:anchorId="1A698B30" wp14:editId="5E0D6D6D">
            <wp:extent cx="5760720" cy="2868930"/>
            <wp:effectExtent l="19050" t="19050" r="11430" b="266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2868930"/>
                    </a:xfrm>
                    <a:prstGeom prst="rect">
                      <a:avLst/>
                    </a:prstGeom>
                    <a:ln w="15875">
                      <a:solidFill>
                        <a:schemeClr val="tx1"/>
                      </a:solidFill>
                    </a:ln>
                  </pic:spPr>
                </pic:pic>
              </a:graphicData>
            </a:graphic>
          </wp:inline>
        </w:drawing>
      </w:r>
    </w:p>
    <w:p w14:paraId="50C0BF79" w14:textId="77777777" w:rsidR="00E91673" w:rsidRDefault="00E91673" w:rsidP="0005014D">
      <w:pPr>
        <w:spacing w:line="276" w:lineRule="auto"/>
      </w:pPr>
    </w:p>
    <w:p w14:paraId="0D7E7295" w14:textId="77777777" w:rsidR="00E91673" w:rsidRDefault="00E91673" w:rsidP="0005014D">
      <w:pPr>
        <w:spacing w:line="276" w:lineRule="auto"/>
      </w:pPr>
      <w:r>
        <w:br w:type="page"/>
      </w:r>
    </w:p>
    <w:p w14:paraId="46FE67A4" w14:textId="77777777" w:rsidR="00E91673" w:rsidRDefault="000843D7" w:rsidP="0005014D">
      <w:pPr>
        <w:pStyle w:val="Appendix"/>
        <w:spacing w:line="276" w:lineRule="auto"/>
      </w:pPr>
      <w:bookmarkStart w:id="246" w:name="_Ref100760281"/>
      <w:bookmarkStart w:id="247" w:name="_Toc102979698"/>
      <w:r>
        <w:lastRenderedPageBreak/>
        <w:t xml:space="preserve">EPA </w:t>
      </w:r>
      <w:r w:rsidR="00E91673">
        <w:t>SWMM</w:t>
      </w:r>
      <w:bookmarkEnd w:id="246"/>
      <w:bookmarkEnd w:id="247"/>
      <w:r w:rsidR="00E91673">
        <w:t xml:space="preserve"> </w:t>
      </w:r>
    </w:p>
    <w:p w14:paraId="28DACA2F" w14:textId="77777777" w:rsidR="000843D7" w:rsidRDefault="000843D7" w:rsidP="0005014D">
      <w:pPr>
        <w:spacing w:line="276" w:lineRule="auto"/>
        <w:rPr>
          <w:b/>
        </w:rPr>
      </w:pPr>
      <w:r w:rsidRPr="000843D7">
        <w:rPr>
          <w:b/>
        </w:rPr>
        <w:t xml:space="preserve">Simulation Report </w:t>
      </w:r>
    </w:p>
    <w:p w14:paraId="6C8B2B1D" w14:textId="77777777" w:rsidR="000843D7" w:rsidRDefault="000843D7" w:rsidP="0005014D">
      <w:pPr>
        <w:spacing w:line="276" w:lineRule="auto"/>
      </w:pPr>
    </w:p>
    <w:p w14:paraId="3201E0A9" w14:textId="77777777" w:rsidR="000843D7" w:rsidRDefault="000843D7" w:rsidP="0005014D">
      <w:pPr>
        <w:spacing w:line="276" w:lineRule="auto"/>
      </w:pPr>
    </w:p>
    <w:p w14:paraId="0D14873E" w14:textId="77777777" w:rsidR="000843D7" w:rsidRDefault="000843D7" w:rsidP="0005014D">
      <w:pPr>
        <w:spacing w:line="276" w:lineRule="auto"/>
      </w:pPr>
      <w:r w:rsidRPr="00275BEB">
        <w:rPr>
          <w:noProof/>
        </w:rPr>
        <w:drawing>
          <wp:inline distT="0" distB="0" distL="0" distR="0" wp14:anchorId="442BE941" wp14:editId="63A049B6">
            <wp:extent cx="5760720" cy="21793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179320"/>
                    </a:xfrm>
                    <a:prstGeom prst="rect">
                      <a:avLst/>
                    </a:prstGeom>
                  </pic:spPr>
                </pic:pic>
              </a:graphicData>
            </a:graphic>
          </wp:inline>
        </w:drawing>
      </w:r>
      <w:r>
        <w:t>Node flooding (2020)</w:t>
      </w:r>
    </w:p>
    <w:p w14:paraId="679512D0" w14:textId="77777777" w:rsidR="000843D7" w:rsidRDefault="000843D7" w:rsidP="0005014D">
      <w:pPr>
        <w:spacing w:line="276" w:lineRule="auto"/>
      </w:pPr>
      <w:r w:rsidRPr="00275BEB">
        <w:rPr>
          <w:noProof/>
        </w:rPr>
        <w:drawing>
          <wp:inline distT="0" distB="0" distL="0" distR="0" wp14:anchorId="1738C8ED" wp14:editId="7880DE99">
            <wp:extent cx="5760720" cy="24180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418080"/>
                    </a:xfrm>
                    <a:prstGeom prst="rect">
                      <a:avLst/>
                    </a:prstGeom>
                  </pic:spPr>
                </pic:pic>
              </a:graphicData>
            </a:graphic>
          </wp:inline>
        </w:drawing>
      </w:r>
    </w:p>
    <w:p w14:paraId="5CFFA5BB" w14:textId="77777777" w:rsidR="000843D7" w:rsidRDefault="000843D7" w:rsidP="0005014D">
      <w:pPr>
        <w:spacing w:line="276" w:lineRule="auto"/>
      </w:pPr>
      <w:r>
        <w:t>Node flooding 10yr return flood</w:t>
      </w:r>
    </w:p>
    <w:p w14:paraId="5685CD8D" w14:textId="77777777" w:rsidR="000843D7" w:rsidRPr="000843D7" w:rsidRDefault="000843D7" w:rsidP="0005014D">
      <w:pPr>
        <w:spacing w:line="276" w:lineRule="auto"/>
        <w:rPr>
          <w:b/>
        </w:rPr>
      </w:pPr>
    </w:p>
    <w:p w14:paraId="662B7329" w14:textId="77777777" w:rsidR="00E91673" w:rsidRPr="000843D7" w:rsidRDefault="000843D7" w:rsidP="0005014D">
      <w:pPr>
        <w:spacing w:line="276" w:lineRule="auto"/>
        <w:rPr>
          <w:b/>
        </w:rPr>
      </w:pPr>
      <w:r w:rsidRPr="000843D7">
        <w:rPr>
          <w:b/>
        </w:rPr>
        <w:t xml:space="preserve">Function for extracting the maximum depth of the flood </w:t>
      </w:r>
    </w:p>
    <w:p w14:paraId="2BEDDD0A" w14:textId="77777777" w:rsidR="000843D7" w:rsidRDefault="000843D7" w:rsidP="0005014D">
      <w:pPr>
        <w:spacing w:line="276" w:lineRule="auto"/>
      </w:pPr>
      <w:r w:rsidRPr="000843D7">
        <w:rPr>
          <w:noProof/>
        </w:rPr>
        <w:lastRenderedPageBreak/>
        <w:drawing>
          <wp:inline distT="0" distB="0" distL="0" distR="0" wp14:anchorId="02E87DC2" wp14:editId="2C2D3DCA">
            <wp:extent cx="4320914" cy="2895851"/>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20914" cy="2895851"/>
                    </a:xfrm>
                    <a:prstGeom prst="rect">
                      <a:avLst/>
                    </a:prstGeom>
                  </pic:spPr>
                </pic:pic>
              </a:graphicData>
            </a:graphic>
          </wp:inline>
        </w:drawing>
      </w:r>
    </w:p>
    <w:p w14:paraId="5F4586BF" w14:textId="77777777" w:rsidR="00E91673" w:rsidRPr="000843D7" w:rsidRDefault="000843D7" w:rsidP="0005014D">
      <w:pPr>
        <w:spacing w:line="276" w:lineRule="auto"/>
        <w:rPr>
          <w:b/>
        </w:rPr>
      </w:pPr>
      <w:r w:rsidRPr="000843D7">
        <w:rPr>
          <w:b/>
        </w:rPr>
        <w:t>Function for extracting hours that the nodes are flooded</w:t>
      </w:r>
    </w:p>
    <w:p w14:paraId="094F3D7C" w14:textId="77777777" w:rsidR="00E91673" w:rsidRDefault="000843D7" w:rsidP="0005014D">
      <w:pPr>
        <w:spacing w:line="276" w:lineRule="auto"/>
      </w:pPr>
      <w:r w:rsidRPr="000843D7">
        <w:rPr>
          <w:noProof/>
        </w:rPr>
        <w:drawing>
          <wp:inline distT="0" distB="0" distL="0" distR="0" wp14:anchorId="5EA83EB5" wp14:editId="777A8BCE">
            <wp:extent cx="4435224" cy="2872989"/>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35224" cy="2872989"/>
                    </a:xfrm>
                    <a:prstGeom prst="rect">
                      <a:avLst/>
                    </a:prstGeom>
                  </pic:spPr>
                </pic:pic>
              </a:graphicData>
            </a:graphic>
          </wp:inline>
        </w:drawing>
      </w:r>
    </w:p>
    <w:p w14:paraId="379587B8" w14:textId="77777777" w:rsidR="000843D7" w:rsidRDefault="000843D7" w:rsidP="0005014D">
      <w:pPr>
        <w:spacing w:line="276" w:lineRule="auto"/>
        <w:sectPr w:rsidR="000843D7" w:rsidSect="0023545C">
          <w:pgSz w:w="11906" w:h="16838"/>
          <w:pgMar w:top="1417" w:right="1417" w:bottom="1417" w:left="1417" w:header="708" w:footer="708" w:gutter="0"/>
          <w:cols w:space="708"/>
          <w:docGrid w:linePitch="360"/>
        </w:sectPr>
      </w:pPr>
    </w:p>
    <w:p w14:paraId="7FA7C345" w14:textId="77777777" w:rsidR="00D45F38" w:rsidRDefault="00D45F38" w:rsidP="0005014D">
      <w:pPr>
        <w:pStyle w:val="Appendix"/>
        <w:spacing w:line="276" w:lineRule="auto"/>
      </w:pPr>
      <w:bookmarkStart w:id="248" w:name="_Ref100849344"/>
      <w:bookmarkStart w:id="249" w:name="_Toc102979699"/>
      <w:r>
        <w:lastRenderedPageBreak/>
        <w:t>Python Script to Trigger Actions on the Webhook</w:t>
      </w:r>
      <w:bookmarkEnd w:id="248"/>
      <w:bookmarkEnd w:id="249"/>
    </w:p>
    <w:p w14:paraId="61FB3037" w14:textId="77777777" w:rsidR="00D45F38" w:rsidRDefault="00D45F38" w:rsidP="0005014D">
      <w:pPr>
        <w:spacing w:line="276" w:lineRule="auto"/>
      </w:pPr>
    </w:p>
    <w:p w14:paraId="7C759B73" w14:textId="77777777" w:rsidR="000843D7" w:rsidRDefault="00D45F38" w:rsidP="0005014D">
      <w:pPr>
        <w:spacing w:line="276" w:lineRule="auto"/>
      </w:pPr>
      <w:r w:rsidRPr="00D45F38">
        <w:rPr>
          <w:noProof/>
        </w:rPr>
        <w:drawing>
          <wp:inline distT="0" distB="0" distL="0" distR="0" wp14:anchorId="43226A7E" wp14:editId="1A5C2CD5">
            <wp:extent cx="5760720" cy="33381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338195"/>
                    </a:xfrm>
                    <a:prstGeom prst="rect">
                      <a:avLst/>
                    </a:prstGeom>
                  </pic:spPr>
                </pic:pic>
              </a:graphicData>
            </a:graphic>
          </wp:inline>
        </w:drawing>
      </w:r>
    </w:p>
    <w:p w14:paraId="46D97314" w14:textId="77777777" w:rsidR="0047121C" w:rsidRDefault="0047121C" w:rsidP="0005014D">
      <w:pPr>
        <w:spacing w:after="0" w:line="276" w:lineRule="auto"/>
        <w:ind w:left="426"/>
        <w:rPr>
          <w:rFonts w:asciiTheme="minorHAnsi" w:hAnsiTheme="minorHAnsi" w:cstheme="minorHAnsi"/>
          <w:noProof/>
          <w:szCs w:val="24"/>
        </w:rPr>
      </w:pPr>
      <w:r>
        <w:rPr>
          <w:rFonts w:asciiTheme="minorHAnsi" w:hAnsiTheme="minorHAnsi" w:cstheme="minorHAnsi"/>
          <w:noProof/>
          <w:szCs w:val="24"/>
        </w:rPr>
        <w:br w:type="page"/>
      </w:r>
    </w:p>
    <w:p w14:paraId="1F209A1D" w14:textId="77777777" w:rsidR="00C3639C" w:rsidRDefault="00C3639C" w:rsidP="0005014D">
      <w:pPr>
        <w:pStyle w:val="Appendix"/>
        <w:spacing w:line="276" w:lineRule="auto"/>
      </w:pPr>
      <w:bookmarkStart w:id="250" w:name="_Toc102979700"/>
      <w:r>
        <w:lastRenderedPageBreak/>
        <w:t>Sample HTML and CSS</w:t>
      </w:r>
      <w:bookmarkEnd w:id="250"/>
    </w:p>
    <w:p w14:paraId="40C507D4" w14:textId="77777777" w:rsidR="00C3639C" w:rsidRPr="00C3639C" w:rsidRDefault="00C3639C" w:rsidP="0005014D">
      <w:pPr>
        <w:spacing w:after="0" w:line="276" w:lineRule="auto"/>
        <w:ind w:left="426"/>
        <w:rPr>
          <w:rFonts w:asciiTheme="minorHAnsi" w:hAnsiTheme="minorHAnsi" w:cstheme="minorHAnsi"/>
          <w:b/>
          <w:szCs w:val="24"/>
        </w:rPr>
      </w:pPr>
      <w:r w:rsidRPr="00C3639C">
        <w:rPr>
          <w:rFonts w:asciiTheme="minorHAnsi" w:hAnsiTheme="minorHAnsi" w:cstheme="minorHAnsi"/>
          <w:b/>
          <w:szCs w:val="24"/>
        </w:rPr>
        <w:t>HTML</w:t>
      </w:r>
    </w:p>
    <w:p w14:paraId="61CA19D1" w14:textId="77777777" w:rsidR="00C3639C" w:rsidRDefault="00C3639C" w:rsidP="0005014D">
      <w:pPr>
        <w:spacing w:after="0" w:line="276" w:lineRule="auto"/>
        <w:ind w:left="426"/>
        <w:rPr>
          <w:rFonts w:asciiTheme="minorHAnsi" w:hAnsiTheme="minorHAnsi" w:cstheme="minorHAnsi"/>
          <w:szCs w:val="24"/>
        </w:rPr>
      </w:pPr>
      <w:r w:rsidRPr="00C3639C">
        <w:rPr>
          <w:rFonts w:asciiTheme="minorHAnsi" w:hAnsiTheme="minorHAnsi" w:cstheme="minorHAnsi"/>
          <w:noProof/>
          <w:szCs w:val="24"/>
        </w:rPr>
        <w:drawing>
          <wp:inline distT="0" distB="0" distL="0" distR="0" wp14:anchorId="5D309EAD" wp14:editId="2D442EA3">
            <wp:extent cx="5760720" cy="3912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3912235"/>
                    </a:xfrm>
                    <a:prstGeom prst="rect">
                      <a:avLst/>
                    </a:prstGeom>
                  </pic:spPr>
                </pic:pic>
              </a:graphicData>
            </a:graphic>
          </wp:inline>
        </w:drawing>
      </w:r>
    </w:p>
    <w:p w14:paraId="214D63E9" w14:textId="77777777" w:rsidR="00C3639C" w:rsidRDefault="00C3639C" w:rsidP="0005014D">
      <w:pPr>
        <w:spacing w:after="0" w:line="276" w:lineRule="auto"/>
        <w:ind w:left="426"/>
        <w:rPr>
          <w:rFonts w:asciiTheme="minorHAnsi" w:hAnsiTheme="minorHAnsi" w:cstheme="minorHAnsi"/>
          <w:szCs w:val="24"/>
        </w:rPr>
      </w:pPr>
    </w:p>
    <w:p w14:paraId="30FE9439" w14:textId="77777777" w:rsidR="00C3639C" w:rsidRDefault="00C3639C" w:rsidP="0005014D">
      <w:pPr>
        <w:spacing w:after="0" w:line="276" w:lineRule="auto"/>
        <w:ind w:left="426"/>
        <w:rPr>
          <w:rFonts w:asciiTheme="minorHAnsi" w:hAnsiTheme="minorHAnsi" w:cstheme="minorHAnsi"/>
          <w:szCs w:val="24"/>
        </w:rPr>
      </w:pPr>
      <w:r w:rsidRPr="00C3639C">
        <w:rPr>
          <w:rFonts w:asciiTheme="minorHAnsi" w:hAnsiTheme="minorHAnsi" w:cstheme="minorHAnsi"/>
          <w:b/>
          <w:szCs w:val="24"/>
        </w:rPr>
        <w:t>CSS</w:t>
      </w:r>
    </w:p>
    <w:p w14:paraId="3189197D" w14:textId="77777777" w:rsidR="00C3639C" w:rsidRDefault="00C3639C" w:rsidP="0005014D">
      <w:pPr>
        <w:spacing w:after="0" w:line="276" w:lineRule="auto"/>
        <w:ind w:left="426"/>
        <w:rPr>
          <w:rFonts w:asciiTheme="minorHAnsi" w:hAnsiTheme="minorHAnsi" w:cstheme="minorHAnsi"/>
          <w:szCs w:val="24"/>
        </w:rPr>
      </w:pPr>
      <w:r w:rsidRPr="00C3639C">
        <w:rPr>
          <w:rFonts w:asciiTheme="minorHAnsi" w:hAnsiTheme="minorHAnsi" w:cstheme="minorHAnsi"/>
          <w:noProof/>
          <w:szCs w:val="24"/>
        </w:rPr>
        <w:drawing>
          <wp:inline distT="0" distB="0" distL="0" distR="0" wp14:anchorId="2BBDEA40" wp14:editId="2FD05438">
            <wp:extent cx="3009900" cy="3700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20075" cy="3712548"/>
                    </a:xfrm>
                    <a:prstGeom prst="rect">
                      <a:avLst/>
                    </a:prstGeom>
                  </pic:spPr>
                </pic:pic>
              </a:graphicData>
            </a:graphic>
          </wp:inline>
        </w:drawing>
      </w:r>
    </w:p>
    <w:p w14:paraId="73A38E86" w14:textId="77777777" w:rsidR="009D45A0" w:rsidRDefault="009D45A0" w:rsidP="0005014D">
      <w:pPr>
        <w:pStyle w:val="Appendix"/>
        <w:spacing w:line="276" w:lineRule="auto"/>
      </w:pPr>
      <w:bookmarkStart w:id="251" w:name="_Ref101231952"/>
      <w:bookmarkStart w:id="252" w:name="_Toc102979701"/>
      <w:r>
        <w:lastRenderedPageBreak/>
        <w:t>Questionnaire for the Pilot Test</w:t>
      </w:r>
      <w:bookmarkEnd w:id="251"/>
      <w:bookmarkEnd w:id="252"/>
    </w:p>
    <w:tbl>
      <w:tblPr>
        <w:tblStyle w:val="TableGrid"/>
        <w:tblW w:w="0" w:type="auto"/>
        <w:tblLook w:val="04A0" w:firstRow="1" w:lastRow="0" w:firstColumn="1" w:lastColumn="0" w:noHBand="0" w:noVBand="1"/>
      </w:tblPr>
      <w:tblGrid>
        <w:gridCol w:w="9062"/>
      </w:tblGrid>
      <w:tr w:rsidR="009D45A0" w14:paraId="7886F487" w14:textId="77777777" w:rsidTr="009D45A0">
        <w:tc>
          <w:tcPr>
            <w:tcW w:w="9062" w:type="dxa"/>
          </w:tcPr>
          <w:p w14:paraId="649F9AC5" w14:textId="77777777" w:rsidR="009D45A0" w:rsidRDefault="009D45A0" w:rsidP="0005014D">
            <w:pPr>
              <w:spacing w:line="276" w:lineRule="auto"/>
            </w:pPr>
            <w:r w:rsidRPr="009D45A0">
              <w:rPr>
                <w:noProof/>
              </w:rPr>
              <w:drawing>
                <wp:inline distT="0" distB="0" distL="0" distR="0" wp14:anchorId="6F344800" wp14:editId="43BB188B">
                  <wp:extent cx="5700811" cy="363590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4035" cy="3644335"/>
                          </a:xfrm>
                          <a:prstGeom prst="rect">
                            <a:avLst/>
                          </a:prstGeom>
                        </pic:spPr>
                      </pic:pic>
                    </a:graphicData>
                  </a:graphic>
                </wp:inline>
              </w:drawing>
            </w:r>
          </w:p>
          <w:p w14:paraId="5A016D94" w14:textId="77777777" w:rsidR="009D45A0" w:rsidRDefault="009D45A0" w:rsidP="0005014D">
            <w:pPr>
              <w:spacing w:line="276" w:lineRule="auto"/>
            </w:pPr>
            <w:r w:rsidRPr="009D45A0">
              <w:rPr>
                <w:noProof/>
              </w:rPr>
              <w:drawing>
                <wp:inline distT="0" distB="0" distL="0" distR="0" wp14:anchorId="7BA95FBD" wp14:editId="2BCACE4C">
                  <wp:extent cx="5688198" cy="290169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15409" cy="2915577"/>
                          </a:xfrm>
                          <a:prstGeom prst="rect">
                            <a:avLst/>
                          </a:prstGeom>
                        </pic:spPr>
                      </pic:pic>
                    </a:graphicData>
                  </a:graphic>
                </wp:inline>
              </w:drawing>
            </w:r>
          </w:p>
          <w:p w14:paraId="03D5A3D5" w14:textId="77777777" w:rsidR="009D45A0" w:rsidRDefault="009D45A0" w:rsidP="0005014D">
            <w:pPr>
              <w:spacing w:line="276" w:lineRule="auto"/>
            </w:pPr>
            <w:r w:rsidRPr="009D45A0">
              <w:rPr>
                <w:noProof/>
              </w:rPr>
              <w:lastRenderedPageBreak/>
              <w:drawing>
                <wp:inline distT="0" distB="0" distL="0" distR="0" wp14:anchorId="1E58FE2C" wp14:editId="571B992D">
                  <wp:extent cx="5760720" cy="4086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4086225"/>
                          </a:xfrm>
                          <a:prstGeom prst="rect">
                            <a:avLst/>
                          </a:prstGeom>
                        </pic:spPr>
                      </pic:pic>
                    </a:graphicData>
                  </a:graphic>
                </wp:inline>
              </w:drawing>
            </w:r>
          </w:p>
          <w:p w14:paraId="35FAC66C" w14:textId="77777777" w:rsidR="009D45A0" w:rsidRDefault="009D45A0" w:rsidP="0005014D">
            <w:pPr>
              <w:spacing w:line="276" w:lineRule="auto"/>
            </w:pPr>
            <w:r w:rsidRPr="009D45A0">
              <w:rPr>
                <w:noProof/>
              </w:rPr>
              <w:drawing>
                <wp:inline distT="0" distB="0" distL="0" distR="0" wp14:anchorId="58D04038" wp14:editId="483C7B43">
                  <wp:extent cx="5760720" cy="2044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044065"/>
                          </a:xfrm>
                          <a:prstGeom prst="rect">
                            <a:avLst/>
                          </a:prstGeom>
                        </pic:spPr>
                      </pic:pic>
                    </a:graphicData>
                  </a:graphic>
                </wp:inline>
              </w:drawing>
            </w:r>
          </w:p>
          <w:p w14:paraId="709ADEDE" w14:textId="77777777" w:rsidR="009D45A0" w:rsidRDefault="009D45A0" w:rsidP="0005014D">
            <w:pPr>
              <w:spacing w:line="276" w:lineRule="auto"/>
            </w:pPr>
            <w:r w:rsidRPr="009D45A0">
              <w:rPr>
                <w:noProof/>
              </w:rPr>
              <w:lastRenderedPageBreak/>
              <w:drawing>
                <wp:inline distT="0" distB="0" distL="0" distR="0" wp14:anchorId="535187CA" wp14:editId="79D33109">
                  <wp:extent cx="5760720" cy="39782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3978275"/>
                          </a:xfrm>
                          <a:prstGeom prst="rect">
                            <a:avLst/>
                          </a:prstGeom>
                        </pic:spPr>
                      </pic:pic>
                    </a:graphicData>
                  </a:graphic>
                </wp:inline>
              </w:drawing>
            </w:r>
          </w:p>
          <w:p w14:paraId="0064EF5A" w14:textId="77777777" w:rsidR="009D45A0" w:rsidRDefault="009D45A0" w:rsidP="0005014D">
            <w:pPr>
              <w:spacing w:line="276" w:lineRule="auto"/>
            </w:pPr>
            <w:r w:rsidRPr="009D45A0">
              <w:rPr>
                <w:noProof/>
              </w:rPr>
              <w:drawing>
                <wp:inline distT="0" distB="0" distL="0" distR="0" wp14:anchorId="360D329C" wp14:editId="335B6CC1">
                  <wp:extent cx="5760720" cy="43935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393565"/>
                          </a:xfrm>
                          <a:prstGeom prst="rect">
                            <a:avLst/>
                          </a:prstGeom>
                        </pic:spPr>
                      </pic:pic>
                    </a:graphicData>
                  </a:graphic>
                </wp:inline>
              </w:drawing>
            </w:r>
          </w:p>
          <w:p w14:paraId="3B3EF72F" w14:textId="77777777" w:rsidR="009D45A0" w:rsidRDefault="009D45A0" w:rsidP="0005014D">
            <w:pPr>
              <w:spacing w:line="276" w:lineRule="auto"/>
            </w:pPr>
            <w:r w:rsidRPr="009D45A0">
              <w:rPr>
                <w:noProof/>
              </w:rPr>
              <w:lastRenderedPageBreak/>
              <w:drawing>
                <wp:inline distT="0" distB="0" distL="0" distR="0" wp14:anchorId="5567F909" wp14:editId="10C9AEB5">
                  <wp:extent cx="5760720" cy="3761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3761740"/>
                          </a:xfrm>
                          <a:prstGeom prst="rect">
                            <a:avLst/>
                          </a:prstGeom>
                        </pic:spPr>
                      </pic:pic>
                    </a:graphicData>
                  </a:graphic>
                </wp:inline>
              </w:drawing>
            </w:r>
          </w:p>
          <w:p w14:paraId="799D9559" w14:textId="77777777" w:rsidR="009D45A0" w:rsidRDefault="009D45A0" w:rsidP="0005014D">
            <w:pPr>
              <w:spacing w:line="276" w:lineRule="auto"/>
            </w:pPr>
            <w:r w:rsidRPr="009D45A0">
              <w:rPr>
                <w:noProof/>
              </w:rPr>
              <w:drawing>
                <wp:inline distT="0" distB="0" distL="0" distR="0" wp14:anchorId="24400077" wp14:editId="465E9D3D">
                  <wp:extent cx="5760720" cy="14122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1412240"/>
                          </a:xfrm>
                          <a:prstGeom prst="rect">
                            <a:avLst/>
                          </a:prstGeom>
                        </pic:spPr>
                      </pic:pic>
                    </a:graphicData>
                  </a:graphic>
                </wp:inline>
              </w:drawing>
            </w:r>
          </w:p>
          <w:p w14:paraId="2D77664D" w14:textId="77777777" w:rsidR="009D45A0" w:rsidRDefault="009D45A0" w:rsidP="0005014D">
            <w:pPr>
              <w:spacing w:line="276" w:lineRule="auto"/>
            </w:pPr>
            <w:r w:rsidRPr="009D45A0">
              <w:rPr>
                <w:noProof/>
              </w:rPr>
              <w:drawing>
                <wp:inline distT="0" distB="0" distL="0" distR="0" wp14:anchorId="36C2F5FE" wp14:editId="7063DA07">
                  <wp:extent cx="5760720" cy="34861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486150"/>
                          </a:xfrm>
                          <a:prstGeom prst="rect">
                            <a:avLst/>
                          </a:prstGeom>
                        </pic:spPr>
                      </pic:pic>
                    </a:graphicData>
                  </a:graphic>
                </wp:inline>
              </w:drawing>
            </w:r>
          </w:p>
          <w:p w14:paraId="589C7243" w14:textId="77777777" w:rsidR="009D45A0" w:rsidRDefault="009D45A0" w:rsidP="0005014D">
            <w:pPr>
              <w:spacing w:line="276" w:lineRule="auto"/>
            </w:pPr>
            <w:r w:rsidRPr="009D45A0">
              <w:rPr>
                <w:noProof/>
              </w:rPr>
              <w:lastRenderedPageBreak/>
              <w:drawing>
                <wp:inline distT="0" distB="0" distL="0" distR="0" wp14:anchorId="41B026B2" wp14:editId="1DC940B9">
                  <wp:extent cx="5760720" cy="41833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183380"/>
                          </a:xfrm>
                          <a:prstGeom prst="rect">
                            <a:avLst/>
                          </a:prstGeom>
                        </pic:spPr>
                      </pic:pic>
                    </a:graphicData>
                  </a:graphic>
                </wp:inline>
              </w:drawing>
            </w:r>
          </w:p>
          <w:p w14:paraId="04D84976" w14:textId="77777777" w:rsidR="009D45A0" w:rsidRDefault="009D45A0" w:rsidP="0005014D">
            <w:pPr>
              <w:spacing w:line="276" w:lineRule="auto"/>
            </w:pPr>
            <w:r w:rsidRPr="009D45A0">
              <w:rPr>
                <w:noProof/>
              </w:rPr>
              <w:drawing>
                <wp:inline distT="0" distB="0" distL="0" distR="0" wp14:anchorId="4CC4CCAD" wp14:editId="34ECF006">
                  <wp:extent cx="5760720" cy="4064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4064000"/>
                          </a:xfrm>
                          <a:prstGeom prst="rect">
                            <a:avLst/>
                          </a:prstGeom>
                        </pic:spPr>
                      </pic:pic>
                    </a:graphicData>
                  </a:graphic>
                </wp:inline>
              </w:drawing>
            </w:r>
          </w:p>
        </w:tc>
      </w:tr>
    </w:tbl>
    <w:p w14:paraId="6C5FD5E0" w14:textId="77777777" w:rsidR="009D45A0" w:rsidRPr="009D45A0" w:rsidRDefault="009D45A0" w:rsidP="0005014D">
      <w:pPr>
        <w:spacing w:line="276" w:lineRule="auto"/>
      </w:pPr>
    </w:p>
    <w:p w14:paraId="339CF5E0" w14:textId="09DC543C" w:rsidR="003B062D" w:rsidRPr="00C3639C" w:rsidRDefault="006B57D4" w:rsidP="0005014D">
      <w:pPr>
        <w:spacing w:line="276" w:lineRule="auto"/>
      </w:pPr>
      <w:r w:rsidRPr="00C3639C">
        <w:fldChar w:fldCharType="begin"/>
      </w:r>
      <w:r w:rsidRPr="00C3639C">
        <w:instrText xml:space="preserve"> ADDIN </w:instrText>
      </w:r>
      <w:r w:rsidRPr="00C3639C">
        <w:fldChar w:fldCharType="end"/>
      </w:r>
    </w:p>
    <w:sectPr w:rsidR="003B062D" w:rsidRPr="00C3639C" w:rsidSect="005915B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D6457" w14:textId="77777777" w:rsidR="00827C07" w:rsidRDefault="00827C07" w:rsidP="00E83087">
      <w:pPr>
        <w:spacing w:after="0"/>
      </w:pPr>
      <w:r>
        <w:separator/>
      </w:r>
    </w:p>
  </w:endnote>
  <w:endnote w:type="continuationSeparator" w:id="0">
    <w:p w14:paraId="5C1F0D98" w14:textId="77777777" w:rsidR="00827C07" w:rsidRDefault="00827C07" w:rsidP="00E830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4290152"/>
      <w:docPartObj>
        <w:docPartGallery w:val="Page Numbers (Bottom of Page)"/>
        <w:docPartUnique/>
      </w:docPartObj>
    </w:sdtPr>
    <w:sdtEndPr>
      <w:rPr>
        <w:noProof/>
      </w:rPr>
    </w:sdtEndPr>
    <w:sdtContent>
      <w:p w14:paraId="71781568" w14:textId="77777777" w:rsidR="00FE526C" w:rsidRDefault="00FE526C">
        <w:pPr>
          <w:pStyle w:val="Footer"/>
          <w:jc w:val="right"/>
        </w:pPr>
        <w:r>
          <w:fldChar w:fldCharType="begin"/>
        </w:r>
        <w:r>
          <w:instrText xml:space="preserve"> PAGE   \* MERGEFORMAT </w:instrText>
        </w:r>
        <w:r>
          <w:fldChar w:fldCharType="separate"/>
        </w:r>
        <w:r>
          <w:rPr>
            <w:noProof/>
          </w:rPr>
          <w:t>x</w:t>
        </w:r>
        <w:r>
          <w:rPr>
            <w:noProof/>
          </w:rPr>
          <w:fldChar w:fldCharType="end"/>
        </w:r>
      </w:p>
    </w:sdtContent>
  </w:sdt>
  <w:p w14:paraId="26DA1D83" w14:textId="77777777" w:rsidR="00FE526C" w:rsidRDefault="00FE52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8669463"/>
      <w:docPartObj>
        <w:docPartGallery w:val="Page Numbers (Bottom of Page)"/>
        <w:docPartUnique/>
      </w:docPartObj>
    </w:sdtPr>
    <w:sdtEndPr>
      <w:rPr>
        <w:noProof/>
      </w:rPr>
    </w:sdtEndPr>
    <w:sdtContent>
      <w:p w14:paraId="6E4401C7" w14:textId="77777777" w:rsidR="00FE526C" w:rsidRDefault="00FE52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051379" w14:textId="77777777" w:rsidR="00FE526C" w:rsidRDefault="00FE52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5532555"/>
      <w:docPartObj>
        <w:docPartGallery w:val="Page Numbers (Bottom of Page)"/>
        <w:docPartUnique/>
      </w:docPartObj>
    </w:sdtPr>
    <w:sdtEndPr>
      <w:rPr>
        <w:noProof/>
      </w:rPr>
    </w:sdtEndPr>
    <w:sdtContent>
      <w:p w14:paraId="4FDCC75A" w14:textId="77777777" w:rsidR="00FE526C" w:rsidRDefault="00FE526C">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63D89F23" w14:textId="77777777" w:rsidR="00FE526C" w:rsidRDefault="00FE52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57351"/>
      <w:docPartObj>
        <w:docPartGallery w:val="Page Numbers (Bottom of Page)"/>
        <w:docPartUnique/>
      </w:docPartObj>
    </w:sdtPr>
    <w:sdtEndPr>
      <w:rPr>
        <w:noProof/>
      </w:rPr>
    </w:sdtEndPr>
    <w:sdtContent>
      <w:p w14:paraId="139749F1" w14:textId="77777777" w:rsidR="00FE526C" w:rsidRDefault="00FE526C">
        <w:pPr>
          <w:pStyle w:val="Footer"/>
          <w:jc w:val="right"/>
        </w:pPr>
        <w:r>
          <w:fldChar w:fldCharType="begin"/>
        </w:r>
        <w:r>
          <w:instrText xml:space="preserve"> PAGE   \* MERGEFORMAT </w:instrText>
        </w:r>
        <w:r>
          <w:fldChar w:fldCharType="separate"/>
        </w:r>
        <w:r>
          <w:rPr>
            <w:noProof/>
          </w:rPr>
          <w:t>8</w:t>
        </w:r>
        <w:r>
          <w:rPr>
            <w:noProof/>
          </w:rPr>
          <w:fldChar w:fldCharType="end"/>
        </w:r>
      </w:p>
    </w:sdtContent>
  </w:sdt>
  <w:p w14:paraId="2DFC64CA" w14:textId="77777777" w:rsidR="00FE526C" w:rsidRDefault="00FE5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C74E8" w14:textId="77777777" w:rsidR="00827C07" w:rsidRDefault="00827C07" w:rsidP="00E83087">
      <w:pPr>
        <w:spacing w:after="0"/>
      </w:pPr>
      <w:r>
        <w:separator/>
      </w:r>
    </w:p>
  </w:footnote>
  <w:footnote w:type="continuationSeparator" w:id="0">
    <w:p w14:paraId="757C21DC" w14:textId="77777777" w:rsidR="00827C07" w:rsidRDefault="00827C07" w:rsidP="00E8308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64A52A" w14:textId="77777777" w:rsidR="00FE526C" w:rsidRDefault="00FE52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C1DC2" w14:textId="77777777" w:rsidR="00FE526C" w:rsidRDefault="00FE52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29A50" w14:textId="77777777" w:rsidR="00FE526C" w:rsidRDefault="00FE52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1A07"/>
    <w:multiLevelType w:val="hybridMultilevel"/>
    <w:tmpl w:val="88BE8260"/>
    <w:lvl w:ilvl="0" w:tplc="08090001">
      <w:start w:val="1"/>
      <w:numFmt w:val="bullet"/>
      <w:lvlText w:val=""/>
      <w:lvlJc w:val="left"/>
      <w:pPr>
        <w:tabs>
          <w:tab w:val="num" w:pos="720"/>
        </w:tabs>
        <w:ind w:left="720" w:hanging="360"/>
      </w:pPr>
      <w:rPr>
        <w:rFonts w:ascii="Symbol" w:hAnsi="Symbol" w:hint="default"/>
      </w:rPr>
    </w:lvl>
    <w:lvl w:ilvl="1" w:tplc="68B67D80" w:tentative="1">
      <w:start w:val="1"/>
      <w:numFmt w:val="bullet"/>
      <w:lvlText w:val=""/>
      <w:lvlJc w:val="left"/>
      <w:pPr>
        <w:tabs>
          <w:tab w:val="num" w:pos="1440"/>
        </w:tabs>
        <w:ind w:left="1440" w:hanging="360"/>
      </w:pPr>
      <w:rPr>
        <w:rFonts w:ascii="Wingdings 3" w:hAnsi="Wingdings 3" w:hint="default"/>
      </w:rPr>
    </w:lvl>
    <w:lvl w:ilvl="2" w:tplc="25BC2A48" w:tentative="1">
      <w:start w:val="1"/>
      <w:numFmt w:val="bullet"/>
      <w:lvlText w:val=""/>
      <w:lvlJc w:val="left"/>
      <w:pPr>
        <w:tabs>
          <w:tab w:val="num" w:pos="2160"/>
        </w:tabs>
        <w:ind w:left="2160" w:hanging="360"/>
      </w:pPr>
      <w:rPr>
        <w:rFonts w:ascii="Wingdings 3" w:hAnsi="Wingdings 3" w:hint="default"/>
      </w:rPr>
    </w:lvl>
    <w:lvl w:ilvl="3" w:tplc="81F287D2" w:tentative="1">
      <w:start w:val="1"/>
      <w:numFmt w:val="bullet"/>
      <w:lvlText w:val=""/>
      <w:lvlJc w:val="left"/>
      <w:pPr>
        <w:tabs>
          <w:tab w:val="num" w:pos="2880"/>
        </w:tabs>
        <w:ind w:left="2880" w:hanging="360"/>
      </w:pPr>
      <w:rPr>
        <w:rFonts w:ascii="Wingdings 3" w:hAnsi="Wingdings 3" w:hint="default"/>
      </w:rPr>
    </w:lvl>
    <w:lvl w:ilvl="4" w:tplc="0BF29C88" w:tentative="1">
      <w:start w:val="1"/>
      <w:numFmt w:val="bullet"/>
      <w:lvlText w:val=""/>
      <w:lvlJc w:val="left"/>
      <w:pPr>
        <w:tabs>
          <w:tab w:val="num" w:pos="3600"/>
        </w:tabs>
        <w:ind w:left="3600" w:hanging="360"/>
      </w:pPr>
      <w:rPr>
        <w:rFonts w:ascii="Wingdings 3" w:hAnsi="Wingdings 3" w:hint="default"/>
      </w:rPr>
    </w:lvl>
    <w:lvl w:ilvl="5" w:tplc="84701B42" w:tentative="1">
      <w:start w:val="1"/>
      <w:numFmt w:val="bullet"/>
      <w:lvlText w:val=""/>
      <w:lvlJc w:val="left"/>
      <w:pPr>
        <w:tabs>
          <w:tab w:val="num" w:pos="4320"/>
        </w:tabs>
        <w:ind w:left="4320" w:hanging="360"/>
      </w:pPr>
      <w:rPr>
        <w:rFonts w:ascii="Wingdings 3" w:hAnsi="Wingdings 3" w:hint="default"/>
      </w:rPr>
    </w:lvl>
    <w:lvl w:ilvl="6" w:tplc="026C6360" w:tentative="1">
      <w:start w:val="1"/>
      <w:numFmt w:val="bullet"/>
      <w:lvlText w:val=""/>
      <w:lvlJc w:val="left"/>
      <w:pPr>
        <w:tabs>
          <w:tab w:val="num" w:pos="5040"/>
        </w:tabs>
        <w:ind w:left="5040" w:hanging="360"/>
      </w:pPr>
      <w:rPr>
        <w:rFonts w:ascii="Wingdings 3" w:hAnsi="Wingdings 3" w:hint="default"/>
      </w:rPr>
    </w:lvl>
    <w:lvl w:ilvl="7" w:tplc="E2B4ADE2" w:tentative="1">
      <w:start w:val="1"/>
      <w:numFmt w:val="bullet"/>
      <w:lvlText w:val=""/>
      <w:lvlJc w:val="left"/>
      <w:pPr>
        <w:tabs>
          <w:tab w:val="num" w:pos="5760"/>
        </w:tabs>
        <w:ind w:left="5760" w:hanging="360"/>
      </w:pPr>
      <w:rPr>
        <w:rFonts w:ascii="Wingdings 3" w:hAnsi="Wingdings 3" w:hint="default"/>
      </w:rPr>
    </w:lvl>
    <w:lvl w:ilvl="8" w:tplc="23ACE642"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0E16E44"/>
    <w:multiLevelType w:val="hybridMultilevel"/>
    <w:tmpl w:val="08DAD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C90DBC"/>
    <w:multiLevelType w:val="multilevel"/>
    <w:tmpl w:val="E990CEE0"/>
    <w:lvl w:ilvl="0">
      <w:start w:val="1"/>
      <w:numFmt w:val="decimal"/>
      <w:pStyle w:val="Heading1Chapter"/>
      <w:lvlText w:val="Chapter %1 "/>
      <w:lvlJc w:val="left"/>
      <w:pPr>
        <w:ind w:left="432" w:hanging="432"/>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lowerRoman"/>
      <w:pStyle w:val="Heading4"/>
      <w:lvlText w:val="%4."/>
      <w:lvlJc w:val="right"/>
      <w:pPr>
        <w:ind w:left="864" w:hanging="864"/>
      </w:pPr>
      <w:rPr>
        <w:rFonts w:hint="default"/>
        <w:b/>
        <w:color w:val="auto"/>
        <w:sz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0816B1E"/>
    <w:multiLevelType w:val="hybridMultilevel"/>
    <w:tmpl w:val="03C61004"/>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730426F"/>
    <w:multiLevelType w:val="hybridMultilevel"/>
    <w:tmpl w:val="52CA7E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C63C58"/>
    <w:multiLevelType w:val="hybridMultilevel"/>
    <w:tmpl w:val="9314D522"/>
    <w:lvl w:ilvl="0" w:tplc="F372E354">
      <w:start w:val="1"/>
      <w:numFmt w:val="upperLetter"/>
      <w:pStyle w:val="Appendix"/>
      <w:lvlText w:val="Appendix %1. - "/>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A910F6"/>
    <w:multiLevelType w:val="hybridMultilevel"/>
    <w:tmpl w:val="E5928D38"/>
    <w:lvl w:ilvl="0" w:tplc="08090001">
      <w:start w:val="1"/>
      <w:numFmt w:val="bullet"/>
      <w:lvlText w:val=""/>
      <w:lvlJc w:val="left"/>
      <w:pPr>
        <w:tabs>
          <w:tab w:val="num" w:pos="720"/>
        </w:tabs>
        <w:ind w:left="720" w:hanging="360"/>
      </w:pPr>
      <w:rPr>
        <w:rFonts w:ascii="Symbol" w:hAnsi="Symbol" w:hint="default"/>
      </w:rPr>
    </w:lvl>
    <w:lvl w:ilvl="1" w:tplc="B97A0DC6" w:tentative="1">
      <w:start w:val="1"/>
      <w:numFmt w:val="bullet"/>
      <w:lvlText w:val=""/>
      <w:lvlJc w:val="left"/>
      <w:pPr>
        <w:tabs>
          <w:tab w:val="num" w:pos="1440"/>
        </w:tabs>
        <w:ind w:left="1440" w:hanging="360"/>
      </w:pPr>
      <w:rPr>
        <w:rFonts w:ascii="Wingdings 3" w:hAnsi="Wingdings 3" w:hint="default"/>
      </w:rPr>
    </w:lvl>
    <w:lvl w:ilvl="2" w:tplc="E17026AA" w:tentative="1">
      <w:start w:val="1"/>
      <w:numFmt w:val="bullet"/>
      <w:lvlText w:val=""/>
      <w:lvlJc w:val="left"/>
      <w:pPr>
        <w:tabs>
          <w:tab w:val="num" w:pos="2160"/>
        </w:tabs>
        <w:ind w:left="2160" w:hanging="360"/>
      </w:pPr>
      <w:rPr>
        <w:rFonts w:ascii="Wingdings 3" w:hAnsi="Wingdings 3" w:hint="default"/>
      </w:rPr>
    </w:lvl>
    <w:lvl w:ilvl="3" w:tplc="B0C87344" w:tentative="1">
      <w:start w:val="1"/>
      <w:numFmt w:val="bullet"/>
      <w:lvlText w:val=""/>
      <w:lvlJc w:val="left"/>
      <w:pPr>
        <w:tabs>
          <w:tab w:val="num" w:pos="2880"/>
        </w:tabs>
        <w:ind w:left="2880" w:hanging="360"/>
      </w:pPr>
      <w:rPr>
        <w:rFonts w:ascii="Wingdings 3" w:hAnsi="Wingdings 3" w:hint="default"/>
      </w:rPr>
    </w:lvl>
    <w:lvl w:ilvl="4" w:tplc="9B105948" w:tentative="1">
      <w:start w:val="1"/>
      <w:numFmt w:val="bullet"/>
      <w:lvlText w:val=""/>
      <w:lvlJc w:val="left"/>
      <w:pPr>
        <w:tabs>
          <w:tab w:val="num" w:pos="3600"/>
        </w:tabs>
        <w:ind w:left="3600" w:hanging="360"/>
      </w:pPr>
      <w:rPr>
        <w:rFonts w:ascii="Wingdings 3" w:hAnsi="Wingdings 3" w:hint="default"/>
      </w:rPr>
    </w:lvl>
    <w:lvl w:ilvl="5" w:tplc="822E822E" w:tentative="1">
      <w:start w:val="1"/>
      <w:numFmt w:val="bullet"/>
      <w:lvlText w:val=""/>
      <w:lvlJc w:val="left"/>
      <w:pPr>
        <w:tabs>
          <w:tab w:val="num" w:pos="4320"/>
        </w:tabs>
        <w:ind w:left="4320" w:hanging="360"/>
      </w:pPr>
      <w:rPr>
        <w:rFonts w:ascii="Wingdings 3" w:hAnsi="Wingdings 3" w:hint="default"/>
      </w:rPr>
    </w:lvl>
    <w:lvl w:ilvl="6" w:tplc="BDD89F04" w:tentative="1">
      <w:start w:val="1"/>
      <w:numFmt w:val="bullet"/>
      <w:lvlText w:val=""/>
      <w:lvlJc w:val="left"/>
      <w:pPr>
        <w:tabs>
          <w:tab w:val="num" w:pos="5040"/>
        </w:tabs>
        <w:ind w:left="5040" w:hanging="360"/>
      </w:pPr>
      <w:rPr>
        <w:rFonts w:ascii="Wingdings 3" w:hAnsi="Wingdings 3" w:hint="default"/>
      </w:rPr>
    </w:lvl>
    <w:lvl w:ilvl="7" w:tplc="E9FCE61A" w:tentative="1">
      <w:start w:val="1"/>
      <w:numFmt w:val="bullet"/>
      <w:lvlText w:val=""/>
      <w:lvlJc w:val="left"/>
      <w:pPr>
        <w:tabs>
          <w:tab w:val="num" w:pos="5760"/>
        </w:tabs>
        <w:ind w:left="5760" w:hanging="360"/>
      </w:pPr>
      <w:rPr>
        <w:rFonts w:ascii="Wingdings 3" w:hAnsi="Wingdings 3" w:hint="default"/>
      </w:rPr>
    </w:lvl>
    <w:lvl w:ilvl="8" w:tplc="012649D2"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43F14514"/>
    <w:multiLevelType w:val="hybridMultilevel"/>
    <w:tmpl w:val="168AEAE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F392AFF"/>
    <w:multiLevelType w:val="hybridMultilevel"/>
    <w:tmpl w:val="61E28C5C"/>
    <w:lvl w:ilvl="0" w:tplc="08090001">
      <w:start w:val="1"/>
      <w:numFmt w:val="bullet"/>
      <w:lvlText w:val=""/>
      <w:lvlJc w:val="left"/>
      <w:pPr>
        <w:tabs>
          <w:tab w:val="num" w:pos="720"/>
        </w:tabs>
        <w:ind w:left="720" w:hanging="360"/>
      </w:pPr>
      <w:rPr>
        <w:rFonts w:ascii="Symbol" w:hAnsi="Symbol" w:hint="default"/>
      </w:rPr>
    </w:lvl>
    <w:lvl w:ilvl="1" w:tplc="14D6B0D6" w:tentative="1">
      <w:start w:val="1"/>
      <w:numFmt w:val="bullet"/>
      <w:lvlText w:val=""/>
      <w:lvlJc w:val="left"/>
      <w:pPr>
        <w:tabs>
          <w:tab w:val="num" w:pos="1440"/>
        </w:tabs>
        <w:ind w:left="1440" w:hanging="360"/>
      </w:pPr>
      <w:rPr>
        <w:rFonts w:ascii="Wingdings 3" w:hAnsi="Wingdings 3" w:hint="default"/>
      </w:rPr>
    </w:lvl>
    <w:lvl w:ilvl="2" w:tplc="8026ACD4" w:tentative="1">
      <w:start w:val="1"/>
      <w:numFmt w:val="bullet"/>
      <w:lvlText w:val=""/>
      <w:lvlJc w:val="left"/>
      <w:pPr>
        <w:tabs>
          <w:tab w:val="num" w:pos="2160"/>
        </w:tabs>
        <w:ind w:left="2160" w:hanging="360"/>
      </w:pPr>
      <w:rPr>
        <w:rFonts w:ascii="Wingdings 3" w:hAnsi="Wingdings 3" w:hint="default"/>
      </w:rPr>
    </w:lvl>
    <w:lvl w:ilvl="3" w:tplc="CB8E9B40" w:tentative="1">
      <w:start w:val="1"/>
      <w:numFmt w:val="bullet"/>
      <w:lvlText w:val=""/>
      <w:lvlJc w:val="left"/>
      <w:pPr>
        <w:tabs>
          <w:tab w:val="num" w:pos="2880"/>
        </w:tabs>
        <w:ind w:left="2880" w:hanging="360"/>
      </w:pPr>
      <w:rPr>
        <w:rFonts w:ascii="Wingdings 3" w:hAnsi="Wingdings 3" w:hint="default"/>
      </w:rPr>
    </w:lvl>
    <w:lvl w:ilvl="4" w:tplc="59F8F0FC" w:tentative="1">
      <w:start w:val="1"/>
      <w:numFmt w:val="bullet"/>
      <w:lvlText w:val=""/>
      <w:lvlJc w:val="left"/>
      <w:pPr>
        <w:tabs>
          <w:tab w:val="num" w:pos="3600"/>
        </w:tabs>
        <w:ind w:left="3600" w:hanging="360"/>
      </w:pPr>
      <w:rPr>
        <w:rFonts w:ascii="Wingdings 3" w:hAnsi="Wingdings 3" w:hint="default"/>
      </w:rPr>
    </w:lvl>
    <w:lvl w:ilvl="5" w:tplc="73E459D6" w:tentative="1">
      <w:start w:val="1"/>
      <w:numFmt w:val="bullet"/>
      <w:lvlText w:val=""/>
      <w:lvlJc w:val="left"/>
      <w:pPr>
        <w:tabs>
          <w:tab w:val="num" w:pos="4320"/>
        </w:tabs>
        <w:ind w:left="4320" w:hanging="360"/>
      </w:pPr>
      <w:rPr>
        <w:rFonts w:ascii="Wingdings 3" w:hAnsi="Wingdings 3" w:hint="default"/>
      </w:rPr>
    </w:lvl>
    <w:lvl w:ilvl="6" w:tplc="D4F8BFA6" w:tentative="1">
      <w:start w:val="1"/>
      <w:numFmt w:val="bullet"/>
      <w:lvlText w:val=""/>
      <w:lvlJc w:val="left"/>
      <w:pPr>
        <w:tabs>
          <w:tab w:val="num" w:pos="5040"/>
        </w:tabs>
        <w:ind w:left="5040" w:hanging="360"/>
      </w:pPr>
      <w:rPr>
        <w:rFonts w:ascii="Wingdings 3" w:hAnsi="Wingdings 3" w:hint="default"/>
      </w:rPr>
    </w:lvl>
    <w:lvl w:ilvl="7" w:tplc="D01A17D2" w:tentative="1">
      <w:start w:val="1"/>
      <w:numFmt w:val="bullet"/>
      <w:lvlText w:val=""/>
      <w:lvlJc w:val="left"/>
      <w:pPr>
        <w:tabs>
          <w:tab w:val="num" w:pos="5760"/>
        </w:tabs>
        <w:ind w:left="5760" w:hanging="360"/>
      </w:pPr>
      <w:rPr>
        <w:rFonts w:ascii="Wingdings 3" w:hAnsi="Wingdings 3" w:hint="default"/>
      </w:rPr>
    </w:lvl>
    <w:lvl w:ilvl="8" w:tplc="3DB8346C"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71A05016"/>
    <w:multiLevelType w:val="hybridMultilevel"/>
    <w:tmpl w:val="ABE0412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8"/>
  </w:num>
  <w:num w:numId="5">
    <w:abstractNumId w:val="0"/>
  </w:num>
  <w:num w:numId="6">
    <w:abstractNumId w:val="6"/>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3"/>
  </w:num>
  <w:num w:numId="10">
    <w:abstractNumId w:val="9"/>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attachedTemplate r:id="rId1"/>
  <w:styleLockTheme/>
  <w:styleLockQFSet/>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OwNDUwBRImFmYG5ko6SsGpxcWZ+XkgBZamtQAAmCN/LQAAAA=="/>
    <w:docVar w:name="EN.InstantFormat" w:val="&lt;ENInstantFormat&gt;&lt;Enabled&gt;1&lt;/Enabled&gt;&lt;ScanUnformatted&gt;1&lt;/ScanUnformatted&gt;&lt;ScanChanges&gt;1&lt;/ScanChanges&gt;&lt;Suspended&gt;0&lt;/Suspended&gt;&lt;/ENInstantFormat&gt;"/>
    <w:docVar w:name="EN.Layout" w:val="&lt;ENLayout&gt;&lt;Style&gt;Hydrogeology Journal &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efw09vxs2vw0x2evaxmpt2xma2xax0s25200&quot;&gt;My EndNote Library&lt;record-ids&gt;&lt;item&gt;50&lt;/item&gt;&lt;item&gt;51&lt;/item&gt;&lt;item&gt;53&lt;/item&gt;&lt;item&gt;55&lt;/item&gt;&lt;item&gt;56&lt;/item&gt;&lt;item&gt;64&lt;/item&gt;&lt;item&gt;66&lt;/item&gt;&lt;item&gt;73&lt;/item&gt;&lt;item&gt;74&lt;/item&gt;&lt;item&gt;75&lt;/item&gt;&lt;item&gt;77&lt;/item&gt;&lt;item&gt;89&lt;/item&gt;&lt;item&gt;92&lt;/item&gt;&lt;item&gt;93&lt;/item&gt;&lt;item&gt;94&lt;/item&gt;&lt;item&gt;95&lt;/item&gt;&lt;item&gt;96&lt;/item&gt;&lt;item&gt;102&lt;/item&gt;&lt;item&gt;107&lt;/item&gt;&lt;item&gt;108&lt;/item&gt;&lt;item&gt;109&lt;/item&gt;&lt;item&gt;110&lt;/item&gt;&lt;item&gt;111&lt;/item&gt;&lt;item&gt;113&lt;/item&gt;&lt;item&gt;115&lt;/item&gt;&lt;item&gt;116&lt;/item&gt;&lt;item&gt;119&lt;/item&gt;&lt;item&gt;120&lt;/item&gt;&lt;item&gt;123&lt;/item&gt;&lt;item&gt;124&lt;/item&gt;&lt;item&gt;126&lt;/item&gt;&lt;item&gt;127&lt;/item&gt;&lt;item&gt;128&lt;/item&gt;&lt;item&gt;129&lt;/item&gt;&lt;item&gt;130&lt;/item&gt;&lt;item&gt;132&lt;/item&gt;&lt;item&gt;133&lt;/item&gt;&lt;item&gt;134&lt;/item&gt;&lt;item&gt;140&lt;/item&gt;&lt;item&gt;141&lt;/item&gt;&lt;item&gt;142&lt;/item&gt;&lt;item&gt;147&lt;/item&gt;&lt;item&gt;148&lt;/item&gt;&lt;item&gt;149&lt;/item&gt;&lt;item&gt;150&lt;/item&gt;&lt;item&gt;151&lt;/item&gt;&lt;item&gt;152&lt;/item&gt;&lt;item&gt;153&lt;/item&gt;&lt;item&gt;155&lt;/item&gt;&lt;item&gt;157&lt;/item&gt;&lt;item&gt;158&lt;/item&gt;&lt;item&gt;161&lt;/item&gt;&lt;item&gt;163&lt;/item&gt;&lt;item&gt;164&lt;/item&gt;&lt;item&gt;165&lt;/item&gt;&lt;item&gt;166&lt;/item&gt;&lt;item&gt;167&lt;/item&gt;&lt;item&gt;168&lt;/item&gt;&lt;item&gt;169&lt;/item&gt;&lt;item&gt;170&lt;/item&gt;&lt;item&gt;171&lt;/item&gt;&lt;item&gt;172&lt;/item&gt;&lt;item&gt;174&lt;/item&gt;&lt;item&gt;175&lt;/item&gt;&lt;item&gt;176&lt;/item&gt;&lt;item&gt;177&lt;/item&gt;&lt;item&gt;178&lt;/item&gt;&lt;item&gt;179&lt;/item&gt;&lt;item&gt;180&lt;/item&gt;&lt;item&gt;181&lt;/item&gt;&lt;item&gt;182&lt;/item&gt;&lt;item&gt;183&lt;/item&gt;&lt;item&gt;184&lt;/item&gt;&lt;/record-ids&gt;&lt;/item&gt;&lt;/Libraries&gt;"/>
  </w:docVars>
  <w:rsids>
    <w:rsidRoot w:val="005E2E24"/>
    <w:rsid w:val="00000302"/>
    <w:rsid w:val="000003A5"/>
    <w:rsid w:val="000007C0"/>
    <w:rsid w:val="00000CA9"/>
    <w:rsid w:val="0000424D"/>
    <w:rsid w:val="000212FC"/>
    <w:rsid w:val="00023203"/>
    <w:rsid w:val="000238BB"/>
    <w:rsid w:val="00023ED6"/>
    <w:rsid w:val="00024447"/>
    <w:rsid w:val="00025DBA"/>
    <w:rsid w:val="000266BA"/>
    <w:rsid w:val="00027647"/>
    <w:rsid w:val="00027BC4"/>
    <w:rsid w:val="00032A1C"/>
    <w:rsid w:val="00033743"/>
    <w:rsid w:val="00034AC1"/>
    <w:rsid w:val="000415C5"/>
    <w:rsid w:val="00041D3A"/>
    <w:rsid w:val="00042DA8"/>
    <w:rsid w:val="00044B52"/>
    <w:rsid w:val="0004566B"/>
    <w:rsid w:val="0005014D"/>
    <w:rsid w:val="00051E8A"/>
    <w:rsid w:val="000553C0"/>
    <w:rsid w:val="00055D5F"/>
    <w:rsid w:val="00057672"/>
    <w:rsid w:val="00060642"/>
    <w:rsid w:val="00060E22"/>
    <w:rsid w:val="000617A8"/>
    <w:rsid w:val="00063E8E"/>
    <w:rsid w:val="000647BB"/>
    <w:rsid w:val="00066514"/>
    <w:rsid w:val="000674AE"/>
    <w:rsid w:val="0007254D"/>
    <w:rsid w:val="00076B46"/>
    <w:rsid w:val="00083322"/>
    <w:rsid w:val="000843D7"/>
    <w:rsid w:val="00085DB6"/>
    <w:rsid w:val="00091F73"/>
    <w:rsid w:val="00095334"/>
    <w:rsid w:val="000955BC"/>
    <w:rsid w:val="000967B7"/>
    <w:rsid w:val="000A0C65"/>
    <w:rsid w:val="000A36AA"/>
    <w:rsid w:val="000A39E4"/>
    <w:rsid w:val="000A5218"/>
    <w:rsid w:val="000A6039"/>
    <w:rsid w:val="000A61C0"/>
    <w:rsid w:val="000A64A2"/>
    <w:rsid w:val="000B0620"/>
    <w:rsid w:val="000B4F1F"/>
    <w:rsid w:val="000B6098"/>
    <w:rsid w:val="000B7465"/>
    <w:rsid w:val="000C3773"/>
    <w:rsid w:val="000C5988"/>
    <w:rsid w:val="000C70E3"/>
    <w:rsid w:val="000C77C0"/>
    <w:rsid w:val="000D04F0"/>
    <w:rsid w:val="000D062C"/>
    <w:rsid w:val="000E3C5D"/>
    <w:rsid w:val="000E3F9A"/>
    <w:rsid w:val="000E4D3C"/>
    <w:rsid w:val="000E5ED6"/>
    <w:rsid w:val="000F18C8"/>
    <w:rsid w:val="000F5359"/>
    <w:rsid w:val="000F644B"/>
    <w:rsid w:val="00100CE3"/>
    <w:rsid w:val="00101DCB"/>
    <w:rsid w:val="00102B5C"/>
    <w:rsid w:val="00103510"/>
    <w:rsid w:val="00103D66"/>
    <w:rsid w:val="00114870"/>
    <w:rsid w:val="00117003"/>
    <w:rsid w:val="001211F2"/>
    <w:rsid w:val="00122114"/>
    <w:rsid w:val="00126168"/>
    <w:rsid w:val="00130FB3"/>
    <w:rsid w:val="00134F33"/>
    <w:rsid w:val="00140D53"/>
    <w:rsid w:val="0014120F"/>
    <w:rsid w:val="00144724"/>
    <w:rsid w:val="00150CF6"/>
    <w:rsid w:val="0015143A"/>
    <w:rsid w:val="00152AC2"/>
    <w:rsid w:val="00154867"/>
    <w:rsid w:val="00156C78"/>
    <w:rsid w:val="001667DA"/>
    <w:rsid w:val="0016722A"/>
    <w:rsid w:val="001727A3"/>
    <w:rsid w:val="00173109"/>
    <w:rsid w:val="00173B88"/>
    <w:rsid w:val="00180BCA"/>
    <w:rsid w:val="00181170"/>
    <w:rsid w:val="00186035"/>
    <w:rsid w:val="0019648D"/>
    <w:rsid w:val="001A1E87"/>
    <w:rsid w:val="001A2383"/>
    <w:rsid w:val="001A2F18"/>
    <w:rsid w:val="001A7973"/>
    <w:rsid w:val="001B173A"/>
    <w:rsid w:val="001B2A06"/>
    <w:rsid w:val="001B35F7"/>
    <w:rsid w:val="001B6454"/>
    <w:rsid w:val="001C0007"/>
    <w:rsid w:val="001C0F6D"/>
    <w:rsid w:val="001D1522"/>
    <w:rsid w:val="001D3975"/>
    <w:rsid w:val="001D5D75"/>
    <w:rsid w:val="001E0389"/>
    <w:rsid w:val="001E3ED8"/>
    <w:rsid w:val="001E60A2"/>
    <w:rsid w:val="001E72D0"/>
    <w:rsid w:val="001F265F"/>
    <w:rsid w:val="001F2BA7"/>
    <w:rsid w:val="001F2F22"/>
    <w:rsid w:val="001F7242"/>
    <w:rsid w:val="001F7910"/>
    <w:rsid w:val="00206FAB"/>
    <w:rsid w:val="00207514"/>
    <w:rsid w:val="002134CA"/>
    <w:rsid w:val="0021574C"/>
    <w:rsid w:val="0021698A"/>
    <w:rsid w:val="00217F79"/>
    <w:rsid w:val="0022107C"/>
    <w:rsid w:val="0022109C"/>
    <w:rsid w:val="00226520"/>
    <w:rsid w:val="00230B95"/>
    <w:rsid w:val="002312DD"/>
    <w:rsid w:val="00231CEF"/>
    <w:rsid w:val="002347A3"/>
    <w:rsid w:val="002352FB"/>
    <w:rsid w:val="0023545C"/>
    <w:rsid w:val="00235636"/>
    <w:rsid w:val="0024055F"/>
    <w:rsid w:val="00242E3E"/>
    <w:rsid w:val="0024641D"/>
    <w:rsid w:val="00246A22"/>
    <w:rsid w:val="00246C61"/>
    <w:rsid w:val="0025171F"/>
    <w:rsid w:val="00254E4B"/>
    <w:rsid w:val="00254F88"/>
    <w:rsid w:val="002577A3"/>
    <w:rsid w:val="002618E2"/>
    <w:rsid w:val="00261F91"/>
    <w:rsid w:val="00262B18"/>
    <w:rsid w:val="002644F2"/>
    <w:rsid w:val="002657A2"/>
    <w:rsid w:val="002672CF"/>
    <w:rsid w:val="00272B7F"/>
    <w:rsid w:val="00273037"/>
    <w:rsid w:val="00275BEB"/>
    <w:rsid w:val="002768A7"/>
    <w:rsid w:val="00281F52"/>
    <w:rsid w:val="00282CEA"/>
    <w:rsid w:val="00285362"/>
    <w:rsid w:val="00285F39"/>
    <w:rsid w:val="0029123F"/>
    <w:rsid w:val="00291307"/>
    <w:rsid w:val="002929BC"/>
    <w:rsid w:val="002932D0"/>
    <w:rsid w:val="00296C50"/>
    <w:rsid w:val="002A544D"/>
    <w:rsid w:val="002A7FBD"/>
    <w:rsid w:val="002B263E"/>
    <w:rsid w:val="002B6269"/>
    <w:rsid w:val="002C2076"/>
    <w:rsid w:val="002C4D27"/>
    <w:rsid w:val="002C58C8"/>
    <w:rsid w:val="002D5DF7"/>
    <w:rsid w:val="002E05FD"/>
    <w:rsid w:val="002E079B"/>
    <w:rsid w:val="002E0DE7"/>
    <w:rsid w:val="002E2BE4"/>
    <w:rsid w:val="00301E88"/>
    <w:rsid w:val="00305FB9"/>
    <w:rsid w:val="003065A1"/>
    <w:rsid w:val="003076EB"/>
    <w:rsid w:val="00311A8B"/>
    <w:rsid w:val="00313822"/>
    <w:rsid w:val="00320F65"/>
    <w:rsid w:val="003214BA"/>
    <w:rsid w:val="003214D4"/>
    <w:rsid w:val="00322BB3"/>
    <w:rsid w:val="00322DCC"/>
    <w:rsid w:val="00325475"/>
    <w:rsid w:val="003313B3"/>
    <w:rsid w:val="003334D9"/>
    <w:rsid w:val="00337620"/>
    <w:rsid w:val="003410CF"/>
    <w:rsid w:val="00341D13"/>
    <w:rsid w:val="00350DE3"/>
    <w:rsid w:val="0035114D"/>
    <w:rsid w:val="00351EEB"/>
    <w:rsid w:val="00353C9E"/>
    <w:rsid w:val="00353D01"/>
    <w:rsid w:val="003543EF"/>
    <w:rsid w:val="00356B88"/>
    <w:rsid w:val="00357ACB"/>
    <w:rsid w:val="00357FDF"/>
    <w:rsid w:val="00362A5D"/>
    <w:rsid w:val="003652A3"/>
    <w:rsid w:val="003734EF"/>
    <w:rsid w:val="00376B73"/>
    <w:rsid w:val="00381406"/>
    <w:rsid w:val="0038160F"/>
    <w:rsid w:val="003823A2"/>
    <w:rsid w:val="00382BF4"/>
    <w:rsid w:val="0039226F"/>
    <w:rsid w:val="003946A9"/>
    <w:rsid w:val="00394AD4"/>
    <w:rsid w:val="003A20B1"/>
    <w:rsid w:val="003A5498"/>
    <w:rsid w:val="003A7C7B"/>
    <w:rsid w:val="003A7DDB"/>
    <w:rsid w:val="003B062D"/>
    <w:rsid w:val="003B2AC2"/>
    <w:rsid w:val="003B3896"/>
    <w:rsid w:val="003B6ABE"/>
    <w:rsid w:val="003B6DA5"/>
    <w:rsid w:val="003C12FB"/>
    <w:rsid w:val="003C2B22"/>
    <w:rsid w:val="003C56C7"/>
    <w:rsid w:val="003D19AD"/>
    <w:rsid w:val="003D1A7E"/>
    <w:rsid w:val="003D25EA"/>
    <w:rsid w:val="003D4432"/>
    <w:rsid w:val="003D5320"/>
    <w:rsid w:val="003D7881"/>
    <w:rsid w:val="003E60DC"/>
    <w:rsid w:val="003E6442"/>
    <w:rsid w:val="003E64F8"/>
    <w:rsid w:val="003F2115"/>
    <w:rsid w:val="003F3C21"/>
    <w:rsid w:val="003F51B6"/>
    <w:rsid w:val="003F6EEF"/>
    <w:rsid w:val="004039CB"/>
    <w:rsid w:val="00404DE4"/>
    <w:rsid w:val="00406644"/>
    <w:rsid w:val="00411693"/>
    <w:rsid w:val="00413075"/>
    <w:rsid w:val="00420CA3"/>
    <w:rsid w:val="00421C73"/>
    <w:rsid w:val="00425B72"/>
    <w:rsid w:val="00425E10"/>
    <w:rsid w:val="00426074"/>
    <w:rsid w:val="00427983"/>
    <w:rsid w:val="00435E22"/>
    <w:rsid w:val="004360E7"/>
    <w:rsid w:val="004404C0"/>
    <w:rsid w:val="0044070A"/>
    <w:rsid w:val="004415EE"/>
    <w:rsid w:val="00445F00"/>
    <w:rsid w:val="004461F9"/>
    <w:rsid w:val="0045431C"/>
    <w:rsid w:val="00454592"/>
    <w:rsid w:val="00463C1C"/>
    <w:rsid w:val="0046454F"/>
    <w:rsid w:val="00466E2A"/>
    <w:rsid w:val="00467AEA"/>
    <w:rsid w:val="0047121C"/>
    <w:rsid w:val="00475147"/>
    <w:rsid w:val="00476606"/>
    <w:rsid w:val="004815E0"/>
    <w:rsid w:val="00482D2E"/>
    <w:rsid w:val="00484379"/>
    <w:rsid w:val="004850F2"/>
    <w:rsid w:val="00486DAD"/>
    <w:rsid w:val="00491578"/>
    <w:rsid w:val="0049275D"/>
    <w:rsid w:val="004968A2"/>
    <w:rsid w:val="004B100A"/>
    <w:rsid w:val="004B13CE"/>
    <w:rsid w:val="004B3B22"/>
    <w:rsid w:val="004B7955"/>
    <w:rsid w:val="004C03BF"/>
    <w:rsid w:val="004C36F9"/>
    <w:rsid w:val="004C4634"/>
    <w:rsid w:val="004C657F"/>
    <w:rsid w:val="004C76ED"/>
    <w:rsid w:val="004C7F5B"/>
    <w:rsid w:val="004D0BDD"/>
    <w:rsid w:val="004D2670"/>
    <w:rsid w:val="004D3A40"/>
    <w:rsid w:val="004D3B2A"/>
    <w:rsid w:val="004D61ED"/>
    <w:rsid w:val="004D7312"/>
    <w:rsid w:val="004E0780"/>
    <w:rsid w:val="004E1F84"/>
    <w:rsid w:val="004E21DD"/>
    <w:rsid w:val="004E2662"/>
    <w:rsid w:val="004E63D7"/>
    <w:rsid w:val="004E6E4A"/>
    <w:rsid w:val="004F0E35"/>
    <w:rsid w:val="004F71CA"/>
    <w:rsid w:val="004F7E10"/>
    <w:rsid w:val="00501C30"/>
    <w:rsid w:val="00501E2D"/>
    <w:rsid w:val="005028A1"/>
    <w:rsid w:val="00503B76"/>
    <w:rsid w:val="00505A95"/>
    <w:rsid w:val="00507DED"/>
    <w:rsid w:val="00511890"/>
    <w:rsid w:val="005212AF"/>
    <w:rsid w:val="0052273D"/>
    <w:rsid w:val="00527551"/>
    <w:rsid w:val="005301E9"/>
    <w:rsid w:val="005314DE"/>
    <w:rsid w:val="00534915"/>
    <w:rsid w:val="00536CF5"/>
    <w:rsid w:val="00536E8B"/>
    <w:rsid w:val="00540746"/>
    <w:rsid w:val="005414DC"/>
    <w:rsid w:val="00541ED0"/>
    <w:rsid w:val="0054403B"/>
    <w:rsid w:val="005455ED"/>
    <w:rsid w:val="005470FE"/>
    <w:rsid w:val="00547300"/>
    <w:rsid w:val="0055271F"/>
    <w:rsid w:val="0055579B"/>
    <w:rsid w:val="005562B4"/>
    <w:rsid w:val="005667D5"/>
    <w:rsid w:val="00566913"/>
    <w:rsid w:val="00571ED7"/>
    <w:rsid w:val="00571F89"/>
    <w:rsid w:val="005773EA"/>
    <w:rsid w:val="00583120"/>
    <w:rsid w:val="00585DA4"/>
    <w:rsid w:val="00586C9A"/>
    <w:rsid w:val="005913D1"/>
    <w:rsid w:val="005915BB"/>
    <w:rsid w:val="0059196E"/>
    <w:rsid w:val="0059228B"/>
    <w:rsid w:val="005930F2"/>
    <w:rsid w:val="005951E5"/>
    <w:rsid w:val="00596F18"/>
    <w:rsid w:val="00597128"/>
    <w:rsid w:val="005974C3"/>
    <w:rsid w:val="005A079B"/>
    <w:rsid w:val="005A07E5"/>
    <w:rsid w:val="005A4746"/>
    <w:rsid w:val="005A477A"/>
    <w:rsid w:val="005A5AF9"/>
    <w:rsid w:val="005A6AB6"/>
    <w:rsid w:val="005A7EA7"/>
    <w:rsid w:val="005B1221"/>
    <w:rsid w:val="005B4070"/>
    <w:rsid w:val="005B566A"/>
    <w:rsid w:val="005B7C24"/>
    <w:rsid w:val="005C04B5"/>
    <w:rsid w:val="005C2ADA"/>
    <w:rsid w:val="005C45B8"/>
    <w:rsid w:val="005D560B"/>
    <w:rsid w:val="005D680C"/>
    <w:rsid w:val="005E1037"/>
    <w:rsid w:val="005E1C37"/>
    <w:rsid w:val="005E1F49"/>
    <w:rsid w:val="005E2E24"/>
    <w:rsid w:val="005E5C8B"/>
    <w:rsid w:val="005E65BA"/>
    <w:rsid w:val="005F0BC4"/>
    <w:rsid w:val="005F2BCA"/>
    <w:rsid w:val="005F3B01"/>
    <w:rsid w:val="005F74AC"/>
    <w:rsid w:val="00605641"/>
    <w:rsid w:val="00605F6C"/>
    <w:rsid w:val="006116A1"/>
    <w:rsid w:val="00612BB3"/>
    <w:rsid w:val="00613317"/>
    <w:rsid w:val="006245D5"/>
    <w:rsid w:val="0063439A"/>
    <w:rsid w:val="0063511B"/>
    <w:rsid w:val="00636AB7"/>
    <w:rsid w:val="006419F4"/>
    <w:rsid w:val="006432EA"/>
    <w:rsid w:val="00645FCB"/>
    <w:rsid w:val="00647EDC"/>
    <w:rsid w:val="00650888"/>
    <w:rsid w:val="0065234B"/>
    <w:rsid w:val="00652507"/>
    <w:rsid w:val="00654B64"/>
    <w:rsid w:val="0065778E"/>
    <w:rsid w:val="00660FF5"/>
    <w:rsid w:val="0066405A"/>
    <w:rsid w:val="006707C9"/>
    <w:rsid w:val="00670C54"/>
    <w:rsid w:val="006754B7"/>
    <w:rsid w:val="00677218"/>
    <w:rsid w:val="00680F7F"/>
    <w:rsid w:val="006838EF"/>
    <w:rsid w:val="00685EA2"/>
    <w:rsid w:val="006865A9"/>
    <w:rsid w:val="00696785"/>
    <w:rsid w:val="006A4AA7"/>
    <w:rsid w:val="006B2982"/>
    <w:rsid w:val="006B42A8"/>
    <w:rsid w:val="006B438C"/>
    <w:rsid w:val="006B5733"/>
    <w:rsid w:val="006B57C9"/>
    <w:rsid w:val="006B57D4"/>
    <w:rsid w:val="006C2A7C"/>
    <w:rsid w:val="006C46DA"/>
    <w:rsid w:val="006C5084"/>
    <w:rsid w:val="006C77F7"/>
    <w:rsid w:val="006D0FD0"/>
    <w:rsid w:val="006D4A27"/>
    <w:rsid w:val="006D4BFE"/>
    <w:rsid w:val="006E2840"/>
    <w:rsid w:val="006E2CC8"/>
    <w:rsid w:val="006E3595"/>
    <w:rsid w:val="006E5451"/>
    <w:rsid w:val="006E6010"/>
    <w:rsid w:val="006F04D6"/>
    <w:rsid w:val="0070304B"/>
    <w:rsid w:val="0071013E"/>
    <w:rsid w:val="00711A3B"/>
    <w:rsid w:val="00712860"/>
    <w:rsid w:val="0071444D"/>
    <w:rsid w:val="00716D0F"/>
    <w:rsid w:val="00725F77"/>
    <w:rsid w:val="007338E4"/>
    <w:rsid w:val="007347DF"/>
    <w:rsid w:val="00735237"/>
    <w:rsid w:val="007364A6"/>
    <w:rsid w:val="00743CA0"/>
    <w:rsid w:val="00746468"/>
    <w:rsid w:val="007546E3"/>
    <w:rsid w:val="007563DA"/>
    <w:rsid w:val="00756B08"/>
    <w:rsid w:val="00764C3E"/>
    <w:rsid w:val="007709EC"/>
    <w:rsid w:val="00773487"/>
    <w:rsid w:val="007758F9"/>
    <w:rsid w:val="00776245"/>
    <w:rsid w:val="0077659D"/>
    <w:rsid w:val="0077670F"/>
    <w:rsid w:val="00780CE8"/>
    <w:rsid w:val="007849AC"/>
    <w:rsid w:val="00785477"/>
    <w:rsid w:val="00785A58"/>
    <w:rsid w:val="00787C14"/>
    <w:rsid w:val="0079271F"/>
    <w:rsid w:val="007971B5"/>
    <w:rsid w:val="00797234"/>
    <w:rsid w:val="007A11D3"/>
    <w:rsid w:val="007A18D3"/>
    <w:rsid w:val="007A3138"/>
    <w:rsid w:val="007A45FF"/>
    <w:rsid w:val="007A5B28"/>
    <w:rsid w:val="007B0F7E"/>
    <w:rsid w:val="007B1245"/>
    <w:rsid w:val="007B5A1B"/>
    <w:rsid w:val="007C13AB"/>
    <w:rsid w:val="007C45CC"/>
    <w:rsid w:val="007C6715"/>
    <w:rsid w:val="007D2930"/>
    <w:rsid w:val="007D664D"/>
    <w:rsid w:val="007D6AA3"/>
    <w:rsid w:val="007E58B3"/>
    <w:rsid w:val="007E7651"/>
    <w:rsid w:val="007F00D6"/>
    <w:rsid w:val="007F05DB"/>
    <w:rsid w:val="007F0AB7"/>
    <w:rsid w:val="007F1319"/>
    <w:rsid w:val="007F134B"/>
    <w:rsid w:val="007F267D"/>
    <w:rsid w:val="007F3F37"/>
    <w:rsid w:val="007F4D59"/>
    <w:rsid w:val="007F57AD"/>
    <w:rsid w:val="00804561"/>
    <w:rsid w:val="00807C7E"/>
    <w:rsid w:val="00810895"/>
    <w:rsid w:val="0081103A"/>
    <w:rsid w:val="00814416"/>
    <w:rsid w:val="008171F8"/>
    <w:rsid w:val="00820799"/>
    <w:rsid w:val="00821046"/>
    <w:rsid w:val="008234D2"/>
    <w:rsid w:val="00824BB7"/>
    <w:rsid w:val="00827C07"/>
    <w:rsid w:val="0083182C"/>
    <w:rsid w:val="00832B9B"/>
    <w:rsid w:val="00834A03"/>
    <w:rsid w:val="00841612"/>
    <w:rsid w:val="008432E6"/>
    <w:rsid w:val="008456D6"/>
    <w:rsid w:val="00845754"/>
    <w:rsid w:val="00847087"/>
    <w:rsid w:val="008477FE"/>
    <w:rsid w:val="008515F3"/>
    <w:rsid w:val="00854A67"/>
    <w:rsid w:val="008574BA"/>
    <w:rsid w:val="00866500"/>
    <w:rsid w:val="00866B4E"/>
    <w:rsid w:val="00866EA7"/>
    <w:rsid w:val="008673D5"/>
    <w:rsid w:val="00870AFA"/>
    <w:rsid w:val="00871C11"/>
    <w:rsid w:val="00881FD1"/>
    <w:rsid w:val="00891F33"/>
    <w:rsid w:val="00892A26"/>
    <w:rsid w:val="008930E7"/>
    <w:rsid w:val="00895E9F"/>
    <w:rsid w:val="008A1885"/>
    <w:rsid w:val="008A33E2"/>
    <w:rsid w:val="008B22C6"/>
    <w:rsid w:val="008B56A5"/>
    <w:rsid w:val="008C45E4"/>
    <w:rsid w:val="008C6D44"/>
    <w:rsid w:val="008D0882"/>
    <w:rsid w:val="008D1488"/>
    <w:rsid w:val="008D4A1F"/>
    <w:rsid w:val="008D4E2F"/>
    <w:rsid w:val="008D5E66"/>
    <w:rsid w:val="008E28AE"/>
    <w:rsid w:val="008E6397"/>
    <w:rsid w:val="008F0345"/>
    <w:rsid w:val="008F0C73"/>
    <w:rsid w:val="008F16B5"/>
    <w:rsid w:val="008F3034"/>
    <w:rsid w:val="008F7911"/>
    <w:rsid w:val="00901B37"/>
    <w:rsid w:val="00902030"/>
    <w:rsid w:val="0090235D"/>
    <w:rsid w:val="00905F74"/>
    <w:rsid w:val="009149E6"/>
    <w:rsid w:val="00916E83"/>
    <w:rsid w:val="009202CE"/>
    <w:rsid w:val="00922FE9"/>
    <w:rsid w:val="0092531E"/>
    <w:rsid w:val="00926702"/>
    <w:rsid w:val="009337C8"/>
    <w:rsid w:val="00933D93"/>
    <w:rsid w:val="00940853"/>
    <w:rsid w:val="009443E5"/>
    <w:rsid w:val="009453CB"/>
    <w:rsid w:val="00947131"/>
    <w:rsid w:val="009516A7"/>
    <w:rsid w:val="009538FF"/>
    <w:rsid w:val="00956AC7"/>
    <w:rsid w:val="00966175"/>
    <w:rsid w:val="00966EC5"/>
    <w:rsid w:val="00970C6D"/>
    <w:rsid w:val="00974C22"/>
    <w:rsid w:val="009758B4"/>
    <w:rsid w:val="00976A69"/>
    <w:rsid w:val="00977EF9"/>
    <w:rsid w:val="00983B0C"/>
    <w:rsid w:val="0099267B"/>
    <w:rsid w:val="0099281C"/>
    <w:rsid w:val="009A2C2B"/>
    <w:rsid w:val="009A31C1"/>
    <w:rsid w:val="009A326C"/>
    <w:rsid w:val="009A494D"/>
    <w:rsid w:val="009A5EB4"/>
    <w:rsid w:val="009A654B"/>
    <w:rsid w:val="009B12D0"/>
    <w:rsid w:val="009B2A3B"/>
    <w:rsid w:val="009B482F"/>
    <w:rsid w:val="009B5F63"/>
    <w:rsid w:val="009B6C16"/>
    <w:rsid w:val="009C06B0"/>
    <w:rsid w:val="009C20BB"/>
    <w:rsid w:val="009C3B4F"/>
    <w:rsid w:val="009C49CB"/>
    <w:rsid w:val="009C6AEF"/>
    <w:rsid w:val="009D3C9F"/>
    <w:rsid w:val="009D4376"/>
    <w:rsid w:val="009D45A0"/>
    <w:rsid w:val="009D5C57"/>
    <w:rsid w:val="009D5F67"/>
    <w:rsid w:val="009E61E9"/>
    <w:rsid w:val="009E746D"/>
    <w:rsid w:val="009F1466"/>
    <w:rsid w:val="009F3EF1"/>
    <w:rsid w:val="00A0467A"/>
    <w:rsid w:val="00A079CA"/>
    <w:rsid w:val="00A103A8"/>
    <w:rsid w:val="00A137EC"/>
    <w:rsid w:val="00A13D36"/>
    <w:rsid w:val="00A169A2"/>
    <w:rsid w:val="00A17BED"/>
    <w:rsid w:val="00A204B9"/>
    <w:rsid w:val="00A2129F"/>
    <w:rsid w:val="00A24219"/>
    <w:rsid w:val="00A24CF3"/>
    <w:rsid w:val="00A25E47"/>
    <w:rsid w:val="00A322E7"/>
    <w:rsid w:val="00A328A2"/>
    <w:rsid w:val="00A336C8"/>
    <w:rsid w:val="00A36D1C"/>
    <w:rsid w:val="00A36E6F"/>
    <w:rsid w:val="00A461B8"/>
    <w:rsid w:val="00A47873"/>
    <w:rsid w:val="00A51842"/>
    <w:rsid w:val="00A520C7"/>
    <w:rsid w:val="00A52127"/>
    <w:rsid w:val="00A542AC"/>
    <w:rsid w:val="00A5650E"/>
    <w:rsid w:val="00A57F51"/>
    <w:rsid w:val="00A62BDE"/>
    <w:rsid w:val="00A631F7"/>
    <w:rsid w:val="00A633E9"/>
    <w:rsid w:val="00A63A15"/>
    <w:rsid w:val="00A724EC"/>
    <w:rsid w:val="00A7426E"/>
    <w:rsid w:val="00A813E9"/>
    <w:rsid w:val="00A83419"/>
    <w:rsid w:val="00A84DD1"/>
    <w:rsid w:val="00A865A6"/>
    <w:rsid w:val="00A91607"/>
    <w:rsid w:val="00A97485"/>
    <w:rsid w:val="00AA1F01"/>
    <w:rsid w:val="00AA54C5"/>
    <w:rsid w:val="00AA6142"/>
    <w:rsid w:val="00AB3D76"/>
    <w:rsid w:val="00AB5907"/>
    <w:rsid w:val="00AC008B"/>
    <w:rsid w:val="00AC1EAB"/>
    <w:rsid w:val="00AC22DA"/>
    <w:rsid w:val="00AC2FE0"/>
    <w:rsid w:val="00AC4243"/>
    <w:rsid w:val="00AC4376"/>
    <w:rsid w:val="00AC7240"/>
    <w:rsid w:val="00AC728B"/>
    <w:rsid w:val="00AC7D7F"/>
    <w:rsid w:val="00AD29C4"/>
    <w:rsid w:val="00AD4820"/>
    <w:rsid w:val="00AD782A"/>
    <w:rsid w:val="00AE01B8"/>
    <w:rsid w:val="00AE062D"/>
    <w:rsid w:val="00AE091F"/>
    <w:rsid w:val="00AE1983"/>
    <w:rsid w:val="00AE53F5"/>
    <w:rsid w:val="00AF279E"/>
    <w:rsid w:val="00AF4F54"/>
    <w:rsid w:val="00AF7307"/>
    <w:rsid w:val="00B00378"/>
    <w:rsid w:val="00B0076A"/>
    <w:rsid w:val="00B00D19"/>
    <w:rsid w:val="00B01B03"/>
    <w:rsid w:val="00B02B16"/>
    <w:rsid w:val="00B0475A"/>
    <w:rsid w:val="00B04810"/>
    <w:rsid w:val="00B04B7D"/>
    <w:rsid w:val="00B061FA"/>
    <w:rsid w:val="00B06208"/>
    <w:rsid w:val="00B079BC"/>
    <w:rsid w:val="00B10564"/>
    <w:rsid w:val="00B11226"/>
    <w:rsid w:val="00B1696A"/>
    <w:rsid w:val="00B22017"/>
    <w:rsid w:val="00B2220B"/>
    <w:rsid w:val="00B246ED"/>
    <w:rsid w:val="00B26945"/>
    <w:rsid w:val="00B31011"/>
    <w:rsid w:val="00B3125A"/>
    <w:rsid w:val="00B31717"/>
    <w:rsid w:val="00B324B6"/>
    <w:rsid w:val="00B328D1"/>
    <w:rsid w:val="00B366AB"/>
    <w:rsid w:val="00B36860"/>
    <w:rsid w:val="00B371A4"/>
    <w:rsid w:val="00B40597"/>
    <w:rsid w:val="00B46321"/>
    <w:rsid w:val="00B56B00"/>
    <w:rsid w:val="00B60CF9"/>
    <w:rsid w:val="00B70E62"/>
    <w:rsid w:val="00B77B38"/>
    <w:rsid w:val="00B77D2F"/>
    <w:rsid w:val="00B822B7"/>
    <w:rsid w:val="00B85365"/>
    <w:rsid w:val="00B9115F"/>
    <w:rsid w:val="00B956E0"/>
    <w:rsid w:val="00BA0E10"/>
    <w:rsid w:val="00BB660A"/>
    <w:rsid w:val="00BC57B7"/>
    <w:rsid w:val="00BC6306"/>
    <w:rsid w:val="00BC6678"/>
    <w:rsid w:val="00BC66CA"/>
    <w:rsid w:val="00BC7576"/>
    <w:rsid w:val="00BD62CD"/>
    <w:rsid w:val="00BE2CA5"/>
    <w:rsid w:val="00BE6EB3"/>
    <w:rsid w:val="00BF4CD0"/>
    <w:rsid w:val="00BF6B04"/>
    <w:rsid w:val="00BF6E77"/>
    <w:rsid w:val="00C04BA4"/>
    <w:rsid w:val="00C04F3D"/>
    <w:rsid w:val="00C06A3D"/>
    <w:rsid w:val="00C113F0"/>
    <w:rsid w:val="00C12A7C"/>
    <w:rsid w:val="00C1395F"/>
    <w:rsid w:val="00C1597E"/>
    <w:rsid w:val="00C16149"/>
    <w:rsid w:val="00C17B34"/>
    <w:rsid w:val="00C20DE7"/>
    <w:rsid w:val="00C2271E"/>
    <w:rsid w:val="00C34F66"/>
    <w:rsid w:val="00C3639C"/>
    <w:rsid w:val="00C40953"/>
    <w:rsid w:val="00C40B27"/>
    <w:rsid w:val="00C40BBA"/>
    <w:rsid w:val="00C42431"/>
    <w:rsid w:val="00C456EB"/>
    <w:rsid w:val="00C46CC4"/>
    <w:rsid w:val="00C537F0"/>
    <w:rsid w:val="00C55D68"/>
    <w:rsid w:val="00C56B38"/>
    <w:rsid w:val="00C5708C"/>
    <w:rsid w:val="00C60DDD"/>
    <w:rsid w:val="00C62DDA"/>
    <w:rsid w:val="00C63DA8"/>
    <w:rsid w:val="00C6592C"/>
    <w:rsid w:val="00C70F3C"/>
    <w:rsid w:val="00C753B2"/>
    <w:rsid w:val="00C830EE"/>
    <w:rsid w:val="00C84BCF"/>
    <w:rsid w:val="00C857F2"/>
    <w:rsid w:val="00C863FF"/>
    <w:rsid w:val="00C86AE4"/>
    <w:rsid w:val="00C86DBE"/>
    <w:rsid w:val="00C90ED4"/>
    <w:rsid w:val="00C939A9"/>
    <w:rsid w:val="00C94D17"/>
    <w:rsid w:val="00C9762D"/>
    <w:rsid w:val="00CA1029"/>
    <w:rsid w:val="00CA35A5"/>
    <w:rsid w:val="00CB1D13"/>
    <w:rsid w:val="00CB2EB4"/>
    <w:rsid w:val="00CB3D4F"/>
    <w:rsid w:val="00CB4D3E"/>
    <w:rsid w:val="00CB5ACE"/>
    <w:rsid w:val="00CB640D"/>
    <w:rsid w:val="00CC04BF"/>
    <w:rsid w:val="00CC1424"/>
    <w:rsid w:val="00CC24C9"/>
    <w:rsid w:val="00CC28DC"/>
    <w:rsid w:val="00CC3493"/>
    <w:rsid w:val="00CC7275"/>
    <w:rsid w:val="00CD0261"/>
    <w:rsid w:val="00CD42B2"/>
    <w:rsid w:val="00CD512C"/>
    <w:rsid w:val="00CD6222"/>
    <w:rsid w:val="00CE028C"/>
    <w:rsid w:val="00CE3752"/>
    <w:rsid w:val="00CE636D"/>
    <w:rsid w:val="00CE6F4C"/>
    <w:rsid w:val="00CF54F2"/>
    <w:rsid w:val="00CF7F54"/>
    <w:rsid w:val="00D16ABC"/>
    <w:rsid w:val="00D17BD7"/>
    <w:rsid w:val="00D22635"/>
    <w:rsid w:val="00D23623"/>
    <w:rsid w:val="00D25D7D"/>
    <w:rsid w:val="00D32C40"/>
    <w:rsid w:val="00D43390"/>
    <w:rsid w:val="00D45F38"/>
    <w:rsid w:val="00D52001"/>
    <w:rsid w:val="00D6196A"/>
    <w:rsid w:val="00D64AFB"/>
    <w:rsid w:val="00D7349E"/>
    <w:rsid w:val="00D74B6B"/>
    <w:rsid w:val="00D76CA9"/>
    <w:rsid w:val="00D804FD"/>
    <w:rsid w:val="00D83DB4"/>
    <w:rsid w:val="00D86F8A"/>
    <w:rsid w:val="00DA2450"/>
    <w:rsid w:val="00DA368F"/>
    <w:rsid w:val="00DB5D3A"/>
    <w:rsid w:val="00DC195F"/>
    <w:rsid w:val="00DC308F"/>
    <w:rsid w:val="00DC331A"/>
    <w:rsid w:val="00DC434C"/>
    <w:rsid w:val="00DC4903"/>
    <w:rsid w:val="00DC5F70"/>
    <w:rsid w:val="00DC7601"/>
    <w:rsid w:val="00DD005B"/>
    <w:rsid w:val="00DD1961"/>
    <w:rsid w:val="00DD27E6"/>
    <w:rsid w:val="00DD53BB"/>
    <w:rsid w:val="00DD5722"/>
    <w:rsid w:val="00DD6489"/>
    <w:rsid w:val="00DD7068"/>
    <w:rsid w:val="00DE77DF"/>
    <w:rsid w:val="00DF41AF"/>
    <w:rsid w:val="00DF5AE0"/>
    <w:rsid w:val="00DF64DB"/>
    <w:rsid w:val="00E01EE6"/>
    <w:rsid w:val="00E03D09"/>
    <w:rsid w:val="00E043CF"/>
    <w:rsid w:val="00E06FA9"/>
    <w:rsid w:val="00E1169D"/>
    <w:rsid w:val="00E22DAF"/>
    <w:rsid w:val="00E23523"/>
    <w:rsid w:val="00E332F8"/>
    <w:rsid w:val="00E34401"/>
    <w:rsid w:val="00E3571B"/>
    <w:rsid w:val="00E3668A"/>
    <w:rsid w:val="00E36752"/>
    <w:rsid w:val="00E375BF"/>
    <w:rsid w:val="00E43AE7"/>
    <w:rsid w:val="00E4410C"/>
    <w:rsid w:val="00E45433"/>
    <w:rsid w:val="00E45F23"/>
    <w:rsid w:val="00E51B88"/>
    <w:rsid w:val="00E5713D"/>
    <w:rsid w:val="00E609A4"/>
    <w:rsid w:val="00E62E4F"/>
    <w:rsid w:val="00E64A61"/>
    <w:rsid w:val="00E64A78"/>
    <w:rsid w:val="00E744BE"/>
    <w:rsid w:val="00E75A75"/>
    <w:rsid w:val="00E83087"/>
    <w:rsid w:val="00E84135"/>
    <w:rsid w:val="00E84E76"/>
    <w:rsid w:val="00E86738"/>
    <w:rsid w:val="00E91673"/>
    <w:rsid w:val="00E9649D"/>
    <w:rsid w:val="00E974BD"/>
    <w:rsid w:val="00EA4B95"/>
    <w:rsid w:val="00EA7697"/>
    <w:rsid w:val="00EB1A37"/>
    <w:rsid w:val="00EB338B"/>
    <w:rsid w:val="00EB4BBC"/>
    <w:rsid w:val="00EC2ACA"/>
    <w:rsid w:val="00EC3C46"/>
    <w:rsid w:val="00EC3D77"/>
    <w:rsid w:val="00EC4C16"/>
    <w:rsid w:val="00ED3116"/>
    <w:rsid w:val="00ED3899"/>
    <w:rsid w:val="00ED5DDB"/>
    <w:rsid w:val="00ED709E"/>
    <w:rsid w:val="00EE2DBF"/>
    <w:rsid w:val="00EE7B6B"/>
    <w:rsid w:val="00EF08BB"/>
    <w:rsid w:val="00EF1C2D"/>
    <w:rsid w:val="00EF34A3"/>
    <w:rsid w:val="00EF44E8"/>
    <w:rsid w:val="00EF63DE"/>
    <w:rsid w:val="00F008B5"/>
    <w:rsid w:val="00F037C8"/>
    <w:rsid w:val="00F06241"/>
    <w:rsid w:val="00F17101"/>
    <w:rsid w:val="00F2148A"/>
    <w:rsid w:val="00F22DF5"/>
    <w:rsid w:val="00F232B1"/>
    <w:rsid w:val="00F24F49"/>
    <w:rsid w:val="00F25993"/>
    <w:rsid w:val="00F31247"/>
    <w:rsid w:val="00F37BC0"/>
    <w:rsid w:val="00F411DE"/>
    <w:rsid w:val="00F5752E"/>
    <w:rsid w:val="00F62A6C"/>
    <w:rsid w:val="00F635FA"/>
    <w:rsid w:val="00F63F61"/>
    <w:rsid w:val="00F669F6"/>
    <w:rsid w:val="00F67CC4"/>
    <w:rsid w:val="00F72673"/>
    <w:rsid w:val="00F730D8"/>
    <w:rsid w:val="00F73792"/>
    <w:rsid w:val="00F73A2D"/>
    <w:rsid w:val="00F74FEB"/>
    <w:rsid w:val="00F77A52"/>
    <w:rsid w:val="00F82F55"/>
    <w:rsid w:val="00F84476"/>
    <w:rsid w:val="00F859E6"/>
    <w:rsid w:val="00F87096"/>
    <w:rsid w:val="00F912CF"/>
    <w:rsid w:val="00F96BD9"/>
    <w:rsid w:val="00F97131"/>
    <w:rsid w:val="00FA0683"/>
    <w:rsid w:val="00FA1799"/>
    <w:rsid w:val="00FA2EDA"/>
    <w:rsid w:val="00FB6183"/>
    <w:rsid w:val="00FC0950"/>
    <w:rsid w:val="00FC1F40"/>
    <w:rsid w:val="00FC42C4"/>
    <w:rsid w:val="00FC5E7C"/>
    <w:rsid w:val="00FC77E0"/>
    <w:rsid w:val="00FD2B4D"/>
    <w:rsid w:val="00FE1BF7"/>
    <w:rsid w:val="00FE1CFD"/>
    <w:rsid w:val="00FE2BD5"/>
    <w:rsid w:val="00FE3EB7"/>
    <w:rsid w:val="00FE4138"/>
    <w:rsid w:val="00FE526C"/>
    <w:rsid w:val="00FE6CB6"/>
    <w:rsid w:val="00FE75C8"/>
    <w:rsid w:val="00FF1B1A"/>
    <w:rsid w:val="00FF1F31"/>
    <w:rsid w:val="00FF28AC"/>
    <w:rsid w:val="00FF2B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C7154"/>
  <w15:chartTrackingRefBased/>
  <w15:docId w15:val="{EF421D03-1702-49E2-8693-9315EB836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545C"/>
    <w:pPr>
      <w:spacing w:line="240" w:lineRule="auto"/>
      <w:jc w:val="both"/>
    </w:pPr>
    <w:rPr>
      <w:rFonts w:ascii="Times New Roman" w:hAnsi="Times New Roman"/>
      <w:sz w:val="24"/>
    </w:rPr>
  </w:style>
  <w:style w:type="paragraph" w:styleId="Heading1">
    <w:name w:val="heading 1"/>
    <w:basedOn w:val="Normal"/>
    <w:next w:val="Normal"/>
    <w:link w:val="Heading1Char"/>
    <w:uiPriority w:val="9"/>
    <w:rsid w:val="009F1466"/>
    <w:pPr>
      <w:keepNext/>
      <w:keepLines/>
      <w:spacing w:before="120" w:after="360" w:line="480" w:lineRule="exact"/>
      <w:outlineLvl w:val="0"/>
    </w:pPr>
    <w:rPr>
      <w:rFonts w:ascii="Arial" w:eastAsiaTheme="majorEastAsia" w:hAnsi="Arial" w:cstheme="majorBidi"/>
      <w:b/>
      <w:sz w:val="48"/>
      <w:szCs w:val="32"/>
    </w:rPr>
  </w:style>
  <w:style w:type="paragraph" w:styleId="Heading2">
    <w:name w:val="heading 2"/>
    <w:basedOn w:val="Normal"/>
    <w:next w:val="Normal"/>
    <w:link w:val="Heading2Char"/>
    <w:uiPriority w:val="9"/>
    <w:unhideWhenUsed/>
    <w:qFormat/>
    <w:rsid w:val="00501C30"/>
    <w:pPr>
      <w:keepNext/>
      <w:keepLines/>
      <w:numPr>
        <w:ilvl w:val="1"/>
        <w:numId w:val="1"/>
      </w:numPr>
      <w:spacing w:after="250" w:line="370" w:lineRule="exact"/>
      <w:outlineLvl w:val="1"/>
    </w:pPr>
    <w:rPr>
      <w:rFonts w:ascii="Arial" w:eastAsiaTheme="majorEastAsia" w:hAnsi="Arial" w:cstheme="majorBidi"/>
      <w:b/>
      <w:sz w:val="32"/>
      <w:szCs w:val="26"/>
    </w:rPr>
  </w:style>
  <w:style w:type="paragraph" w:styleId="Heading3">
    <w:name w:val="heading 3"/>
    <w:basedOn w:val="Normal"/>
    <w:next w:val="Normal"/>
    <w:link w:val="Heading3Char"/>
    <w:uiPriority w:val="9"/>
    <w:unhideWhenUsed/>
    <w:qFormat/>
    <w:rsid w:val="005A079B"/>
    <w:pPr>
      <w:keepNext/>
      <w:keepLines/>
      <w:numPr>
        <w:ilvl w:val="2"/>
        <w:numId w:val="1"/>
      </w:numPr>
      <w:spacing w:before="40" w:after="0"/>
      <w:outlineLvl w:val="2"/>
    </w:pPr>
    <w:rPr>
      <w:rFonts w:ascii="Arial" w:eastAsiaTheme="majorEastAsia" w:hAnsi="Arial" w:cstheme="majorBidi"/>
      <w:b/>
      <w:szCs w:val="24"/>
    </w:rPr>
  </w:style>
  <w:style w:type="paragraph" w:styleId="Heading4">
    <w:name w:val="heading 4"/>
    <w:basedOn w:val="Normal"/>
    <w:next w:val="Normal"/>
    <w:link w:val="Heading4Char"/>
    <w:uiPriority w:val="9"/>
    <w:unhideWhenUsed/>
    <w:rsid w:val="009F1466"/>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F1466"/>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F1466"/>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F1466"/>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F146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F146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33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E7651"/>
    <w:rPr>
      <w:color w:val="808080"/>
    </w:rPr>
  </w:style>
  <w:style w:type="paragraph" w:styleId="Title">
    <w:name w:val="Title"/>
    <w:basedOn w:val="Normal"/>
    <w:next w:val="Normal"/>
    <w:link w:val="TitleChar"/>
    <w:uiPriority w:val="10"/>
    <w:rsid w:val="00E4410C"/>
    <w:pPr>
      <w:spacing w:after="0"/>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E4410C"/>
    <w:rPr>
      <w:rFonts w:ascii="Times New Roman" w:eastAsiaTheme="majorEastAsia" w:hAnsi="Times New Roman" w:cstheme="majorBidi"/>
      <w:b/>
      <w:spacing w:val="-10"/>
      <w:kern w:val="28"/>
      <w:sz w:val="56"/>
      <w:szCs w:val="56"/>
    </w:rPr>
  </w:style>
  <w:style w:type="paragraph" w:styleId="Subtitle">
    <w:name w:val="Subtitle"/>
    <w:basedOn w:val="Normal"/>
    <w:next w:val="Normal"/>
    <w:link w:val="SubtitleChar"/>
    <w:uiPriority w:val="11"/>
    <w:rsid w:val="003F6EEF"/>
    <w:pPr>
      <w:numPr>
        <w:ilvl w:val="1"/>
      </w:numPr>
    </w:pPr>
    <w:rPr>
      <w:rFonts w:eastAsiaTheme="minorEastAsia"/>
      <w:b/>
      <w:spacing w:val="15"/>
      <w:sz w:val="36"/>
    </w:rPr>
  </w:style>
  <w:style w:type="character" w:customStyle="1" w:styleId="SubtitleChar">
    <w:name w:val="Subtitle Char"/>
    <w:basedOn w:val="DefaultParagraphFont"/>
    <w:link w:val="Subtitle"/>
    <w:uiPriority w:val="11"/>
    <w:rsid w:val="003F6EEF"/>
    <w:rPr>
      <w:rFonts w:ascii="Times New Roman" w:eastAsiaTheme="minorEastAsia" w:hAnsi="Times New Roman"/>
      <w:b/>
      <w:spacing w:val="15"/>
      <w:sz w:val="36"/>
    </w:rPr>
  </w:style>
  <w:style w:type="character" w:styleId="Strong">
    <w:name w:val="Strong"/>
    <w:basedOn w:val="DefaultParagraphFont"/>
    <w:uiPriority w:val="22"/>
    <w:rsid w:val="00A47873"/>
    <w:rPr>
      <w:rFonts w:ascii="Arial" w:hAnsi="Arial"/>
      <w:b/>
      <w:bCs/>
      <w:sz w:val="32"/>
    </w:rPr>
  </w:style>
  <w:style w:type="paragraph" w:styleId="NoSpacing">
    <w:name w:val="No Spacing"/>
    <w:uiPriority w:val="1"/>
    <w:rsid w:val="00E4410C"/>
    <w:pPr>
      <w:spacing w:after="0" w:line="240" w:lineRule="auto"/>
    </w:pPr>
    <w:rPr>
      <w:rFonts w:ascii="Times New Roman" w:hAnsi="Times New Roman"/>
      <w:sz w:val="24"/>
    </w:rPr>
  </w:style>
  <w:style w:type="character" w:styleId="SubtleEmphasis">
    <w:name w:val="Subtle Emphasis"/>
    <w:basedOn w:val="DefaultParagraphFont"/>
    <w:uiPriority w:val="19"/>
    <w:rsid w:val="00E4410C"/>
    <w:rPr>
      <w:rFonts w:ascii="Times New Roman" w:hAnsi="Times New Roman"/>
      <w:i/>
      <w:iCs/>
      <w:color w:val="404040" w:themeColor="text1" w:themeTint="BF"/>
    </w:rPr>
  </w:style>
  <w:style w:type="character" w:styleId="Emphasis">
    <w:name w:val="Emphasis"/>
    <w:basedOn w:val="DefaultParagraphFont"/>
    <w:uiPriority w:val="20"/>
    <w:qFormat/>
    <w:rsid w:val="00E4410C"/>
    <w:rPr>
      <w:rFonts w:ascii="Times New Roman" w:hAnsi="Times New Roman"/>
      <w:i/>
      <w:iCs/>
    </w:rPr>
  </w:style>
  <w:style w:type="character" w:styleId="IntenseEmphasis">
    <w:name w:val="Intense Emphasis"/>
    <w:basedOn w:val="DefaultParagraphFont"/>
    <w:uiPriority w:val="21"/>
    <w:rsid w:val="00E4410C"/>
    <w:rPr>
      <w:rFonts w:ascii="Times New Roman" w:hAnsi="Times New Roman"/>
      <w:i/>
      <w:iCs/>
      <w:color w:val="auto"/>
    </w:rPr>
  </w:style>
  <w:style w:type="character" w:customStyle="1" w:styleId="Heading1Char">
    <w:name w:val="Heading 1 Char"/>
    <w:basedOn w:val="DefaultParagraphFont"/>
    <w:link w:val="Heading1"/>
    <w:uiPriority w:val="9"/>
    <w:rsid w:val="009F1466"/>
    <w:rPr>
      <w:rFonts w:ascii="Arial" w:eastAsiaTheme="majorEastAsia" w:hAnsi="Arial" w:cstheme="majorBidi"/>
      <w:b/>
      <w:sz w:val="48"/>
      <w:szCs w:val="32"/>
    </w:rPr>
  </w:style>
  <w:style w:type="character" w:customStyle="1" w:styleId="Heading2Char">
    <w:name w:val="Heading 2 Char"/>
    <w:basedOn w:val="DefaultParagraphFont"/>
    <w:link w:val="Heading2"/>
    <w:uiPriority w:val="9"/>
    <w:rsid w:val="00501C30"/>
    <w:rPr>
      <w:rFonts w:ascii="Arial" w:eastAsiaTheme="majorEastAsia" w:hAnsi="Arial" w:cstheme="majorBidi"/>
      <w:b/>
      <w:sz w:val="32"/>
      <w:szCs w:val="26"/>
    </w:rPr>
  </w:style>
  <w:style w:type="paragraph" w:styleId="IntenseQuote">
    <w:name w:val="Intense Quote"/>
    <w:basedOn w:val="Normal"/>
    <w:next w:val="Normal"/>
    <w:link w:val="IntenseQuoteChar"/>
    <w:uiPriority w:val="30"/>
    <w:rsid w:val="00E4410C"/>
    <w:pPr>
      <w:pBdr>
        <w:top w:val="single" w:sz="4" w:space="10" w:color="5B9BD5" w:themeColor="accent1"/>
        <w:bottom w:val="single" w:sz="4" w:space="10" w:color="5B9BD5" w:themeColor="accent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E4410C"/>
    <w:rPr>
      <w:rFonts w:ascii="Times New Roman" w:hAnsi="Times New Roman"/>
      <w:i/>
      <w:iCs/>
      <w:sz w:val="24"/>
    </w:rPr>
  </w:style>
  <w:style w:type="character" w:styleId="SubtleReference">
    <w:name w:val="Subtle Reference"/>
    <w:basedOn w:val="DefaultParagraphFont"/>
    <w:uiPriority w:val="31"/>
    <w:rsid w:val="00E4410C"/>
    <w:rPr>
      <w:rFonts w:ascii="Times New Roman" w:hAnsi="Times New Roman"/>
      <w:smallCaps/>
      <w:color w:val="5A5A5A" w:themeColor="text1" w:themeTint="A5"/>
      <w:sz w:val="20"/>
    </w:rPr>
  </w:style>
  <w:style w:type="character" w:styleId="IntenseReference">
    <w:name w:val="Intense Reference"/>
    <w:basedOn w:val="DefaultParagraphFont"/>
    <w:uiPriority w:val="32"/>
    <w:rsid w:val="00E4410C"/>
    <w:rPr>
      <w:rFonts w:ascii="Times New Roman" w:hAnsi="Times New Roman"/>
      <w:b/>
      <w:bCs/>
      <w:smallCaps/>
      <w:color w:val="auto"/>
      <w:spacing w:val="5"/>
      <w:sz w:val="24"/>
    </w:rPr>
  </w:style>
  <w:style w:type="character" w:styleId="Hyperlink">
    <w:name w:val="Hyperlink"/>
    <w:basedOn w:val="DefaultParagraphFont"/>
    <w:uiPriority w:val="99"/>
    <w:unhideWhenUsed/>
    <w:rsid w:val="002E079B"/>
    <w:rPr>
      <w:color w:val="0563C1" w:themeColor="hyperlink"/>
      <w:u w:val="single"/>
    </w:rPr>
  </w:style>
  <w:style w:type="paragraph" w:customStyle="1" w:styleId="Heading1Chapter">
    <w:name w:val="Heading 1 Chapter"/>
    <w:basedOn w:val="Heading1"/>
    <w:next w:val="Normal"/>
    <w:qFormat/>
    <w:rsid w:val="00EC2ACA"/>
    <w:pPr>
      <w:numPr>
        <w:numId w:val="1"/>
      </w:numPr>
      <w:pBdr>
        <w:bottom w:val="single" w:sz="4" w:space="31" w:color="auto"/>
      </w:pBdr>
      <w:spacing w:before="360" w:after="1200" w:line="240" w:lineRule="atLeast"/>
    </w:pPr>
    <w:rPr>
      <w:sz w:val="32"/>
    </w:rPr>
  </w:style>
  <w:style w:type="paragraph" w:styleId="TOCHeading">
    <w:name w:val="TOC Heading"/>
    <w:basedOn w:val="Heading1"/>
    <w:next w:val="Normal"/>
    <w:uiPriority w:val="39"/>
    <w:unhideWhenUsed/>
    <w:rsid w:val="009F1466"/>
    <w:pPr>
      <w:outlineLvl w:val="9"/>
    </w:pPr>
    <w:rPr>
      <w:lang w:val="en-US"/>
    </w:rPr>
  </w:style>
  <w:style w:type="paragraph" w:styleId="TOC1">
    <w:name w:val="toc 1"/>
    <w:basedOn w:val="Normal"/>
    <w:next w:val="Normal"/>
    <w:autoRedefine/>
    <w:uiPriority w:val="39"/>
    <w:unhideWhenUsed/>
    <w:rsid w:val="002929BC"/>
    <w:pPr>
      <w:tabs>
        <w:tab w:val="right" w:leader="dot" w:pos="9062"/>
      </w:tabs>
      <w:spacing w:after="240"/>
    </w:pPr>
    <w:rPr>
      <w:rFonts w:ascii="Arial" w:hAnsi="Arial"/>
      <w:b/>
      <w:noProof/>
    </w:rPr>
  </w:style>
  <w:style w:type="character" w:customStyle="1" w:styleId="Heading3Char">
    <w:name w:val="Heading 3 Char"/>
    <w:basedOn w:val="DefaultParagraphFont"/>
    <w:link w:val="Heading3"/>
    <w:uiPriority w:val="9"/>
    <w:rsid w:val="005A079B"/>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9F1466"/>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9F1466"/>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9F1466"/>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9F1466"/>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9F14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F146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776245"/>
    <w:pPr>
      <w:spacing w:after="0"/>
      <w:ind w:left="720"/>
      <w:contextualSpacing/>
    </w:pPr>
  </w:style>
  <w:style w:type="paragraph" w:styleId="TOC2">
    <w:name w:val="toc 2"/>
    <w:basedOn w:val="Normal"/>
    <w:next w:val="Normal"/>
    <w:autoRedefine/>
    <w:uiPriority w:val="39"/>
    <w:unhideWhenUsed/>
    <w:rsid w:val="005A079B"/>
    <w:pPr>
      <w:spacing w:after="100"/>
      <w:ind w:left="240"/>
    </w:pPr>
  </w:style>
  <w:style w:type="paragraph" w:styleId="Header">
    <w:name w:val="header"/>
    <w:basedOn w:val="Normal"/>
    <w:link w:val="HeaderChar"/>
    <w:uiPriority w:val="99"/>
    <w:unhideWhenUsed/>
    <w:rsid w:val="00E83087"/>
    <w:pPr>
      <w:tabs>
        <w:tab w:val="center" w:pos="4536"/>
        <w:tab w:val="right" w:pos="9072"/>
      </w:tabs>
      <w:spacing w:after="0"/>
    </w:pPr>
  </w:style>
  <w:style w:type="character" w:customStyle="1" w:styleId="HeaderChar">
    <w:name w:val="Header Char"/>
    <w:basedOn w:val="DefaultParagraphFont"/>
    <w:link w:val="Header"/>
    <w:uiPriority w:val="99"/>
    <w:rsid w:val="00E83087"/>
    <w:rPr>
      <w:rFonts w:ascii="Times New Roman" w:hAnsi="Times New Roman"/>
      <w:sz w:val="24"/>
    </w:rPr>
  </w:style>
  <w:style w:type="paragraph" w:styleId="Footer">
    <w:name w:val="footer"/>
    <w:basedOn w:val="Normal"/>
    <w:link w:val="FooterChar"/>
    <w:uiPriority w:val="99"/>
    <w:unhideWhenUsed/>
    <w:rsid w:val="00E83087"/>
    <w:pPr>
      <w:tabs>
        <w:tab w:val="center" w:pos="4536"/>
        <w:tab w:val="right" w:pos="9072"/>
      </w:tabs>
      <w:spacing w:after="0"/>
    </w:pPr>
  </w:style>
  <w:style w:type="character" w:customStyle="1" w:styleId="FooterChar">
    <w:name w:val="Footer Char"/>
    <w:basedOn w:val="DefaultParagraphFont"/>
    <w:link w:val="Footer"/>
    <w:uiPriority w:val="99"/>
    <w:rsid w:val="00E83087"/>
    <w:rPr>
      <w:rFonts w:ascii="Times New Roman" w:hAnsi="Times New Roman"/>
      <w:sz w:val="24"/>
    </w:rPr>
  </w:style>
  <w:style w:type="paragraph" w:styleId="Caption">
    <w:name w:val="caption"/>
    <w:basedOn w:val="Normal"/>
    <w:next w:val="Normal"/>
    <w:uiPriority w:val="35"/>
    <w:unhideWhenUsed/>
    <w:rsid w:val="00776245"/>
    <w:pPr>
      <w:spacing w:before="100" w:after="200"/>
      <w:jc w:val="center"/>
    </w:pPr>
    <w:rPr>
      <w:i/>
      <w:iCs/>
      <w:sz w:val="20"/>
      <w:szCs w:val="18"/>
    </w:rPr>
  </w:style>
  <w:style w:type="paragraph" w:styleId="TableofFigures">
    <w:name w:val="table of figures"/>
    <w:basedOn w:val="Normal"/>
    <w:next w:val="Normal"/>
    <w:uiPriority w:val="99"/>
    <w:unhideWhenUsed/>
    <w:rsid w:val="00C939A9"/>
    <w:pPr>
      <w:spacing w:after="0"/>
    </w:pPr>
  </w:style>
  <w:style w:type="paragraph" w:styleId="TOC3">
    <w:name w:val="toc 3"/>
    <w:basedOn w:val="Normal"/>
    <w:next w:val="Normal"/>
    <w:autoRedefine/>
    <w:uiPriority w:val="39"/>
    <w:unhideWhenUsed/>
    <w:rsid w:val="002929BC"/>
    <w:pPr>
      <w:tabs>
        <w:tab w:val="left" w:pos="1320"/>
        <w:tab w:val="right" w:leader="dot" w:pos="9062"/>
      </w:tabs>
      <w:spacing w:after="100"/>
      <w:ind w:left="480"/>
    </w:pPr>
  </w:style>
  <w:style w:type="paragraph" w:customStyle="1" w:styleId="Appendix">
    <w:name w:val="Appendix"/>
    <w:basedOn w:val="Heading2"/>
    <w:next w:val="Normal"/>
    <w:qFormat/>
    <w:rsid w:val="003A7C7B"/>
    <w:pPr>
      <w:numPr>
        <w:ilvl w:val="0"/>
        <w:numId w:val="2"/>
      </w:numPr>
      <w:spacing w:line="259" w:lineRule="auto"/>
      <w:jc w:val="left"/>
    </w:pPr>
  </w:style>
  <w:style w:type="character" w:styleId="UnresolvedMention">
    <w:name w:val="Unresolved Mention"/>
    <w:basedOn w:val="DefaultParagraphFont"/>
    <w:uiPriority w:val="99"/>
    <w:semiHidden/>
    <w:unhideWhenUsed/>
    <w:rsid w:val="006B5733"/>
    <w:rPr>
      <w:color w:val="605E5C"/>
      <w:shd w:val="clear" w:color="auto" w:fill="E1DFDD"/>
    </w:rPr>
  </w:style>
  <w:style w:type="character" w:customStyle="1" w:styleId="fontstyle01">
    <w:name w:val="fontstyle01"/>
    <w:basedOn w:val="DefaultParagraphFont"/>
    <w:rsid w:val="00536E8B"/>
    <w:rPr>
      <w:rFonts w:ascii="Times-Roman" w:hAnsi="Times-Roman" w:hint="default"/>
      <w:b w:val="0"/>
      <w:bCs w:val="0"/>
      <w:i w:val="0"/>
      <w:iCs w:val="0"/>
      <w:color w:val="000000"/>
      <w:sz w:val="24"/>
      <w:szCs w:val="24"/>
    </w:rPr>
  </w:style>
  <w:style w:type="paragraph" w:customStyle="1" w:styleId="EndNoteBibliographyTitle">
    <w:name w:val="EndNote Bibliography Title"/>
    <w:basedOn w:val="Normal"/>
    <w:link w:val="EndNoteBibliographyTitleChar"/>
    <w:rsid w:val="00042DA8"/>
    <w:pPr>
      <w:spacing w:after="0"/>
      <w:jc w:val="center"/>
    </w:pPr>
    <w:rPr>
      <w:rFonts w:cs="Times New Roman"/>
      <w:noProof/>
      <w:lang w:val="en-US"/>
    </w:rPr>
  </w:style>
  <w:style w:type="character" w:customStyle="1" w:styleId="EndNoteBibliographyTitleChar">
    <w:name w:val="EndNote Bibliography Title Char"/>
    <w:basedOn w:val="DefaultParagraphFont"/>
    <w:link w:val="EndNoteBibliographyTitle"/>
    <w:rsid w:val="00042DA8"/>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042DA8"/>
    <w:pPr>
      <w:jc w:val="left"/>
    </w:pPr>
    <w:rPr>
      <w:rFonts w:cs="Times New Roman"/>
      <w:noProof/>
      <w:lang w:val="en-US"/>
    </w:rPr>
  </w:style>
  <w:style w:type="character" w:customStyle="1" w:styleId="EndNoteBibliographyChar">
    <w:name w:val="EndNote Bibliography Char"/>
    <w:basedOn w:val="DefaultParagraphFont"/>
    <w:link w:val="EndNoteBibliography"/>
    <w:rsid w:val="00042DA8"/>
    <w:rPr>
      <w:rFonts w:ascii="Times New Roman" w:hAnsi="Times New Roman" w:cs="Times New Roman"/>
      <w:noProof/>
      <w:sz w:val="24"/>
      <w:lang w:val="en-US"/>
    </w:rPr>
  </w:style>
  <w:style w:type="character" w:styleId="FollowedHyperlink">
    <w:name w:val="FollowedHyperlink"/>
    <w:basedOn w:val="DefaultParagraphFont"/>
    <w:uiPriority w:val="99"/>
    <w:semiHidden/>
    <w:unhideWhenUsed/>
    <w:rsid w:val="004D3A40"/>
    <w:rPr>
      <w:color w:val="954F72" w:themeColor="followedHyperlink"/>
      <w:u w:val="single"/>
    </w:rPr>
  </w:style>
  <w:style w:type="paragraph" w:styleId="NormalWeb">
    <w:name w:val="Normal (Web)"/>
    <w:basedOn w:val="Normal"/>
    <w:uiPriority w:val="99"/>
    <w:unhideWhenUsed/>
    <w:rsid w:val="001B173A"/>
    <w:pPr>
      <w:spacing w:before="100" w:beforeAutospacing="1" w:after="100" w:afterAutospacing="1"/>
      <w:jc w:val="left"/>
    </w:pPr>
    <w:rPr>
      <w:rFonts w:eastAsia="Times New Roman" w:cs="Times New Roman"/>
      <w:szCs w:val="24"/>
      <w:lang w:eastAsia="en-GB"/>
    </w:rPr>
  </w:style>
  <w:style w:type="character" w:customStyle="1" w:styleId="mw-headline">
    <w:name w:val="mw-headline"/>
    <w:basedOn w:val="DefaultParagraphFont"/>
    <w:rsid w:val="001F265F"/>
  </w:style>
  <w:style w:type="character" w:customStyle="1" w:styleId="mw-editsection">
    <w:name w:val="mw-editsection"/>
    <w:basedOn w:val="DefaultParagraphFont"/>
    <w:rsid w:val="001F265F"/>
  </w:style>
  <w:style w:type="character" w:customStyle="1" w:styleId="mw-editsection-bracket">
    <w:name w:val="mw-editsection-bracket"/>
    <w:basedOn w:val="DefaultParagraphFont"/>
    <w:rsid w:val="001F265F"/>
  </w:style>
  <w:style w:type="paragraph" w:styleId="HTMLPreformatted">
    <w:name w:val="HTML Preformatted"/>
    <w:basedOn w:val="Normal"/>
    <w:link w:val="HTMLPreformattedChar"/>
    <w:uiPriority w:val="99"/>
    <w:semiHidden/>
    <w:unhideWhenUsed/>
    <w:rsid w:val="00E916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E91673"/>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347679">
      <w:bodyDiv w:val="1"/>
      <w:marLeft w:val="0"/>
      <w:marRight w:val="0"/>
      <w:marTop w:val="0"/>
      <w:marBottom w:val="0"/>
      <w:divBdr>
        <w:top w:val="none" w:sz="0" w:space="0" w:color="auto"/>
        <w:left w:val="none" w:sz="0" w:space="0" w:color="auto"/>
        <w:bottom w:val="none" w:sz="0" w:space="0" w:color="auto"/>
        <w:right w:val="none" w:sz="0" w:space="0" w:color="auto"/>
      </w:divBdr>
      <w:divsChild>
        <w:div w:id="626201562">
          <w:marLeft w:val="225"/>
          <w:marRight w:val="225"/>
          <w:marTop w:val="0"/>
          <w:marBottom w:val="0"/>
          <w:divBdr>
            <w:top w:val="none" w:sz="0" w:space="0" w:color="auto"/>
            <w:left w:val="none" w:sz="0" w:space="0" w:color="auto"/>
            <w:bottom w:val="none" w:sz="0" w:space="0" w:color="auto"/>
            <w:right w:val="none" w:sz="0" w:space="0" w:color="auto"/>
          </w:divBdr>
        </w:div>
        <w:div w:id="1623347069">
          <w:marLeft w:val="0"/>
          <w:marRight w:val="0"/>
          <w:marTop w:val="0"/>
          <w:marBottom w:val="0"/>
          <w:divBdr>
            <w:top w:val="none" w:sz="0" w:space="0" w:color="auto"/>
            <w:left w:val="none" w:sz="0" w:space="0" w:color="auto"/>
            <w:bottom w:val="none" w:sz="0" w:space="0" w:color="auto"/>
            <w:right w:val="none" w:sz="0" w:space="0" w:color="auto"/>
          </w:divBdr>
        </w:div>
      </w:divsChild>
    </w:div>
    <w:div w:id="310602113">
      <w:bodyDiv w:val="1"/>
      <w:marLeft w:val="0"/>
      <w:marRight w:val="0"/>
      <w:marTop w:val="0"/>
      <w:marBottom w:val="0"/>
      <w:divBdr>
        <w:top w:val="none" w:sz="0" w:space="0" w:color="auto"/>
        <w:left w:val="none" w:sz="0" w:space="0" w:color="auto"/>
        <w:bottom w:val="none" w:sz="0" w:space="0" w:color="auto"/>
        <w:right w:val="none" w:sz="0" w:space="0" w:color="auto"/>
      </w:divBdr>
      <w:divsChild>
        <w:div w:id="836698942">
          <w:marLeft w:val="0"/>
          <w:marRight w:val="0"/>
          <w:marTop w:val="60"/>
          <w:marBottom w:val="0"/>
          <w:divBdr>
            <w:top w:val="none" w:sz="0" w:space="0" w:color="auto"/>
            <w:left w:val="none" w:sz="0" w:space="0" w:color="auto"/>
            <w:bottom w:val="none" w:sz="0" w:space="0" w:color="auto"/>
            <w:right w:val="none" w:sz="0" w:space="0" w:color="auto"/>
          </w:divBdr>
        </w:div>
        <w:div w:id="1771389161">
          <w:marLeft w:val="0"/>
          <w:marRight w:val="0"/>
          <w:marTop w:val="60"/>
          <w:marBottom w:val="0"/>
          <w:divBdr>
            <w:top w:val="none" w:sz="0" w:space="0" w:color="auto"/>
            <w:left w:val="none" w:sz="0" w:space="0" w:color="auto"/>
            <w:bottom w:val="none" w:sz="0" w:space="0" w:color="auto"/>
            <w:right w:val="none" w:sz="0" w:space="0" w:color="auto"/>
          </w:divBdr>
        </w:div>
        <w:div w:id="937369804">
          <w:marLeft w:val="0"/>
          <w:marRight w:val="0"/>
          <w:marTop w:val="60"/>
          <w:marBottom w:val="0"/>
          <w:divBdr>
            <w:top w:val="none" w:sz="0" w:space="0" w:color="auto"/>
            <w:left w:val="none" w:sz="0" w:space="0" w:color="auto"/>
            <w:bottom w:val="none" w:sz="0" w:space="0" w:color="auto"/>
            <w:right w:val="none" w:sz="0" w:space="0" w:color="auto"/>
          </w:divBdr>
        </w:div>
        <w:div w:id="1363705833">
          <w:marLeft w:val="0"/>
          <w:marRight w:val="0"/>
          <w:marTop w:val="60"/>
          <w:marBottom w:val="0"/>
          <w:divBdr>
            <w:top w:val="none" w:sz="0" w:space="0" w:color="auto"/>
            <w:left w:val="none" w:sz="0" w:space="0" w:color="auto"/>
            <w:bottom w:val="none" w:sz="0" w:space="0" w:color="auto"/>
            <w:right w:val="none" w:sz="0" w:space="0" w:color="auto"/>
          </w:divBdr>
        </w:div>
        <w:div w:id="686951335">
          <w:marLeft w:val="0"/>
          <w:marRight w:val="0"/>
          <w:marTop w:val="60"/>
          <w:marBottom w:val="0"/>
          <w:divBdr>
            <w:top w:val="none" w:sz="0" w:space="0" w:color="auto"/>
            <w:left w:val="none" w:sz="0" w:space="0" w:color="auto"/>
            <w:bottom w:val="none" w:sz="0" w:space="0" w:color="auto"/>
            <w:right w:val="none" w:sz="0" w:space="0" w:color="auto"/>
          </w:divBdr>
        </w:div>
        <w:div w:id="307055205">
          <w:marLeft w:val="0"/>
          <w:marRight w:val="0"/>
          <w:marTop w:val="60"/>
          <w:marBottom w:val="0"/>
          <w:divBdr>
            <w:top w:val="none" w:sz="0" w:space="0" w:color="auto"/>
            <w:left w:val="none" w:sz="0" w:space="0" w:color="auto"/>
            <w:bottom w:val="none" w:sz="0" w:space="0" w:color="auto"/>
            <w:right w:val="none" w:sz="0" w:space="0" w:color="auto"/>
          </w:divBdr>
        </w:div>
      </w:divsChild>
    </w:div>
    <w:div w:id="314996965">
      <w:bodyDiv w:val="1"/>
      <w:marLeft w:val="0"/>
      <w:marRight w:val="0"/>
      <w:marTop w:val="0"/>
      <w:marBottom w:val="0"/>
      <w:divBdr>
        <w:top w:val="none" w:sz="0" w:space="0" w:color="auto"/>
        <w:left w:val="none" w:sz="0" w:space="0" w:color="auto"/>
        <w:bottom w:val="none" w:sz="0" w:space="0" w:color="auto"/>
        <w:right w:val="none" w:sz="0" w:space="0" w:color="auto"/>
      </w:divBdr>
    </w:div>
    <w:div w:id="357782423">
      <w:bodyDiv w:val="1"/>
      <w:marLeft w:val="0"/>
      <w:marRight w:val="0"/>
      <w:marTop w:val="0"/>
      <w:marBottom w:val="0"/>
      <w:divBdr>
        <w:top w:val="none" w:sz="0" w:space="0" w:color="auto"/>
        <w:left w:val="none" w:sz="0" w:space="0" w:color="auto"/>
        <w:bottom w:val="none" w:sz="0" w:space="0" w:color="auto"/>
        <w:right w:val="none" w:sz="0" w:space="0" w:color="auto"/>
      </w:divBdr>
    </w:div>
    <w:div w:id="504243473">
      <w:bodyDiv w:val="1"/>
      <w:marLeft w:val="0"/>
      <w:marRight w:val="0"/>
      <w:marTop w:val="0"/>
      <w:marBottom w:val="0"/>
      <w:divBdr>
        <w:top w:val="none" w:sz="0" w:space="0" w:color="auto"/>
        <w:left w:val="none" w:sz="0" w:space="0" w:color="auto"/>
        <w:bottom w:val="none" w:sz="0" w:space="0" w:color="auto"/>
        <w:right w:val="none" w:sz="0" w:space="0" w:color="auto"/>
      </w:divBdr>
    </w:div>
    <w:div w:id="625769512">
      <w:bodyDiv w:val="1"/>
      <w:marLeft w:val="0"/>
      <w:marRight w:val="0"/>
      <w:marTop w:val="0"/>
      <w:marBottom w:val="0"/>
      <w:divBdr>
        <w:top w:val="none" w:sz="0" w:space="0" w:color="auto"/>
        <w:left w:val="none" w:sz="0" w:space="0" w:color="auto"/>
        <w:bottom w:val="none" w:sz="0" w:space="0" w:color="auto"/>
        <w:right w:val="none" w:sz="0" w:space="0" w:color="auto"/>
      </w:divBdr>
    </w:div>
    <w:div w:id="744912325">
      <w:bodyDiv w:val="1"/>
      <w:marLeft w:val="0"/>
      <w:marRight w:val="0"/>
      <w:marTop w:val="0"/>
      <w:marBottom w:val="0"/>
      <w:divBdr>
        <w:top w:val="none" w:sz="0" w:space="0" w:color="auto"/>
        <w:left w:val="none" w:sz="0" w:space="0" w:color="auto"/>
        <w:bottom w:val="none" w:sz="0" w:space="0" w:color="auto"/>
        <w:right w:val="none" w:sz="0" w:space="0" w:color="auto"/>
      </w:divBdr>
    </w:div>
    <w:div w:id="886142509">
      <w:bodyDiv w:val="1"/>
      <w:marLeft w:val="0"/>
      <w:marRight w:val="0"/>
      <w:marTop w:val="0"/>
      <w:marBottom w:val="0"/>
      <w:divBdr>
        <w:top w:val="none" w:sz="0" w:space="0" w:color="auto"/>
        <w:left w:val="none" w:sz="0" w:space="0" w:color="auto"/>
        <w:bottom w:val="none" w:sz="0" w:space="0" w:color="auto"/>
        <w:right w:val="none" w:sz="0" w:space="0" w:color="auto"/>
      </w:divBdr>
    </w:div>
    <w:div w:id="1138376165">
      <w:bodyDiv w:val="1"/>
      <w:marLeft w:val="0"/>
      <w:marRight w:val="0"/>
      <w:marTop w:val="0"/>
      <w:marBottom w:val="0"/>
      <w:divBdr>
        <w:top w:val="none" w:sz="0" w:space="0" w:color="auto"/>
        <w:left w:val="none" w:sz="0" w:space="0" w:color="auto"/>
        <w:bottom w:val="none" w:sz="0" w:space="0" w:color="auto"/>
        <w:right w:val="none" w:sz="0" w:space="0" w:color="auto"/>
      </w:divBdr>
      <w:divsChild>
        <w:div w:id="1964338862">
          <w:marLeft w:val="446"/>
          <w:marRight w:val="0"/>
          <w:marTop w:val="48"/>
          <w:marBottom w:val="120"/>
          <w:divBdr>
            <w:top w:val="none" w:sz="0" w:space="0" w:color="auto"/>
            <w:left w:val="none" w:sz="0" w:space="0" w:color="auto"/>
            <w:bottom w:val="none" w:sz="0" w:space="0" w:color="auto"/>
            <w:right w:val="none" w:sz="0" w:space="0" w:color="auto"/>
          </w:divBdr>
        </w:div>
      </w:divsChild>
    </w:div>
    <w:div w:id="1721632673">
      <w:bodyDiv w:val="1"/>
      <w:marLeft w:val="0"/>
      <w:marRight w:val="0"/>
      <w:marTop w:val="0"/>
      <w:marBottom w:val="0"/>
      <w:divBdr>
        <w:top w:val="none" w:sz="0" w:space="0" w:color="auto"/>
        <w:left w:val="none" w:sz="0" w:space="0" w:color="auto"/>
        <w:bottom w:val="none" w:sz="0" w:space="0" w:color="auto"/>
        <w:right w:val="none" w:sz="0" w:space="0" w:color="auto"/>
      </w:divBdr>
      <w:divsChild>
        <w:div w:id="1468742622">
          <w:marLeft w:val="0"/>
          <w:marRight w:val="0"/>
          <w:marTop w:val="60"/>
          <w:marBottom w:val="0"/>
          <w:divBdr>
            <w:top w:val="none" w:sz="0" w:space="0" w:color="auto"/>
            <w:left w:val="none" w:sz="0" w:space="0" w:color="auto"/>
            <w:bottom w:val="none" w:sz="0" w:space="0" w:color="auto"/>
            <w:right w:val="none" w:sz="0" w:space="0" w:color="auto"/>
          </w:divBdr>
        </w:div>
        <w:div w:id="1125079933">
          <w:marLeft w:val="0"/>
          <w:marRight w:val="0"/>
          <w:marTop w:val="60"/>
          <w:marBottom w:val="0"/>
          <w:divBdr>
            <w:top w:val="none" w:sz="0" w:space="0" w:color="auto"/>
            <w:left w:val="none" w:sz="0" w:space="0" w:color="auto"/>
            <w:bottom w:val="none" w:sz="0" w:space="0" w:color="auto"/>
            <w:right w:val="none" w:sz="0" w:space="0" w:color="auto"/>
          </w:divBdr>
        </w:div>
        <w:div w:id="2146047239">
          <w:marLeft w:val="0"/>
          <w:marRight w:val="0"/>
          <w:marTop w:val="60"/>
          <w:marBottom w:val="0"/>
          <w:divBdr>
            <w:top w:val="none" w:sz="0" w:space="0" w:color="auto"/>
            <w:left w:val="none" w:sz="0" w:space="0" w:color="auto"/>
            <w:bottom w:val="none" w:sz="0" w:space="0" w:color="auto"/>
            <w:right w:val="none" w:sz="0" w:space="0" w:color="auto"/>
          </w:divBdr>
        </w:div>
        <w:div w:id="751122410">
          <w:marLeft w:val="0"/>
          <w:marRight w:val="0"/>
          <w:marTop w:val="60"/>
          <w:marBottom w:val="0"/>
          <w:divBdr>
            <w:top w:val="none" w:sz="0" w:space="0" w:color="auto"/>
            <w:left w:val="none" w:sz="0" w:space="0" w:color="auto"/>
            <w:bottom w:val="none" w:sz="0" w:space="0" w:color="auto"/>
            <w:right w:val="none" w:sz="0" w:space="0" w:color="auto"/>
          </w:divBdr>
        </w:div>
        <w:div w:id="429664068">
          <w:marLeft w:val="0"/>
          <w:marRight w:val="0"/>
          <w:marTop w:val="60"/>
          <w:marBottom w:val="0"/>
          <w:divBdr>
            <w:top w:val="none" w:sz="0" w:space="0" w:color="auto"/>
            <w:left w:val="none" w:sz="0" w:space="0" w:color="auto"/>
            <w:bottom w:val="none" w:sz="0" w:space="0" w:color="auto"/>
            <w:right w:val="none" w:sz="0" w:space="0" w:color="auto"/>
          </w:divBdr>
        </w:div>
        <w:div w:id="1960451636">
          <w:marLeft w:val="0"/>
          <w:marRight w:val="0"/>
          <w:marTop w:val="60"/>
          <w:marBottom w:val="0"/>
          <w:divBdr>
            <w:top w:val="none" w:sz="0" w:space="0" w:color="auto"/>
            <w:left w:val="none" w:sz="0" w:space="0" w:color="auto"/>
            <w:bottom w:val="none" w:sz="0" w:space="0" w:color="auto"/>
            <w:right w:val="none" w:sz="0" w:space="0" w:color="auto"/>
          </w:divBdr>
        </w:div>
        <w:div w:id="846165907">
          <w:marLeft w:val="0"/>
          <w:marRight w:val="0"/>
          <w:marTop w:val="60"/>
          <w:marBottom w:val="0"/>
          <w:divBdr>
            <w:top w:val="none" w:sz="0" w:space="0" w:color="auto"/>
            <w:left w:val="none" w:sz="0" w:space="0" w:color="auto"/>
            <w:bottom w:val="none" w:sz="0" w:space="0" w:color="auto"/>
            <w:right w:val="none" w:sz="0" w:space="0" w:color="auto"/>
          </w:divBdr>
        </w:div>
        <w:div w:id="1975481027">
          <w:marLeft w:val="0"/>
          <w:marRight w:val="0"/>
          <w:marTop w:val="60"/>
          <w:marBottom w:val="0"/>
          <w:divBdr>
            <w:top w:val="none" w:sz="0" w:space="0" w:color="auto"/>
            <w:left w:val="none" w:sz="0" w:space="0" w:color="auto"/>
            <w:bottom w:val="none" w:sz="0" w:space="0" w:color="auto"/>
            <w:right w:val="none" w:sz="0" w:space="0" w:color="auto"/>
          </w:divBdr>
        </w:div>
        <w:div w:id="979918728">
          <w:marLeft w:val="0"/>
          <w:marRight w:val="0"/>
          <w:marTop w:val="60"/>
          <w:marBottom w:val="0"/>
          <w:divBdr>
            <w:top w:val="none" w:sz="0" w:space="0" w:color="auto"/>
            <w:left w:val="none" w:sz="0" w:space="0" w:color="auto"/>
            <w:bottom w:val="none" w:sz="0" w:space="0" w:color="auto"/>
            <w:right w:val="none" w:sz="0" w:space="0" w:color="auto"/>
          </w:divBdr>
        </w:div>
        <w:div w:id="415443965">
          <w:marLeft w:val="0"/>
          <w:marRight w:val="0"/>
          <w:marTop w:val="60"/>
          <w:marBottom w:val="0"/>
          <w:divBdr>
            <w:top w:val="none" w:sz="0" w:space="0" w:color="auto"/>
            <w:left w:val="none" w:sz="0" w:space="0" w:color="auto"/>
            <w:bottom w:val="none" w:sz="0" w:space="0" w:color="auto"/>
            <w:right w:val="none" w:sz="0" w:space="0" w:color="auto"/>
          </w:divBdr>
        </w:div>
        <w:div w:id="632951585">
          <w:marLeft w:val="0"/>
          <w:marRight w:val="0"/>
          <w:marTop w:val="60"/>
          <w:marBottom w:val="0"/>
          <w:divBdr>
            <w:top w:val="none" w:sz="0" w:space="0" w:color="auto"/>
            <w:left w:val="none" w:sz="0" w:space="0" w:color="auto"/>
            <w:bottom w:val="none" w:sz="0" w:space="0" w:color="auto"/>
            <w:right w:val="none" w:sz="0" w:space="0" w:color="auto"/>
          </w:divBdr>
        </w:div>
        <w:div w:id="1503080699">
          <w:marLeft w:val="0"/>
          <w:marRight w:val="0"/>
          <w:marTop w:val="60"/>
          <w:marBottom w:val="0"/>
          <w:divBdr>
            <w:top w:val="none" w:sz="0" w:space="0" w:color="auto"/>
            <w:left w:val="none" w:sz="0" w:space="0" w:color="auto"/>
            <w:bottom w:val="none" w:sz="0" w:space="0" w:color="auto"/>
            <w:right w:val="none" w:sz="0" w:space="0" w:color="auto"/>
          </w:divBdr>
        </w:div>
        <w:div w:id="841773290">
          <w:marLeft w:val="0"/>
          <w:marRight w:val="0"/>
          <w:marTop w:val="60"/>
          <w:marBottom w:val="0"/>
          <w:divBdr>
            <w:top w:val="none" w:sz="0" w:space="0" w:color="auto"/>
            <w:left w:val="none" w:sz="0" w:space="0" w:color="auto"/>
            <w:bottom w:val="none" w:sz="0" w:space="0" w:color="auto"/>
            <w:right w:val="none" w:sz="0" w:space="0" w:color="auto"/>
          </w:divBdr>
        </w:div>
        <w:div w:id="1487435461">
          <w:marLeft w:val="0"/>
          <w:marRight w:val="0"/>
          <w:marTop w:val="60"/>
          <w:marBottom w:val="0"/>
          <w:divBdr>
            <w:top w:val="none" w:sz="0" w:space="0" w:color="auto"/>
            <w:left w:val="none" w:sz="0" w:space="0" w:color="auto"/>
            <w:bottom w:val="none" w:sz="0" w:space="0" w:color="auto"/>
            <w:right w:val="none" w:sz="0" w:space="0" w:color="auto"/>
          </w:divBdr>
        </w:div>
        <w:div w:id="214439845">
          <w:marLeft w:val="0"/>
          <w:marRight w:val="0"/>
          <w:marTop w:val="60"/>
          <w:marBottom w:val="0"/>
          <w:divBdr>
            <w:top w:val="none" w:sz="0" w:space="0" w:color="auto"/>
            <w:left w:val="none" w:sz="0" w:space="0" w:color="auto"/>
            <w:bottom w:val="none" w:sz="0" w:space="0" w:color="auto"/>
            <w:right w:val="none" w:sz="0" w:space="0" w:color="auto"/>
          </w:divBdr>
        </w:div>
        <w:div w:id="793981938">
          <w:marLeft w:val="0"/>
          <w:marRight w:val="0"/>
          <w:marTop w:val="60"/>
          <w:marBottom w:val="0"/>
          <w:divBdr>
            <w:top w:val="none" w:sz="0" w:space="0" w:color="auto"/>
            <w:left w:val="none" w:sz="0" w:space="0" w:color="auto"/>
            <w:bottom w:val="none" w:sz="0" w:space="0" w:color="auto"/>
            <w:right w:val="none" w:sz="0" w:space="0" w:color="auto"/>
          </w:divBdr>
        </w:div>
        <w:div w:id="1649434044">
          <w:marLeft w:val="0"/>
          <w:marRight w:val="0"/>
          <w:marTop w:val="60"/>
          <w:marBottom w:val="0"/>
          <w:divBdr>
            <w:top w:val="none" w:sz="0" w:space="0" w:color="auto"/>
            <w:left w:val="none" w:sz="0" w:space="0" w:color="auto"/>
            <w:bottom w:val="none" w:sz="0" w:space="0" w:color="auto"/>
            <w:right w:val="none" w:sz="0" w:space="0" w:color="auto"/>
          </w:divBdr>
        </w:div>
        <w:div w:id="487212127">
          <w:marLeft w:val="0"/>
          <w:marRight w:val="0"/>
          <w:marTop w:val="60"/>
          <w:marBottom w:val="0"/>
          <w:divBdr>
            <w:top w:val="none" w:sz="0" w:space="0" w:color="auto"/>
            <w:left w:val="none" w:sz="0" w:space="0" w:color="auto"/>
            <w:bottom w:val="none" w:sz="0" w:space="0" w:color="auto"/>
            <w:right w:val="none" w:sz="0" w:space="0" w:color="auto"/>
          </w:divBdr>
        </w:div>
        <w:div w:id="199436016">
          <w:marLeft w:val="0"/>
          <w:marRight w:val="0"/>
          <w:marTop w:val="60"/>
          <w:marBottom w:val="0"/>
          <w:divBdr>
            <w:top w:val="none" w:sz="0" w:space="0" w:color="auto"/>
            <w:left w:val="none" w:sz="0" w:space="0" w:color="auto"/>
            <w:bottom w:val="none" w:sz="0" w:space="0" w:color="auto"/>
            <w:right w:val="none" w:sz="0" w:space="0" w:color="auto"/>
          </w:divBdr>
        </w:div>
        <w:div w:id="1197158131">
          <w:marLeft w:val="0"/>
          <w:marRight w:val="0"/>
          <w:marTop w:val="60"/>
          <w:marBottom w:val="0"/>
          <w:divBdr>
            <w:top w:val="none" w:sz="0" w:space="0" w:color="auto"/>
            <w:left w:val="none" w:sz="0" w:space="0" w:color="auto"/>
            <w:bottom w:val="none" w:sz="0" w:space="0" w:color="auto"/>
            <w:right w:val="none" w:sz="0" w:space="0" w:color="auto"/>
          </w:divBdr>
        </w:div>
        <w:div w:id="754399534">
          <w:marLeft w:val="0"/>
          <w:marRight w:val="0"/>
          <w:marTop w:val="60"/>
          <w:marBottom w:val="0"/>
          <w:divBdr>
            <w:top w:val="none" w:sz="0" w:space="0" w:color="auto"/>
            <w:left w:val="none" w:sz="0" w:space="0" w:color="auto"/>
            <w:bottom w:val="none" w:sz="0" w:space="0" w:color="auto"/>
            <w:right w:val="none" w:sz="0" w:space="0" w:color="auto"/>
          </w:divBdr>
        </w:div>
        <w:div w:id="630981556">
          <w:marLeft w:val="0"/>
          <w:marRight w:val="0"/>
          <w:marTop w:val="60"/>
          <w:marBottom w:val="0"/>
          <w:divBdr>
            <w:top w:val="none" w:sz="0" w:space="0" w:color="auto"/>
            <w:left w:val="none" w:sz="0" w:space="0" w:color="auto"/>
            <w:bottom w:val="none" w:sz="0" w:space="0" w:color="auto"/>
            <w:right w:val="none" w:sz="0" w:space="0" w:color="auto"/>
          </w:divBdr>
        </w:div>
        <w:div w:id="303969804">
          <w:marLeft w:val="0"/>
          <w:marRight w:val="0"/>
          <w:marTop w:val="60"/>
          <w:marBottom w:val="0"/>
          <w:divBdr>
            <w:top w:val="none" w:sz="0" w:space="0" w:color="auto"/>
            <w:left w:val="none" w:sz="0" w:space="0" w:color="auto"/>
            <w:bottom w:val="none" w:sz="0" w:space="0" w:color="auto"/>
            <w:right w:val="none" w:sz="0" w:space="0" w:color="auto"/>
          </w:divBdr>
        </w:div>
        <w:div w:id="2110277208">
          <w:marLeft w:val="0"/>
          <w:marRight w:val="0"/>
          <w:marTop w:val="60"/>
          <w:marBottom w:val="0"/>
          <w:divBdr>
            <w:top w:val="none" w:sz="0" w:space="0" w:color="auto"/>
            <w:left w:val="none" w:sz="0" w:space="0" w:color="auto"/>
            <w:bottom w:val="none" w:sz="0" w:space="0" w:color="auto"/>
            <w:right w:val="none" w:sz="0" w:space="0" w:color="auto"/>
          </w:divBdr>
        </w:div>
        <w:div w:id="1145657164">
          <w:marLeft w:val="0"/>
          <w:marRight w:val="0"/>
          <w:marTop w:val="60"/>
          <w:marBottom w:val="0"/>
          <w:divBdr>
            <w:top w:val="none" w:sz="0" w:space="0" w:color="auto"/>
            <w:left w:val="none" w:sz="0" w:space="0" w:color="auto"/>
            <w:bottom w:val="none" w:sz="0" w:space="0" w:color="auto"/>
            <w:right w:val="none" w:sz="0" w:space="0" w:color="auto"/>
          </w:divBdr>
        </w:div>
        <w:div w:id="768306847">
          <w:marLeft w:val="0"/>
          <w:marRight w:val="0"/>
          <w:marTop w:val="60"/>
          <w:marBottom w:val="0"/>
          <w:divBdr>
            <w:top w:val="none" w:sz="0" w:space="0" w:color="auto"/>
            <w:left w:val="none" w:sz="0" w:space="0" w:color="auto"/>
            <w:bottom w:val="none" w:sz="0" w:space="0" w:color="auto"/>
            <w:right w:val="none" w:sz="0" w:space="0" w:color="auto"/>
          </w:divBdr>
        </w:div>
        <w:div w:id="2119908149">
          <w:marLeft w:val="0"/>
          <w:marRight w:val="0"/>
          <w:marTop w:val="60"/>
          <w:marBottom w:val="0"/>
          <w:divBdr>
            <w:top w:val="none" w:sz="0" w:space="0" w:color="auto"/>
            <w:left w:val="none" w:sz="0" w:space="0" w:color="auto"/>
            <w:bottom w:val="none" w:sz="0" w:space="0" w:color="auto"/>
            <w:right w:val="none" w:sz="0" w:space="0" w:color="auto"/>
          </w:divBdr>
        </w:div>
        <w:div w:id="2133622108">
          <w:marLeft w:val="0"/>
          <w:marRight w:val="0"/>
          <w:marTop w:val="60"/>
          <w:marBottom w:val="0"/>
          <w:divBdr>
            <w:top w:val="none" w:sz="0" w:space="0" w:color="auto"/>
            <w:left w:val="none" w:sz="0" w:space="0" w:color="auto"/>
            <w:bottom w:val="none" w:sz="0" w:space="0" w:color="auto"/>
            <w:right w:val="none" w:sz="0" w:space="0" w:color="auto"/>
          </w:divBdr>
        </w:div>
        <w:div w:id="1530294930">
          <w:marLeft w:val="0"/>
          <w:marRight w:val="0"/>
          <w:marTop w:val="60"/>
          <w:marBottom w:val="0"/>
          <w:divBdr>
            <w:top w:val="none" w:sz="0" w:space="0" w:color="auto"/>
            <w:left w:val="none" w:sz="0" w:space="0" w:color="auto"/>
            <w:bottom w:val="none" w:sz="0" w:space="0" w:color="auto"/>
            <w:right w:val="none" w:sz="0" w:space="0" w:color="auto"/>
          </w:divBdr>
        </w:div>
        <w:div w:id="1769037351">
          <w:marLeft w:val="0"/>
          <w:marRight w:val="0"/>
          <w:marTop w:val="60"/>
          <w:marBottom w:val="0"/>
          <w:divBdr>
            <w:top w:val="none" w:sz="0" w:space="0" w:color="auto"/>
            <w:left w:val="none" w:sz="0" w:space="0" w:color="auto"/>
            <w:bottom w:val="none" w:sz="0" w:space="0" w:color="auto"/>
            <w:right w:val="none" w:sz="0" w:space="0" w:color="auto"/>
          </w:divBdr>
        </w:div>
        <w:div w:id="884872516">
          <w:marLeft w:val="0"/>
          <w:marRight w:val="0"/>
          <w:marTop w:val="60"/>
          <w:marBottom w:val="0"/>
          <w:divBdr>
            <w:top w:val="none" w:sz="0" w:space="0" w:color="auto"/>
            <w:left w:val="none" w:sz="0" w:space="0" w:color="auto"/>
            <w:bottom w:val="none" w:sz="0" w:space="0" w:color="auto"/>
            <w:right w:val="none" w:sz="0" w:space="0" w:color="auto"/>
          </w:divBdr>
        </w:div>
        <w:div w:id="1542395878">
          <w:marLeft w:val="0"/>
          <w:marRight w:val="0"/>
          <w:marTop w:val="60"/>
          <w:marBottom w:val="0"/>
          <w:divBdr>
            <w:top w:val="none" w:sz="0" w:space="0" w:color="auto"/>
            <w:left w:val="none" w:sz="0" w:space="0" w:color="auto"/>
            <w:bottom w:val="none" w:sz="0" w:space="0" w:color="auto"/>
            <w:right w:val="none" w:sz="0" w:space="0" w:color="auto"/>
          </w:divBdr>
        </w:div>
      </w:divsChild>
    </w:div>
    <w:div w:id="1846285812">
      <w:bodyDiv w:val="1"/>
      <w:marLeft w:val="0"/>
      <w:marRight w:val="0"/>
      <w:marTop w:val="0"/>
      <w:marBottom w:val="0"/>
      <w:divBdr>
        <w:top w:val="none" w:sz="0" w:space="0" w:color="auto"/>
        <w:left w:val="none" w:sz="0" w:space="0" w:color="auto"/>
        <w:bottom w:val="none" w:sz="0" w:space="0" w:color="auto"/>
        <w:right w:val="none" w:sz="0" w:space="0" w:color="auto"/>
      </w:divBdr>
    </w:div>
    <w:div w:id="1911428863">
      <w:bodyDiv w:val="1"/>
      <w:marLeft w:val="0"/>
      <w:marRight w:val="0"/>
      <w:marTop w:val="0"/>
      <w:marBottom w:val="0"/>
      <w:divBdr>
        <w:top w:val="none" w:sz="0" w:space="0" w:color="auto"/>
        <w:left w:val="none" w:sz="0" w:space="0" w:color="auto"/>
        <w:bottom w:val="none" w:sz="0" w:space="0" w:color="auto"/>
        <w:right w:val="none" w:sz="0" w:space="0" w:color="auto"/>
      </w:divBdr>
      <w:divsChild>
        <w:div w:id="606620523">
          <w:marLeft w:val="547"/>
          <w:marRight w:val="0"/>
          <w:marTop w:val="0"/>
          <w:marBottom w:val="0"/>
          <w:divBdr>
            <w:top w:val="none" w:sz="0" w:space="0" w:color="auto"/>
            <w:left w:val="none" w:sz="0" w:space="0" w:color="auto"/>
            <w:bottom w:val="none" w:sz="0" w:space="0" w:color="auto"/>
            <w:right w:val="none" w:sz="0" w:space="0" w:color="auto"/>
          </w:divBdr>
        </w:div>
      </w:divsChild>
    </w:div>
    <w:div w:id="2009676073">
      <w:bodyDiv w:val="1"/>
      <w:marLeft w:val="0"/>
      <w:marRight w:val="0"/>
      <w:marTop w:val="0"/>
      <w:marBottom w:val="0"/>
      <w:divBdr>
        <w:top w:val="none" w:sz="0" w:space="0" w:color="auto"/>
        <w:left w:val="none" w:sz="0" w:space="0" w:color="auto"/>
        <w:bottom w:val="none" w:sz="0" w:space="0" w:color="auto"/>
        <w:right w:val="none" w:sz="0" w:space="0" w:color="auto"/>
      </w:divBdr>
      <w:divsChild>
        <w:div w:id="1528762475">
          <w:marLeft w:val="547"/>
          <w:marRight w:val="0"/>
          <w:marTop w:val="0"/>
          <w:marBottom w:val="0"/>
          <w:divBdr>
            <w:top w:val="none" w:sz="0" w:space="0" w:color="auto"/>
            <w:left w:val="none" w:sz="0" w:space="0" w:color="auto"/>
            <w:bottom w:val="none" w:sz="0" w:space="0" w:color="auto"/>
            <w:right w:val="none" w:sz="0" w:space="0" w:color="auto"/>
          </w:divBdr>
        </w:div>
      </w:divsChild>
    </w:div>
    <w:div w:id="2120878194">
      <w:bodyDiv w:val="1"/>
      <w:marLeft w:val="0"/>
      <w:marRight w:val="0"/>
      <w:marTop w:val="0"/>
      <w:marBottom w:val="0"/>
      <w:divBdr>
        <w:top w:val="none" w:sz="0" w:space="0" w:color="auto"/>
        <w:left w:val="none" w:sz="0" w:space="0" w:color="auto"/>
        <w:bottom w:val="none" w:sz="0" w:space="0" w:color="auto"/>
        <w:right w:val="none" w:sz="0" w:space="0" w:color="auto"/>
      </w:divBdr>
      <w:divsChild>
        <w:div w:id="275644903">
          <w:marLeft w:val="547"/>
          <w:marRight w:val="0"/>
          <w:marTop w:val="0"/>
          <w:marBottom w:val="0"/>
          <w:divBdr>
            <w:top w:val="none" w:sz="0" w:space="0" w:color="auto"/>
            <w:left w:val="none" w:sz="0" w:space="0" w:color="auto"/>
            <w:bottom w:val="none" w:sz="0" w:space="0" w:color="auto"/>
            <w:right w:val="none" w:sz="0" w:space="0" w:color="auto"/>
          </w:divBdr>
        </w:div>
      </w:divsChild>
    </w:div>
    <w:div w:id="2124416177">
      <w:bodyDiv w:val="1"/>
      <w:marLeft w:val="0"/>
      <w:marRight w:val="0"/>
      <w:marTop w:val="0"/>
      <w:marBottom w:val="0"/>
      <w:divBdr>
        <w:top w:val="none" w:sz="0" w:space="0" w:color="auto"/>
        <w:left w:val="none" w:sz="0" w:space="0" w:color="auto"/>
        <w:bottom w:val="none" w:sz="0" w:space="0" w:color="auto"/>
        <w:right w:val="none" w:sz="0" w:space="0" w:color="auto"/>
      </w:divBdr>
      <w:divsChild>
        <w:div w:id="50863913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hyperlink" Target="https://swmmbot.ew.r.appspot.com/" TargetMode="External"/><Relationship Id="rId138" Type="http://schemas.openxmlformats.org/officeDocument/2006/relationships/hyperlink" Target="https://dev.mysql.com/doc/refman/5.7/en/" TargetMode="External"/><Relationship Id="rId159" Type="http://schemas.openxmlformats.org/officeDocument/2006/relationships/image" Target="media/image116.png"/><Relationship Id="rId170" Type="http://schemas.openxmlformats.org/officeDocument/2006/relationships/image" Target="media/image127.png"/><Relationship Id="rId107" Type="http://schemas.openxmlformats.org/officeDocument/2006/relationships/image" Target="media/image87.jpg"/><Relationship Id="rId11" Type="http://schemas.openxmlformats.org/officeDocument/2006/relationships/hyperlink" Target="https://overbr.com.br/noticias/qual-a-importancia-de-treinar-o-chatbot" TargetMode="External"/><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98.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17.png"/><Relationship Id="rId22" Type="http://schemas.openxmlformats.org/officeDocument/2006/relationships/image" Target="media/image7.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96.png"/><Relationship Id="rId139" Type="http://schemas.openxmlformats.org/officeDocument/2006/relationships/hyperlink" Target="https://www.risicokaart.nl/en/what-risks-are-there/flood" TargetMode="External"/><Relationship Id="rId85" Type="http://schemas.openxmlformats.org/officeDocument/2006/relationships/hyperlink" Target="https://swmmbot.ew.r.appspot.com/" TargetMode="External"/><Relationship Id="rId150" Type="http://schemas.openxmlformats.org/officeDocument/2006/relationships/image" Target="media/image107.png"/><Relationship Id="rId171" Type="http://schemas.openxmlformats.org/officeDocument/2006/relationships/fontTable" Target="fontTable.xml"/><Relationship Id="rId12" Type="http://schemas.openxmlformats.org/officeDocument/2006/relationships/image" Target="media/image3.jpeg"/><Relationship Id="rId33" Type="http://schemas.openxmlformats.org/officeDocument/2006/relationships/image" Target="media/image16.png"/><Relationship Id="rId108" Type="http://schemas.openxmlformats.org/officeDocument/2006/relationships/hyperlink" Target="https://commons.wikimedia.org/wiki/File:Hydrosnake_low_level_flood_Barricade.jpg" TargetMode="External"/><Relationship Id="rId129" Type="http://schemas.openxmlformats.org/officeDocument/2006/relationships/image" Target="media/image99.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6.png"/><Relationship Id="rId140" Type="http://schemas.openxmlformats.org/officeDocument/2006/relationships/hyperlink" Target="https://towardsdatascience.com/tf-idf-for-document-ranking-from-scratch-in-python-on-real-world-dataset-796d339a4089" TargetMode="External"/><Relationship Id="rId161"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chart" Target="charts/chart1.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6.png"/><Relationship Id="rId130" Type="http://schemas.openxmlformats.org/officeDocument/2006/relationships/hyperlink" Target="https://builtin.com/machine-learning/nlp-word2vec-python" TargetMode="External"/><Relationship Id="rId135" Type="http://schemas.openxmlformats.org/officeDocument/2006/relationships/hyperlink" Target="https://cloud.google.com/appengine/docs/standard/python3/runtime" TargetMode="External"/><Relationship Id="rId151" Type="http://schemas.openxmlformats.org/officeDocument/2006/relationships/image" Target="media/image108.png"/><Relationship Id="rId156" Type="http://schemas.openxmlformats.org/officeDocument/2006/relationships/image" Target="media/image113.png"/><Relationship Id="rId172" Type="http://schemas.openxmlformats.org/officeDocument/2006/relationships/glossaryDocument" Target="glossary/document.xml"/><Relationship Id="rId13" Type="http://schemas.openxmlformats.org/officeDocument/2006/relationships/header" Target="header1.xml"/><Relationship Id="rId18" Type="http://schemas.openxmlformats.org/officeDocument/2006/relationships/footer" Target="footer1.xml"/><Relationship Id="rId39" Type="http://schemas.openxmlformats.org/officeDocument/2006/relationships/footer" Target="footer4.xml"/><Relationship Id="rId109" Type="http://schemas.openxmlformats.org/officeDocument/2006/relationships/image" Target="media/image88.jpe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chart" Target="charts/chart2.xml"/><Relationship Id="rId125" Type="http://schemas.openxmlformats.org/officeDocument/2006/relationships/chart" Target="charts/chart7.xml"/><Relationship Id="rId141" Type="http://schemas.openxmlformats.org/officeDocument/2006/relationships/hyperlink" Target="https://medium.com/@sid8491/introduction-to-dialogflow-da6b9cf953b9" TargetMode="External"/><Relationship Id="rId146" Type="http://schemas.openxmlformats.org/officeDocument/2006/relationships/image" Target="media/image103.png"/><Relationship Id="rId167"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image" Target="media/image11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www.flickr.com/photos/dr_television/4436618783/" TargetMode="External"/><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hyperlink" Target="https://floodcontrolinternational.com/flood-barriers/" TargetMode="External"/><Relationship Id="rId115" Type="http://schemas.openxmlformats.org/officeDocument/2006/relationships/image" Target="media/image93.png"/><Relationship Id="rId131" Type="http://schemas.openxmlformats.org/officeDocument/2006/relationships/hyperlink" Target="https://medium.com/@ageitgey/natural-language-processing-is-fun-9a0bff37854e" TargetMode="External"/><Relationship Id="rId136" Type="http://schemas.openxmlformats.org/officeDocument/2006/relationships/hyperlink" Target="https://doi.org/10.1016/j.jhydrol.2021.127269" TargetMode="External"/><Relationship Id="rId157" Type="http://schemas.openxmlformats.org/officeDocument/2006/relationships/image" Target="media/image114.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09.png"/><Relationship Id="rId173"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chart" Target="charts/chart8.xml"/><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chart" Target="charts/chart3.xml"/><Relationship Id="rId142" Type="http://schemas.openxmlformats.org/officeDocument/2006/relationships/hyperlink" Target="https://www.w3schools.com/html/" TargetMode="External"/><Relationship Id="rId163"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4.png"/><Relationship Id="rId137" Type="http://schemas.openxmlformats.org/officeDocument/2006/relationships/hyperlink" Target="https://doi.org/10.1016/j.envsoft.2022.105367" TargetMode="External"/><Relationship Id="rId158" Type="http://schemas.openxmlformats.org/officeDocument/2006/relationships/image" Target="media/image115.png"/><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image" Target="media/image89.png"/><Relationship Id="rId132" Type="http://schemas.openxmlformats.org/officeDocument/2006/relationships/hyperlink" Target="https://cloud.google.com/dialogflow/docs" TargetMode="External"/><Relationship Id="rId153" Type="http://schemas.openxmlformats.org/officeDocument/2006/relationships/image" Target="media/image110.png"/><Relationship Id="rId15" Type="http://schemas.openxmlformats.org/officeDocument/2006/relationships/hyperlink" Target="http://creativecommons.org/licenses/by-nc/4.0/" TargetMode="Externa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6.png"/><Relationship Id="rId127" Type="http://schemas.openxmlformats.org/officeDocument/2006/relationships/image" Target="media/image97.png"/><Relationship Id="rId10" Type="http://schemas.openxmlformats.org/officeDocument/2006/relationships/image" Target="media/image2.jpg"/><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chart" Target="charts/chart4.xml"/><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file:////Users/str/Dropbox/----HOUSESTYLE_VERZAMELMAP/LOGO_NEW_PRODUCTS/LOGO_SHEET/LOGO_VERSIONS_IHE-DELFT/IHE-Delft_LOGO_BLACK_CYAN_reduced_version.png" TargetMode="External"/><Relationship Id="rId26" Type="http://schemas.openxmlformats.org/officeDocument/2006/relationships/image" Target="media/image9.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hyperlink" Target="https://cloud.google.com/sql/docs/mysql/connect-instance-cloud-shell" TargetMode="External"/><Relationship Id="rId154" Type="http://schemas.openxmlformats.org/officeDocument/2006/relationships/image" Target="media/image111.png"/><Relationship Id="rId16" Type="http://schemas.openxmlformats.org/officeDocument/2006/relationships/header" Target="header2.xml"/><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chart" Target="charts/chart5.xml"/><Relationship Id="rId144" Type="http://schemas.openxmlformats.org/officeDocument/2006/relationships/image" Target="media/image101.png"/><Relationship Id="rId90" Type="http://schemas.openxmlformats.org/officeDocument/2006/relationships/image" Target="media/image70.png"/><Relationship Id="rId165" Type="http://schemas.openxmlformats.org/officeDocument/2006/relationships/image" Target="media/image122.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1.png"/><Relationship Id="rId134" Type="http://schemas.openxmlformats.org/officeDocument/2006/relationships/hyperlink" Target="https://cloud.google.com/dialogflow/es/docs/fulfillment-webhook" TargetMode="External"/><Relationship Id="rId80" Type="http://schemas.openxmlformats.org/officeDocument/2006/relationships/image" Target="media/image62.png"/><Relationship Id="rId155" Type="http://schemas.openxmlformats.org/officeDocument/2006/relationships/image" Target="media/image112.png"/><Relationship Id="rId17" Type="http://schemas.openxmlformats.org/officeDocument/2006/relationships/header" Target="header3.xml"/><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3.png"/><Relationship Id="rId124" Type="http://schemas.openxmlformats.org/officeDocument/2006/relationships/chart" Target="charts/chart6.xml"/><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02.png"/><Relationship Id="rId166"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hesistemplate304.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THESIS\SIFISO_THESIS\Write-Up\Pilot_results\SWMMBot%20Qnairre%20(Respons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THESIS\SIFISO_THESIS\Write-Up\Pilot_results\SWMMBot%20Qnairre%20(Respons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THESIS\SIFISO_THESIS\Write-Up\Pilot_results\SWMMBot%20Qnairre%20(Respons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THESIS\SIFISO_THESIS\Write-Up\Pilot_results\SWMMBot%20Qnairre%20(Respons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THESIS\SIFISO_THESIS\Write-Up\Pilot_results\SWMMBot%20Qnairre%20(Respons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THESIS\SIFISO_THESIS\Write-Up\Pilot_results\SWMMBot%20Qnairre%20(Respons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THESIS\SIFISO_THESIS\Write-Up\Pilot_results\SWMMBot%20Qnairre%20(Respons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THESIS\SIFISO_THESIS\Write-Up\Pilot_results\SWMMBot%20Qnairre%20(Response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3. The chatbot</a:t>
            </a:r>
            <a:r>
              <a:rPr lang="en-US" baseline="0"/>
              <a:t> was easy to use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A8D-4431-A593-2B963870CAC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A8D-4431-A593-2B963870CAC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A8D-4431-A593-2B963870CAC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1'!$C$37:$C$39</c:f>
              <c:strCache>
                <c:ptCount val="3"/>
                <c:pt idx="0">
                  <c:v>Strongly agree </c:v>
                </c:pt>
                <c:pt idx="1">
                  <c:v>Agree</c:v>
                </c:pt>
                <c:pt idx="2">
                  <c:v>Neutral</c:v>
                </c:pt>
              </c:strCache>
            </c:strRef>
          </c:cat>
          <c:val>
            <c:numRef>
              <c:f>'Form Responses 1'!$D$37:$D$39</c:f>
              <c:numCache>
                <c:formatCode>0.0</c:formatCode>
                <c:ptCount val="3"/>
                <c:pt idx="0">
                  <c:v>17.941176470588236</c:v>
                </c:pt>
                <c:pt idx="1">
                  <c:v>52.941176470588232</c:v>
                </c:pt>
                <c:pt idx="2">
                  <c:v>2.9411764705882355</c:v>
                </c:pt>
              </c:numCache>
            </c:numRef>
          </c:val>
          <c:extLst>
            <c:ext xmlns:c16="http://schemas.microsoft.com/office/drawing/2014/chart" uri="{C3380CC4-5D6E-409C-BE32-E72D297353CC}">
              <c16:uniqueId val="{00000006-BA8D-4431-A593-2B963870CAC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4.</a:t>
            </a:r>
            <a:r>
              <a:rPr lang="en-GB" baseline="0"/>
              <a:t> I could easily access all the information I needed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9D1-43EA-AB7A-E4D47A0383D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9D1-43EA-AB7A-E4D47A0383D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9D1-43EA-AB7A-E4D47A0383D0}"/>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9D1-43EA-AB7A-E4D47A0383D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1'!$C$37:$C$40</c:f>
              <c:strCache>
                <c:ptCount val="4"/>
                <c:pt idx="0">
                  <c:v>Strongly agree </c:v>
                </c:pt>
                <c:pt idx="1">
                  <c:v>Agree</c:v>
                </c:pt>
                <c:pt idx="2">
                  <c:v>Neutral</c:v>
                </c:pt>
                <c:pt idx="3">
                  <c:v>Disagree</c:v>
                </c:pt>
              </c:strCache>
            </c:strRef>
          </c:cat>
          <c:val>
            <c:numRef>
              <c:f>'Form Responses 1'!$E$37:$E$40</c:f>
              <c:numCache>
                <c:formatCode>0.0</c:formatCode>
                <c:ptCount val="4"/>
                <c:pt idx="0">
                  <c:v>29.411764705882351</c:v>
                </c:pt>
                <c:pt idx="1">
                  <c:v>50</c:v>
                </c:pt>
                <c:pt idx="2">
                  <c:v>17.647058823529413</c:v>
                </c:pt>
                <c:pt idx="3">
                  <c:v>2.9411764705882355</c:v>
                </c:pt>
              </c:numCache>
            </c:numRef>
          </c:val>
          <c:extLst>
            <c:ext xmlns:c16="http://schemas.microsoft.com/office/drawing/2014/chart" uri="{C3380CC4-5D6E-409C-BE32-E72D297353CC}">
              <c16:uniqueId val="{00000008-F9D1-43EA-AB7A-E4D47A0383D0}"/>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5. The chatbot gave accurate responses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042-4102-AD56-4CA8FAF839A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042-4102-AD56-4CA8FAF839A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042-4102-AD56-4CA8FAF839A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1'!$C$37:$C$39</c:f>
              <c:strCache>
                <c:ptCount val="3"/>
                <c:pt idx="0">
                  <c:v>Strongly agree </c:v>
                </c:pt>
                <c:pt idx="1">
                  <c:v>Agree</c:v>
                </c:pt>
                <c:pt idx="2">
                  <c:v>Neutral</c:v>
                </c:pt>
              </c:strCache>
            </c:strRef>
          </c:cat>
          <c:val>
            <c:numRef>
              <c:f>'Form Responses 1'!$F$37:$F$39</c:f>
              <c:numCache>
                <c:formatCode>General</c:formatCode>
                <c:ptCount val="3"/>
                <c:pt idx="0" formatCode="0.0">
                  <c:v>32.4</c:v>
                </c:pt>
                <c:pt idx="1">
                  <c:v>47.1</c:v>
                </c:pt>
                <c:pt idx="2">
                  <c:v>20.6</c:v>
                </c:pt>
              </c:numCache>
            </c:numRef>
          </c:val>
          <c:extLst>
            <c:ext xmlns:c16="http://schemas.microsoft.com/office/drawing/2014/chart" uri="{C3380CC4-5D6E-409C-BE32-E72D297353CC}">
              <c16:uniqueId val="{00000006-E042-4102-AD56-4CA8FAF839A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u="none" strike="noStrike" baseline="0">
                <a:effectLst/>
              </a:rPr>
              <a:t>6. The responses provided were easy to understand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585-40D5-A333-4E0122D0442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585-40D5-A333-4E0122D0442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585-40D5-A333-4E0122D0442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1'!$C$37:$C$39</c:f>
              <c:strCache>
                <c:ptCount val="3"/>
                <c:pt idx="0">
                  <c:v>Strongly agree </c:v>
                </c:pt>
                <c:pt idx="1">
                  <c:v>Agree</c:v>
                </c:pt>
                <c:pt idx="2">
                  <c:v>Neutral</c:v>
                </c:pt>
              </c:strCache>
            </c:strRef>
          </c:cat>
          <c:val>
            <c:numRef>
              <c:f>'Form Responses 1'!$G$37:$G$39</c:f>
              <c:numCache>
                <c:formatCode>General</c:formatCode>
                <c:ptCount val="3"/>
                <c:pt idx="0">
                  <c:v>67.599999999999994</c:v>
                </c:pt>
                <c:pt idx="1">
                  <c:v>23.5</c:v>
                </c:pt>
                <c:pt idx="2">
                  <c:v>8.8000000000000007</c:v>
                </c:pt>
              </c:numCache>
            </c:numRef>
          </c:val>
          <c:extLst>
            <c:ext xmlns:c16="http://schemas.microsoft.com/office/drawing/2014/chart" uri="{C3380CC4-5D6E-409C-BE32-E72D297353CC}">
              <c16:uniqueId val="{00000006-E585-40D5-A333-4E0122D0442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10. The information obtained from the chatbot was relevant </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75B-4283-870C-AAD38081249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75B-4283-870C-AAD38081249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75B-4283-870C-AAD38081249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75B-4283-870C-AAD38081249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75B-4283-870C-AAD3808124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1'!$C$37:$C$41</c:f>
              <c:strCache>
                <c:ptCount val="5"/>
                <c:pt idx="0">
                  <c:v>Strongly agree </c:v>
                </c:pt>
                <c:pt idx="1">
                  <c:v>Agree</c:v>
                </c:pt>
                <c:pt idx="2">
                  <c:v>Neutral</c:v>
                </c:pt>
                <c:pt idx="3">
                  <c:v>Disagree</c:v>
                </c:pt>
                <c:pt idx="4">
                  <c:v>Strongly disagree</c:v>
                </c:pt>
              </c:strCache>
            </c:strRef>
          </c:cat>
          <c:val>
            <c:numRef>
              <c:f>'Form Responses 1'!$K$37:$K$41</c:f>
              <c:numCache>
                <c:formatCode>General</c:formatCode>
                <c:ptCount val="5"/>
                <c:pt idx="0">
                  <c:v>29.4</c:v>
                </c:pt>
                <c:pt idx="1">
                  <c:v>55.9</c:v>
                </c:pt>
                <c:pt idx="2">
                  <c:v>11.8</c:v>
                </c:pt>
                <c:pt idx="4">
                  <c:v>2.9</c:v>
                </c:pt>
              </c:numCache>
            </c:numRef>
          </c:val>
          <c:extLst>
            <c:ext xmlns:c16="http://schemas.microsoft.com/office/drawing/2014/chart" uri="{C3380CC4-5D6E-409C-BE32-E72D297353CC}">
              <c16:uniqueId val="{0000000A-B75B-4283-870C-AAD38081249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7. I could easily access my location from the map</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EB1-41C0-A682-32539297196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EB1-41C0-A682-32539297196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EB1-41C0-A682-32539297196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1'!$C$37:$C$39</c:f>
              <c:strCache>
                <c:ptCount val="3"/>
                <c:pt idx="0">
                  <c:v>Strongly agree </c:v>
                </c:pt>
                <c:pt idx="1">
                  <c:v>Agree</c:v>
                </c:pt>
                <c:pt idx="2">
                  <c:v>Neutral</c:v>
                </c:pt>
              </c:strCache>
            </c:strRef>
          </c:cat>
          <c:val>
            <c:numRef>
              <c:f>'Form Responses 1'!$H$37:$H$39</c:f>
              <c:numCache>
                <c:formatCode>General</c:formatCode>
                <c:ptCount val="3"/>
                <c:pt idx="0">
                  <c:v>35.299999999999997</c:v>
                </c:pt>
                <c:pt idx="1">
                  <c:v>32.4</c:v>
                </c:pt>
                <c:pt idx="2">
                  <c:v>29.4</c:v>
                </c:pt>
              </c:numCache>
            </c:numRef>
          </c:val>
          <c:extLst>
            <c:ext xmlns:c16="http://schemas.microsoft.com/office/drawing/2014/chart" uri="{C3380CC4-5D6E-409C-BE32-E72D297353CC}">
              <c16:uniqueId val="{00000006-9EB1-41C0-A682-32539297196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GB" sz="1100"/>
              <a:t>8. I could easily switch and get information about other locations</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0DF-4071-8F77-40387A05F02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0DF-4071-8F77-40387A05F02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0DF-4071-8F77-40387A05F02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0DF-4071-8F77-40387A05F02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0DF-4071-8F77-40387A05F02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1'!$C$37:$C$41</c:f>
              <c:strCache>
                <c:ptCount val="5"/>
                <c:pt idx="0">
                  <c:v>Strongly agree </c:v>
                </c:pt>
                <c:pt idx="1">
                  <c:v>Agree</c:v>
                </c:pt>
                <c:pt idx="2">
                  <c:v>Neutral</c:v>
                </c:pt>
                <c:pt idx="3">
                  <c:v>Disagree</c:v>
                </c:pt>
                <c:pt idx="4">
                  <c:v>Strongly disagree</c:v>
                </c:pt>
              </c:strCache>
            </c:strRef>
          </c:cat>
          <c:val>
            <c:numRef>
              <c:f>'Form Responses 1'!$I$37:$I$41</c:f>
              <c:numCache>
                <c:formatCode>General</c:formatCode>
                <c:ptCount val="5"/>
                <c:pt idx="0" formatCode="0.0">
                  <c:v>11.8</c:v>
                </c:pt>
                <c:pt idx="1">
                  <c:v>58.8</c:v>
                </c:pt>
                <c:pt idx="2">
                  <c:v>17.600000000000001</c:v>
                </c:pt>
                <c:pt idx="3">
                  <c:v>8.8000000000000007</c:v>
                </c:pt>
                <c:pt idx="4">
                  <c:v>2.9</c:v>
                </c:pt>
              </c:numCache>
            </c:numRef>
          </c:val>
          <c:extLst>
            <c:ext xmlns:c16="http://schemas.microsoft.com/office/drawing/2014/chart" uri="{C3380CC4-5D6E-409C-BE32-E72D297353CC}">
              <c16:uniqueId val="{0000000A-D0DF-4071-8F77-40387A05F02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sz="1050" b="0" i="0" u="none" strike="noStrike" kern="1200" spc="0" baseline="0">
                <a:solidFill>
                  <a:schemeClr val="tx1">
                    <a:lumMod val="65000"/>
                    <a:lumOff val="35000"/>
                  </a:schemeClr>
                </a:solidFill>
                <a:latin typeface="+mn-lt"/>
                <a:ea typeface="+mn-ea"/>
                <a:cs typeface="+mn-cs"/>
              </a:defRPr>
            </a:pPr>
            <a:r>
              <a:rPr lang="en-GB" sz="1050"/>
              <a:t>9. The chatbot accurately recognized location outside the study area</a:t>
            </a:r>
          </a:p>
        </c:rich>
      </c:tx>
      <c:overlay val="0"/>
      <c:spPr>
        <a:noFill/>
        <a:ln>
          <a:noFill/>
        </a:ln>
        <a:effectLst/>
      </c:spPr>
      <c:txPr>
        <a:bodyPr rot="0" spcFirstLastPara="1" vertOverflow="ellipsis" vert="horz" wrap="square" anchor="ctr" anchorCtr="1"/>
        <a:lstStyle/>
        <a:p>
          <a:pPr algn="just">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8A0-4A73-B963-948BE8EB8CC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8A0-4A73-B963-948BE8EB8CC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8A0-4A73-B963-948BE8EB8CC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E8A0-4A73-B963-948BE8EB8CC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E8A0-4A73-B963-948BE8EB8CC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'Form Responses 1'!$C$37:$C$41</c:f>
              <c:strCache>
                <c:ptCount val="5"/>
                <c:pt idx="0">
                  <c:v>Strongly agree </c:v>
                </c:pt>
                <c:pt idx="1">
                  <c:v>Agree</c:v>
                </c:pt>
                <c:pt idx="2">
                  <c:v>Neutral</c:v>
                </c:pt>
                <c:pt idx="3">
                  <c:v>Disagree</c:v>
                </c:pt>
                <c:pt idx="4">
                  <c:v>Strongly disagree</c:v>
                </c:pt>
              </c:strCache>
            </c:strRef>
          </c:cat>
          <c:val>
            <c:numRef>
              <c:f>'Form Responses 1'!$J$37:$J$41</c:f>
              <c:numCache>
                <c:formatCode>General</c:formatCode>
                <c:ptCount val="5"/>
                <c:pt idx="0">
                  <c:v>20.6</c:v>
                </c:pt>
                <c:pt idx="1">
                  <c:v>44.1</c:v>
                </c:pt>
                <c:pt idx="2">
                  <c:v>23.5</c:v>
                </c:pt>
                <c:pt idx="3">
                  <c:v>8.8000000000000007</c:v>
                </c:pt>
                <c:pt idx="4">
                  <c:v>2.9</c:v>
                </c:pt>
              </c:numCache>
            </c:numRef>
          </c:val>
          <c:extLst>
            <c:ext xmlns:c16="http://schemas.microsoft.com/office/drawing/2014/chart" uri="{C3380CC4-5D6E-409C-BE32-E72D297353CC}">
              <c16:uniqueId val="{0000000A-E8A0-4A73-B963-948BE8EB8CC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776E4AE155A4A22B59ADEE49BBDD448"/>
        <w:category>
          <w:name w:val="General"/>
          <w:gallery w:val="placeholder"/>
        </w:category>
        <w:types>
          <w:type w:val="bbPlcHdr"/>
        </w:types>
        <w:behaviors>
          <w:behavior w:val="content"/>
        </w:behaviors>
        <w:guid w:val="{519C67B1-C139-4452-AFE3-7512FA2FEA0E}"/>
      </w:docPartPr>
      <w:docPartBody>
        <w:p w:rsidR="00B005CE" w:rsidRDefault="00D33E7E">
          <w:pPr>
            <w:pStyle w:val="2776E4AE155A4A22B59ADEE49BBDD448"/>
          </w:pPr>
          <w:r w:rsidRPr="00EF1C2D">
            <w:rPr>
              <w:color w:val="FF0000"/>
            </w:rPr>
            <w:t>[Select Month and Year]</w:t>
          </w:r>
        </w:p>
      </w:docPartBody>
    </w:docPart>
    <w:docPart>
      <w:docPartPr>
        <w:name w:val="67833E7F4A954BBB92DF56FFF3C65894"/>
        <w:category>
          <w:name w:val="General"/>
          <w:gallery w:val="placeholder"/>
        </w:category>
        <w:types>
          <w:type w:val="bbPlcHdr"/>
        </w:types>
        <w:behaviors>
          <w:behavior w:val="content"/>
        </w:behaviors>
        <w:guid w:val="{A6CFAB36-9612-41AE-BBCD-6A738DD5E249}"/>
      </w:docPartPr>
      <w:docPartBody>
        <w:p w:rsidR="009E28D4" w:rsidRDefault="006A56D7" w:rsidP="006A56D7">
          <w:pPr>
            <w:pStyle w:val="67833E7F4A954BBB92DF56FFF3C65894"/>
          </w:pPr>
          <w:r w:rsidRPr="00EF1C2D">
            <w:rPr>
              <w:color w:val="FF0000"/>
            </w:rPr>
            <w:t>[Select Month and Year]</w:t>
          </w:r>
        </w:p>
      </w:docPartBody>
    </w:docPart>
    <w:docPart>
      <w:docPartPr>
        <w:name w:val="A1BF4075E7784176ADD3FD0970D3A4BB"/>
        <w:category>
          <w:name w:val="General"/>
          <w:gallery w:val="placeholder"/>
        </w:category>
        <w:types>
          <w:type w:val="bbPlcHdr"/>
        </w:types>
        <w:behaviors>
          <w:behavior w:val="content"/>
        </w:behaviors>
        <w:guid w:val="{431F5A19-617D-4B74-BCFF-F225935C77EB}"/>
      </w:docPartPr>
      <w:docPartBody>
        <w:p w:rsidR="009E28D4" w:rsidRDefault="006A56D7" w:rsidP="006A56D7">
          <w:pPr>
            <w:pStyle w:val="A1BF4075E7784176ADD3FD0970D3A4BB"/>
          </w:pPr>
          <w:r>
            <w:rPr>
              <w:b/>
            </w:rPr>
            <w:t xml:space="preserve">Updated version, </w:t>
          </w:r>
        </w:p>
      </w:docPartBody>
    </w:docPart>
    <w:docPart>
      <w:docPartPr>
        <w:name w:val="1982821F7B2F4223899D66AF04CF6584"/>
        <w:category>
          <w:name w:val="General"/>
          <w:gallery w:val="placeholder"/>
        </w:category>
        <w:types>
          <w:type w:val="bbPlcHdr"/>
        </w:types>
        <w:behaviors>
          <w:behavior w:val="content"/>
        </w:behaviors>
        <w:guid w:val="{26388412-C6FB-47AB-9ACF-7C27C1644D89}"/>
      </w:docPartPr>
      <w:docPartBody>
        <w:p w:rsidR="009E28D4" w:rsidRDefault="006A56D7" w:rsidP="006A56D7">
          <w:pPr>
            <w:pStyle w:val="1982821F7B2F4223899D66AF04CF6584"/>
          </w:pPr>
          <w:r w:rsidRPr="00EF1C2D">
            <w:rPr>
              <w:color w:val="FF0000"/>
            </w:rPr>
            <w:t>[Select Month and Year]</w:t>
          </w:r>
        </w:p>
      </w:docPartBody>
    </w:docPart>
    <w:docPart>
      <w:docPartPr>
        <w:name w:val="C706BA8AA5284EF39DEF4929C48C898D"/>
        <w:category>
          <w:name w:val="General"/>
          <w:gallery w:val="placeholder"/>
        </w:category>
        <w:types>
          <w:type w:val="bbPlcHdr"/>
        </w:types>
        <w:behaviors>
          <w:behavior w:val="content"/>
        </w:behaviors>
        <w:guid w:val="{F8931DFE-18C8-4E29-8174-279D615F898E}"/>
      </w:docPartPr>
      <w:docPartBody>
        <w:p w:rsidR="009E28D4" w:rsidRDefault="006A56D7" w:rsidP="006A56D7">
          <w:pPr>
            <w:pStyle w:val="C706BA8AA5284EF39DEF4929C48C898D"/>
          </w:pPr>
          <w:r w:rsidRPr="00EF1C2D">
            <w:rPr>
              <w:color w:val="FF0000"/>
            </w:rPr>
            <w:t>[Select Month and 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E7E"/>
    <w:rsid w:val="00053B45"/>
    <w:rsid w:val="000838F4"/>
    <w:rsid w:val="000F32AA"/>
    <w:rsid w:val="00105A39"/>
    <w:rsid w:val="00113C06"/>
    <w:rsid w:val="00115A39"/>
    <w:rsid w:val="00173C71"/>
    <w:rsid w:val="00173DCF"/>
    <w:rsid w:val="001D0E79"/>
    <w:rsid w:val="001D52B2"/>
    <w:rsid w:val="001F44DA"/>
    <w:rsid w:val="0020758F"/>
    <w:rsid w:val="00242426"/>
    <w:rsid w:val="002610B7"/>
    <w:rsid w:val="00264B85"/>
    <w:rsid w:val="00287DA4"/>
    <w:rsid w:val="002B3FD7"/>
    <w:rsid w:val="002C124B"/>
    <w:rsid w:val="002D603E"/>
    <w:rsid w:val="002D7FE2"/>
    <w:rsid w:val="0032568D"/>
    <w:rsid w:val="00350040"/>
    <w:rsid w:val="003D1676"/>
    <w:rsid w:val="003F0E08"/>
    <w:rsid w:val="004228C8"/>
    <w:rsid w:val="0045398E"/>
    <w:rsid w:val="004600B9"/>
    <w:rsid w:val="00460319"/>
    <w:rsid w:val="00471369"/>
    <w:rsid w:val="00471FE5"/>
    <w:rsid w:val="00477D67"/>
    <w:rsid w:val="004E2F61"/>
    <w:rsid w:val="00541D8B"/>
    <w:rsid w:val="00542932"/>
    <w:rsid w:val="0055471A"/>
    <w:rsid w:val="005A045C"/>
    <w:rsid w:val="005A15BA"/>
    <w:rsid w:val="005E7FD7"/>
    <w:rsid w:val="006016FF"/>
    <w:rsid w:val="00605B5D"/>
    <w:rsid w:val="006A31FE"/>
    <w:rsid w:val="006A56D7"/>
    <w:rsid w:val="006A6EC3"/>
    <w:rsid w:val="00737634"/>
    <w:rsid w:val="00743F85"/>
    <w:rsid w:val="00777468"/>
    <w:rsid w:val="007C2860"/>
    <w:rsid w:val="007F4072"/>
    <w:rsid w:val="008038D8"/>
    <w:rsid w:val="00834E95"/>
    <w:rsid w:val="008935F0"/>
    <w:rsid w:val="008D0BCB"/>
    <w:rsid w:val="008D19D5"/>
    <w:rsid w:val="008E0E7D"/>
    <w:rsid w:val="00956067"/>
    <w:rsid w:val="009E28D4"/>
    <w:rsid w:val="00A23B49"/>
    <w:rsid w:val="00A3321B"/>
    <w:rsid w:val="00A671B6"/>
    <w:rsid w:val="00A734DF"/>
    <w:rsid w:val="00AC4CA2"/>
    <w:rsid w:val="00AD3CB2"/>
    <w:rsid w:val="00AD5668"/>
    <w:rsid w:val="00AE35F2"/>
    <w:rsid w:val="00B005CE"/>
    <w:rsid w:val="00B1583F"/>
    <w:rsid w:val="00B66C02"/>
    <w:rsid w:val="00B735F4"/>
    <w:rsid w:val="00B75FD1"/>
    <w:rsid w:val="00BA631C"/>
    <w:rsid w:val="00BD2FCF"/>
    <w:rsid w:val="00BF06F1"/>
    <w:rsid w:val="00C12658"/>
    <w:rsid w:val="00C274D2"/>
    <w:rsid w:val="00C655A9"/>
    <w:rsid w:val="00C6607A"/>
    <w:rsid w:val="00CA2D7D"/>
    <w:rsid w:val="00CA6196"/>
    <w:rsid w:val="00CA662F"/>
    <w:rsid w:val="00CB4F22"/>
    <w:rsid w:val="00CD4FF9"/>
    <w:rsid w:val="00D33E7E"/>
    <w:rsid w:val="00D431C8"/>
    <w:rsid w:val="00D46394"/>
    <w:rsid w:val="00D614E3"/>
    <w:rsid w:val="00D758BC"/>
    <w:rsid w:val="00DC6172"/>
    <w:rsid w:val="00E07482"/>
    <w:rsid w:val="00E33CC4"/>
    <w:rsid w:val="00E42F69"/>
    <w:rsid w:val="00E477BB"/>
    <w:rsid w:val="00E76E43"/>
    <w:rsid w:val="00ED06FF"/>
    <w:rsid w:val="00ED2597"/>
    <w:rsid w:val="00EE075A"/>
    <w:rsid w:val="00F33F99"/>
    <w:rsid w:val="00F92180"/>
    <w:rsid w:val="00F933C9"/>
    <w:rsid w:val="00FA6544"/>
    <w:rsid w:val="00FC6A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046AD1B8C704716BDAC67B60D284159">
    <w:name w:val="2046AD1B8C704716BDAC67B60D284159"/>
  </w:style>
  <w:style w:type="paragraph" w:styleId="Title">
    <w:name w:val="Title"/>
    <w:basedOn w:val="Normal"/>
    <w:next w:val="Normal"/>
    <w:link w:val="TitleChar"/>
    <w:uiPriority w:val="10"/>
    <w:rsid w:val="006A56D7"/>
    <w:pPr>
      <w:spacing w:after="0" w:line="240" w:lineRule="auto"/>
      <w:contextualSpacing/>
      <w:jc w:val="both"/>
    </w:pPr>
    <w:rPr>
      <w:rFonts w:ascii="Times New Roman" w:eastAsiaTheme="majorEastAsia" w:hAnsi="Times New Roman" w:cstheme="majorBidi"/>
      <w:b/>
      <w:spacing w:val="-10"/>
      <w:kern w:val="28"/>
      <w:sz w:val="56"/>
      <w:szCs w:val="56"/>
      <w:lang w:eastAsia="en-US"/>
    </w:rPr>
  </w:style>
  <w:style w:type="character" w:customStyle="1" w:styleId="TitleChar">
    <w:name w:val="Title Char"/>
    <w:basedOn w:val="DefaultParagraphFont"/>
    <w:link w:val="Title"/>
    <w:uiPriority w:val="10"/>
    <w:rsid w:val="006A56D7"/>
    <w:rPr>
      <w:rFonts w:ascii="Times New Roman" w:eastAsiaTheme="majorEastAsia" w:hAnsi="Times New Roman" w:cstheme="majorBidi"/>
      <w:b/>
      <w:spacing w:val="-10"/>
      <w:kern w:val="28"/>
      <w:sz w:val="56"/>
      <w:szCs w:val="56"/>
      <w:lang w:eastAsia="en-US"/>
    </w:rPr>
  </w:style>
  <w:style w:type="paragraph" w:customStyle="1" w:styleId="962D5C7C30434CD5BEB50A2EA3632117">
    <w:name w:val="962D5C7C30434CD5BEB50A2EA3632117"/>
  </w:style>
  <w:style w:type="paragraph" w:styleId="Subtitle">
    <w:name w:val="Subtitle"/>
    <w:basedOn w:val="Normal"/>
    <w:next w:val="Normal"/>
    <w:link w:val="SubtitleChar"/>
    <w:uiPriority w:val="11"/>
    <w:rsid w:val="006A56D7"/>
    <w:pPr>
      <w:numPr>
        <w:ilvl w:val="1"/>
      </w:numPr>
      <w:spacing w:line="240" w:lineRule="auto"/>
      <w:jc w:val="both"/>
    </w:pPr>
    <w:rPr>
      <w:rFonts w:ascii="Times New Roman" w:hAnsi="Times New Roman"/>
      <w:b/>
      <w:spacing w:val="15"/>
      <w:sz w:val="36"/>
      <w:lang w:eastAsia="en-US"/>
    </w:rPr>
  </w:style>
  <w:style w:type="character" w:customStyle="1" w:styleId="SubtitleChar">
    <w:name w:val="Subtitle Char"/>
    <w:basedOn w:val="DefaultParagraphFont"/>
    <w:link w:val="Subtitle"/>
    <w:uiPriority w:val="11"/>
    <w:rsid w:val="006A56D7"/>
    <w:rPr>
      <w:rFonts w:ascii="Times New Roman" w:hAnsi="Times New Roman"/>
      <w:b/>
      <w:spacing w:val="15"/>
      <w:sz w:val="36"/>
      <w:lang w:eastAsia="en-US"/>
    </w:rPr>
  </w:style>
  <w:style w:type="paragraph" w:customStyle="1" w:styleId="D3C611E347C5456C9DF0ECF781EA2A57">
    <w:name w:val="D3C611E347C5456C9DF0ECF781EA2A57"/>
  </w:style>
  <w:style w:type="character" w:styleId="Strong">
    <w:name w:val="Strong"/>
    <w:basedOn w:val="DefaultParagraphFont"/>
    <w:uiPriority w:val="22"/>
    <w:rsid w:val="006A56D7"/>
    <w:rPr>
      <w:rFonts w:ascii="Arial" w:hAnsi="Arial"/>
      <w:b/>
      <w:bCs/>
      <w:sz w:val="32"/>
    </w:rPr>
  </w:style>
  <w:style w:type="paragraph" w:customStyle="1" w:styleId="96B1420DF3C74187BDE4921470BF718E">
    <w:name w:val="96B1420DF3C74187BDE4921470BF718E"/>
  </w:style>
  <w:style w:type="paragraph" w:customStyle="1" w:styleId="AC20CE08889149DDB76193067061EFE2">
    <w:name w:val="AC20CE08889149DDB76193067061EFE2"/>
  </w:style>
  <w:style w:type="paragraph" w:customStyle="1" w:styleId="BBB6570FC8F448238047CB5678CEC264">
    <w:name w:val="BBB6570FC8F448238047CB5678CEC264"/>
  </w:style>
  <w:style w:type="paragraph" w:customStyle="1" w:styleId="15B9E5557B4744ED91F90F8CACF8DA79">
    <w:name w:val="15B9E5557B4744ED91F90F8CACF8DA79"/>
  </w:style>
  <w:style w:type="character" w:styleId="PlaceholderText">
    <w:name w:val="Placeholder Text"/>
    <w:basedOn w:val="DefaultParagraphFont"/>
    <w:uiPriority w:val="99"/>
    <w:semiHidden/>
    <w:rsid w:val="008038D8"/>
    <w:rPr>
      <w:color w:val="808080"/>
    </w:rPr>
  </w:style>
  <w:style w:type="paragraph" w:customStyle="1" w:styleId="7E708BE1B8494178AC8353676DF15D64">
    <w:name w:val="7E708BE1B8494178AC8353676DF15D64"/>
  </w:style>
  <w:style w:type="paragraph" w:customStyle="1" w:styleId="71441B0E488C4D99A70A8BE4286FF516">
    <w:name w:val="71441B0E488C4D99A70A8BE4286FF516"/>
  </w:style>
  <w:style w:type="paragraph" w:customStyle="1" w:styleId="51B30330B5EC4CD8882A57F8F4F2F39D">
    <w:name w:val="51B30330B5EC4CD8882A57F8F4F2F39D"/>
  </w:style>
  <w:style w:type="paragraph" w:customStyle="1" w:styleId="0773D7BCB43C4B2BB03B061ED21010F3">
    <w:name w:val="0773D7BCB43C4B2BB03B061ED21010F3"/>
  </w:style>
  <w:style w:type="paragraph" w:customStyle="1" w:styleId="677D97A010B64E0B865A54503A377142">
    <w:name w:val="677D97A010B64E0B865A54503A377142"/>
  </w:style>
  <w:style w:type="paragraph" w:customStyle="1" w:styleId="06EE0FD55C4A491989C9A55DEEB66167">
    <w:name w:val="06EE0FD55C4A491989C9A55DEEB66167"/>
  </w:style>
  <w:style w:type="paragraph" w:customStyle="1" w:styleId="C6FA1D4B5A6E42C0BE228012278C4959">
    <w:name w:val="C6FA1D4B5A6E42C0BE228012278C4959"/>
  </w:style>
  <w:style w:type="paragraph" w:customStyle="1" w:styleId="2995A8E55E134834B37F35D6C1CF8D25">
    <w:name w:val="2995A8E55E134834B37F35D6C1CF8D25"/>
  </w:style>
  <w:style w:type="paragraph" w:customStyle="1" w:styleId="2776E4AE155A4A22B59ADEE49BBDD448">
    <w:name w:val="2776E4AE155A4A22B59ADEE49BBDD448"/>
  </w:style>
  <w:style w:type="paragraph" w:customStyle="1" w:styleId="59989CB742ED47F1B075C11CFE2B7690">
    <w:name w:val="59989CB742ED47F1B075C11CFE2B7690"/>
  </w:style>
  <w:style w:type="paragraph" w:customStyle="1" w:styleId="CF0B39AD1EC84F7DA2891721A72497FC">
    <w:name w:val="CF0B39AD1EC84F7DA2891721A72497FC"/>
  </w:style>
  <w:style w:type="paragraph" w:customStyle="1" w:styleId="A0DACCBD26FA4D8196FDD062EAAB561F">
    <w:name w:val="A0DACCBD26FA4D8196FDD062EAAB561F"/>
  </w:style>
  <w:style w:type="paragraph" w:customStyle="1" w:styleId="8D1C50306D454434A3A1440C90DD0D06">
    <w:name w:val="8D1C50306D454434A3A1440C90DD0D06"/>
  </w:style>
  <w:style w:type="paragraph" w:customStyle="1" w:styleId="CD89CC6AADC2485E866F770228611D66">
    <w:name w:val="CD89CC6AADC2485E866F770228611D66"/>
    <w:rsid w:val="006A56D7"/>
  </w:style>
  <w:style w:type="paragraph" w:customStyle="1" w:styleId="CE5B50E13C1A47EB818CAFB8284D83E2">
    <w:name w:val="CE5B50E13C1A47EB818CAFB8284D83E2"/>
    <w:rsid w:val="006A56D7"/>
  </w:style>
  <w:style w:type="paragraph" w:customStyle="1" w:styleId="A6E583AB2FE14F3C9F000BE6BD869084">
    <w:name w:val="A6E583AB2FE14F3C9F000BE6BD869084"/>
    <w:rsid w:val="006A56D7"/>
  </w:style>
  <w:style w:type="paragraph" w:customStyle="1" w:styleId="B6E55C58A3DF42F9A82CF9C8DA3C6222">
    <w:name w:val="B6E55C58A3DF42F9A82CF9C8DA3C6222"/>
    <w:rsid w:val="006A56D7"/>
  </w:style>
  <w:style w:type="paragraph" w:customStyle="1" w:styleId="12A8AB16D3DD44298A1245F722D003DB">
    <w:name w:val="12A8AB16D3DD44298A1245F722D003DB"/>
    <w:rsid w:val="006A56D7"/>
  </w:style>
  <w:style w:type="paragraph" w:customStyle="1" w:styleId="780B2794C383451FB224FEFB634081F2">
    <w:name w:val="780B2794C383451FB224FEFB634081F2"/>
    <w:rsid w:val="006A56D7"/>
  </w:style>
  <w:style w:type="paragraph" w:customStyle="1" w:styleId="C8B8F48978FD458A8AB384B249CAD9C0">
    <w:name w:val="C8B8F48978FD458A8AB384B249CAD9C0"/>
    <w:rsid w:val="006A56D7"/>
  </w:style>
  <w:style w:type="paragraph" w:customStyle="1" w:styleId="BE6D714AA9B443C489CAD04EA5012A25">
    <w:name w:val="BE6D714AA9B443C489CAD04EA5012A25"/>
    <w:rsid w:val="006A56D7"/>
  </w:style>
  <w:style w:type="paragraph" w:customStyle="1" w:styleId="9BD3E05C2D564232B4F262FBB1605248">
    <w:name w:val="9BD3E05C2D564232B4F262FBB1605248"/>
    <w:rsid w:val="006A56D7"/>
  </w:style>
  <w:style w:type="paragraph" w:customStyle="1" w:styleId="00D6F5A5026A47A391324045C016788B">
    <w:name w:val="00D6F5A5026A47A391324045C016788B"/>
    <w:rsid w:val="006A56D7"/>
  </w:style>
  <w:style w:type="paragraph" w:customStyle="1" w:styleId="672EB6832D224AC987E424CD41D29505">
    <w:name w:val="672EB6832D224AC987E424CD41D29505"/>
    <w:rsid w:val="006A56D7"/>
  </w:style>
  <w:style w:type="paragraph" w:customStyle="1" w:styleId="AC49DE66092D4A7184F5809AB7E0B6F2">
    <w:name w:val="AC49DE66092D4A7184F5809AB7E0B6F2"/>
    <w:rsid w:val="006A56D7"/>
  </w:style>
  <w:style w:type="paragraph" w:customStyle="1" w:styleId="2F7DFE18FA0349A5856278776F0FD7AF">
    <w:name w:val="2F7DFE18FA0349A5856278776F0FD7AF"/>
    <w:rsid w:val="006A56D7"/>
  </w:style>
  <w:style w:type="paragraph" w:customStyle="1" w:styleId="93995B723E7E44A8881E43F9554CD935">
    <w:name w:val="93995B723E7E44A8881E43F9554CD935"/>
    <w:rsid w:val="006A56D7"/>
  </w:style>
  <w:style w:type="paragraph" w:customStyle="1" w:styleId="1C785F898E4642D8B32B764CE99A8A5A">
    <w:name w:val="1C785F898E4642D8B32B764CE99A8A5A"/>
    <w:rsid w:val="006A56D7"/>
  </w:style>
  <w:style w:type="paragraph" w:customStyle="1" w:styleId="9735A48DC9DB495B94EC74EF92724571">
    <w:name w:val="9735A48DC9DB495B94EC74EF92724571"/>
    <w:rsid w:val="006A56D7"/>
  </w:style>
  <w:style w:type="paragraph" w:customStyle="1" w:styleId="EF0FAB9D7D4E4A009B148B099059A1B9">
    <w:name w:val="EF0FAB9D7D4E4A009B148B099059A1B9"/>
    <w:rsid w:val="006A56D7"/>
  </w:style>
  <w:style w:type="paragraph" w:customStyle="1" w:styleId="67833E7F4A954BBB92DF56FFF3C65894">
    <w:name w:val="67833E7F4A954BBB92DF56FFF3C65894"/>
    <w:rsid w:val="006A56D7"/>
  </w:style>
  <w:style w:type="paragraph" w:customStyle="1" w:styleId="A1BF4075E7784176ADD3FD0970D3A4BB">
    <w:name w:val="A1BF4075E7784176ADD3FD0970D3A4BB"/>
    <w:rsid w:val="006A56D7"/>
  </w:style>
  <w:style w:type="paragraph" w:customStyle="1" w:styleId="1982821F7B2F4223899D66AF04CF6584">
    <w:name w:val="1982821F7B2F4223899D66AF04CF6584"/>
    <w:rsid w:val="006A56D7"/>
  </w:style>
  <w:style w:type="paragraph" w:customStyle="1" w:styleId="CF8E806239BF4A94844B31BD0368EF2E">
    <w:name w:val="CF8E806239BF4A94844B31BD0368EF2E"/>
    <w:rsid w:val="006A56D7"/>
  </w:style>
  <w:style w:type="paragraph" w:customStyle="1" w:styleId="C706BA8AA5284EF39DEF4929C48C898D">
    <w:name w:val="C706BA8AA5284EF39DEF4929C48C898D"/>
    <w:rsid w:val="006A56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B6FFE35-E89C-4559-8CC1-ACCB010F3272}">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9FC9F-9765-49F4-AED4-49D71F1AA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thesistemplate304.dotx</Template>
  <TotalTime>9</TotalTime>
  <Pages>1</Pages>
  <Words>44269</Words>
  <Characters>252334</Characters>
  <Application>Microsoft Office Word</Application>
  <DocSecurity>0</DocSecurity>
  <Lines>2102</Lines>
  <Paragraphs>592</Paragraphs>
  <ScaleCrop>false</ScaleCrop>
  <HeadingPairs>
    <vt:vector size="2" baseType="variant">
      <vt:variant>
        <vt:lpstr>Title</vt:lpstr>
      </vt:variant>
      <vt:variant>
        <vt:i4>1</vt:i4>
      </vt:variant>
    </vt:vector>
  </HeadingPairs>
  <TitlesOfParts>
    <vt:vector size="1" baseType="lpstr">
      <vt:lpstr/>
    </vt:vector>
  </TitlesOfParts>
  <Company>UNESCO-IHE</Company>
  <LinksUpToDate>false</LinksUpToDate>
  <CharactersWithSpaces>296011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Sifiso Ncube</dc:creator>
  <cp:keywords/>
  <dc:description/>
  <cp:lastModifiedBy>Sifiso Ncube</cp:lastModifiedBy>
  <cp:revision>9</cp:revision>
  <cp:lastPrinted>2022-05-09T11:17:00Z</cp:lastPrinted>
  <dcterms:created xsi:type="dcterms:W3CDTF">2022-05-09T11:03:00Z</dcterms:created>
  <dcterms:modified xsi:type="dcterms:W3CDTF">2022-05-09T11:17:00Z</dcterms:modified>
</cp:coreProperties>
</file>